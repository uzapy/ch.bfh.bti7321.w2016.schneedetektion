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C2" w:rsidRDefault="00C02FC2" w:rsidP="00C02FC2">
      <w:pPr>
        <w:pStyle w:val="Titel"/>
      </w:pPr>
      <w:r>
        <w:t>Merkblatt zur Erfassung der Abschlussarbeit</w:t>
      </w:r>
      <w:r w:rsidR="000E0681">
        <w:t xml:space="preserve"> im Book-Tool</w:t>
      </w:r>
    </w:p>
    <w:p w:rsidR="00C02FC2" w:rsidRDefault="00C02FC2" w:rsidP="00C02FC2"/>
    <w:p w:rsidR="000E0681" w:rsidRPr="00D40EA6" w:rsidRDefault="000E0681" w:rsidP="000E0681">
      <w:pPr>
        <w:pStyle w:val="berschrift1"/>
        <w:rPr>
          <w:color w:val="427D94" w:themeColor="accent1"/>
        </w:rPr>
      </w:pPr>
      <w:r w:rsidRPr="00D40EA6">
        <w:rPr>
          <w:color w:val="427D94" w:themeColor="accent1"/>
        </w:rPr>
        <w:t>Datenerfassung</w:t>
      </w:r>
    </w:p>
    <w:p w:rsidR="000E0681" w:rsidRDefault="000E0681" w:rsidP="000E0681">
      <w:r>
        <w:t xml:space="preserve">Für die Dateneingabe finden Sie unter </w:t>
      </w:r>
      <w:hyperlink r:id="rId11" w:history="1">
        <w:r w:rsidR="005F27AC" w:rsidRPr="005F27AC">
          <w:rPr>
            <w:rStyle w:val="Hyperlink"/>
            <w:szCs w:val="19"/>
          </w:rPr>
          <w:t>book.bfh.ch</w:t>
        </w:r>
      </w:hyperlink>
      <w:r w:rsidR="005F27AC">
        <w:rPr>
          <w:szCs w:val="19"/>
        </w:rPr>
        <w:t>.</w:t>
      </w:r>
      <w:r w:rsidRPr="007F2298">
        <w:t xml:space="preserve"> </w:t>
      </w:r>
      <w:r>
        <w:t xml:space="preserve">in der rechten Randspalte den Link zur Login-Seite. Direkter Link: </w:t>
      </w:r>
      <w:hyperlink r:id="rId12" w:history="1">
        <w:r w:rsidR="00890971" w:rsidRPr="00890971">
          <w:rPr>
            <w:rStyle w:val="Hyperlink"/>
          </w:rPr>
          <w:t>students.book.bfh.ch</w:t>
        </w:r>
      </w:hyperlink>
      <w:r w:rsidR="00D40EA6">
        <w:t xml:space="preserve">. </w:t>
      </w:r>
      <w:r>
        <w:t xml:space="preserve">Sie können sich mit Ihrem </w:t>
      </w:r>
      <w:r w:rsidRPr="00D40EA6">
        <w:rPr>
          <w:b/>
        </w:rPr>
        <w:t>BFH Kurzzeichen</w:t>
      </w:r>
      <w:r>
        <w:t xml:space="preserve"> und Ihrem </w:t>
      </w:r>
      <w:r w:rsidRPr="00D40EA6">
        <w:rPr>
          <w:b/>
        </w:rPr>
        <w:t>BFH-Passwort einloggen</w:t>
      </w:r>
      <w:r>
        <w:t xml:space="preserve">. Nachdem Sie sich eingeloggt haben, finden Sie weitere Informationen zum Erfassungsprozedere bei der </w:t>
      </w:r>
      <w:r w:rsidRPr="00C02FC2">
        <w:rPr>
          <w:b/>
        </w:rPr>
        <w:t>„</w:t>
      </w:r>
      <w:r w:rsidRPr="000C7FDE">
        <w:t>Hilfe“ oben</w:t>
      </w:r>
      <w:r>
        <w:t xml:space="preserve"> in der Navigation.</w:t>
      </w:r>
    </w:p>
    <w:p w:rsidR="000E0681" w:rsidRDefault="000E0681" w:rsidP="000E0681"/>
    <w:p w:rsidR="000E0681" w:rsidRDefault="000E0681" w:rsidP="000E0681">
      <w:r>
        <w:t xml:space="preserve">Bitte </w:t>
      </w:r>
      <w:r w:rsidRPr="00D40EA6">
        <w:rPr>
          <w:b/>
        </w:rPr>
        <w:t>kontrollieren Sie Ihre persönlichen Daten</w:t>
      </w:r>
      <w:r>
        <w:t xml:space="preserve"> sofort und melden </w:t>
      </w:r>
      <w:r w:rsidR="0013290C">
        <w:t>Sie allfällige Unstimmigkeiten I</w:t>
      </w:r>
      <w:r>
        <w:t>hrem Abteilungssekretariat</w:t>
      </w:r>
      <w:r w:rsidR="00463FBC">
        <w:t>:</w:t>
      </w:r>
      <w:r w:rsidR="00463FBC" w:rsidRPr="0067037A">
        <w:t>s</w:t>
      </w:r>
      <w:r w:rsidR="0067037A">
        <w:t>i</w:t>
      </w:r>
      <w:bookmarkStart w:id="0" w:name="_GoBack"/>
      <w:bookmarkEnd w:id="0"/>
      <w:r w:rsidR="00463FBC" w:rsidRPr="0067037A">
        <w:t>lvia</w:t>
      </w:r>
      <w:r w:rsidR="00463FBC">
        <w:t>.gasenzer@bfh.ch</w:t>
      </w:r>
    </w:p>
    <w:p w:rsidR="00252BB8" w:rsidRDefault="00252BB8" w:rsidP="00252BB8">
      <w:pPr>
        <w:pStyle w:val="Default"/>
      </w:pPr>
    </w:p>
    <w:p w:rsidR="00252BB8" w:rsidRDefault="00252BB8" w:rsidP="00252BB8">
      <w:pPr>
        <w:pStyle w:val="Default"/>
      </w:pPr>
    </w:p>
    <w:p w:rsidR="00252BB8" w:rsidRPr="00252BB8" w:rsidRDefault="00252BB8" w:rsidP="00252BB8">
      <w:pPr>
        <w:pStyle w:val="berschrift1"/>
        <w:rPr>
          <w:color w:val="427D94" w:themeColor="accent1"/>
        </w:rPr>
      </w:pPr>
      <w:r>
        <w:rPr>
          <w:color w:val="427D94" w:themeColor="accent1"/>
        </w:rPr>
        <w:t>Planung Termine</w:t>
      </w:r>
    </w:p>
    <w:p w:rsidR="00252BB8" w:rsidRPr="00252BB8" w:rsidRDefault="00252BB8" w:rsidP="00252BB8">
      <w:pPr>
        <w:pStyle w:val="Default"/>
        <w:rPr>
          <w:b/>
          <w:sz w:val="19"/>
          <w:szCs w:val="19"/>
        </w:rPr>
      </w:pPr>
      <w:r w:rsidRPr="00252BB8">
        <w:rPr>
          <w:bCs/>
          <w:sz w:val="19"/>
          <w:szCs w:val="19"/>
        </w:rPr>
        <w:t xml:space="preserve">Damit Sie am Finaltag und an der Ausstellung in Bern am Freitag, 20. Januar 2017 bereits ein pdf Ihrer BOOK-Seite ausdrucken, auflegen und abgeben können, bitten wir Sie dringend, Ihren BOOK-Eintrag bis am </w:t>
      </w:r>
      <w:r w:rsidRPr="00252BB8">
        <w:rPr>
          <w:b/>
          <w:bCs/>
          <w:sz w:val="19"/>
          <w:szCs w:val="19"/>
        </w:rPr>
        <w:t xml:space="preserve">Mittwoch, 4. Januar 2017 komplett fertigzustellen und die 1. Freigabe im BOOK-Tool erledigt zu haben. </w:t>
      </w:r>
    </w:p>
    <w:p w:rsidR="00252BB8" w:rsidRPr="00252BB8" w:rsidRDefault="00252BB8" w:rsidP="00252BB8">
      <w:pPr>
        <w:pStyle w:val="Default"/>
        <w:rPr>
          <w:bCs/>
          <w:sz w:val="19"/>
          <w:szCs w:val="19"/>
        </w:rPr>
      </w:pPr>
    </w:p>
    <w:p w:rsidR="00252BB8" w:rsidRPr="00252BB8" w:rsidRDefault="00252BB8" w:rsidP="00252BB8">
      <w:pPr>
        <w:pStyle w:val="Default"/>
        <w:rPr>
          <w:sz w:val="19"/>
          <w:szCs w:val="19"/>
        </w:rPr>
      </w:pPr>
      <w:r w:rsidRPr="00252BB8">
        <w:rPr>
          <w:b/>
          <w:bCs/>
          <w:sz w:val="19"/>
          <w:szCs w:val="19"/>
        </w:rPr>
        <w:t>Bitte nicht vergessen:</w:t>
      </w:r>
      <w:r w:rsidRPr="00252BB8">
        <w:rPr>
          <w:bCs/>
          <w:sz w:val="19"/>
          <w:szCs w:val="19"/>
        </w:rPr>
        <w:t xml:space="preserve"> Ihr Betreuer/Ihre Betreuerin muss den Inhalt Ihres Abstracts gesehen haben. Bitte berücksichtigen Sie das in Ihrer Zeitplanung und informieren Sie die Betreuenden frühzeitig. </w:t>
      </w:r>
    </w:p>
    <w:p w:rsidR="00252BB8" w:rsidRDefault="00252BB8" w:rsidP="000E0681">
      <w:pPr>
        <w:pStyle w:val="berschrift1"/>
        <w:rPr>
          <w:color w:val="427D94" w:themeColor="accent1"/>
        </w:rPr>
      </w:pPr>
    </w:p>
    <w:p w:rsidR="00252BB8" w:rsidRPr="00252BB8" w:rsidRDefault="00252BB8" w:rsidP="00252BB8"/>
    <w:p w:rsidR="000E0681" w:rsidRPr="007F2298" w:rsidRDefault="000E0681" w:rsidP="000E0681">
      <w:pPr>
        <w:pStyle w:val="berschrift1"/>
      </w:pPr>
      <w:r w:rsidRPr="00D40EA6">
        <w:rPr>
          <w:color w:val="427D94" w:themeColor="accent1"/>
        </w:rPr>
        <w:t>Freigabe Ihrer Inhalte zum Layout</w:t>
      </w:r>
    </w:p>
    <w:p w:rsidR="000E0681" w:rsidRDefault="000E0681" w:rsidP="000E0681">
      <w:r w:rsidRPr="007F2298">
        <w:t xml:space="preserve">Mit Ihrer Freigabe der Inhalte zum Layouten bestätigen Sie, dass Sie die </w:t>
      </w:r>
      <w:r w:rsidRPr="00D40EA6">
        <w:rPr>
          <w:b/>
        </w:rPr>
        <w:t>Rechtschreibung Ihrer Zusammenfassung überprüft haben</w:t>
      </w:r>
      <w:r w:rsidRPr="007F2298">
        <w:t>. Das nachträgliche Korrigieren der Zusammenfassung verursacht Zusatzkosten.</w:t>
      </w:r>
    </w:p>
    <w:p w:rsidR="00252BB8" w:rsidRDefault="00252BB8" w:rsidP="00A402A4"/>
    <w:p w:rsidR="00A402A4" w:rsidRPr="007F2298" w:rsidRDefault="00A402A4" w:rsidP="00A402A4">
      <w:r w:rsidRPr="00D40EA6">
        <w:t xml:space="preserve">Ihr Betreuer/Ihre Betreuerin muss den Inhalt Ihres Abstracts </w:t>
      </w:r>
      <w:r w:rsidRPr="00D40EA6">
        <w:rPr>
          <w:b/>
        </w:rPr>
        <w:t>vor der Freigabe gesehen und abgesegnet haben</w:t>
      </w:r>
      <w:r w:rsidRPr="00D40EA6">
        <w:t>. Bitte berücksichtigen Sie das in Ihrer Zeitplanung und informieren Sie die Betreuenden und Arbeitgeber frühzeitig.</w:t>
      </w:r>
      <w:r w:rsidRPr="007F2298">
        <w:t xml:space="preserve"> </w:t>
      </w:r>
    </w:p>
    <w:p w:rsidR="000E0681" w:rsidRDefault="000E0681" w:rsidP="00C02FC2"/>
    <w:p w:rsidR="00252BB8" w:rsidRPr="00C02FC2" w:rsidRDefault="00252BB8" w:rsidP="00C02FC2"/>
    <w:p w:rsidR="00C02FC2" w:rsidRPr="00D40EA6" w:rsidRDefault="00C02FC2" w:rsidP="00C02FC2">
      <w:pPr>
        <w:pStyle w:val="berschrift1"/>
        <w:rPr>
          <w:color w:val="427D94" w:themeColor="accent1"/>
        </w:rPr>
      </w:pPr>
      <w:r w:rsidRPr="00D40EA6">
        <w:rPr>
          <w:color w:val="427D94" w:themeColor="accent1"/>
        </w:rPr>
        <w:t>Lebenslauf</w:t>
      </w:r>
    </w:p>
    <w:p w:rsidR="00C02FC2" w:rsidRDefault="00C02FC2" w:rsidP="00C02FC2">
      <w:r w:rsidRPr="00D40EA6">
        <w:t xml:space="preserve">Mit dieser Webapplikation können Sie fakultativ </w:t>
      </w:r>
      <w:r w:rsidRPr="00D40EA6">
        <w:rPr>
          <w:b/>
        </w:rPr>
        <w:t>auch Ihren Lebenslauf (Curriculum Vitae CV) hochladen</w:t>
      </w:r>
      <w:r w:rsidRPr="00D40EA6">
        <w:t>. Ihr CV ist ausschliesslich für Firmen, die am CAREE</w:t>
      </w:r>
      <w:r w:rsidR="00B550BF" w:rsidRPr="00D40EA6">
        <w:t>R DA</w:t>
      </w:r>
      <w:r w:rsidR="00B11D74">
        <w:t xml:space="preserve">Y Technik und Informatik vom </w:t>
      </w:r>
      <w:r w:rsidR="00B11D74">
        <w:br/>
        <w:t>09</w:t>
      </w:r>
      <w:r w:rsidR="00B550BF" w:rsidRPr="00D40EA6">
        <w:t xml:space="preserve">. </w:t>
      </w:r>
      <w:r w:rsidRPr="00D40EA6">
        <w:t>Mai 201</w:t>
      </w:r>
      <w:r w:rsidR="00B11D74">
        <w:t>7</w:t>
      </w:r>
      <w:r w:rsidRPr="00D40EA6">
        <w:t xml:space="preserve"> in Biel teilnehmen, via Login sichtbar. Das Login für diese Firmen und Ihr CV werden Ende 201</w:t>
      </w:r>
      <w:r w:rsidR="00B11D74">
        <w:t>7</w:t>
      </w:r>
      <w:r w:rsidRPr="00D40EA6">
        <w:t xml:space="preserve"> gelöscht. Mit dieser Dienstleistung möchten wir I</w:t>
      </w:r>
      <w:r w:rsidR="008E47A8" w:rsidRPr="00D40EA6">
        <w:t>hnen die Möglichkeit geben, sich</w:t>
      </w:r>
      <w:r w:rsidRPr="00D40EA6">
        <w:t xml:space="preserve"> gezielt und umfassend bei den Firmen zu präsentieren.</w:t>
      </w:r>
    </w:p>
    <w:p w:rsidR="00C00C2D" w:rsidRDefault="00C00C2D" w:rsidP="00C02FC2"/>
    <w:p w:rsidR="00252BB8" w:rsidRDefault="00252BB8" w:rsidP="00C02FC2"/>
    <w:p w:rsidR="00C02FC2" w:rsidRPr="00D40EA6" w:rsidRDefault="00C02FC2" w:rsidP="00C02FC2">
      <w:pPr>
        <w:pStyle w:val="berschrift1"/>
        <w:rPr>
          <w:color w:val="427D94" w:themeColor="accent1"/>
        </w:rPr>
      </w:pPr>
      <w:r w:rsidRPr="00D40EA6">
        <w:rPr>
          <w:color w:val="427D94" w:themeColor="accent1"/>
        </w:rPr>
        <w:t>Portraitbild</w:t>
      </w:r>
    </w:p>
    <w:p w:rsidR="00C02FC2" w:rsidRDefault="00C02FC2" w:rsidP="00C02FC2">
      <w:r>
        <w:t xml:space="preserve">Für das Abstract ist ein Portrait-Bild erforderlich. Sollten Sie ein Portrait-Bild benötigen, können Sie das kostenlos in einem der BFH-Fotostudios machen lassen. Dies ist eine Dienstleistung der BFH und ist freiwillig. </w:t>
      </w:r>
    </w:p>
    <w:p w:rsidR="00C02FC2" w:rsidRDefault="00C02FC2" w:rsidP="00C02FC2">
      <w:r>
        <w:t xml:space="preserve">Falls Sie das Portrait-Bild in einem BFH-Fotostudio machen möchten, tragen Sie sich bitte hier an </w:t>
      </w:r>
      <w:r w:rsidRPr="00C02FC2">
        <w:rPr>
          <w:b/>
        </w:rPr>
        <w:t>einem</w:t>
      </w:r>
      <w:r>
        <w:t xml:space="preserve"> der Standorte </w:t>
      </w:r>
      <w:r w:rsidRPr="00C02FC2">
        <w:rPr>
          <w:b/>
        </w:rPr>
        <w:t>zu einer Zeit</w:t>
      </w:r>
      <w:r>
        <w:t xml:space="preserve"> ein:</w:t>
      </w:r>
    </w:p>
    <w:p w:rsidR="00C00C2D" w:rsidRDefault="00C00C2D" w:rsidP="00C02FC2"/>
    <w:p w:rsidR="00C02FC2" w:rsidRPr="00C02FC2" w:rsidRDefault="00C02FC2" w:rsidP="00C02FC2">
      <w:pPr>
        <w:rPr>
          <w:b/>
        </w:rPr>
      </w:pPr>
      <w:r>
        <w:rPr>
          <w:b/>
        </w:rPr>
        <w:t>Biel</w:t>
      </w:r>
      <w:r w:rsidR="00AF385E">
        <w:rPr>
          <w:b/>
        </w:rPr>
        <w:t xml:space="preserve">, Quellgasse 21, HG 228/229 | </w:t>
      </w:r>
      <w:r w:rsidR="00AF385E" w:rsidRPr="00704259">
        <w:rPr>
          <w:b/>
        </w:rPr>
        <w:t>Kontaktperson:</w:t>
      </w:r>
      <w:r w:rsidR="00AF385E" w:rsidRPr="00AF385E">
        <w:t xml:space="preserve"> Hansruedi Burkha</w:t>
      </w:r>
      <w:r w:rsidR="00F34706">
        <w:t>rd</w:t>
      </w:r>
      <w:r w:rsidR="00AF385E" w:rsidRPr="00AF385E">
        <w:t>, +41 34 426 43 80</w:t>
      </w:r>
    </w:p>
    <w:p w:rsidR="00270B8A" w:rsidRDefault="00270B8A" w:rsidP="00C02FC2">
      <w:r>
        <w:t>Freitag, 25. November 2016 | 0</w:t>
      </w:r>
      <w:r w:rsidR="0013290C">
        <w:t>8</w:t>
      </w:r>
      <w:r>
        <w:t>:00 – 11:00</w:t>
      </w:r>
    </w:p>
    <w:p w:rsidR="00C02FC2" w:rsidRDefault="00270B8A" w:rsidP="00C02FC2">
      <w:r>
        <w:t>Donnerstag, 1. Dezember 2016 | 13:00 – 16:00</w:t>
      </w:r>
    </w:p>
    <w:p w:rsidR="0098369E" w:rsidRDefault="0067037A" w:rsidP="0098369E">
      <w:pPr>
        <w:pStyle w:val="NurText"/>
      </w:pPr>
      <w:hyperlink r:id="rId13" w:history="1">
        <w:r w:rsidR="0098369E">
          <w:rPr>
            <w:rStyle w:val="Hyperlink"/>
          </w:rPr>
          <w:t>http://doodle.com/poll/8nnq59dnag9uh4b2</w:t>
        </w:r>
      </w:hyperlink>
    </w:p>
    <w:p w:rsidR="00252BB8" w:rsidRDefault="00252BB8" w:rsidP="00C02FC2">
      <w:pPr>
        <w:rPr>
          <w:rStyle w:val="Hyperlink"/>
          <w:color w:val="0000FF"/>
          <w:szCs w:val="19"/>
        </w:rPr>
      </w:pPr>
    </w:p>
    <w:p w:rsidR="00252BB8" w:rsidRDefault="00252BB8" w:rsidP="00C02FC2">
      <w:pPr>
        <w:rPr>
          <w:rStyle w:val="Hyperlink"/>
          <w:color w:val="0000FF"/>
          <w:szCs w:val="19"/>
        </w:rPr>
      </w:pPr>
    </w:p>
    <w:p w:rsidR="00C02FC2" w:rsidRPr="00C02FC2" w:rsidRDefault="00AF385E" w:rsidP="00C02FC2">
      <w:pPr>
        <w:rPr>
          <w:b/>
        </w:rPr>
      </w:pPr>
      <w:r>
        <w:rPr>
          <w:rStyle w:val="Hyperlink"/>
          <w:color w:val="0000FF"/>
          <w:szCs w:val="19"/>
        </w:rPr>
        <w:lastRenderedPageBreak/>
        <w:br/>
      </w:r>
      <w:r w:rsidR="00C02FC2" w:rsidRPr="00C02FC2">
        <w:rPr>
          <w:b/>
        </w:rPr>
        <w:t>Bern</w:t>
      </w:r>
      <w:r>
        <w:rPr>
          <w:b/>
        </w:rPr>
        <w:t xml:space="preserve">, Wankdorffeldstrasse 102, Zimmer 445 | </w:t>
      </w:r>
      <w:r w:rsidRPr="00704259">
        <w:rPr>
          <w:b/>
        </w:rPr>
        <w:t>Kontaktperson:</w:t>
      </w:r>
      <w:r w:rsidRPr="00AF385E">
        <w:t xml:space="preserve"> Silvia Locher, +41 </w:t>
      </w:r>
      <w:r w:rsidR="0033744A">
        <w:rPr>
          <w:rFonts w:ascii="Lucida Sans" w:hAnsi="Lucida Sans"/>
          <w:sz w:val="20"/>
        </w:rPr>
        <w:t>31 84 83 151</w:t>
      </w:r>
    </w:p>
    <w:p w:rsidR="00C02FC2" w:rsidRPr="00450B2A" w:rsidRDefault="00C02FC2" w:rsidP="00C02FC2">
      <w:r w:rsidRPr="00450B2A">
        <w:t xml:space="preserve">Freitag, </w:t>
      </w:r>
      <w:r w:rsidR="00270B8A">
        <w:t>25. November 2016 | 09:00 11:40</w:t>
      </w:r>
    </w:p>
    <w:p w:rsidR="00C02FC2" w:rsidRDefault="00BD1556" w:rsidP="00C02FC2">
      <w:r>
        <w:t>Freitag</w:t>
      </w:r>
      <w:r w:rsidR="00270B8A">
        <w:t xml:space="preserve">, </w:t>
      </w:r>
      <w:r>
        <w:t>0</w:t>
      </w:r>
      <w:r w:rsidR="003859BD">
        <w:t>2</w:t>
      </w:r>
      <w:r w:rsidR="00270B8A">
        <w:t xml:space="preserve">. </w:t>
      </w:r>
      <w:r w:rsidR="003859BD">
        <w:t>Dezember</w:t>
      </w:r>
      <w:r w:rsidR="00270B8A">
        <w:t xml:space="preserve"> 2016 | 14:00 – 16:00</w:t>
      </w:r>
    </w:p>
    <w:bookmarkStart w:id="1" w:name="participationLink"/>
    <w:p w:rsidR="00C02FC2" w:rsidRPr="0098369E" w:rsidRDefault="0098369E" w:rsidP="00C02FC2">
      <w:pPr>
        <w:rPr>
          <w:rStyle w:val="Hyperlink"/>
          <w:rFonts w:ascii="Lucida Sans" w:eastAsia="Times New Roman" w:hAnsi="Lucida Sans"/>
          <w:sz w:val="20"/>
          <w:szCs w:val="21"/>
        </w:rPr>
      </w:pPr>
      <w:r w:rsidRPr="0098369E">
        <w:rPr>
          <w:rStyle w:val="Hyperlink"/>
          <w:rFonts w:ascii="Lucida Sans" w:eastAsia="Times New Roman" w:hAnsi="Lucida Sans"/>
          <w:sz w:val="20"/>
          <w:szCs w:val="21"/>
        </w:rPr>
        <w:fldChar w:fldCharType="begin"/>
      </w:r>
      <w:r w:rsidRPr="0098369E">
        <w:rPr>
          <w:rStyle w:val="Hyperlink"/>
          <w:rFonts w:ascii="Lucida Sans" w:eastAsia="Times New Roman" w:hAnsi="Lucida Sans"/>
          <w:sz w:val="20"/>
          <w:szCs w:val="21"/>
        </w:rPr>
        <w:instrText xml:space="preserve"> HYPERLINK "http://doodle.com/poll/284hei6udd3whcm7" </w:instrText>
      </w:r>
      <w:r w:rsidRPr="0098369E">
        <w:rPr>
          <w:rStyle w:val="Hyperlink"/>
          <w:rFonts w:ascii="Lucida Sans" w:eastAsia="Times New Roman" w:hAnsi="Lucida Sans"/>
          <w:sz w:val="20"/>
          <w:szCs w:val="21"/>
        </w:rPr>
        <w:fldChar w:fldCharType="separate"/>
      </w:r>
      <w:r w:rsidRPr="0098369E">
        <w:rPr>
          <w:rStyle w:val="Hyperlink"/>
          <w:rFonts w:ascii="Lucida Sans" w:eastAsia="Times New Roman" w:hAnsi="Lucida Sans"/>
          <w:sz w:val="20"/>
          <w:szCs w:val="21"/>
        </w:rPr>
        <w:t>http://doodle.com/poll/284hei6udd3whcm7</w:t>
      </w:r>
      <w:r w:rsidRPr="0098369E">
        <w:rPr>
          <w:rStyle w:val="Hyperlink"/>
          <w:rFonts w:ascii="Lucida Sans" w:eastAsia="Times New Roman" w:hAnsi="Lucida Sans"/>
          <w:sz w:val="20"/>
          <w:szCs w:val="21"/>
        </w:rPr>
        <w:fldChar w:fldCharType="end"/>
      </w:r>
      <w:bookmarkEnd w:id="1"/>
    </w:p>
    <w:p w:rsidR="0098369E" w:rsidRDefault="0098369E" w:rsidP="00C02FC2"/>
    <w:p w:rsidR="00C02FC2" w:rsidRPr="00DA4958" w:rsidRDefault="00C02FC2" w:rsidP="00C02FC2">
      <w:pPr>
        <w:pStyle w:val="berschrift1"/>
      </w:pPr>
      <w:r w:rsidRPr="00DA4958">
        <w:t>Burgdorf</w:t>
      </w:r>
      <w:r w:rsidR="00AF385E" w:rsidRPr="00DA4958">
        <w:t>, Pestalozzistrasse 20, FU118 | Kontaktperson:</w:t>
      </w:r>
      <w:r w:rsidR="00AF385E" w:rsidRPr="00DA4958">
        <w:rPr>
          <w:b w:val="0"/>
        </w:rPr>
        <w:t xml:space="preserve"> Hansruedi Burkh</w:t>
      </w:r>
      <w:r w:rsidR="00F34706" w:rsidRPr="00DA4958">
        <w:rPr>
          <w:b w:val="0"/>
        </w:rPr>
        <w:t>ard</w:t>
      </w:r>
      <w:r w:rsidR="00AF385E" w:rsidRPr="00DA4958">
        <w:rPr>
          <w:b w:val="0"/>
        </w:rPr>
        <w:t>, +41 34 426 43 80</w:t>
      </w:r>
    </w:p>
    <w:p w:rsidR="00C02FC2" w:rsidRPr="00DA4958" w:rsidRDefault="00270B8A" w:rsidP="00C02FC2">
      <w:r>
        <w:t>Donnerstag, 24. November</w:t>
      </w:r>
      <w:r w:rsidR="00247801">
        <w:t xml:space="preserve"> 2016</w:t>
      </w:r>
      <w:r>
        <w:t xml:space="preserve"> | 14:00 – 16:00</w:t>
      </w:r>
      <w:r w:rsidR="00C02FC2" w:rsidRPr="00DA4958">
        <w:br/>
      </w:r>
      <w:r>
        <w:t>Dienstag, 29. November</w:t>
      </w:r>
      <w:r w:rsidR="00247801">
        <w:t xml:space="preserve"> 2016</w:t>
      </w:r>
      <w:r>
        <w:t xml:space="preserve"> | 14:00 – 16:00 </w:t>
      </w:r>
    </w:p>
    <w:p w:rsidR="00DA4958" w:rsidRPr="00BC2EF2" w:rsidRDefault="0067037A" w:rsidP="00BC2EF2">
      <w:pPr>
        <w:rPr>
          <w:rStyle w:val="Hyperlink"/>
          <w:rFonts w:ascii="Lucida Sans" w:eastAsia="Times New Roman" w:hAnsi="Lucida Sans"/>
          <w:sz w:val="20"/>
          <w:szCs w:val="21"/>
        </w:rPr>
      </w:pPr>
      <w:hyperlink r:id="rId14" w:history="1">
        <w:r w:rsidR="00BC2EF2" w:rsidRPr="00BC2EF2">
          <w:rPr>
            <w:rStyle w:val="Hyperlink"/>
            <w:rFonts w:ascii="Lucida Sans" w:eastAsia="Times New Roman" w:hAnsi="Lucida Sans"/>
            <w:sz w:val="20"/>
            <w:szCs w:val="21"/>
          </w:rPr>
          <w:t>http://doodle.com/poll/uxy42x4tsg9ewy6i</w:t>
        </w:r>
      </w:hyperlink>
    </w:p>
    <w:p w:rsidR="00637BEE" w:rsidRDefault="00637BEE" w:rsidP="00C02FC2">
      <w:pPr>
        <w:rPr>
          <w:rStyle w:val="Hyperlink"/>
          <w:color w:val="auto"/>
          <w:szCs w:val="19"/>
          <w:u w:val="none"/>
        </w:rPr>
      </w:pPr>
    </w:p>
    <w:p w:rsidR="00252BB8" w:rsidRDefault="00252BB8" w:rsidP="00C02FC2">
      <w:pPr>
        <w:rPr>
          <w:rStyle w:val="Hyperlink"/>
          <w:color w:val="auto"/>
          <w:szCs w:val="19"/>
          <w:u w:val="none"/>
        </w:rPr>
      </w:pPr>
    </w:p>
    <w:p w:rsidR="00252BB8" w:rsidRDefault="00252BB8" w:rsidP="00C02FC2">
      <w:pPr>
        <w:rPr>
          <w:rStyle w:val="Hyperlink"/>
          <w:color w:val="auto"/>
          <w:szCs w:val="19"/>
          <w:u w:val="none"/>
        </w:rPr>
      </w:pPr>
      <w:r>
        <w:rPr>
          <w:rStyle w:val="Hyperlink"/>
          <w:color w:val="auto"/>
          <w:szCs w:val="19"/>
          <w:u w:val="none"/>
        </w:rPr>
        <w:t>Fragen? schreiben Sie an: silvia.gasenzer@bfh.ch</w:t>
      </w:r>
    </w:p>
    <w:sectPr w:rsidR="00252BB8" w:rsidSect="00275B3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85E" w:rsidRDefault="00AF385E" w:rsidP="006312E0">
      <w:pPr>
        <w:spacing w:line="240" w:lineRule="auto"/>
      </w:pPr>
      <w:r>
        <w:separator/>
      </w:r>
    </w:p>
  </w:endnote>
  <w:endnote w:type="continuationSeparator" w:id="0">
    <w:p w:rsidR="00AF385E" w:rsidRDefault="00AF385E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5E" w:rsidRPr="00E54F27" w:rsidRDefault="00AF385E" w:rsidP="00D34535">
    <w:pPr>
      <w:pStyle w:val="Fuzeile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Pr="0044570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081AF9" wp14:editId="7FFF7854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385E" w:rsidRPr="00E54F27" w:rsidRDefault="00AF385E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67037A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" fillcolor="white [3201]" stroked="f" strokeweight=".5pt">
              <v:textbox inset="0,0,0,0">
                <w:txbxContent>
                  <w:p w:rsidR="00AF385E" w:rsidRPr="00E54F27" w:rsidRDefault="00AF385E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67037A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5E" w:rsidRPr="00E54F27" w:rsidRDefault="00AF385E" w:rsidP="0044570D">
    <w:pPr>
      <w:pStyle w:val="Fuzeile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Pr="0044570D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B20445" wp14:editId="575AC187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385E" w:rsidRPr="00E54F27" w:rsidRDefault="00AF385E" w:rsidP="0044570D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67037A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" fillcolor="white [3201]" stroked="f" strokeweight=".5pt">
              <v:textbox inset="0,0,0,0">
                <w:txbxContent>
                  <w:p w:rsidR="00AF385E" w:rsidRPr="00E54F27" w:rsidRDefault="00AF385E" w:rsidP="0044570D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67037A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85E" w:rsidRDefault="00AF385E" w:rsidP="006312E0">
      <w:pPr>
        <w:spacing w:line="240" w:lineRule="auto"/>
      </w:pPr>
      <w:r>
        <w:separator/>
      </w:r>
    </w:p>
  </w:footnote>
  <w:footnote w:type="continuationSeparator" w:id="0">
    <w:p w:rsidR="00AF385E" w:rsidRDefault="00AF385E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5E" w:rsidRPr="001F1B9C" w:rsidRDefault="00AF385E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0768" behindDoc="0" locked="1" layoutInCell="1" allowOverlap="1" wp14:anchorId="11485476" wp14:editId="1EDCF7F4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74624" behindDoc="0" locked="1" layoutInCell="1" allowOverlap="1" wp14:anchorId="1E211140" wp14:editId="759F944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5E" w:rsidRDefault="00AF385E" w:rsidP="0044570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8720" behindDoc="0" locked="1" layoutInCell="1" allowOverlap="1" wp14:anchorId="06B81F5D" wp14:editId="6097D50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72576" behindDoc="0" locked="1" layoutInCell="1" allowOverlap="1" wp14:anchorId="3BD447C2" wp14:editId="59D1AB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C2"/>
    <w:rsid w:val="000A4A07"/>
    <w:rsid w:val="000B0F9E"/>
    <w:rsid w:val="000C7FDE"/>
    <w:rsid w:val="000E0681"/>
    <w:rsid w:val="001215C7"/>
    <w:rsid w:val="0013290C"/>
    <w:rsid w:val="0015023D"/>
    <w:rsid w:val="00170D9E"/>
    <w:rsid w:val="001A4DE7"/>
    <w:rsid w:val="001B0F1A"/>
    <w:rsid w:val="001E0286"/>
    <w:rsid w:val="001F0F2A"/>
    <w:rsid w:val="001F1B9C"/>
    <w:rsid w:val="001F505E"/>
    <w:rsid w:val="001F6748"/>
    <w:rsid w:val="00210789"/>
    <w:rsid w:val="00220F0E"/>
    <w:rsid w:val="00247801"/>
    <w:rsid w:val="002502B0"/>
    <w:rsid w:val="00252BB8"/>
    <w:rsid w:val="00253568"/>
    <w:rsid w:val="00270B8A"/>
    <w:rsid w:val="00275B35"/>
    <w:rsid w:val="00296E83"/>
    <w:rsid w:val="002A0932"/>
    <w:rsid w:val="002B0461"/>
    <w:rsid w:val="002E6C41"/>
    <w:rsid w:val="003010C0"/>
    <w:rsid w:val="00310BDA"/>
    <w:rsid w:val="00313EB2"/>
    <w:rsid w:val="00314D27"/>
    <w:rsid w:val="0033744A"/>
    <w:rsid w:val="0037448B"/>
    <w:rsid w:val="003838FC"/>
    <w:rsid w:val="003859BD"/>
    <w:rsid w:val="003A4825"/>
    <w:rsid w:val="003B66F4"/>
    <w:rsid w:val="003E14BF"/>
    <w:rsid w:val="00416C9D"/>
    <w:rsid w:val="00417490"/>
    <w:rsid w:val="004202F9"/>
    <w:rsid w:val="0042274F"/>
    <w:rsid w:val="0044570D"/>
    <w:rsid w:val="00450891"/>
    <w:rsid w:val="00450B2A"/>
    <w:rsid w:val="00463FBC"/>
    <w:rsid w:val="004846B0"/>
    <w:rsid w:val="004A28AA"/>
    <w:rsid w:val="004C58DB"/>
    <w:rsid w:val="004D7D20"/>
    <w:rsid w:val="00551229"/>
    <w:rsid w:val="00552732"/>
    <w:rsid w:val="005F27AC"/>
    <w:rsid w:val="00626398"/>
    <w:rsid w:val="006312E0"/>
    <w:rsid w:val="00637BEE"/>
    <w:rsid w:val="006542BD"/>
    <w:rsid w:val="00662BE1"/>
    <w:rsid w:val="0067037A"/>
    <w:rsid w:val="00683799"/>
    <w:rsid w:val="0069632F"/>
    <w:rsid w:val="006D52F1"/>
    <w:rsid w:val="00704259"/>
    <w:rsid w:val="00730698"/>
    <w:rsid w:val="00732E13"/>
    <w:rsid w:val="00761683"/>
    <w:rsid w:val="007809B6"/>
    <w:rsid w:val="007B4AC6"/>
    <w:rsid w:val="007D6F67"/>
    <w:rsid w:val="007F2298"/>
    <w:rsid w:val="00800BF2"/>
    <w:rsid w:val="008252DA"/>
    <w:rsid w:val="008539C4"/>
    <w:rsid w:val="008666A7"/>
    <w:rsid w:val="00890971"/>
    <w:rsid w:val="008D3A9F"/>
    <w:rsid w:val="008E47A8"/>
    <w:rsid w:val="009161C4"/>
    <w:rsid w:val="00932C5C"/>
    <w:rsid w:val="009577BF"/>
    <w:rsid w:val="00982DD5"/>
    <w:rsid w:val="0098369E"/>
    <w:rsid w:val="009B0030"/>
    <w:rsid w:val="009D5780"/>
    <w:rsid w:val="00A368BB"/>
    <w:rsid w:val="00A402A4"/>
    <w:rsid w:val="00A82729"/>
    <w:rsid w:val="00AA10D7"/>
    <w:rsid w:val="00AD3C46"/>
    <w:rsid w:val="00AF385E"/>
    <w:rsid w:val="00B11D74"/>
    <w:rsid w:val="00B25DB1"/>
    <w:rsid w:val="00B550BF"/>
    <w:rsid w:val="00B807BC"/>
    <w:rsid w:val="00BC2EF2"/>
    <w:rsid w:val="00BD1556"/>
    <w:rsid w:val="00BD5F71"/>
    <w:rsid w:val="00BE0A05"/>
    <w:rsid w:val="00C00C2D"/>
    <w:rsid w:val="00C02FC2"/>
    <w:rsid w:val="00C30550"/>
    <w:rsid w:val="00C956CC"/>
    <w:rsid w:val="00CA7E54"/>
    <w:rsid w:val="00CB5B00"/>
    <w:rsid w:val="00D34535"/>
    <w:rsid w:val="00D40EA6"/>
    <w:rsid w:val="00D50EE6"/>
    <w:rsid w:val="00DA4958"/>
    <w:rsid w:val="00DA4F15"/>
    <w:rsid w:val="00E07490"/>
    <w:rsid w:val="00E12E6C"/>
    <w:rsid w:val="00E40373"/>
    <w:rsid w:val="00E54F27"/>
    <w:rsid w:val="00E76CCD"/>
    <w:rsid w:val="00E83D3D"/>
    <w:rsid w:val="00EF4B39"/>
    <w:rsid w:val="00F34706"/>
    <w:rsid w:val="00F363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styleId="Hyperlink">
    <w:name w:val="Hyperlink"/>
    <w:basedOn w:val="Absatz-Standardschriftart"/>
    <w:uiPriority w:val="99"/>
    <w:unhideWhenUsed/>
    <w:rsid w:val="00C02FC2"/>
    <w:rPr>
      <w:color w:val="000000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C02FC2"/>
    <w:pPr>
      <w:tabs>
        <w:tab w:val="clear" w:pos="5387"/>
      </w:tabs>
      <w:spacing w:line="240" w:lineRule="auto"/>
    </w:pPr>
    <w:rPr>
      <w:rFonts w:ascii="Lucida Sans" w:eastAsia="Times New Roman" w:hAnsi="Lucida Sans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02FC2"/>
    <w:rPr>
      <w:rFonts w:ascii="Lucida Sans" w:eastAsia="Times New Roman" w:hAnsi="Lucida Sans"/>
      <w:szCs w:val="2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02FC2"/>
    <w:rPr>
      <w:color w:val="000000" w:themeColor="followedHyperlink"/>
      <w:u w:val="single"/>
    </w:rPr>
  </w:style>
  <w:style w:type="paragraph" w:customStyle="1" w:styleId="Default">
    <w:name w:val="Default"/>
    <w:rsid w:val="00252BB8"/>
    <w:pPr>
      <w:autoSpaceDE w:val="0"/>
      <w:autoSpaceDN w:val="0"/>
      <w:adjustRightInd w:val="0"/>
      <w:spacing w:line="240" w:lineRule="auto"/>
    </w:pPr>
    <w:rPr>
      <w:rFonts w:ascii="Lucida Sans" w:hAnsi="Lucida Sans" w:cs="Lucida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styleId="Hyperlink">
    <w:name w:val="Hyperlink"/>
    <w:basedOn w:val="Absatz-Standardschriftart"/>
    <w:uiPriority w:val="99"/>
    <w:unhideWhenUsed/>
    <w:rsid w:val="00C02FC2"/>
    <w:rPr>
      <w:color w:val="000000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C02FC2"/>
    <w:pPr>
      <w:tabs>
        <w:tab w:val="clear" w:pos="5387"/>
      </w:tabs>
      <w:spacing w:line="240" w:lineRule="auto"/>
    </w:pPr>
    <w:rPr>
      <w:rFonts w:ascii="Lucida Sans" w:eastAsia="Times New Roman" w:hAnsi="Lucida Sans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02FC2"/>
    <w:rPr>
      <w:rFonts w:ascii="Lucida Sans" w:eastAsia="Times New Roman" w:hAnsi="Lucida Sans"/>
      <w:szCs w:val="2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02FC2"/>
    <w:rPr>
      <w:color w:val="000000" w:themeColor="followedHyperlink"/>
      <w:u w:val="single"/>
    </w:rPr>
  </w:style>
  <w:style w:type="paragraph" w:customStyle="1" w:styleId="Default">
    <w:name w:val="Default"/>
    <w:rsid w:val="00252BB8"/>
    <w:pPr>
      <w:autoSpaceDE w:val="0"/>
      <w:autoSpaceDN w:val="0"/>
      <w:adjustRightInd w:val="0"/>
      <w:spacing w:line="240" w:lineRule="auto"/>
    </w:pPr>
    <w:rPr>
      <w:rFonts w:ascii="Lucida Sans" w:hAnsi="Lucida Sans"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odle.com/poll/8nnq59dnag9uh4b2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udents.book.bfh.ch/index.php?id=3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ti.bfh.ch/de/bfh_ti/medien/abschlussarbeiten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odle.com/poll/uxy42x4tsg9ewy6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TI\TI_Win%20Office%202010\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279409C3118409D418E682AEFAFB0" ma:contentTypeVersion="3" ma:contentTypeDescription="Ein neues Dokument erstellen." ma:contentTypeScope="" ma:versionID="101028ed2a8124309b77afe37cae3487">
  <xsd:schema xmlns:xsd="http://www.w3.org/2001/XMLSchema" xmlns:p="http://schemas.microsoft.com/office/2006/metadata/properties" xmlns:ns2="238ac175-5152-443e-bf42-417a27926292" targetNamespace="http://schemas.microsoft.com/office/2006/metadata/properties" ma:root="true" ma:fieldsID="20db5ee339a7a41ccd05188cc98320bc" ns2:_="">
    <xsd:import namespace="238ac175-5152-443e-bf42-417a27926292"/>
    <xsd:element name="properties">
      <xsd:complexType>
        <xsd:sequence>
          <xsd:element name="documentManagement">
            <xsd:complexType>
              <xsd:all>
                <xsd:element ref="ns2:Kategorie" minOccurs="0"/>
                <xsd:element ref="ns2:Betriebsystem" minOccurs="0"/>
                <xsd:element ref="ns2:Office_x002d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38ac175-5152-443e-bf42-417a27926292" elementFormDefault="qualified">
    <xsd:import namespace="http://schemas.microsoft.com/office/2006/documentManagement/types"/>
    <xsd:element name="Kategorie" ma:index="8" nillable="true" ma:displayName="Kategorie" ma:default="Word" ma:format="Dropdown" ma:internalName="Kategorie">
      <xsd:simpleType>
        <xsd:restriction base="dms:Choice">
          <xsd:enumeration value="Word"/>
          <xsd:enumeration value="Powerpoint"/>
          <xsd:enumeration value="Anleitungen"/>
          <xsd:enumeration value="Open Office / Libre Office"/>
        </xsd:restriction>
      </xsd:simpleType>
    </xsd:element>
    <xsd:element name="Betriebsystem" ma:index="9" nillable="true" ma:displayName="Betriebsystem" ma:default="Windows" ma:format="Dropdown" ma:internalName="Betriebsystem">
      <xsd:simpleType>
        <xsd:restriction base="dms:Choice">
          <xsd:enumeration value="Windows"/>
          <xsd:enumeration value="Mac"/>
          <xsd:enumeration value="Windows/Mac"/>
        </xsd:restriction>
      </xsd:simpleType>
    </xsd:element>
    <xsd:element name="Office_x002d_Version" ma:index="10" nillable="true" ma:displayName="Office-Version" ma:default="Office 2010" ma:format="Dropdown" ma:internalName="Office_x002d_Version">
      <xsd:simpleType>
        <xsd:restriction base="dms:Choice">
          <xsd:enumeration value="Office 2010"/>
          <xsd:enumeration value="Office 2011"/>
          <xsd:enumeration value="Office 2010/2011"/>
          <xsd:enumeration value="Open Office / Libre Offi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triebsystem xmlns="238ac175-5152-443e-bf42-417a27926292">Windows</Betriebsystem>
    <Office_x002d_Version xmlns="238ac175-5152-443e-bf42-417a27926292">Office 2010</Office_x002d_Version>
    <Kategorie xmlns="238ac175-5152-443e-bf42-417a27926292">Word</K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958D-2B07-45C3-86C2-87FBF808A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ac175-5152-443e-bf42-417a279262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7B8F9A-6282-4759-9BE2-CF68F88A2CCC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238ac175-5152-443e-bf42-417a27926292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C707A1-1023-4A9C-9A61-113F86FECD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93EE9-CE2D-489E-B588-E5C55D7D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2</Pages>
  <Words>464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de_Neutral_hoch</vt:lpstr>
    </vt:vector>
  </TitlesOfParts>
  <Company>Mediaviso AG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de_Neutral_hoch</dc:title>
  <dc:creator>Brunner Robin</dc:creator>
  <cp:lastModifiedBy>Gasenzer Silvia</cp:lastModifiedBy>
  <cp:revision>5</cp:revision>
  <cp:lastPrinted>2016-10-27T12:54:00Z</cp:lastPrinted>
  <dcterms:created xsi:type="dcterms:W3CDTF">2016-10-24T14:32:00Z</dcterms:created>
  <dcterms:modified xsi:type="dcterms:W3CDTF">2016-10-27T12:54:00Z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0x0101003A4279409C3118409D418E682AEFAFB0</vt:lpwstr>
  </property>
</Properties>
</file>