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9F5BCC" w:rsidRPr="005541DD" w:rsidRDefault="009F5BCC" w:rsidP="009F5BCC">
            <w:pPr>
              <w:pStyle w:val="Subtitle"/>
            </w:pPr>
            <w:r w:rsidRPr="005541DD">
              <w:fldChar w:fldCharType="begin">
                <w:ffData>
                  <w:name w:val=""/>
                  <w:enabled/>
                  <w:calcOnExit w:val="0"/>
                  <w:textInput>
                    <w:default w:val="Hier steht ein Untertitel"/>
                  </w:textInput>
                </w:ffData>
              </w:fldChar>
            </w:r>
            <w:r w:rsidRPr="005541DD">
              <w:instrText xml:space="preserve"> FORMTEXT </w:instrText>
            </w:r>
            <w:r w:rsidRPr="005541DD">
              <w:fldChar w:fldCharType="separate"/>
            </w:r>
            <w:bookmarkStart w:id="0" w:name="_Toc471330295"/>
            <w:bookmarkStart w:id="1" w:name="_Toc470794484"/>
            <w:r w:rsidR="005B5FF7" w:rsidRPr="005541DD">
              <w:rPr>
                <w:noProof/>
              </w:rPr>
              <w:t>Hier steht ein Untertitel</w:t>
            </w:r>
            <w:bookmarkEnd w:id="0"/>
            <w:bookmarkEnd w:id="1"/>
            <w:r w:rsidRPr="005541DD">
              <w:fldChar w:fldCharType="end"/>
            </w:r>
          </w:p>
          <w:p w:rsidR="009F5BCC" w:rsidRPr="005541DD" w:rsidRDefault="009F5BCC" w:rsidP="009F5BCC"/>
          <w:p w:rsidR="009F5BCC" w:rsidRPr="005541DD" w:rsidRDefault="00582CB3" w:rsidP="007F79F4">
            <w:pPr>
              <w:rPr>
                <w:b/>
              </w:rPr>
            </w:pPr>
            <w:r w:rsidRPr="005541DD">
              <w:rPr>
                <w:b/>
              </w:rPr>
              <w:fldChar w:fldCharType="begin">
                <w:ffData>
                  <w:name w:val=""/>
                  <w:enabled/>
                  <w:calcOnExit w:val="0"/>
                  <w:textInput>
                    <w:default w:val="Bachelorthesis"/>
                  </w:textInput>
                </w:ffData>
              </w:fldChar>
            </w:r>
            <w:r w:rsidRPr="005541DD">
              <w:rPr>
                <w:b/>
              </w:rPr>
              <w:instrText xml:space="preserve"> FORMTEXT </w:instrText>
            </w:r>
            <w:r w:rsidRPr="005541DD">
              <w:rPr>
                <w:b/>
              </w:rPr>
            </w:r>
            <w:r w:rsidRPr="005541DD">
              <w:rPr>
                <w:b/>
              </w:rPr>
              <w:fldChar w:fldCharType="separate"/>
            </w:r>
            <w:r w:rsidRPr="005541DD">
              <w:rPr>
                <w:b/>
                <w:noProof/>
              </w:rPr>
              <w:t>Bachelorthesis</w:t>
            </w:r>
            <w:r w:rsidRPr="005541DD">
              <w:rPr>
                <w:b/>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2" w:name="_Toc470794485"/>
      <w:bookmarkStart w:id="3" w:name="_Toc471330296"/>
      <w:r w:rsidRPr="00655BA4">
        <w:lastRenderedPageBreak/>
        <w:t>Management Summary</w:t>
      </w:r>
      <w:bookmarkEnd w:id="2"/>
      <w:bookmarkEnd w:id="3"/>
    </w:p>
    <w:p w:rsidR="00802E50" w:rsidRPr="00655BA4" w:rsidRDefault="00802E50" w:rsidP="00802E50"/>
    <w:p w:rsidR="003511EC" w:rsidRPr="00916BB8" w:rsidRDefault="003511EC" w:rsidP="003511EC">
      <w:pPr>
        <w:rPr>
          <w:lang w:val="en-US"/>
        </w:rPr>
      </w:pPr>
      <w:r w:rsidRPr="00655BA4">
        <w:t xml:space="preserve">Lorem ipsum dolor sit amet, consetetur sadipscing elitr, sed diam nonumy eirmod tempor invidunt ut labore et dolore magna aliquyam erat, sed diam voluptua. </w:t>
      </w:r>
      <w:r w:rsidRPr="00916BB8">
        <w:rPr>
          <w:lang w:val="fr-CH"/>
        </w:rPr>
        <w:t xml:space="preserve">At vero eos et accusam et justo duo dolores et ea rebum. </w:t>
      </w:r>
      <w:r w:rsidRPr="00916BB8">
        <w:rPr>
          <w:lang w:val="en-US"/>
        </w:rPr>
        <w:t xml:space="preserve">Stet clita kasd gubergren, no sea takimata sanctus est Lorem ipsum dolor sit amet. Lorem ipsum dolor sit amet, consetetur sadipscing elitr, sed diam nonumy eirmod tempor invidunt ut labore et dolore magna aliquyam erat, sed diam voluptua. </w:t>
      </w:r>
      <w:r w:rsidRPr="00916BB8">
        <w:rPr>
          <w:lang w:val="fr-CH"/>
        </w:rPr>
        <w:t xml:space="preserve">At vero eos et accusam et justo duo dolores et ea rebum. </w:t>
      </w:r>
      <w:r w:rsidRPr="00916BB8">
        <w:rPr>
          <w:lang w:val="en-US"/>
        </w:rPr>
        <w:t xml:space="preserve">Stet clita kasd gubergren, no sea takimata sanctus est Lorem ipsum dolor sit amet. Lorem ipsum dolor sit amet, consetetur sadipscing elitr, sed diam nonumy eirmod tempor invidunt ut labore et dolore magna aliquyam erat, sed diam voluptua. </w:t>
      </w:r>
      <w:r w:rsidRPr="00916BB8">
        <w:rPr>
          <w:lang w:val="fr-CH"/>
        </w:rPr>
        <w:t xml:space="preserve">At vero eos et accusam et justo duo dolores et ea rebum. </w:t>
      </w:r>
      <w:r w:rsidRPr="00916BB8">
        <w:rPr>
          <w:lang w:val="en-US"/>
        </w:rPr>
        <w:t xml:space="preserve">Stet clita kasd gubergren, no sea takimata sanctus est Lorem ipsum dolor sit amet. </w:t>
      </w:r>
    </w:p>
    <w:p w:rsidR="003511EC" w:rsidRPr="00916BB8" w:rsidRDefault="003511EC" w:rsidP="003511EC">
      <w:pPr>
        <w:rPr>
          <w:lang w:val="en-US"/>
        </w:rPr>
      </w:pPr>
    </w:p>
    <w:p w:rsidR="003511EC" w:rsidRPr="00916BB8" w:rsidRDefault="003511EC" w:rsidP="003511EC">
      <w:pPr>
        <w:rPr>
          <w:lang w:val="en-US"/>
        </w:rPr>
      </w:pPr>
      <w:r w:rsidRPr="00916BB8">
        <w:rPr>
          <w:lang w:val="en-US"/>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3511EC" w:rsidRPr="00916BB8" w:rsidRDefault="003511EC" w:rsidP="003511EC">
      <w:pPr>
        <w:rPr>
          <w:lang w:val="en-US"/>
        </w:rPr>
      </w:pPr>
    </w:p>
    <w:p w:rsidR="003511EC" w:rsidRPr="005541DD" w:rsidRDefault="003511EC" w:rsidP="003511EC">
      <w:r w:rsidRPr="00916BB8">
        <w:rPr>
          <w:lang w:val="fr-CH"/>
        </w:rPr>
        <w:t xml:space="preserve">Ut wisi enim ad minim veniam, quis nostrud exerci tation ullamcorper suscipit lobortis nisl ut aliquip ex ea commodo consequat. </w:t>
      </w:r>
      <w:r w:rsidRPr="005541DD">
        <w:t xml:space="preserve">Duis autem vel eum iriure dolor in hendrerit in vulputate velit. </w:t>
      </w:r>
    </w:p>
    <w:p w:rsidR="003511EC" w:rsidRPr="005541DD" w:rsidRDefault="003511EC" w:rsidP="003511EC"/>
    <w:p w:rsidR="008D61F6" w:rsidRPr="005541DD" w:rsidRDefault="00802E50" w:rsidP="003511EC">
      <w:pPr>
        <w:pStyle w:val="Inhaltsverzeichnis"/>
      </w:pPr>
      <w:r w:rsidRPr="005541DD">
        <w:br w:type="page"/>
      </w:r>
      <w:bookmarkStart w:id="4" w:name="_Toc470794486"/>
      <w:bookmarkStart w:id="5" w:name="_Toc471330297"/>
      <w:r w:rsidR="008D61F6" w:rsidRPr="005541DD">
        <w:lastRenderedPageBreak/>
        <w:t>Inhaltsverzeichnis</w:t>
      </w:r>
      <w:bookmarkEnd w:id="4"/>
      <w:bookmarkEnd w:id="5"/>
    </w:p>
    <w:p w:rsidR="00AC6253" w:rsidRDefault="00B730E0" w:rsidP="00AC6253">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AC6253" w:rsidRDefault="00C838C3">
      <w:pPr>
        <w:pStyle w:val="TOC1"/>
        <w:rPr>
          <w:rFonts w:asciiTheme="minorHAnsi" w:eastAsiaTheme="minorEastAsia" w:hAnsiTheme="minorHAnsi" w:cstheme="minorBidi"/>
          <w:noProof/>
          <w:sz w:val="22"/>
          <w:szCs w:val="22"/>
          <w:lang w:val="de-CH" w:eastAsia="de-CH"/>
        </w:rPr>
      </w:pPr>
      <w:hyperlink w:anchor="_Toc471330298" w:history="1">
        <w:r w:rsidR="00AC6253" w:rsidRPr="00115FDE">
          <w:rPr>
            <w:rStyle w:val="Hyperlink"/>
            <w:noProof/>
          </w:rPr>
          <w:t>1</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Einleitung</w:t>
        </w:r>
        <w:r w:rsidR="00AC6253">
          <w:rPr>
            <w:noProof/>
            <w:webHidden/>
          </w:rPr>
          <w:tab/>
        </w:r>
        <w:r w:rsidR="00AC6253">
          <w:rPr>
            <w:noProof/>
            <w:webHidden/>
          </w:rPr>
          <w:fldChar w:fldCharType="begin"/>
        </w:r>
        <w:r w:rsidR="00AC6253">
          <w:rPr>
            <w:noProof/>
            <w:webHidden/>
          </w:rPr>
          <w:instrText xml:space="preserve"> PAGEREF _Toc471330298 \h </w:instrText>
        </w:r>
        <w:r w:rsidR="00AC6253">
          <w:rPr>
            <w:noProof/>
            <w:webHidden/>
          </w:rPr>
        </w:r>
        <w:r w:rsidR="00AC6253">
          <w:rPr>
            <w:noProof/>
            <w:webHidden/>
          </w:rPr>
          <w:fldChar w:fldCharType="separate"/>
        </w:r>
        <w:r w:rsidR="00AC6253">
          <w:rPr>
            <w:noProof/>
            <w:webHidden/>
          </w:rPr>
          <w:t>5</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299" w:history="1">
        <w:r w:rsidR="00AC6253" w:rsidRPr="00115FDE">
          <w:rPr>
            <w:rStyle w:val="Hyperlink"/>
            <w:noProof/>
          </w:rPr>
          <w:t>2</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Kameras</w:t>
        </w:r>
        <w:r w:rsidR="00AC6253">
          <w:rPr>
            <w:noProof/>
            <w:webHidden/>
          </w:rPr>
          <w:tab/>
        </w:r>
        <w:r w:rsidR="00AC6253">
          <w:rPr>
            <w:noProof/>
            <w:webHidden/>
          </w:rPr>
          <w:fldChar w:fldCharType="begin"/>
        </w:r>
        <w:r w:rsidR="00AC6253">
          <w:rPr>
            <w:noProof/>
            <w:webHidden/>
          </w:rPr>
          <w:instrText xml:space="preserve"> PAGEREF _Toc471330299 \h </w:instrText>
        </w:r>
        <w:r w:rsidR="00AC6253">
          <w:rPr>
            <w:noProof/>
            <w:webHidden/>
          </w:rPr>
        </w:r>
        <w:r w:rsidR="00AC6253">
          <w:rPr>
            <w:noProof/>
            <w:webHidden/>
          </w:rPr>
          <w:fldChar w:fldCharType="separate"/>
        </w:r>
        <w:r w:rsidR="00AC6253">
          <w:rPr>
            <w:noProof/>
            <w:webHidden/>
          </w:rPr>
          <w:t>6</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00" w:history="1">
        <w:r w:rsidR="00AC6253" w:rsidRPr="00115FDE">
          <w:rPr>
            <w:rStyle w:val="Hyperlink"/>
            <w:noProof/>
          </w:rPr>
          <w:t>2.1 Aufzeichnung der Bilder</w:t>
        </w:r>
        <w:r w:rsidR="00AC6253">
          <w:rPr>
            <w:noProof/>
            <w:webHidden/>
          </w:rPr>
          <w:tab/>
        </w:r>
        <w:r w:rsidR="00AC6253">
          <w:rPr>
            <w:noProof/>
            <w:webHidden/>
          </w:rPr>
          <w:fldChar w:fldCharType="begin"/>
        </w:r>
        <w:r w:rsidR="00AC6253">
          <w:rPr>
            <w:noProof/>
            <w:webHidden/>
          </w:rPr>
          <w:instrText xml:space="preserve"> PAGEREF _Toc471330300 \h </w:instrText>
        </w:r>
        <w:r w:rsidR="00AC6253">
          <w:rPr>
            <w:noProof/>
            <w:webHidden/>
          </w:rPr>
        </w:r>
        <w:r w:rsidR="00AC6253">
          <w:rPr>
            <w:noProof/>
            <w:webHidden/>
          </w:rPr>
          <w:fldChar w:fldCharType="separate"/>
        </w:r>
        <w:r w:rsidR="00AC6253">
          <w:rPr>
            <w:noProof/>
            <w:webHidden/>
          </w:rPr>
          <w:t>6</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01" w:history="1">
        <w:r w:rsidR="00AC6253" w:rsidRPr="00115FDE">
          <w:rPr>
            <w:rStyle w:val="Hyperlink"/>
            <w:noProof/>
          </w:rPr>
          <w:t>2.2 Standorte</w:t>
        </w:r>
        <w:r w:rsidR="00AC6253">
          <w:rPr>
            <w:noProof/>
            <w:webHidden/>
          </w:rPr>
          <w:tab/>
        </w:r>
        <w:r w:rsidR="00AC6253">
          <w:rPr>
            <w:noProof/>
            <w:webHidden/>
          </w:rPr>
          <w:fldChar w:fldCharType="begin"/>
        </w:r>
        <w:r w:rsidR="00AC6253">
          <w:rPr>
            <w:noProof/>
            <w:webHidden/>
          </w:rPr>
          <w:instrText xml:space="preserve"> PAGEREF _Toc471330301 \h </w:instrText>
        </w:r>
        <w:r w:rsidR="00AC6253">
          <w:rPr>
            <w:noProof/>
            <w:webHidden/>
          </w:rPr>
        </w:r>
        <w:r w:rsidR="00AC6253">
          <w:rPr>
            <w:noProof/>
            <w:webHidden/>
          </w:rPr>
          <w:fldChar w:fldCharType="separate"/>
        </w:r>
        <w:r w:rsidR="00AC6253">
          <w:rPr>
            <w:noProof/>
            <w:webHidden/>
          </w:rPr>
          <w:t>6</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02" w:history="1">
        <w:r w:rsidR="00AC6253" w:rsidRPr="00115FDE">
          <w:rPr>
            <w:rStyle w:val="Hyperlink"/>
            <w:noProof/>
          </w:rPr>
          <w:t>2.2.1 Karte</w:t>
        </w:r>
        <w:r w:rsidR="00AC6253">
          <w:rPr>
            <w:noProof/>
            <w:webHidden/>
          </w:rPr>
          <w:tab/>
        </w:r>
        <w:r w:rsidR="00AC6253">
          <w:rPr>
            <w:noProof/>
            <w:webHidden/>
          </w:rPr>
          <w:fldChar w:fldCharType="begin"/>
        </w:r>
        <w:r w:rsidR="00AC6253">
          <w:rPr>
            <w:noProof/>
            <w:webHidden/>
          </w:rPr>
          <w:instrText xml:space="preserve"> PAGEREF _Toc471330302 \h </w:instrText>
        </w:r>
        <w:r w:rsidR="00AC6253">
          <w:rPr>
            <w:noProof/>
            <w:webHidden/>
          </w:rPr>
        </w:r>
        <w:r w:rsidR="00AC6253">
          <w:rPr>
            <w:noProof/>
            <w:webHidden/>
          </w:rPr>
          <w:fldChar w:fldCharType="separate"/>
        </w:r>
        <w:r w:rsidR="00AC6253">
          <w:rPr>
            <w:noProof/>
            <w:webHidden/>
          </w:rPr>
          <w:t>10</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03" w:history="1">
        <w:r w:rsidR="00AC6253" w:rsidRPr="00115FDE">
          <w:rPr>
            <w:rStyle w:val="Hyperlink"/>
            <w:noProof/>
          </w:rPr>
          <w:t>2.2.2 Zeitdiskrepanz zwischen Dateinamen und Meta-Daten</w:t>
        </w:r>
        <w:r w:rsidR="00AC6253">
          <w:rPr>
            <w:noProof/>
            <w:webHidden/>
          </w:rPr>
          <w:tab/>
        </w:r>
        <w:r w:rsidR="00AC6253">
          <w:rPr>
            <w:noProof/>
            <w:webHidden/>
          </w:rPr>
          <w:fldChar w:fldCharType="begin"/>
        </w:r>
        <w:r w:rsidR="00AC6253">
          <w:rPr>
            <w:noProof/>
            <w:webHidden/>
          </w:rPr>
          <w:instrText xml:space="preserve"> PAGEREF _Toc471330303 \h </w:instrText>
        </w:r>
        <w:r w:rsidR="00AC6253">
          <w:rPr>
            <w:noProof/>
            <w:webHidden/>
          </w:rPr>
        </w:r>
        <w:r w:rsidR="00AC6253">
          <w:rPr>
            <w:noProof/>
            <w:webHidden/>
          </w:rPr>
          <w:fldChar w:fldCharType="separate"/>
        </w:r>
        <w:r w:rsidR="00AC6253">
          <w:rPr>
            <w:noProof/>
            <w:webHidden/>
          </w:rPr>
          <w:t>10</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04" w:history="1">
        <w:r w:rsidR="00AC6253" w:rsidRPr="00115FDE">
          <w:rPr>
            <w:rStyle w:val="Hyperlink"/>
            <w:noProof/>
          </w:rPr>
          <w:t>2.3 Beschaffenheit der JPEG-Dateien</w:t>
        </w:r>
        <w:r w:rsidR="00AC6253">
          <w:rPr>
            <w:noProof/>
            <w:webHidden/>
          </w:rPr>
          <w:tab/>
        </w:r>
        <w:r w:rsidR="00AC6253">
          <w:rPr>
            <w:noProof/>
            <w:webHidden/>
          </w:rPr>
          <w:fldChar w:fldCharType="begin"/>
        </w:r>
        <w:r w:rsidR="00AC6253">
          <w:rPr>
            <w:noProof/>
            <w:webHidden/>
          </w:rPr>
          <w:instrText xml:space="preserve"> PAGEREF _Toc471330304 \h </w:instrText>
        </w:r>
        <w:r w:rsidR="00AC6253">
          <w:rPr>
            <w:noProof/>
            <w:webHidden/>
          </w:rPr>
        </w:r>
        <w:r w:rsidR="00AC6253">
          <w:rPr>
            <w:noProof/>
            <w:webHidden/>
          </w:rPr>
          <w:fldChar w:fldCharType="separate"/>
        </w:r>
        <w:r w:rsidR="00AC6253">
          <w:rPr>
            <w:noProof/>
            <w:webHidden/>
          </w:rPr>
          <w:t>11</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305" w:history="1">
        <w:r w:rsidR="00AC6253" w:rsidRPr="00115FDE">
          <w:rPr>
            <w:rStyle w:val="Hyperlink"/>
            <w:noProof/>
          </w:rPr>
          <w:t>3</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Projekt 2</w:t>
        </w:r>
        <w:r w:rsidR="00AC6253">
          <w:rPr>
            <w:noProof/>
            <w:webHidden/>
          </w:rPr>
          <w:tab/>
        </w:r>
        <w:r w:rsidR="00AC6253">
          <w:rPr>
            <w:noProof/>
            <w:webHidden/>
          </w:rPr>
          <w:fldChar w:fldCharType="begin"/>
        </w:r>
        <w:r w:rsidR="00AC6253">
          <w:rPr>
            <w:noProof/>
            <w:webHidden/>
          </w:rPr>
          <w:instrText xml:space="preserve"> PAGEREF _Toc471330305 \h </w:instrText>
        </w:r>
        <w:r w:rsidR="00AC6253">
          <w:rPr>
            <w:noProof/>
            <w:webHidden/>
          </w:rPr>
        </w:r>
        <w:r w:rsidR="00AC6253">
          <w:rPr>
            <w:noProof/>
            <w:webHidden/>
          </w:rPr>
          <w:fldChar w:fldCharType="separate"/>
        </w:r>
        <w:r w:rsidR="00AC6253">
          <w:rPr>
            <w:noProof/>
            <w:webHidden/>
          </w:rPr>
          <w:t>12</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06" w:history="1">
        <w:r w:rsidR="00AC6253" w:rsidRPr="00115FDE">
          <w:rPr>
            <w:rStyle w:val="Hyperlink"/>
            <w:noProof/>
          </w:rPr>
          <w:t>3.1 Metadaten in Datenbank</w:t>
        </w:r>
        <w:r w:rsidR="00AC6253">
          <w:rPr>
            <w:noProof/>
            <w:webHidden/>
          </w:rPr>
          <w:tab/>
        </w:r>
        <w:r w:rsidR="00AC6253">
          <w:rPr>
            <w:noProof/>
            <w:webHidden/>
          </w:rPr>
          <w:fldChar w:fldCharType="begin"/>
        </w:r>
        <w:r w:rsidR="00AC6253">
          <w:rPr>
            <w:noProof/>
            <w:webHidden/>
          </w:rPr>
          <w:instrText xml:space="preserve"> PAGEREF _Toc471330306 \h </w:instrText>
        </w:r>
        <w:r w:rsidR="00AC6253">
          <w:rPr>
            <w:noProof/>
            <w:webHidden/>
          </w:rPr>
        </w:r>
        <w:r w:rsidR="00AC6253">
          <w:rPr>
            <w:noProof/>
            <w:webHidden/>
          </w:rPr>
          <w:fldChar w:fldCharType="separate"/>
        </w:r>
        <w:r w:rsidR="00AC6253">
          <w:rPr>
            <w:noProof/>
            <w:webHidden/>
          </w:rPr>
          <w:t>12</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07" w:history="1">
        <w:r w:rsidR="00AC6253" w:rsidRPr="00115FDE">
          <w:rPr>
            <w:rStyle w:val="Hyperlink"/>
            <w:noProof/>
          </w:rPr>
          <w:t>3.2 Segmentierung des Bildes</w:t>
        </w:r>
        <w:r w:rsidR="00AC6253">
          <w:rPr>
            <w:noProof/>
            <w:webHidden/>
          </w:rPr>
          <w:tab/>
        </w:r>
        <w:r w:rsidR="00AC6253">
          <w:rPr>
            <w:noProof/>
            <w:webHidden/>
          </w:rPr>
          <w:fldChar w:fldCharType="begin"/>
        </w:r>
        <w:r w:rsidR="00AC6253">
          <w:rPr>
            <w:noProof/>
            <w:webHidden/>
          </w:rPr>
          <w:instrText xml:space="preserve"> PAGEREF _Toc471330307 \h </w:instrText>
        </w:r>
        <w:r w:rsidR="00AC6253">
          <w:rPr>
            <w:noProof/>
            <w:webHidden/>
          </w:rPr>
        </w:r>
        <w:r w:rsidR="00AC6253">
          <w:rPr>
            <w:noProof/>
            <w:webHidden/>
          </w:rPr>
          <w:fldChar w:fldCharType="separate"/>
        </w:r>
        <w:r w:rsidR="00AC6253">
          <w:rPr>
            <w:noProof/>
            <w:webHidden/>
          </w:rPr>
          <w:t>12</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08" w:history="1">
        <w:r w:rsidR="00AC6253" w:rsidRPr="00115FDE">
          <w:rPr>
            <w:rStyle w:val="Hyperlink"/>
            <w:noProof/>
          </w:rPr>
          <w:t>3.2.1 Polygon Editor</w:t>
        </w:r>
        <w:r w:rsidR="00AC6253">
          <w:rPr>
            <w:noProof/>
            <w:webHidden/>
          </w:rPr>
          <w:tab/>
        </w:r>
        <w:r w:rsidR="00AC6253">
          <w:rPr>
            <w:noProof/>
            <w:webHidden/>
          </w:rPr>
          <w:fldChar w:fldCharType="begin"/>
        </w:r>
        <w:r w:rsidR="00AC6253">
          <w:rPr>
            <w:noProof/>
            <w:webHidden/>
          </w:rPr>
          <w:instrText xml:space="preserve"> PAGEREF _Toc471330308 \h </w:instrText>
        </w:r>
        <w:r w:rsidR="00AC6253">
          <w:rPr>
            <w:noProof/>
            <w:webHidden/>
          </w:rPr>
        </w:r>
        <w:r w:rsidR="00AC6253">
          <w:rPr>
            <w:noProof/>
            <w:webHidden/>
          </w:rPr>
          <w:fldChar w:fldCharType="separate"/>
        </w:r>
        <w:r w:rsidR="00AC6253">
          <w:rPr>
            <w:noProof/>
            <w:webHidden/>
          </w:rPr>
          <w:t>13</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09" w:history="1">
        <w:r w:rsidR="00AC6253" w:rsidRPr="00115FDE">
          <w:rPr>
            <w:rStyle w:val="Hyperlink"/>
            <w:noProof/>
          </w:rPr>
          <w:t>3.3 Bereinigung von Autos</w:t>
        </w:r>
        <w:r w:rsidR="00AC6253">
          <w:rPr>
            <w:noProof/>
            <w:webHidden/>
          </w:rPr>
          <w:tab/>
        </w:r>
        <w:r w:rsidR="00AC6253">
          <w:rPr>
            <w:noProof/>
            <w:webHidden/>
          </w:rPr>
          <w:fldChar w:fldCharType="begin"/>
        </w:r>
        <w:r w:rsidR="00AC6253">
          <w:rPr>
            <w:noProof/>
            <w:webHidden/>
          </w:rPr>
          <w:instrText xml:space="preserve"> PAGEREF _Toc471330309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10" w:history="1">
        <w:r w:rsidR="00AC6253" w:rsidRPr="00115FDE">
          <w:rPr>
            <w:rStyle w:val="Hyperlink"/>
            <w:noProof/>
          </w:rPr>
          <w:t>3.3.1 Algorithmus</w:t>
        </w:r>
        <w:r w:rsidR="00AC6253">
          <w:rPr>
            <w:noProof/>
            <w:webHidden/>
          </w:rPr>
          <w:tab/>
        </w:r>
        <w:r w:rsidR="00AC6253">
          <w:rPr>
            <w:noProof/>
            <w:webHidden/>
          </w:rPr>
          <w:fldChar w:fldCharType="begin"/>
        </w:r>
        <w:r w:rsidR="00AC6253">
          <w:rPr>
            <w:noProof/>
            <w:webHidden/>
          </w:rPr>
          <w:instrText xml:space="preserve"> PAGEREF _Toc471330310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11" w:history="1">
        <w:r w:rsidR="00AC6253" w:rsidRPr="00115FDE">
          <w:rPr>
            <w:rStyle w:val="Hyperlink"/>
            <w:noProof/>
          </w:rPr>
          <w:t>3.4 Technologie</w:t>
        </w:r>
        <w:r w:rsidR="00AC6253">
          <w:rPr>
            <w:noProof/>
            <w:webHidden/>
          </w:rPr>
          <w:tab/>
        </w:r>
        <w:r w:rsidR="00AC6253">
          <w:rPr>
            <w:noProof/>
            <w:webHidden/>
          </w:rPr>
          <w:fldChar w:fldCharType="begin"/>
        </w:r>
        <w:r w:rsidR="00AC6253">
          <w:rPr>
            <w:noProof/>
            <w:webHidden/>
          </w:rPr>
          <w:instrText xml:space="preserve"> PAGEREF _Toc471330311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12" w:history="1">
        <w:r w:rsidR="00AC6253" w:rsidRPr="00115FDE">
          <w:rPr>
            <w:rStyle w:val="Hyperlink"/>
            <w:noProof/>
          </w:rPr>
          <w:t>3.4.1.1 .NET + WPF</w:t>
        </w:r>
        <w:r w:rsidR="00AC6253">
          <w:rPr>
            <w:noProof/>
            <w:webHidden/>
          </w:rPr>
          <w:tab/>
        </w:r>
        <w:r w:rsidR="00AC6253">
          <w:rPr>
            <w:noProof/>
            <w:webHidden/>
          </w:rPr>
          <w:fldChar w:fldCharType="begin"/>
        </w:r>
        <w:r w:rsidR="00AC6253">
          <w:rPr>
            <w:noProof/>
            <w:webHidden/>
          </w:rPr>
          <w:instrText xml:space="preserve"> PAGEREF _Toc471330312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13" w:history="1">
        <w:r w:rsidR="00AC6253" w:rsidRPr="00115FDE">
          <w:rPr>
            <w:rStyle w:val="Hyperlink"/>
            <w:noProof/>
          </w:rPr>
          <w:t>3.4.1.2 openCV + emguCV</w:t>
        </w:r>
        <w:r w:rsidR="00AC6253">
          <w:rPr>
            <w:noProof/>
            <w:webHidden/>
          </w:rPr>
          <w:tab/>
        </w:r>
        <w:r w:rsidR="00AC6253">
          <w:rPr>
            <w:noProof/>
            <w:webHidden/>
          </w:rPr>
          <w:fldChar w:fldCharType="begin"/>
        </w:r>
        <w:r w:rsidR="00AC6253">
          <w:rPr>
            <w:noProof/>
            <w:webHidden/>
          </w:rPr>
          <w:instrText xml:space="preserve"> PAGEREF _Toc471330313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14" w:history="1">
        <w:r w:rsidR="00AC6253" w:rsidRPr="00115FDE">
          <w:rPr>
            <w:rStyle w:val="Hyperlink"/>
            <w:noProof/>
          </w:rPr>
          <w:t>3.5 Schneedetektion mit globalen Schwellwerten</w:t>
        </w:r>
        <w:r w:rsidR="00AC6253">
          <w:rPr>
            <w:noProof/>
            <w:webHidden/>
          </w:rPr>
          <w:tab/>
        </w:r>
        <w:r w:rsidR="00AC6253">
          <w:rPr>
            <w:noProof/>
            <w:webHidden/>
          </w:rPr>
          <w:fldChar w:fldCharType="begin"/>
        </w:r>
        <w:r w:rsidR="00AC6253">
          <w:rPr>
            <w:noProof/>
            <w:webHidden/>
          </w:rPr>
          <w:instrText xml:space="preserve"> PAGEREF _Toc471330314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15" w:history="1">
        <w:r w:rsidR="00AC6253" w:rsidRPr="00115FDE">
          <w:rPr>
            <w:rStyle w:val="Hyperlink"/>
            <w:noProof/>
          </w:rPr>
          <w:t>3.5.1 Durchschnittsfarbe pro Segment</w:t>
        </w:r>
        <w:r w:rsidR="00AC6253">
          <w:rPr>
            <w:noProof/>
            <w:webHidden/>
          </w:rPr>
          <w:tab/>
        </w:r>
        <w:r w:rsidR="00AC6253">
          <w:rPr>
            <w:noProof/>
            <w:webHidden/>
          </w:rPr>
          <w:fldChar w:fldCharType="begin"/>
        </w:r>
        <w:r w:rsidR="00AC6253">
          <w:rPr>
            <w:noProof/>
            <w:webHidden/>
          </w:rPr>
          <w:instrText xml:space="preserve"> PAGEREF _Toc471330315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16" w:history="1">
        <w:r w:rsidR="00AC6253" w:rsidRPr="00115FDE">
          <w:rPr>
            <w:rStyle w:val="Hyperlink"/>
            <w:noProof/>
          </w:rPr>
          <w:t>3.5.2 Vergleich mit globalen Werten</w:t>
        </w:r>
        <w:r w:rsidR="00AC6253">
          <w:rPr>
            <w:noProof/>
            <w:webHidden/>
          </w:rPr>
          <w:tab/>
        </w:r>
        <w:r w:rsidR="00AC6253">
          <w:rPr>
            <w:noProof/>
            <w:webHidden/>
          </w:rPr>
          <w:fldChar w:fldCharType="begin"/>
        </w:r>
        <w:r w:rsidR="00AC6253">
          <w:rPr>
            <w:noProof/>
            <w:webHidden/>
          </w:rPr>
          <w:instrText xml:space="preserve"> PAGEREF _Toc471330316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17" w:history="1">
        <w:r w:rsidR="00AC6253" w:rsidRPr="00115FDE">
          <w:rPr>
            <w:rStyle w:val="Hyperlink"/>
            <w:noProof/>
          </w:rPr>
          <w:t>3.6 Verarbeitungszeit</w:t>
        </w:r>
        <w:r w:rsidR="00AC6253">
          <w:rPr>
            <w:noProof/>
            <w:webHidden/>
          </w:rPr>
          <w:tab/>
        </w:r>
        <w:r w:rsidR="00AC6253">
          <w:rPr>
            <w:noProof/>
            <w:webHidden/>
          </w:rPr>
          <w:fldChar w:fldCharType="begin"/>
        </w:r>
        <w:r w:rsidR="00AC6253">
          <w:rPr>
            <w:noProof/>
            <w:webHidden/>
          </w:rPr>
          <w:instrText xml:space="preserve"> PAGEREF _Toc471330317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18" w:history="1">
        <w:r w:rsidR="00AC6253" w:rsidRPr="00115FDE">
          <w:rPr>
            <w:rStyle w:val="Hyperlink"/>
            <w:noProof/>
          </w:rPr>
          <w:t>3.7 Resultate</w:t>
        </w:r>
        <w:r w:rsidR="00AC6253">
          <w:rPr>
            <w:noProof/>
            <w:webHidden/>
          </w:rPr>
          <w:tab/>
        </w:r>
        <w:r w:rsidR="00AC6253">
          <w:rPr>
            <w:noProof/>
            <w:webHidden/>
          </w:rPr>
          <w:fldChar w:fldCharType="begin"/>
        </w:r>
        <w:r w:rsidR="00AC6253">
          <w:rPr>
            <w:noProof/>
            <w:webHidden/>
          </w:rPr>
          <w:instrText xml:space="preserve"> PAGEREF _Toc471330318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19" w:history="1">
        <w:r w:rsidR="00AC6253" w:rsidRPr="00115FDE">
          <w:rPr>
            <w:rStyle w:val="Hyperlink"/>
            <w:noProof/>
          </w:rPr>
          <w:t>3.8 Weitere Themen</w:t>
        </w:r>
        <w:r w:rsidR="00AC6253">
          <w:rPr>
            <w:noProof/>
            <w:webHidden/>
          </w:rPr>
          <w:tab/>
        </w:r>
        <w:r w:rsidR="00AC6253">
          <w:rPr>
            <w:noProof/>
            <w:webHidden/>
          </w:rPr>
          <w:fldChar w:fldCharType="begin"/>
        </w:r>
        <w:r w:rsidR="00AC6253">
          <w:rPr>
            <w:noProof/>
            <w:webHidden/>
          </w:rPr>
          <w:instrText xml:space="preserve"> PAGEREF _Toc471330319 \h </w:instrText>
        </w:r>
        <w:r w:rsidR="00AC6253">
          <w:rPr>
            <w:noProof/>
            <w:webHidden/>
          </w:rPr>
        </w:r>
        <w:r w:rsidR="00AC6253">
          <w:rPr>
            <w:noProof/>
            <w:webHidden/>
          </w:rPr>
          <w:fldChar w:fldCharType="separate"/>
        </w:r>
        <w:r w:rsidR="00AC6253">
          <w:rPr>
            <w:noProof/>
            <w:webHidden/>
          </w:rPr>
          <w:t>14</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320" w:history="1">
        <w:r w:rsidR="00AC6253" w:rsidRPr="00115FDE">
          <w:rPr>
            <w:rStyle w:val="Hyperlink"/>
            <w:noProof/>
          </w:rPr>
          <w:t>4</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Bachelorarbeit</w:t>
        </w:r>
        <w:r w:rsidR="00AC6253">
          <w:rPr>
            <w:noProof/>
            <w:webHidden/>
          </w:rPr>
          <w:tab/>
        </w:r>
        <w:r w:rsidR="00AC6253">
          <w:rPr>
            <w:noProof/>
            <w:webHidden/>
          </w:rPr>
          <w:fldChar w:fldCharType="begin"/>
        </w:r>
        <w:r w:rsidR="00AC6253">
          <w:rPr>
            <w:noProof/>
            <w:webHidden/>
          </w:rPr>
          <w:instrText xml:space="preserve"> PAGEREF _Toc471330320 \h </w:instrText>
        </w:r>
        <w:r w:rsidR="00AC6253">
          <w:rPr>
            <w:noProof/>
            <w:webHidden/>
          </w:rPr>
        </w:r>
        <w:r w:rsidR="00AC6253">
          <w:rPr>
            <w:noProof/>
            <w:webHidden/>
          </w:rPr>
          <w:fldChar w:fldCharType="separate"/>
        </w:r>
        <w:r w:rsidR="00AC6253">
          <w:rPr>
            <w:noProof/>
            <w:webHidden/>
          </w:rPr>
          <w:t>15</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21" w:history="1">
        <w:r w:rsidR="00AC6253" w:rsidRPr="00115FDE">
          <w:rPr>
            <w:rStyle w:val="Hyperlink"/>
            <w:noProof/>
          </w:rPr>
          <w:t>4.1 Verbesserung zu Projekt 2</w:t>
        </w:r>
        <w:r w:rsidR="00AC6253">
          <w:rPr>
            <w:noProof/>
            <w:webHidden/>
          </w:rPr>
          <w:tab/>
        </w:r>
        <w:r w:rsidR="00AC6253">
          <w:rPr>
            <w:noProof/>
            <w:webHidden/>
          </w:rPr>
          <w:fldChar w:fldCharType="begin"/>
        </w:r>
        <w:r w:rsidR="00AC6253">
          <w:rPr>
            <w:noProof/>
            <w:webHidden/>
          </w:rPr>
          <w:instrText xml:space="preserve"> PAGEREF _Toc471330321 \h </w:instrText>
        </w:r>
        <w:r w:rsidR="00AC6253">
          <w:rPr>
            <w:noProof/>
            <w:webHidden/>
          </w:rPr>
        </w:r>
        <w:r w:rsidR="00AC6253">
          <w:rPr>
            <w:noProof/>
            <w:webHidden/>
          </w:rPr>
          <w:fldChar w:fldCharType="separate"/>
        </w:r>
        <w:r w:rsidR="00AC6253">
          <w:rPr>
            <w:noProof/>
            <w:webHidden/>
          </w:rPr>
          <w:t>15</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22" w:history="1">
        <w:r w:rsidR="00AC6253" w:rsidRPr="00115FDE">
          <w:rPr>
            <w:rStyle w:val="Hyperlink"/>
            <w:noProof/>
          </w:rPr>
          <w:t>4.2 F-Tests</w:t>
        </w:r>
        <w:r w:rsidR="00AC6253">
          <w:rPr>
            <w:noProof/>
            <w:webHidden/>
          </w:rPr>
          <w:tab/>
        </w:r>
        <w:r w:rsidR="00AC6253">
          <w:rPr>
            <w:noProof/>
            <w:webHidden/>
          </w:rPr>
          <w:fldChar w:fldCharType="begin"/>
        </w:r>
        <w:r w:rsidR="00AC6253">
          <w:rPr>
            <w:noProof/>
            <w:webHidden/>
          </w:rPr>
          <w:instrText xml:space="preserve"> PAGEREF _Toc471330322 \h </w:instrText>
        </w:r>
        <w:r w:rsidR="00AC6253">
          <w:rPr>
            <w:noProof/>
            <w:webHidden/>
          </w:rPr>
        </w:r>
        <w:r w:rsidR="00AC6253">
          <w:rPr>
            <w:noProof/>
            <w:webHidden/>
          </w:rPr>
          <w:fldChar w:fldCharType="separate"/>
        </w:r>
        <w:r w:rsidR="00AC6253">
          <w:rPr>
            <w:noProof/>
            <w:webHidden/>
          </w:rPr>
          <w:t>15</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23" w:history="1">
        <w:r w:rsidR="00AC6253" w:rsidRPr="00115FDE">
          <w:rPr>
            <w:rStyle w:val="Hyperlink"/>
            <w:noProof/>
          </w:rPr>
          <w:t>4.3 Stichprobe aufbauen</w:t>
        </w:r>
        <w:r w:rsidR="00AC6253">
          <w:rPr>
            <w:noProof/>
            <w:webHidden/>
          </w:rPr>
          <w:tab/>
        </w:r>
        <w:r w:rsidR="00AC6253">
          <w:rPr>
            <w:noProof/>
            <w:webHidden/>
          </w:rPr>
          <w:fldChar w:fldCharType="begin"/>
        </w:r>
        <w:r w:rsidR="00AC6253">
          <w:rPr>
            <w:noProof/>
            <w:webHidden/>
          </w:rPr>
          <w:instrText xml:space="preserve"> PAGEREF _Toc471330323 \h </w:instrText>
        </w:r>
        <w:r w:rsidR="00AC6253">
          <w:rPr>
            <w:noProof/>
            <w:webHidden/>
          </w:rPr>
        </w:r>
        <w:r w:rsidR="00AC6253">
          <w:rPr>
            <w:noProof/>
            <w:webHidden/>
          </w:rPr>
          <w:fldChar w:fldCharType="separate"/>
        </w:r>
        <w:r w:rsidR="00AC6253">
          <w:rPr>
            <w:noProof/>
            <w:webHidden/>
          </w:rPr>
          <w:t>15</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24" w:history="1">
        <w:r w:rsidR="00AC6253" w:rsidRPr="00115FDE">
          <w:rPr>
            <w:rStyle w:val="Hyperlink"/>
            <w:noProof/>
          </w:rPr>
          <w:t>4.3.1 Programm</w:t>
        </w:r>
        <w:r w:rsidR="00AC6253">
          <w:rPr>
            <w:noProof/>
            <w:webHidden/>
          </w:rPr>
          <w:tab/>
        </w:r>
        <w:r w:rsidR="00AC6253">
          <w:rPr>
            <w:noProof/>
            <w:webHidden/>
          </w:rPr>
          <w:fldChar w:fldCharType="begin"/>
        </w:r>
        <w:r w:rsidR="00AC6253">
          <w:rPr>
            <w:noProof/>
            <w:webHidden/>
          </w:rPr>
          <w:instrText xml:space="preserve"> PAGEREF _Toc471330324 \h </w:instrText>
        </w:r>
        <w:r w:rsidR="00AC6253">
          <w:rPr>
            <w:noProof/>
            <w:webHidden/>
          </w:rPr>
        </w:r>
        <w:r w:rsidR="00AC6253">
          <w:rPr>
            <w:noProof/>
            <w:webHidden/>
          </w:rPr>
          <w:fldChar w:fldCharType="separate"/>
        </w:r>
        <w:r w:rsidR="00AC6253">
          <w:rPr>
            <w:noProof/>
            <w:webHidden/>
          </w:rPr>
          <w:t>15</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25" w:history="1">
        <w:r w:rsidR="00AC6253" w:rsidRPr="00115FDE">
          <w:rPr>
            <w:rStyle w:val="Hyperlink"/>
            <w:noProof/>
          </w:rPr>
          <w:t>4.3.1.1 Kategorien (Tag / Nacht / Schnee / Regen / Nebel / Lange Schatten / Gegenlicht)</w:t>
        </w:r>
        <w:r w:rsidR="00AC6253">
          <w:rPr>
            <w:noProof/>
            <w:webHidden/>
          </w:rPr>
          <w:tab/>
        </w:r>
        <w:r w:rsidR="00AC6253">
          <w:rPr>
            <w:noProof/>
            <w:webHidden/>
          </w:rPr>
          <w:fldChar w:fldCharType="begin"/>
        </w:r>
        <w:r w:rsidR="00AC6253">
          <w:rPr>
            <w:noProof/>
            <w:webHidden/>
          </w:rPr>
          <w:instrText xml:space="preserve"> PAGEREF _Toc471330325 \h </w:instrText>
        </w:r>
        <w:r w:rsidR="00AC6253">
          <w:rPr>
            <w:noProof/>
            <w:webHidden/>
          </w:rPr>
        </w:r>
        <w:r w:rsidR="00AC6253">
          <w:rPr>
            <w:noProof/>
            <w:webHidden/>
          </w:rPr>
          <w:fldChar w:fldCharType="separate"/>
        </w:r>
        <w:r w:rsidR="00AC6253">
          <w:rPr>
            <w:noProof/>
            <w:webHidden/>
          </w:rPr>
          <w:t>15</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26" w:history="1">
        <w:r w:rsidR="00AC6253" w:rsidRPr="00115FDE">
          <w:rPr>
            <w:rStyle w:val="Hyperlink"/>
            <w:noProof/>
          </w:rPr>
          <w:t>4.3.2 Verhältnisse</w:t>
        </w:r>
        <w:r w:rsidR="00AC6253">
          <w:rPr>
            <w:noProof/>
            <w:webHidden/>
          </w:rPr>
          <w:tab/>
        </w:r>
        <w:r w:rsidR="00AC6253">
          <w:rPr>
            <w:noProof/>
            <w:webHidden/>
          </w:rPr>
          <w:fldChar w:fldCharType="begin"/>
        </w:r>
        <w:r w:rsidR="00AC6253">
          <w:rPr>
            <w:noProof/>
            <w:webHidden/>
          </w:rPr>
          <w:instrText xml:space="preserve"> PAGEREF _Toc471330326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27" w:history="1">
        <w:r w:rsidR="00AC6253" w:rsidRPr="00115FDE">
          <w:rPr>
            <w:rStyle w:val="Hyperlink"/>
            <w:noProof/>
          </w:rPr>
          <w:t>4.3.3 Wahrscheinlichkeiten</w:t>
        </w:r>
        <w:r w:rsidR="00AC6253">
          <w:rPr>
            <w:noProof/>
            <w:webHidden/>
          </w:rPr>
          <w:tab/>
        </w:r>
        <w:r w:rsidR="00AC6253">
          <w:rPr>
            <w:noProof/>
            <w:webHidden/>
          </w:rPr>
          <w:fldChar w:fldCharType="begin"/>
        </w:r>
        <w:r w:rsidR="00AC6253">
          <w:rPr>
            <w:noProof/>
            <w:webHidden/>
          </w:rPr>
          <w:instrText xml:space="preserve"> PAGEREF _Toc471330327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28" w:history="1">
        <w:r w:rsidR="00AC6253" w:rsidRPr="00115FDE">
          <w:rPr>
            <w:rStyle w:val="Hyperlink"/>
            <w:noProof/>
          </w:rPr>
          <w:t>4.4 Patches pro Bild</w:t>
        </w:r>
        <w:r w:rsidR="00AC6253">
          <w:rPr>
            <w:noProof/>
            <w:webHidden/>
          </w:rPr>
          <w:tab/>
        </w:r>
        <w:r w:rsidR="00AC6253">
          <w:rPr>
            <w:noProof/>
            <w:webHidden/>
          </w:rPr>
          <w:fldChar w:fldCharType="begin"/>
        </w:r>
        <w:r w:rsidR="00AC6253">
          <w:rPr>
            <w:noProof/>
            <w:webHidden/>
          </w:rPr>
          <w:instrText xml:space="preserve"> PAGEREF _Toc471330328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29" w:history="1">
        <w:r w:rsidR="00AC6253" w:rsidRPr="00115FDE">
          <w:rPr>
            <w:rStyle w:val="Hyperlink"/>
            <w:noProof/>
          </w:rPr>
          <w:t>4.4.1 Polygon Editor</w:t>
        </w:r>
        <w:r w:rsidR="00AC6253">
          <w:rPr>
            <w:noProof/>
            <w:webHidden/>
          </w:rPr>
          <w:tab/>
        </w:r>
        <w:r w:rsidR="00AC6253">
          <w:rPr>
            <w:noProof/>
            <w:webHidden/>
          </w:rPr>
          <w:fldChar w:fldCharType="begin"/>
        </w:r>
        <w:r w:rsidR="00AC6253">
          <w:rPr>
            <w:noProof/>
            <w:webHidden/>
          </w:rPr>
          <w:instrText xml:space="preserve"> PAGEREF _Toc471330329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30" w:history="1">
        <w:r w:rsidR="00AC6253" w:rsidRPr="00115FDE">
          <w:rPr>
            <w:rStyle w:val="Hyperlink"/>
            <w:noProof/>
          </w:rPr>
          <w:t>4.4.2 Neben der Strasse</w:t>
        </w:r>
        <w:r w:rsidR="00AC6253">
          <w:rPr>
            <w:noProof/>
            <w:webHidden/>
          </w:rPr>
          <w:tab/>
        </w:r>
        <w:r w:rsidR="00AC6253">
          <w:rPr>
            <w:noProof/>
            <w:webHidden/>
          </w:rPr>
          <w:fldChar w:fldCharType="begin"/>
        </w:r>
        <w:r w:rsidR="00AC6253">
          <w:rPr>
            <w:noProof/>
            <w:webHidden/>
          </w:rPr>
          <w:instrText xml:space="preserve"> PAGEREF _Toc471330330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31" w:history="1">
        <w:r w:rsidR="00AC6253" w:rsidRPr="00115FDE">
          <w:rPr>
            <w:rStyle w:val="Hyperlink"/>
            <w:noProof/>
          </w:rPr>
          <w:t>4.4.3 Sonneneinstrahlungs-Patch</w:t>
        </w:r>
        <w:r w:rsidR="00AC6253">
          <w:rPr>
            <w:noProof/>
            <w:webHidden/>
          </w:rPr>
          <w:tab/>
        </w:r>
        <w:r w:rsidR="00AC6253">
          <w:rPr>
            <w:noProof/>
            <w:webHidden/>
          </w:rPr>
          <w:fldChar w:fldCharType="begin"/>
        </w:r>
        <w:r w:rsidR="00AC6253">
          <w:rPr>
            <w:noProof/>
            <w:webHidden/>
          </w:rPr>
          <w:instrText xml:space="preserve"> PAGEREF _Toc471330331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32" w:history="1">
        <w:r w:rsidR="00AC6253" w:rsidRPr="00115FDE">
          <w:rPr>
            <w:rStyle w:val="Hyperlink"/>
            <w:noProof/>
          </w:rPr>
          <w:t>4.4.4 Statistische Werte pro Patch</w:t>
        </w:r>
        <w:r w:rsidR="00AC6253">
          <w:rPr>
            <w:noProof/>
            <w:webHidden/>
          </w:rPr>
          <w:tab/>
        </w:r>
        <w:r w:rsidR="00AC6253">
          <w:rPr>
            <w:noProof/>
            <w:webHidden/>
          </w:rPr>
          <w:fldChar w:fldCharType="begin"/>
        </w:r>
        <w:r w:rsidR="00AC6253">
          <w:rPr>
            <w:noProof/>
            <w:webHidden/>
          </w:rPr>
          <w:instrText xml:space="preserve"> PAGEREF _Toc471330332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33" w:history="1">
        <w:r w:rsidR="00AC6253" w:rsidRPr="00115FDE">
          <w:rPr>
            <w:rStyle w:val="Hyperlink"/>
            <w:noProof/>
            <w:lang w:val="en-US"/>
          </w:rPr>
          <w:t>4.4.4.1 Histogram</w:t>
        </w:r>
        <w:r w:rsidR="00AC6253">
          <w:rPr>
            <w:noProof/>
            <w:webHidden/>
          </w:rPr>
          <w:tab/>
        </w:r>
        <w:r w:rsidR="00AC6253">
          <w:rPr>
            <w:noProof/>
            <w:webHidden/>
          </w:rPr>
          <w:fldChar w:fldCharType="begin"/>
        </w:r>
        <w:r w:rsidR="00AC6253">
          <w:rPr>
            <w:noProof/>
            <w:webHidden/>
          </w:rPr>
          <w:instrText xml:space="preserve"> PAGEREF _Toc471330333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34" w:history="1">
        <w:r w:rsidR="00AC6253" w:rsidRPr="00115FDE">
          <w:rPr>
            <w:rStyle w:val="Hyperlink"/>
            <w:noProof/>
            <w:lang w:val="en-US"/>
          </w:rPr>
          <w:t>4.4.4.2 Mode</w:t>
        </w:r>
        <w:r w:rsidR="00AC6253">
          <w:rPr>
            <w:noProof/>
            <w:webHidden/>
          </w:rPr>
          <w:tab/>
        </w:r>
        <w:r w:rsidR="00AC6253">
          <w:rPr>
            <w:noProof/>
            <w:webHidden/>
          </w:rPr>
          <w:fldChar w:fldCharType="begin"/>
        </w:r>
        <w:r w:rsidR="00AC6253">
          <w:rPr>
            <w:noProof/>
            <w:webHidden/>
          </w:rPr>
          <w:instrText xml:space="preserve"> PAGEREF _Toc471330334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35" w:history="1">
        <w:r w:rsidR="00AC6253" w:rsidRPr="00115FDE">
          <w:rPr>
            <w:rStyle w:val="Hyperlink"/>
            <w:noProof/>
            <w:lang w:val="en-US"/>
          </w:rPr>
          <w:t>4.4.4.3 Mean</w:t>
        </w:r>
        <w:r w:rsidR="00AC6253">
          <w:rPr>
            <w:noProof/>
            <w:webHidden/>
          </w:rPr>
          <w:tab/>
        </w:r>
        <w:r w:rsidR="00AC6253">
          <w:rPr>
            <w:noProof/>
            <w:webHidden/>
          </w:rPr>
          <w:fldChar w:fldCharType="begin"/>
        </w:r>
        <w:r w:rsidR="00AC6253">
          <w:rPr>
            <w:noProof/>
            <w:webHidden/>
          </w:rPr>
          <w:instrText xml:space="preserve"> PAGEREF _Toc471330335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36" w:history="1">
        <w:r w:rsidR="00AC6253" w:rsidRPr="00115FDE">
          <w:rPr>
            <w:rStyle w:val="Hyperlink"/>
            <w:noProof/>
            <w:lang w:val="en-US"/>
          </w:rPr>
          <w:t>4.4.4.4 Median</w:t>
        </w:r>
        <w:r w:rsidR="00AC6253">
          <w:rPr>
            <w:noProof/>
            <w:webHidden/>
          </w:rPr>
          <w:tab/>
        </w:r>
        <w:r w:rsidR="00AC6253">
          <w:rPr>
            <w:noProof/>
            <w:webHidden/>
          </w:rPr>
          <w:fldChar w:fldCharType="begin"/>
        </w:r>
        <w:r w:rsidR="00AC6253">
          <w:rPr>
            <w:noProof/>
            <w:webHidden/>
          </w:rPr>
          <w:instrText xml:space="preserve"> PAGEREF _Toc471330336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37" w:history="1">
        <w:r w:rsidR="00AC6253" w:rsidRPr="00115FDE">
          <w:rPr>
            <w:rStyle w:val="Hyperlink"/>
            <w:noProof/>
            <w:lang w:val="en-US"/>
          </w:rPr>
          <w:t>4.4.4.5 Minimum</w:t>
        </w:r>
        <w:r w:rsidR="00AC6253">
          <w:rPr>
            <w:noProof/>
            <w:webHidden/>
          </w:rPr>
          <w:tab/>
        </w:r>
        <w:r w:rsidR="00AC6253">
          <w:rPr>
            <w:noProof/>
            <w:webHidden/>
          </w:rPr>
          <w:fldChar w:fldCharType="begin"/>
        </w:r>
        <w:r w:rsidR="00AC6253">
          <w:rPr>
            <w:noProof/>
            <w:webHidden/>
          </w:rPr>
          <w:instrText xml:space="preserve"> PAGEREF _Toc471330337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38" w:history="1">
        <w:r w:rsidR="00AC6253" w:rsidRPr="00115FDE">
          <w:rPr>
            <w:rStyle w:val="Hyperlink"/>
            <w:noProof/>
            <w:lang w:val="en-US"/>
          </w:rPr>
          <w:t>4.4.4.6 Maximum</w:t>
        </w:r>
        <w:r w:rsidR="00AC6253">
          <w:rPr>
            <w:noProof/>
            <w:webHidden/>
          </w:rPr>
          <w:tab/>
        </w:r>
        <w:r w:rsidR="00AC6253">
          <w:rPr>
            <w:noProof/>
            <w:webHidden/>
          </w:rPr>
          <w:fldChar w:fldCharType="begin"/>
        </w:r>
        <w:r w:rsidR="00AC6253">
          <w:rPr>
            <w:noProof/>
            <w:webHidden/>
          </w:rPr>
          <w:instrText xml:space="preserve"> PAGEREF _Toc471330338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39" w:history="1">
        <w:r w:rsidR="00AC6253" w:rsidRPr="00115FDE">
          <w:rPr>
            <w:rStyle w:val="Hyperlink"/>
            <w:noProof/>
          </w:rPr>
          <w:t>4.4.4.7 Standard Abweichung</w:t>
        </w:r>
        <w:r w:rsidR="00AC6253">
          <w:rPr>
            <w:noProof/>
            <w:webHidden/>
          </w:rPr>
          <w:tab/>
        </w:r>
        <w:r w:rsidR="00AC6253">
          <w:rPr>
            <w:noProof/>
            <w:webHidden/>
          </w:rPr>
          <w:fldChar w:fldCharType="begin"/>
        </w:r>
        <w:r w:rsidR="00AC6253">
          <w:rPr>
            <w:noProof/>
            <w:webHidden/>
          </w:rPr>
          <w:instrText xml:space="preserve"> PAGEREF _Toc471330339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40" w:history="1">
        <w:r w:rsidR="00AC6253" w:rsidRPr="00115FDE">
          <w:rPr>
            <w:rStyle w:val="Hyperlink"/>
            <w:noProof/>
          </w:rPr>
          <w:t>4.4.4.8 Varianz</w:t>
        </w:r>
        <w:r w:rsidR="00AC6253">
          <w:rPr>
            <w:noProof/>
            <w:webHidden/>
          </w:rPr>
          <w:tab/>
        </w:r>
        <w:r w:rsidR="00AC6253">
          <w:rPr>
            <w:noProof/>
            <w:webHidden/>
          </w:rPr>
          <w:fldChar w:fldCharType="begin"/>
        </w:r>
        <w:r w:rsidR="00AC6253">
          <w:rPr>
            <w:noProof/>
            <w:webHidden/>
          </w:rPr>
          <w:instrText xml:space="preserve"> PAGEREF _Toc471330340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41" w:history="1">
        <w:r w:rsidR="00AC6253" w:rsidRPr="00115FDE">
          <w:rPr>
            <w:rStyle w:val="Hyperlink"/>
            <w:noProof/>
          </w:rPr>
          <w:t>4.4.4.9 Kontrast</w:t>
        </w:r>
        <w:r w:rsidR="00AC6253">
          <w:rPr>
            <w:noProof/>
            <w:webHidden/>
          </w:rPr>
          <w:tab/>
        </w:r>
        <w:r w:rsidR="00AC6253">
          <w:rPr>
            <w:noProof/>
            <w:webHidden/>
          </w:rPr>
          <w:fldChar w:fldCharType="begin"/>
        </w:r>
        <w:r w:rsidR="00AC6253">
          <w:rPr>
            <w:noProof/>
            <w:webHidden/>
          </w:rPr>
          <w:instrText xml:space="preserve"> PAGEREF _Toc471330341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42" w:history="1">
        <w:r w:rsidR="00AC6253" w:rsidRPr="00115FDE">
          <w:rPr>
            <w:rStyle w:val="Hyperlink"/>
            <w:noProof/>
          </w:rPr>
          <w:t>4.4.4.10 Werte ohne Hilfe von openCV berechnet</w:t>
        </w:r>
        <w:r w:rsidR="00AC6253">
          <w:rPr>
            <w:noProof/>
            <w:webHidden/>
          </w:rPr>
          <w:tab/>
        </w:r>
        <w:r w:rsidR="00AC6253">
          <w:rPr>
            <w:noProof/>
            <w:webHidden/>
          </w:rPr>
          <w:fldChar w:fldCharType="begin"/>
        </w:r>
        <w:r w:rsidR="00AC6253">
          <w:rPr>
            <w:noProof/>
            <w:webHidden/>
          </w:rPr>
          <w:instrText xml:space="preserve"> PAGEREF _Toc471330342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43" w:history="1">
        <w:r w:rsidR="00AC6253" w:rsidRPr="00115FDE">
          <w:rPr>
            <w:rStyle w:val="Hyperlink"/>
            <w:noProof/>
          </w:rPr>
          <w:t>4.4.5 Patch Crop ohne schwarzen Rand</w:t>
        </w:r>
        <w:r w:rsidR="00AC6253">
          <w:rPr>
            <w:noProof/>
            <w:webHidden/>
          </w:rPr>
          <w:tab/>
        </w:r>
        <w:r w:rsidR="00AC6253">
          <w:rPr>
            <w:noProof/>
            <w:webHidden/>
          </w:rPr>
          <w:fldChar w:fldCharType="begin"/>
        </w:r>
        <w:r w:rsidR="00AC6253">
          <w:rPr>
            <w:noProof/>
            <w:webHidden/>
          </w:rPr>
          <w:instrText xml:space="preserve"> PAGEREF _Toc471330343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44" w:history="1">
        <w:r w:rsidR="00AC6253" w:rsidRPr="00115FDE">
          <w:rPr>
            <w:rStyle w:val="Hyperlink"/>
            <w:noProof/>
          </w:rPr>
          <w:t>4.5 Logit Regression mit Daniel Bättig</w:t>
        </w:r>
        <w:r w:rsidR="00AC6253">
          <w:rPr>
            <w:noProof/>
            <w:webHidden/>
          </w:rPr>
          <w:tab/>
        </w:r>
        <w:r w:rsidR="00AC6253">
          <w:rPr>
            <w:noProof/>
            <w:webHidden/>
          </w:rPr>
          <w:fldChar w:fldCharType="begin"/>
        </w:r>
        <w:r w:rsidR="00AC6253">
          <w:rPr>
            <w:noProof/>
            <w:webHidden/>
          </w:rPr>
          <w:instrText xml:space="preserve"> PAGEREF _Toc471330344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45" w:history="1">
        <w:r w:rsidR="00AC6253" w:rsidRPr="00115FDE">
          <w:rPr>
            <w:rStyle w:val="Hyperlink"/>
            <w:noProof/>
          </w:rPr>
          <w:t>4.6 Albedo-Wert</w:t>
        </w:r>
        <w:r w:rsidR="00AC6253">
          <w:rPr>
            <w:noProof/>
            <w:webHidden/>
          </w:rPr>
          <w:tab/>
        </w:r>
        <w:r w:rsidR="00AC6253">
          <w:rPr>
            <w:noProof/>
            <w:webHidden/>
          </w:rPr>
          <w:fldChar w:fldCharType="begin"/>
        </w:r>
        <w:r w:rsidR="00AC6253">
          <w:rPr>
            <w:noProof/>
            <w:webHidden/>
          </w:rPr>
          <w:instrText xml:space="preserve"> PAGEREF _Toc471330345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46" w:history="1">
        <w:r w:rsidR="00AC6253" w:rsidRPr="00115FDE">
          <w:rPr>
            <w:rStyle w:val="Hyperlink"/>
            <w:noProof/>
          </w:rPr>
          <w:t>4.7 Bilder mt Exif-Tool anschauen</w:t>
        </w:r>
        <w:r w:rsidR="00AC6253">
          <w:rPr>
            <w:noProof/>
            <w:webHidden/>
          </w:rPr>
          <w:tab/>
        </w:r>
        <w:r w:rsidR="00AC6253">
          <w:rPr>
            <w:noProof/>
            <w:webHidden/>
          </w:rPr>
          <w:fldChar w:fldCharType="begin"/>
        </w:r>
        <w:r w:rsidR="00AC6253">
          <w:rPr>
            <w:noProof/>
            <w:webHidden/>
          </w:rPr>
          <w:instrText xml:space="preserve"> PAGEREF _Toc471330346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47" w:history="1">
        <w:r w:rsidR="00AC6253" w:rsidRPr="00115FDE">
          <w:rPr>
            <w:rStyle w:val="Hyperlink"/>
            <w:noProof/>
          </w:rPr>
          <w:t>4.8 OneDrive Probleme</w:t>
        </w:r>
        <w:r w:rsidR="00AC6253">
          <w:rPr>
            <w:noProof/>
            <w:webHidden/>
          </w:rPr>
          <w:tab/>
        </w:r>
        <w:r w:rsidR="00AC6253">
          <w:rPr>
            <w:noProof/>
            <w:webHidden/>
          </w:rPr>
          <w:fldChar w:fldCharType="begin"/>
        </w:r>
        <w:r w:rsidR="00AC6253">
          <w:rPr>
            <w:noProof/>
            <w:webHidden/>
          </w:rPr>
          <w:instrText xml:space="preserve"> PAGEREF _Toc471330347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48" w:history="1">
        <w:r w:rsidR="00AC6253" w:rsidRPr="00115FDE">
          <w:rPr>
            <w:rStyle w:val="Hyperlink"/>
            <w:noProof/>
          </w:rPr>
          <w:t>4.8.1 Anderer Computer</w:t>
        </w:r>
        <w:r w:rsidR="00AC6253">
          <w:rPr>
            <w:noProof/>
            <w:webHidden/>
          </w:rPr>
          <w:tab/>
        </w:r>
        <w:r w:rsidR="00AC6253">
          <w:rPr>
            <w:noProof/>
            <w:webHidden/>
          </w:rPr>
          <w:fldChar w:fldCharType="begin"/>
        </w:r>
        <w:r w:rsidR="00AC6253">
          <w:rPr>
            <w:noProof/>
            <w:webHidden/>
          </w:rPr>
          <w:instrText xml:space="preserve"> PAGEREF _Toc471330348 \h </w:instrText>
        </w:r>
        <w:r w:rsidR="00AC6253">
          <w:rPr>
            <w:noProof/>
            <w:webHidden/>
          </w:rPr>
        </w:r>
        <w:r w:rsidR="00AC6253">
          <w:rPr>
            <w:noProof/>
            <w:webHidden/>
          </w:rPr>
          <w:fldChar w:fldCharType="separate"/>
        </w:r>
        <w:r w:rsidR="00AC6253">
          <w:rPr>
            <w:noProof/>
            <w:webHidden/>
          </w:rPr>
          <w:t>16</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49" w:history="1">
        <w:r w:rsidR="00AC6253" w:rsidRPr="00115FDE">
          <w:rPr>
            <w:rStyle w:val="Hyperlink"/>
            <w:noProof/>
          </w:rPr>
          <w:t>4.8.2 Zugriff</w:t>
        </w:r>
        <w:r w:rsidR="00AC6253">
          <w:rPr>
            <w:noProof/>
            <w:webHidden/>
          </w:rPr>
          <w:tab/>
        </w:r>
        <w:r w:rsidR="00AC6253">
          <w:rPr>
            <w:noProof/>
            <w:webHidden/>
          </w:rPr>
          <w:fldChar w:fldCharType="begin"/>
        </w:r>
        <w:r w:rsidR="00AC6253">
          <w:rPr>
            <w:noProof/>
            <w:webHidden/>
          </w:rPr>
          <w:instrText xml:space="preserve"> PAGEREF _Toc471330349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50" w:history="1">
        <w:r w:rsidR="00AC6253" w:rsidRPr="00115FDE">
          <w:rPr>
            <w:rStyle w:val="Hyperlink"/>
            <w:noProof/>
          </w:rPr>
          <w:t>4.8.3 Backups</w:t>
        </w:r>
        <w:r w:rsidR="00AC6253">
          <w:rPr>
            <w:noProof/>
            <w:webHidden/>
          </w:rPr>
          <w:tab/>
        </w:r>
        <w:r w:rsidR="00AC6253">
          <w:rPr>
            <w:noProof/>
            <w:webHidden/>
          </w:rPr>
          <w:fldChar w:fldCharType="begin"/>
        </w:r>
        <w:r w:rsidR="00AC6253">
          <w:rPr>
            <w:noProof/>
            <w:webHidden/>
          </w:rPr>
          <w:instrText xml:space="preserve"> PAGEREF _Toc471330350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51" w:history="1">
        <w:r w:rsidR="00AC6253" w:rsidRPr="00115FDE">
          <w:rPr>
            <w:rStyle w:val="Hyperlink"/>
            <w:noProof/>
          </w:rPr>
          <w:t>4.8.3.1 Azure</w:t>
        </w:r>
        <w:r w:rsidR="00AC6253">
          <w:rPr>
            <w:noProof/>
            <w:webHidden/>
          </w:rPr>
          <w:tab/>
        </w:r>
        <w:r w:rsidR="00AC6253">
          <w:rPr>
            <w:noProof/>
            <w:webHidden/>
          </w:rPr>
          <w:fldChar w:fldCharType="begin"/>
        </w:r>
        <w:r w:rsidR="00AC6253">
          <w:rPr>
            <w:noProof/>
            <w:webHidden/>
          </w:rPr>
          <w:instrText xml:space="preserve"> PAGEREF _Toc471330351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52" w:history="1">
        <w:r w:rsidR="00AC6253" w:rsidRPr="00115FDE">
          <w:rPr>
            <w:rStyle w:val="Hyperlink"/>
            <w:noProof/>
          </w:rPr>
          <w:t>4.9 Kombinieren</w:t>
        </w:r>
        <w:r w:rsidR="00AC6253">
          <w:rPr>
            <w:noProof/>
            <w:webHidden/>
          </w:rPr>
          <w:tab/>
        </w:r>
        <w:r w:rsidR="00AC6253">
          <w:rPr>
            <w:noProof/>
            <w:webHidden/>
          </w:rPr>
          <w:fldChar w:fldCharType="begin"/>
        </w:r>
        <w:r w:rsidR="00AC6253">
          <w:rPr>
            <w:noProof/>
            <w:webHidden/>
          </w:rPr>
          <w:instrText xml:space="preserve"> PAGEREF _Toc471330352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53" w:history="1">
        <w:r w:rsidR="00AC6253" w:rsidRPr="00115FDE">
          <w:rPr>
            <w:rStyle w:val="Hyperlink"/>
            <w:noProof/>
          </w:rPr>
          <w:t>4.9.1 2h Slots pro Woche kombinieren und abspeichern</w:t>
        </w:r>
        <w:r w:rsidR="00AC6253">
          <w:rPr>
            <w:noProof/>
            <w:webHidden/>
          </w:rPr>
          <w:tab/>
        </w:r>
        <w:r w:rsidR="00AC6253">
          <w:rPr>
            <w:noProof/>
            <w:webHidden/>
          </w:rPr>
          <w:fldChar w:fldCharType="begin"/>
        </w:r>
        <w:r w:rsidR="00AC6253">
          <w:rPr>
            <w:noProof/>
            <w:webHidden/>
          </w:rPr>
          <w:instrText xml:space="preserve"> PAGEREF _Toc471330353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54" w:history="1">
        <w:r w:rsidR="00AC6253" w:rsidRPr="00115FDE">
          <w:rPr>
            <w:rStyle w:val="Hyperlink"/>
            <w:noProof/>
            <w:lang w:val="en-US"/>
          </w:rPr>
          <w:t>4.9.2 Mean</w:t>
        </w:r>
        <w:r w:rsidR="00AC6253">
          <w:rPr>
            <w:noProof/>
            <w:webHidden/>
          </w:rPr>
          <w:tab/>
        </w:r>
        <w:r w:rsidR="00AC6253">
          <w:rPr>
            <w:noProof/>
            <w:webHidden/>
          </w:rPr>
          <w:fldChar w:fldCharType="begin"/>
        </w:r>
        <w:r w:rsidR="00AC6253">
          <w:rPr>
            <w:noProof/>
            <w:webHidden/>
          </w:rPr>
          <w:instrText xml:space="preserve"> PAGEREF _Toc471330354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55" w:history="1">
        <w:r w:rsidR="00AC6253" w:rsidRPr="00115FDE">
          <w:rPr>
            <w:rStyle w:val="Hyperlink"/>
            <w:noProof/>
            <w:lang w:val="en-US"/>
          </w:rPr>
          <w:t>4.9.3 Median</w:t>
        </w:r>
        <w:r w:rsidR="00AC6253">
          <w:rPr>
            <w:noProof/>
            <w:webHidden/>
          </w:rPr>
          <w:tab/>
        </w:r>
        <w:r w:rsidR="00AC6253">
          <w:rPr>
            <w:noProof/>
            <w:webHidden/>
          </w:rPr>
          <w:fldChar w:fldCharType="begin"/>
        </w:r>
        <w:r w:rsidR="00AC6253">
          <w:rPr>
            <w:noProof/>
            <w:webHidden/>
          </w:rPr>
          <w:instrText xml:space="preserve"> PAGEREF _Toc471330355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56" w:history="1">
        <w:r w:rsidR="00AC6253" w:rsidRPr="00115FDE">
          <w:rPr>
            <w:rStyle w:val="Hyperlink"/>
            <w:noProof/>
            <w:lang w:val="en-US"/>
          </w:rPr>
          <w:t>4.10 Plots</w:t>
        </w:r>
        <w:r w:rsidR="00AC6253">
          <w:rPr>
            <w:noProof/>
            <w:webHidden/>
          </w:rPr>
          <w:tab/>
        </w:r>
        <w:r w:rsidR="00AC6253">
          <w:rPr>
            <w:noProof/>
            <w:webHidden/>
          </w:rPr>
          <w:fldChar w:fldCharType="begin"/>
        </w:r>
        <w:r w:rsidR="00AC6253">
          <w:rPr>
            <w:noProof/>
            <w:webHidden/>
          </w:rPr>
          <w:instrText xml:space="preserve"> PAGEREF _Toc471330356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57" w:history="1">
        <w:r w:rsidR="00AC6253" w:rsidRPr="00115FDE">
          <w:rPr>
            <w:rStyle w:val="Hyperlink"/>
            <w:noProof/>
            <w:lang w:val="en-US"/>
          </w:rPr>
          <w:t>4.10.1 Clickable</w:t>
        </w:r>
        <w:r w:rsidR="00AC6253">
          <w:rPr>
            <w:noProof/>
            <w:webHidden/>
          </w:rPr>
          <w:tab/>
        </w:r>
        <w:r w:rsidR="00AC6253">
          <w:rPr>
            <w:noProof/>
            <w:webHidden/>
          </w:rPr>
          <w:fldChar w:fldCharType="begin"/>
        </w:r>
        <w:r w:rsidR="00AC6253">
          <w:rPr>
            <w:noProof/>
            <w:webHidden/>
          </w:rPr>
          <w:instrText xml:space="preserve"> PAGEREF _Toc471330357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58" w:history="1">
        <w:r w:rsidR="00AC6253" w:rsidRPr="00115FDE">
          <w:rPr>
            <w:rStyle w:val="Hyperlink"/>
            <w:noProof/>
            <w:lang w:val="en-US"/>
          </w:rPr>
          <w:t>4.10.2 Combined Plots</w:t>
        </w:r>
        <w:r w:rsidR="00AC6253">
          <w:rPr>
            <w:noProof/>
            <w:webHidden/>
          </w:rPr>
          <w:tab/>
        </w:r>
        <w:r w:rsidR="00AC6253">
          <w:rPr>
            <w:noProof/>
            <w:webHidden/>
          </w:rPr>
          <w:fldChar w:fldCharType="begin"/>
        </w:r>
        <w:r w:rsidR="00AC6253">
          <w:rPr>
            <w:noProof/>
            <w:webHidden/>
          </w:rPr>
          <w:instrText xml:space="preserve"> PAGEREF _Toc471330358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2"/>
        <w:rPr>
          <w:rFonts w:asciiTheme="minorHAnsi" w:eastAsiaTheme="minorEastAsia" w:hAnsiTheme="minorHAnsi" w:cstheme="minorBidi"/>
          <w:noProof/>
          <w:sz w:val="22"/>
          <w:szCs w:val="22"/>
          <w:lang w:eastAsia="de-CH"/>
        </w:rPr>
      </w:pPr>
      <w:hyperlink w:anchor="_Toc471330359" w:history="1">
        <w:r w:rsidR="00AC6253" w:rsidRPr="00115FDE">
          <w:rPr>
            <w:rStyle w:val="Hyperlink"/>
            <w:noProof/>
          </w:rPr>
          <w:t>4.11 Klassifizierer</w:t>
        </w:r>
        <w:r w:rsidR="00AC6253">
          <w:rPr>
            <w:noProof/>
            <w:webHidden/>
          </w:rPr>
          <w:tab/>
        </w:r>
        <w:r w:rsidR="00AC6253">
          <w:rPr>
            <w:noProof/>
            <w:webHidden/>
          </w:rPr>
          <w:fldChar w:fldCharType="begin"/>
        </w:r>
        <w:r w:rsidR="00AC6253">
          <w:rPr>
            <w:noProof/>
            <w:webHidden/>
          </w:rPr>
          <w:instrText xml:space="preserve"> PAGEREF _Toc471330359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60" w:history="1">
        <w:r w:rsidR="00AC6253" w:rsidRPr="00115FDE">
          <w:rPr>
            <w:rStyle w:val="Hyperlink"/>
            <w:noProof/>
          </w:rPr>
          <w:t>4.11.1 NNN</w:t>
        </w:r>
        <w:r w:rsidR="00AC6253">
          <w:rPr>
            <w:noProof/>
            <w:webHidden/>
          </w:rPr>
          <w:tab/>
        </w:r>
        <w:r w:rsidR="00AC6253">
          <w:rPr>
            <w:noProof/>
            <w:webHidden/>
          </w:rPr>
          <w:fldChar w:fldCharType="begin"/>
        </w:r>
        <w:r w:rsidR="00AC6253">
          <w:rPr>
            <w:noProof/>
            <w:webHidden/>
          </w:rPr>
          <w:instrText xml:space="preserve"> PAGEREF _Toc471330360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61" w:history="1">
        <w:r w:rsidR="00AC6253" w:rsidRPr="00115FDE">
          <w:rPr>
            <w:rStyle w:val="Hyperlink"/>
            <w:noProof/>
          </w:rPr>
          <w:t>4.11.2 Optimierungen</w:t>
        </w:r>
        <w:r w:rsidR="00AC6253">
          <w:rPr>
            <w:noProof/>
            <w:webHidden/>
          </w:rPr>
          <w:tab/>
        </w:r>
        <w:r w:rsidR="00AC6253">
          <w:rPr>
            <w:noProof/>
            <w:webHidden/>
          </w:rPr>
          <w:fldChar w:fldCharType="begin"/>
        </w:r>
        <w:r w:rsidR="00AC6253">
          <w:rPr>
            <w:noProof/>
            <w:webHidden/>
          </w:rPr>
          <w:instrText xml:space="preserve"> PAGEREF _Toc471330361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62" w:history="1">
        <w:r w:rsidR="00AC6253" w:rsidRPr="00115FDE">
          <w:rPr>
            <w:rStyle w:val="Hyperlink"/>
            <w:noProof/>
          </w:rPr>
          <w:t>4.11.2.1 Input Kombinieren</w:t>
        </w:r>
        <w:r w:rsidR="00AC6253">
          <w:rPr>
            <w:noProof/>
            <w:webHidden/>
          </w:rPr>
          <w:tab/>
        </w:r>
        <w:r w:rsidR="00AC6253">
          <w:rPr>
            <w:noProof/>
            <w:webHidden/>
          </w:rPr>
          <w:fldChar w:fldCharType="begin"/>
        </w:r>
        <w:r w:rsidR="00AC6253">
          <w:rPr>
            <w:noProof/>
            <w:webHidden/>
          </w:rPr>
          <w:instrText xml:space="preserve"> PAGEREF _Toc471330362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4"/>
        <w:rPr>
          <w:rFonts w:asciiTheme="minorHAnsi" w:eastAsiaTheme="minorEastAsia" w:hAnsiTheme="minorHAnsi" w:cstheme="minorBidi"/>
          <w:noProof/>
          <w:sz w:val="22"/>
          <w:szCs w:val="22"/>
          <w:lang w:eastAsia="de-CH"/>
        </w:rPr>
      </w:pPr>
      <w:hyperlink w:anchor="_Toc471330363" w:history="1">
        <w:r w:rsidR="00AC6253" w:rsidRPr="00115FDE">
          <w:rPr>
            <w:rStyle w:val="Hyperlink"/>
            <w:noProof/>
          </w:rPr>
          <w:t>4.11.2.2 Abstand ausrechnen aus 3 Inputs und entfernten verwerfen</w:t>
        </w:r>
        <w:r w:rsidR="00AC6253">
          <w:rPr>
            <w:noProof/>
            <w:webHidden/>
          </w:rPr>
          <w:tab/>
        </w:r>
        <w:r w:rsidR="00AC6253">
          <w:rPr>
            <w:noProof/>
            <w:webHidden/>
          </w:rPr>
          <w:fldChar w:fldCharType="begin"/>
        </w:r>
        <w:r w:rsidR="00AC6253">
          <w:rPr>
            <w:noProof/>
            <w:webHidden/>
          </w:rPr>
          <w:instrText xml:space="preserve"> PAGEREF _Toc471330363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64" w:history="1">
        <w:r w:rsidR="00AC6253" w:rsidRPr="00115FDE">
          <w:rPr>
            <w:rStyle w:val="Hyperlink"/>
            <w:noProof/>
          </w:rPr>
          <w:t>4.11.3 F-Werte</w:t>
        </w:r>
        <w:r w:rsidR="00AC6253">
          <w:rPr>
            <w:noProof/>
            <w:webHidden/>
          </w:rPr>
          <w:tab/>
        </w:r>
        <w:r w:rsidR="00AC6253">
          <w:rPr>
            <w:noProof/>
            <w:webHidden/>
          </w:rPr>
          <w:fldChar w:fldCharType="begin"/>
        </w:r>
        <w:r w:rsidR="00AC6253">
          <w:rPr>
            <w:noProof/>
            <w:webHidden/>
          </w:rPr>
          <w:instrText xml:space="preserve"> PAGEREF _Toc471330364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65" w:history="1">
        <w:r w:rsidR="00AC6253" w:rsidRPr="00115FDE">
          <w:rPr>
            <w:rStyle w:val="Hyperlink"/>
            <w:noProof/>
          </w:rPr>
          <w:t>4.11.4 Ergebnisse</w:t>
        </w:r>
        <w:r w:rsidR="00AC6253">
          <w:rPr>
            <w:noProof/>
            <w:webHidden/>
          </w:rPr>
          <w:tab/>
        </w:r>
        <w:r w:rsidR="00AC6253">
          <w:rPr>
            <w:noProof/>
            <w:webHidden/>
          </w:rPr>
          <w:fldChar w:fldCharType="begin"/>
        </w:r>
        <w:r w:rsidR="00AC6253">
          <w:rPr>
            <w:noProof/>
            <w:webHidden/>
          </w:rPr>
          <w:instrText xml:space="preserve"> PAGEREF _Toc471330365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3"/>
        <w:tabs>
          <w:tab w:val="right" w:pos="9045"/>
        </w:tabs>
        <w:rPr>
          <w:rFonts w:asciiTheme="minorHAnsi" w:eastAsiaTheme="minorEastAsia" w:hAnsiTheme="minorHAnsi" w:cstheme="minorBidi"/>
          <w:noProof/>
          <w:sz w:val="22"/>
          <w:szCs w:val="22"/>
          <w:lang w:eastAsia="de-CH"/>
        </w:rPr>
      </w:pPr>
      <w:hyperlink w:anchor="_Toc471330366" w:history="1">
        <w:r w:rsidR="00AC6253" w:rsidRPr="00115FDE">
          <w:rPr>
            <w:rStyle w:val="Hyperlink"/>
            <w:noProof/>
          </w:rPr>
          <w:t>4.11.5 Echte Verhältnisse</w:t>
        </w:r>
        <w:r w:rsidR="00AC6253">
          <w:rPr>
            <w:noProof/>
            <w:webHidden/>
          </w:rPr>
          <w:tab/>
        </w:r>
        <w:r w:rsidR="00AC6253">
          <w:rPr>
            <w:noProof/>
            <w:webHidden/>
          </w:rPr>
          <w:fldChar w:fldCharType="begin"/>
        </w:r>
        <w:r w:rsidR="00AC6253">
          <w:rPr>
            <w:noProof/>
            <w:webHidden/>
          </w:rPr>
          <w:instrText xml:space="preserve"> PAGEREF _Toc471330366 \h </w:instrText>
        </w:r>
        <w:r w:rsidR="00AC6253">
          <w:rPr>
            <w:noProof/>
            <w:webHidden/>
          </w:rPr>
        </w:r>
        <w:r w:rsidR="00AC6253">
          <w:rPr>
            <w:noProof/>
            <w:webHidden/>
          </w:rPr>
          <w:fldChar w:fldCharType="separate"/>
        </w:r>
        <w:r w:rsidR="00AC6253">
          <w:rPr>
            <w:noProof/>
            <w:webHidden/>
          </w:rPr>
          <w:t>17</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367" w:history="1">
        <w:r w:rsidR="00AC6253" w:rsidRPr="00115FDE">
          <w:rPr>
            <w:rStyle w:val="Hyperlink"/>
            <w:noProof/>
          </w:rPr>
          <w:t>5</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Schlussfolgerungen/Fazit</w:t>
        </w:r>
        <w:r w:rsidR="00AC6253">
          <w:rPr>
            <w:noProof/>
            <w:webHidden/>
          </w:rPr>
          <w:tab/>
        </w:r>
        <w:r w:rsidR="00AC6253">
          <w:rPr>
            <w:noProof/>
            <w:webHidden/>
          </w:rPr>
          <w:fldChar w:fldCharType="begin"/>
        </w:r>
        <w:r w:rsidR="00AC6253">
          <w:rPr>
            <w:noProof/>
            <w:webHidden/>
          </w:rPr>
          <w:instrText xml:space="preserve"> PAGEREF _Toc471330367 \h </w:instrText>
        </w:r>
        <w:r w:rsidR="00AC6253">
          <w:rPr>
            <w:noProof/>
            <w:webHidden/>
          </w:rPr>
        </w:r>
        <w:r w:rsidR="00AC6253">
          <w:rPr>
            <w:noProof/>
            <w:webHidden/>
          </w:rPr>
          <w:fldChar w:fldCharType="separate"/>
        </w:r>
        <w:r w:rsidR="00AC6253">
          <w:rPr>
            <w:noProof/>
            <w:webHidden/>
          </w:rPr>
          <w:t>18</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368" w:history="1">
        <w:r w:rsidR="00AC6253" w:rsidRPr="00115FDE">
          <w:rPr>
            <w:rStyle w:val="Hyperlink"/>
            <w:noProof/>
          </w:rPr>
          <w:t>6</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Abbildungsverzeichnis</w:t>
        </w:r>
        <w:r w:rsidR="00AC6253">
          <w:rPr>
            <w:noProof/>
            <w:webHidden/>
          </w:rPr>
          <w:tab/>
        </w:r>
        <w:r w:rsidR="00AC6253">
          <w:rPr>
            <w:noProof/>
            <w:webHidden/>
          </w:rPr>
          <w:fldChar w:fldCharType="begin"/>
        </w:r>
        <w:r w:rsidR="00AC6253">
          <w:rPr>
            <w:noProof/>
            <w:webHidden/>
          </w:rPr>
          <w:instrText xml:space="preserve"> PAGEREF _Toc471330368 \h </w:instrText>
        </w:r>
        <w:r w:rsidR="00AC6253">
          <w:rPr>
            <w:noProof/>
            <w:webHidden/>
          </w:rPr>
        </w:r>
        <w:r w:rsidR="00AC6253">
          <w:rPr>
            <w:noProof/>
            <w:webHidden/>
          </w:rPr>
          <w:fldChar w:fldCharType="separate"/>
        </w:r>
        <w:r w:rsidR="00AC6253">
          <w:rPr>
            <w:noProof/>
            <w:webHidden/>
          </w:rPr>
          <w:t>19</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369" w:history="1">
        <w:r w:rsidR="00AC6253" w:rsidRPr="00115FDE">
          <w:rPr>
            <w:rStyle w:val="Hyperlink"/>
            <w:noProof/>
          </w:rPr>
          <w:t>7</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Tabellenverzeichnis</w:t>
        </w:r>
        <w:r w:rsidR="00AC6253">
          <w:rPr>
            <w:noProof/>
            <w:webHidden/>
          </w:rPr>
          <w:tab/>
        </w:r>
        <w:r w:rsidR="00AC6253">
          <w:rPr>
            <w:noProof/>
            <w:webHidden/>
          </w:rPr>
          <w:fldChar w:fldCharType="begin"/>
        </w:r>
        <w:r w:rsidR="00AC6253">
          <w:rPr>
            <w:noProof/>
            <w:webHidden/>
          </w:rPr>
          <w:instrText xml:space="preserve"> PAGEREF _Toc471330369 \h </w:instrText>
        </w:r>
        <w:r w:rsidR="00AC6253">
          <w:rPr>
            <w:noProof/>
            <w:webHidden/>
          </w:rPr>
        </w:r>
        <w:r w:rsidR="00AC6253">
          <w:rPr>
            <w:noProof/>
            <w:webHidden/>
          </w:rPr>
          <w:fldChar w:fldCharType="separate"/>
        </w:r>
        <w:r w:rsidR="00AC6253">
          <w:rPr>
            <w:noProof/>
            <w:webHidden/>
          </w:rPr>
          <w:t>19</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370" w:history="1">
        <w:r w:rsidR="00AC6253" w:rsidRPr="00115FDE">
          <w:rPr>
            <w:rStyle w:val="Hyperlink"/>
            <w:noProof/>
          </w:rPr>
          <w:t>8</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Glossar</w:t>
        </w:r>
        <w:r w:rsidR="00AC6253">
          <w:rPr>
            <w:noProof/>
            <w:webHidden/>
          </w:rPr>
          <w:tab/>
        </w:r>
        <w:r w:rsidR="00AC6253">
          <w:rPr>
            <w:noProof/>
            <w:webHidden/>
          </w:rPr>
          <w:fldChar w:fldCharType="begin"/>
        </w:r>
        <w:r w:rsidR="00AC6253">
          <w:rPr>
            <w:noProof/>
            <w:webHidden/>
          </w:rPr>
          <w:instrText xml:space="preserve"> PAGEREF _Toc471330370 \h </w:instrText>
        </w:r>
        <w:r w:rsidR="00AC6253">
          <w:rPr>
            <w:noProof/>
            <w:webHidden/>
          </w:rPr>
        </w:r>
        <w:r w:rsidR="00AC6253">
          <w:rPr>
            <w:noProof/>
            <w:webHidden/>
          </w:rPr>
          <w:fldChar w:fldCharType="separate"/>
        </w:r>
        <w:r w:rsidR="00AC6253">
          <w:rPr>
            <w:noProof/>
            <w:webHidden/>
          </w:rPr>
          <w:t>19</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371" w:history="1">
        <w:r w:rsidR="00AC6253" w:rsidRPr="00115FDE">
          <w:rPr>
            <w:rStyle w:val="Hyperlink"/>
            <w:noProof/>
          </w:rPr>
          <w:t>9</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Literaturverzeichnis</w:t>
        </w:r>
        <w:r w:rsidR="00AC6253">
          <w:rPr>
            <w:noProof/>
            <w:webHidden/>
          </w:rPr>
          <w:tab/>
        </w:r>
        <w:r w:rsidR="00AC6253">
          <w:rPr>
            <w:noProof/>
            <w:webHidden/>
          </w:rPr>
          <w:fldChar w:fldCharType="begin"/>
        </w:r>
        <w:r w:rsidR="00AC6253">
          <w:rPr>
            <w:noProof/>
            <w:webHidden/>
          </w:rPr>
          <w:instrText xml:space="preserve"> PAGEREF _Toc471330371 \h </w:instrText>
        </w:r>
        <w:r w:rsidR="00AC6253">
          <w:rPr>
            <w:noProof/>
            <w:webHidden/>
          </w:rPr>
        </w:r>
        <w:r w:rsidR="00AC6253">
          <w:rPr>
            <w:noProof/>
            <w:webHidden/>
          </w:rPr>
          <w:fldChar w:fldCharType="separate"/>
        </w:r>
        <w:r w:rsidR="00AC6253">
          <w:rPr>
            <w:noProof/>
            <w:webHidden/>
          </w:rPr>
          <w:t>19</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372" w:history="1">
        <w:r w:rsidR="00AC6253" w:rsidRPr="00115FDE">
          <w:rPr>
            <w:rStyle w:val="Hyperlink"/>
            <w:noProof/>
          </w:rPr>
          <w:t>10</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Anhang</w:t>
        </w:r>
        <w:r w:rsidR="00AC6253">
          <w:rPr>
            <w:noProof/>
            <w:webHidden/>
          </w:rPr>
          <w:tab/>
        </w:r>
        <w:r w:rsidR="00AC6253">
          <w:rPr>
            <w:noProof/>
            <w:webHidden/>
          </w:rPr>
          <w:fldChar w:fldCharType="begin"/>
        </w:r>
        <w:r w:rsidR="00AC6253">
          <w:rPr>
            <w:noProof/>
            <w:webHidden/>
          </w:rPr>
          <w:instrText xml:space="preserve"> PAGEREF _Toc471330372 \h </w:instrText>
        </w:r>
        <w:r w:rsidR="00AC6253">
          <w:rPr>
            <w:noProof/>
            <w:webHidden/>
          </w:rPr>
        </w:r>
        <w:r w:rsidR="00AC6253">
          <w:rPr>
            <w:noProof/>
            <w:webHidden/>
          </w:rPr>
          <w:fldChar w:fldCharType="separate"/>
        </w:r>
        <w:r w:rsidR="00AC6253">
          <w:rPr>
            <w:noProof/>
            <w:webHidden/>
          </w:rPr>
          <w:t>20</w:t>
        </w:r>
        <w:r w:rsidR="00AC6253">
          <w:rPr>
            <w:noProof/>
            <w:webHidden/>
          </w:rPr>
          <w:fldChar w:fldCharType="end"/>
        </w:r>
      </w:hyperlink>
    </w:p>
    <w:p w:rsidR="00AC6253" w:rsidRDefault="00C838C3">
      <w:pPr>
        <w:pStyle w:val="TOC1"/>
        <w:rPr>
          <w:rFonts w:asciiTheme="minorHAnsi" w:eastAsiaTheme="minorEastAsia" w:hAnsiTheme="minorHAnsi" w:cstheme="minorBidi"/>
          <w:noProof/>
          <w:sz w:val="22"/>
          <w:szCs w:val="22"/>
          <w:lang w:val="de-CH" w:eastAsia="de-CH"/>
        </w:rPr>
      </w:pPr>
      <w:hyperlink w:anchor="_Toc471330373" w:history="1">
        <w:r w:rsidR="00AC6253" w:rsidRPr="00115FDE">
          <w:rPr>
            <w:rStyle w:val="Hyperlink"/>
            <w:noProof/>
          </w:rPr>
          <w:t>11</w:t>
        </w:r>
        <w:r w:rsidR="00AC6253">
          <w:rPr>
            <w:rFonts w:asciiTheme="minorHAnsi" w:eastAsiaTheme="minorEastAsia" w:hAnsiTheme="minorHAnsi" w:cstheme="minorBidi"/>
            <w:noProof/>
            <w:sz w:val="22"/>
            <w:szCs w:val="22"/>
            <w:lang w:val="de-CH" w:eastAsia="de-CH"/>
          </w:rPr>
          <w:tab/>
        </w:r>
        <w:r w:rsidR="00AC6253" w:rsidRPr="00115FDE">
          <w:rPr>
            <w:rStyle w:val="Hyperlink"/>
            <w:noProof/>
          </w:rPr>
          <w:t>Selbständigkeitserklärung</w:t>
        </w:r>
        <w:r w:rsidR="00AC6253">
          <w:rPr>
            <w:noProof/>
            <w:webHidden/>
          </w:rPr>
          <w:tab/>
        </w:r>
        <w:r w:rsidR="00AC6253">
          <w:rPr>
            <w:noProof/>
            <w:webHidden/>
          </w:rPr>
          <w:fldChar w:fldCharType="begin"/>
        </w:r>
        <w:r w:rsidR="00AC6253">
          <w:rPr>
            <w:noProof/>
            <w:webHidden/>
          </w:rPr>
          <w:instrText xml:space="preserve"> PAGEREF _Toc471330373 \h </w:instrText>
        </w:r>
        <w:r w:rsidR="00AC6253">
          <w:rPr>
            <w:noProof/>
            <w:webHidden/>
          </w:rPr>
        </w:r>
        <w:r w:rsidR="00AC6253">
          <w:rPr>
            <w:noProof/>
            <w:webHidden/>
          </w:rPr>
          <w:fldChar w:fldCharType="separate"/>
        </w:r>
        <w:r w:rsidR="00AC6253">
          <w:rPr>
            <w:noProof/>
            <w:webHidden/>
          </w:rPr>
          <w:t>21</w:t>
        </w:r>
        <w:r w:rsidR="00AC6253">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6" w:name="_Toc471330298"/>
      <w:r w:rsidR="008D0BD6" w:rsidRPr="005541DD">
        <w:lastRenderedPageBreak/>
        <w:t>Einleitung</w:t>
      </w:r>
      <w:bookmarkEnd w:id="6"/>
    </w:p>
    <w:p w:rsidR="001C4B4E" w:rsidRPr="00916BB8" w:rsidRDefault="001C4B4E" w:rsidP="001C4B4E">
      <w:pPr>
        <w:rPr>
          <w:lang w:val="fr-CH"/>
        </w:rPr>
      </w:pPr>
      <w:r w:rsidRPr="00916BB8">
        <w:rPr>
          <w:lang w:val="fr-CH"/>
        </w:rPr>
        <w:t>Et ut aut isti repuditis qui ium nonsecturia quis incientiae laborem elliquis et quatur, sitiur aut od moluptatur aut ea conseque peri sim erro essequisit remporia dem et landi dest, cone poris quunt volecab ipidero quatur ad quibusamus.</w:t>
      </w:r>
    </w:p>
    <w:p w:rsidR="008D0BD6" w:rsidRPr="00916BB8" w:rsidRDefault="008D0BD6" w:rsidP="001C4B4E">
      <w:pPr>
        <w:rPr>
          <w:lang w:val="fr-CH"/>
        </w:rPr>
      </w:pPr>
    </w:p>
    <w:p w:rsidR="008D0BD6" w:rsidRPr="00916BB8" w:rsidRDefault="008D0BD6" w:rsidP="008D0BD6">
      <w:pPr>
        <w:rPr>
          <w:lang w:val="fr-CH"/>
        </w:rPr>
      </w:pPr>
      <w:r w:rsidRPr="00916BB8">
        <w:rPr>
          <w:lang w:val="fr-CH"/>
        </w:rPr>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w:t>
      </w:r>
    </w:p>
    <w:p w:rsidR="008D0BD6" w:rsidRPr="00916BB8" w:rsidRDefault="008D0BD6" w:rsidP="001C4B4E">
      <w:pPr>
        <w:rPr>
          <w:lang w:val="fr-CH"/>
        </w:rPr>
      </w:pPr>
    </w:p>
    <w:p w:rsidR="00916BB8" w:rsidRDefault="008D0BD6" w:rsidP="00884560">
      <w:pPr>
        <w:rPr>
          <w:lang w:val="fr-CH"/>
        </w:rPr>
      </w:pPr>
      <w:r w:rsidRPr="00916BB8">
        <w:rPr>
          <w:lang w:val="fr-CH"/>
        </w:rPr>
        <w:br w:type="page"/>
      </w:r>
    </w:p>
    <w:p w:rsidR="009E37EA" w:rsidRDefault="009E37EA" w:rsidP="009E37EA">
      <w:pPr>
        <w:pStyle w:val="Heading1"/>
      </w:pPr>
      <w:bookmarkStart w:id="7" w:name="_Toc471330299"/>
      <w:r>
        <w:lastRenderedPageBreak/>
        <w:t>Kameras</w:t>
      </w:r>
      <w:bookmarkEnd w:id="7"/>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8" w:name="_Toc471330300"/>
      <w:r>
        <w:t>Aufzeichnung der Bilder</w:t>
      </w:r>
      <w:bookmarkEnd w:id="8"/>
    </w:p>
    <w:p w:rsidR="00F12F79" w:rsidRDefault="00F12F79" w:rsidP="004C3635">
      <w:r>
        <w:t>Die Aufzeichnung der Bilder begann anfangs Dezember 2014. Ein Cron-Job auf einem BFH-Server namens ‘athena’</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r w:rsidR="00CB1E22">
        <w:t>Bash-Skript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#!/bin/bash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r w:rsidR="00B62548">
              <w:rPr>
                <w:rFonts w:ascii="Consolas" w:eastAsia="Times New Roman" w:hAnsi="Consolas" w:cs="Courier New"/>
                <w:color w:val="008000"/>
                <w:sz w:val="18"/>
                <w:lang w:val="en-US" w:eastAsia="de-CH"/>
              </w:rPr>
              <w:t xml:space="preserve">Ziel: </w:t>
            </w:r>
            <w:r w:rsidRPr="00CB1E22">
              <w:rPr>
                <w:rFonts w:ascii="Consolas" w:eastAsia="Times New Roman" w:hAnsi="Consolas" w:cs="Courier New"/>
                <w:color w:val="008000"/>
                <w:sz w:val="18"/>
                <w:lang w:val="en-US" w:eastAsia="de-CH"/>
              </w:rPr>
              <w:t>File-Share auf athena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dest</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srv</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astra</w:t>
            </w:r>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JahrMonatTag_StundeMinuteSekunde</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+%Y%m%d_%H%M%S)</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r w:rsidRPr="00655BA4">
              <w:rPr>
                <w:rFonts w:ascii="Consolas" w:eastAsia="Times New Roman" w:hAnsi="Consolas" w:cs="Courier New"/>
                <w:b/>
                <w:bCs/>
                <w:color w:val="0000FF"/>
                <w:sz w:val="18"/>
                <w:lang w:val="en-US" w:eastAsia="de-CH"/>
              </w:rPr>
              <w:t>echo</w:t>
            </w:r>
            <w:r w:rsidRPr="00655BA4">
              <w:rPr>
                <w:rFonts w:ascii="Consolas" w:eastAsia="Times New Roman" w:hAnsi="Consolas" w:cs="Courier New"/>
                <w:color w:val="000000"/>
                <w:sz w:val="18"/>
                <w:lang w:val="en-US" w:eastAsia="de-CH"/>
              </w:rPr>
              <w:t xml:space="preserve"> </w:t>
            </w:r>
            <w:r w:rsidRPr="00655BA4">
              <w:rPr>
                <w:rFonts w:ascii="Consolas" w:eastAsia="Times New Roman" w:hAnsi="Consolas" w:cs="Courier New"/>
                <w:b/>
                <w:bCs/>
                <w:color w:val="FF8040"/>
                <w:sz w:val="18"/>
                <w:shd w:val="clear" w:color="auto" w:fill="FFFFD9"/>
                <w:lang w:val="en-US" w:eastAsia="de-CH"/>
              </w:rPr>
              <w:t>$date</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${dest}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"astrafetch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eastAsia="de-CH"/>
              </w:rPr>
              <w:t>exit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fi</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for</w:t>
            </w:r>
            <w:r w:rsidRPr="00CB1E22">
              <w:rPr>
                <w:rFonts w:ascii="Consolas" w:eastAsia="Times New Roman" w:hAnsi="Consolas" w:cs="Courier New"/>
                <w:color w:val="000000"/>
                <w:sz w:val="18"/>
                <w:lang w:eastAsia="de-CH"/>
              </w:rPr>
              <w:t xml:space="preserve"> cam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img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Daten in JPG-Datei schreiben und Log in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usr</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wget </w:t>
            </w:r>
            <w:r w:rsidRPr="00CB1E22">
              <w:rPr>
                <w:rFonts w:ascii="Consolas" w:eastAsia="Times New Roman" w:hAnsi="Consolas" w:cs="Courier New"/>
                <w:color w:val="008080"/>
                <w:sz w:val="18"/>
                <w:shd w:val="clear" w:color="auto" w:fill="00FFFF"/>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${img}</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r w:rsidRPr="00CB1E22">
              <w:rPr>
                <w:rFonts w:ascii="Consolas" w:eastAsia="Times New Roman" w:hAnsi="Consolas" w:cs="Courier New"/>
                <w:b/>
                <w:bCs/>
                <w:color w:val="0000FF"/>
                <w:sz w:val="18"/>
                <w:lang w:eastAsia="de-CH"/>
              </w:rPr>
              <w:t>done</w:t>
            </w:r>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Cron-Job von Dezember 2014 bis Mai 2015 und wider vom September 2015 bis April 2016.</w:t>
      </w:r>
    </w:p>
    <w:p w:rsidR="00916BB8" w:rsidRDefault="00916BB8" w:rsidP="00EA6A7B">
      <w:pPr>
        <w:pStyle w:val="Heading2"/>
      </w:pPr>
      <w:bookmarkStart w:id="9" w:name="_Toc471330301"/>
      <w:r>
        <w:t>Standorte</w:t>
      </w:r>
      <w:bookmarkEnd w:id="9"/>
    </w:p>
    <w:p w:rsidR="008E7D5F" w:rsidRDefault="00662B81" w:rsidP="00224B40">
      <w:r>
        <w:t>Die ursprünglich gewählten Standorte befinden sich im Grossraum Bern und entlang der Achse Thunersee-Brienzersee-Brünigpass.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‘mvk’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Bezeichnung: A1 Grauholz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Bezeichnung: A5 Pieterlen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A1 Weyermannshaus &gt; Grauholz</w:t>
            </w:r>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A1 Tunnel Kirchb.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A6 Wankdorf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A6 Ostring &gt; Wankdorf</w:t>
            </w:r>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Gnoll (Brünig)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Brienz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Soliwaldtunnel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10" w:name="_Toc471330302"/>
      <w:r>
        <w:lastRenderedPageBreak/>
        <w:t>Karte</w:t>
      </w:r>
      <w:bookmarkEnd w:id="10"/>
    </w:p>
    <w:p w:rsidR="008F35CA" w:rsidRDefault="00874F6E" w:rsidP="00EA6A7B">
      <w:r>
        <w:t xml:space="preserve">Die erfassten zwölf </w:t>
      </w:r>
      <w:r w:rsidR="008E7D5F">
        <w:t>Kamera-</w:t>
      </w:r>
      <w:r>
        <w:t>Standorte auf Google Maps</w:t>
      </w:r>
      <w:r w:rsidR="008E7D5F">
        <w:t xml:space="preserve"> markiert und bezechnet</w:t>
      </w:r>
      <w:r>
        <w:t>:</w:t>
      </w:r>
    </w:p>
    <w:p w:rsidR="00874F6E" w:rsidRPr="00EA6A7B" w:rsidRDefault="00C838C3"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7pt;height:427.3pt">
            <v:imagedata r:id="rId25" o:title="Karte"/>
          </v:shape>
        </w:pict>
      </w:r>
    </w:p>
    <w:p w:rsidR="0003641C" w:rsidRDefault="00916BB8" w:rsidP="0003641C">
      <w:pPr>
        <w:pStyle w:val="Heading3"/>
      </w:pPr>
      <w:bookmarkStart w:id="11" w:name="_Toc471330303"/>
      <w:r>
        <w:t>Zeitdiskrepanz zwischen Dateinamen und Meta-Daten</w:t>
      </w:r>
      <w:bookmarkEnd w:id="11"/>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AD3029">
            <w:r w:rsidRPr="00AD3029">
              <w:t>Auszug</w:t>
            </w:r>
            <w:r>
              <w:t xml:space="preserve"> aus dem Header-Teil</w:t>
            </w:r>
          </w:p>
        </w:tc>
        <w:tc>
          <w:tcPr>
            <w:tcW w:w="4536" w:type="dxa"/>
          </w:tcPr>
          <w:p w:rsidR="00AD3029" w:rsidRPr="00AD3029" w:rsidRDefault="00AD3029" w:rsidP="00AD3029">
            <w:r>
              <w:t>Erklärung der 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r>
              <w:rPr>
                <w:rFonts w:ascii="Consolas" w:hAnsi="Consolas"/>
                <w:sz w:val="18"/>
                <w:szCs w:val="18"/>
              </w:rPr>
              <w:t>Timezone: Zeitzone</w:t>
            </w:r>
          </w:p>
          <w:p w:rsidR="00AD3029" w:rsidRDefault="00AD3029" w:rsidP="007E3E51">
            <w:pPr>
              <w:spacing w:line="204" w:lineRule="auto"/>
              <w:rPr>
                <w:rFonts w:ascii="Consolas" w:hAnsi="Consolas"/>
                <w:sz w:val="18"/>
                <w:szCs w:val="18"/>
              </w:rPr>
            </w:pPr>
            <w:r>
              <w:rPr>
                <w:rFonts w:ascii="Consolas" w:hAnsi="Consolas"/>
                <w:sz w:val="18"/>
                <w:szCs w:val="18"/>
              </w:rPr>
              <w:t xml:space="preserve">Timestamp: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12" w:name="_Toc471330304"/>
      <w:r>
        <w:t>Beschaffenheit der JPEG-Dateien</w:t>
      </w:r>
      <w:bookmarkEnd w:id="12"/>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Exif-Informationen.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13" w:name="_Toc471330305"/>
      <w:r w:rsidRPr="00916BB8">
        <w:lastRenderedPageBreak/>
        <w:t>Projekt 2</w:t>
      </w:r>
      <w:bookmarkEnd w:id="13"/>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1F2366" w:rsidRPr="00655BA4" w:rsidRDefault="001F2366" w:rsidP="001F2366">
      <w:pPr>
        <w:pStyle w:val="ListParagraph"/>
        <w:numPr>
          <w:ilvl w:val="0"/>
          <w:numId w:val="32"/>
        </w:numPr>
      </w:pPr>
      <w:r>
        <w:t>Detektion mit globalen Schwellwerten pro Bild und Segment</w:t>
      </w:r>
    </w:p>
    <w:p w:rsidR="003D7668" w:rsidRDefault="003D7668" w:rsidP="003D7668">
      <w:pPr>
        <w:pStyle w:val="Heading2"/>
      </w:pPr>
      <w:bookmarkStart w:id="14" w:name="_Toc471330306"/>
      <w:r w:rsidRPr="00916BB8">
        <w:t>Metadaten in D</w:t>
      </w:r>
      <w:r>
        <w:t>atenbank</w:t>
      </w:r>
      <w:bookmarkEnd w:id="14"/>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Persistierung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A32C26" w:rsidRDefault="008A5558" w:rsidP="00A32C26">
      <w:r>
        <w:t>Für die Datenvisualisierung wurde eine Applikation entwickelt für die Betrachtung und Analyse der Bilder pro Kameraperspektive, Aufnahmezeitpunkt und Bildausschnitt:</w:t>
      </w:r>
    </w:p>
    <w:p w:rsidR="008A5558" w:rsidRDefault="008A5558" w:rsidP="00A32C26"/>
    <w:p w:rsidR="008A5558" w:rsidRDefault="008A5558" w:rsidP="008A5558">
      <w:pPr>
        <w:jc w:val="center"/>
      </w:pPr>
      <w:r>
        <w:rPr>
          <w:noProof/>
          <w:lang w:eastAsia="de-CH"/>
        </w:rPr>
        <w:drawing>
          <wp:inline distT="0" distB="0" distL="0" distR="0">
            <wp:extent cx="4680000" cy="37620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0000" cy="3762000"/>
                    </a:xfrm>
                    <a:prstGeom prst="rect">
                      <a:avLst/>
                    </a:prstGeom>
                    <a:noFill/>
                    <a:ln>
                      <a:noFill/>
                    </a:ln>
                  </pic:spPr>
                </pic:pic>
              </a:graphicData>
            </a:graphic>
          </wp:inline>
        </w:drawing>
      </w:r>
    </w:p>
    <w:p w:rsidR="009F00C7" w:rsidRDefault="009F00C7" w:rsidP="009F00C7"/>
    <w:p w:rsidR="00C335AA" w:rsidRDefault="00C335AA" w:rsidP="00C335AA">
      <w:pPr>
        <w:pStyle w:val="Heading2"/>
      </w:pPr>
      <w:bookmarkStart w:id="15" w:name="_Toc471330307"/>
      <w:r w:rsidRPr="00916BB8">
        <w:t>Segment</w:t>
      </w:r>
      <w:r>
        <w:t>ierung des Bildes</w:t>
      </w:r>
      <w:bookmarkEnd w:id="15"/>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C335AA" w:rsidRPr="00916BB8" w:rsidRDefault="00C838C3" w:rsidP="00F46579">
      <w:pPr>
        <w:jc w:val="center"/>
      </w:pPr>
      <w:r>
        <w:lastRenderedPageBreak/>
        <w:pict>
          <v:shape id="_x0000_i1026" type="#_x0000_t75" style="width:368.25pt;height:296.25pt">
            <v:imagedata r:id="rId27" o:title="Mask-Tool"/>
          </v:shape>
        </w:pict>
      </w:r>
    </w:p>
    <w:p w:rsidR="00C335AA" w:rsidRPr="00916BB8" w:rsidRDefault="00C335AA" w:rsidP="00C335AA">
      <w:pPr>
        <w:pStyle w:val="Heading3"/>
      </w:pPr>
      <w:bookmarkStart w:id="16" w:name="_Toc471330308"/>
      <w:r w:rsidRPr="00916BB8">
        <w:t>Polygon Editor</w:t>
      </w:r>
      <w:bookmarkEnd w:id="16"/>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SerializePointCollection(</w:t>
            </w:r>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polygon,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viewWidth,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viewHeight)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 pointCollection = </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0000FF"/>
                <w:sz w:val="18"/>
                <w:szCs w:val="18"/>
                <w:lang w:val="en-US"/>
              </w:rPr>
              <w:t>foreach</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point </w:t>
            </w:r>
            <w:r w:rsidRPr="000D5A17">
              <w:rPr>
                <w:rFonts w:ascii="Consolas" w:hAnsi="Consolas"/>
                <w:color w:val="0000FF"/>
                <w:sz w:val="18"/>
                <w:szCs w:val="18"/>
                <w:lang w:val="en-US"/>
              </w:rPr>
              <w:t>in</w:t>
            </w:r>
            <w:r w:rsidRPr="000D5A17">
              <w:rPr>
                <w:rFonts w:ascii="Consolas" w:hAnsi="Consolas"/>
                <w:color w:val="000000"/>
                <w:sz w:val="18"/>
                <w:szCs w:val="18"/>
                <w:lang w:val="en-US"/>
              </w:rPr>
              <w:t> polygon.Points)</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(1 / viewWidth * point.X, 1 / viewHeight * point.Y));</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Serialisiertung zu Json-Objekt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00FF"/>
                <w:sz w:val="18"/>
                <w:szCs w:val="18"/>
              </w:rPr>
              <w:t>return</w:t>
            </w:r>
            <w:r w:rsidRPr="000D5A17">
              <w:rPr>
                <w:rFonts w:ascii="Consolas" w:hAnsi="Consolas"/>
                <w:color w:val="000000"/>
                <w:sz w:val="18"/>
                <w:szCs w:val="18"/>
              </w:rPr>
              <w:t> </w:t>
            </w:r>
            <w:r w:rsidRPr="000D5A17">
              <w:rPr>
                <w:rFonts w:ascii="Consolas" w:hAnsi="Consolas"/>
                <w:color w:val="2B91AF"/>
                <w:sz w:val="18"/>
                <w:szCs w:val="18"/>
              </w:rPr>
              <w:t>JsonConvert</w:t>
            </w:r>
            <w:r w:rsidRPr="000D5A17">
              <w:rPr>
                <w:rFonts w:ascii="Consolas" w:hAnsi="Consolas"/>
                <w:color w:val="000000"/>
                <w:sz w:val="18"/>
                <w:szCs w:val="18"/>
              </w:rPr>
              <w:t>.SerializeObject(pointCollection);</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0D5A17" w:rsidRDefault="000D5A17" w:rsidP="009F00C7"/>
    <w:p w:rsidR="00884560" w:rsidRDefault="000D5A17" w:rsidP="009F00C7">
      <w:r>
        <w:lastRenderedPageBreak/>
        <w:t>Dies ist nötig, damit das Polygon nicht abhängig ist von der aktuellen</w:t>
      </w:r>
      <w:r w:rsidR="00725523">
        <w:t xml:space="preserve"> Fenstergrösse der Applikation.</w:t>
      </w:r>
    </w:p>
    <w:p w:rsidR="00916BB8" w:rsidRDefault="00916BB8" w:rsidP="00961426">
      <w:pPr>
        <w:pStyle w:val="Heading2"/>
      </w:pPr>
      <w:bookmarkStart w:id="17" w:name="_Toc471330309"/>
      <w:r w:rsidRPr="003A4BC9">
        <w:t>Bereinigung</w:t>
      </w:r>
      <w:r w:rsidRPr="00916BB8">
        <w:t xml:space="preserve"> von Autos</w:t>
      </w:r>
      <w:bookmarkEnd w:id="17"/>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18" w:name="_Toc471330310"/>
      <w:r w:rsidRPr="00916BB8">
        <w:t>Algorithmus</w:t>
      </w:r>
      <w:bookmarkEnd w:id="18"/>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CalculateAbsoluteDifference</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resultPath</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Threshholden</w:t>
            </w:r>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_Erode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resultPath</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Bitmaske,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A67BDB" w:rsidP="007B017B">
      <w:r>
        <w:pict>
          <v:shape id="_x0000_i1031" type="#_x0000_t75" style="width:452.3pt;height:110.2pt">
            <v:imagedata r:id="rId28" o:title="Difference"/>
          </v:shape>
        </w:pict>
      </w:r>
    </w:p>
    <w:p w:rsidR="00564C08" w:rsidRDefault="00564C08" w:rsidP="007B017B"/>
    <w:p w:rsidR="002E7000" w:rsidRDefault="002E7000" w:rsidP="007B017B">
      <w:r>
        <w:t xml:space="preserve">Aus dem ersten Bild und der Bitmaske kann ein neues Bild (Kandidat) mit </w:t>
      </w:r>
      <w:r w:rsidR="00D936EE">
        <w:t xml:space="preserve">leeren, </w:t>
      </w:r>
      <w:r>
        <w:t>schwarzen Flecken erzeugt werden.</w:t>
      </w:r>
      <w:r w:rsidR="00D936EE">
        <w:t xml:space="preserve"> Dies ist mit einem einfachen emguCV-Aufruf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val="en-US" w:eastAsia="de-CH"/>
              </w:rPr>
              <w:t>GetMaskedImage</w:t>
            </w:r>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imagePath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maskPath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resultPath</w:t>
            </w:r>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image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imagePath</w:t>
            </w:r>
            <w:r w:rsidRPr="00D936EE">
              <w:rPr>
                <w:rFonts w:ascii="Consolas" w:eastAsia="Times New Roman" w:hAnsi="Consolas" w:cs="Courier New"/>
                <w:b/>
                <w:bCs/>
                <w:color w:val="000080"/>
                <w:sz w:val="18"/>
                <w:szCs w:val="18"/>
                <w:lang w:val="en-US"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maskPath</w:t>
            </w: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A6C45"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val="en-US" w:eastAsia="de-CH"/>
              </w:rPr>
              <w:t xml:space="preserve">    Image</w:t>
            </w:r>
            <w:r w:rsidRPr="00AA6C45">
              <w:rPr>
                <w:rFonts w:ascii="Consolas" w:eastAsia="Times New Roman" w:hAnsi="Consolas" w:cs="Courier New"/>
                <w:b/>
                <w:bCs/>
                <w:color w:val="000080"/>
                <w:sz w:val="18"/>
                <w:szCs w:val="18"/>
                <w:lang w:val="en-US" w:eastAsia="de-CH"/>
              </w:rPr>
              <w:t>&lt;</w:t>
            </w:r>
            <w:r w:rsidRPr="00AA6C45">
              <w:rPr>
                <w:rFonts w:ascii="Consolas" w:eastAsia="Times New Roman" w:hAnsi="Consolas" w:cs="Courier New"/>
                <w:color w:val="000000"/>
                <w:sz w:val="18"/>
                <w:szCs w:val="18"/>
                <w:lang w:val="en-US" w:eastAsia="de-CH"/>
              </w:rPr>
              <w:t>Bgr</w:t>
            </w:r>
            <w:r w:rsidRPr="00AA6C45">
              <w:rPr>
                <w:rFonts w:ascii="Consolas" w:eastAsia="Times New Roman" w:hAnsi="Consolas" w:cs="Courier New"/>
                <w:b/>
                <w:bCs/>
                <w:color w:val="000080"/>
                <w:sz w:val="18"/>
                <w:szCs w:val="18"/>
                <w:lang w:val="en-US" w:eastAsia="de-CH"/>
              </w:rPr>
              <w:t>,</w:t>
            </w:r>
            <w:r w:rsidRPr="00AA6C45">
              <w:rPr>
                <w:rFonts w:ascii="Consolas" w:eastAsia="Times New Roman" w:hAnsi="Consolas" w:cs="Courier New"/>
                <w:color w:val="000000"/>
                <w:sz w:val="18"/>
                <w:szCs w:val="18"/>
                <w:lang w:val="en-US" w:eastAsia="de-CH"/>
              </w:rPr>
              <w:t xml:space="preserve"> </w:t>
            </w:r>
            <w:r w:rsidRPr="00AA6C45">
              <w:rPr>
                <w:rFonts w:ascii="Consolas" w:eastAsia="Times New Roman" w:hAnsi="Consolas" w:cs="Courier New"/>
                <w:color w:val="8000FF"/>
                <w:sz w:val="18"/>
                <w:szCs w:val="18"/>
                <w:lang w:val="en-US" w:eastAsia="de-CH"/>
              </w:rPr>
              <w:t>byte</w:t>
            </w:r>
            <w:r w:rsidRPr="00AA6C45">
              <w:rPr>
                <w:rFonts w:ascii="Consolas" w:eastAsia="Times New Roman" w:hAnsi="Consolas" w:cs="Courier New"/>
                <w:b/>
                <w:bCs/>
                <w:color w:val="000080"/>
                <w:sz w:val="18"/>
                <w:szCs w:val="18"/>
                <w:lang w:val="en-US" w:eastAsia="de-CH"/>
              </w:rPr>
              <w:t>&gt;</w:t>
            </w:r>
            <w:r w:rsidRPr="00AA6C45">
              <w:rPr>
                <w:rFonts w:ascii="Consolas" w:eastAsia="Times New Roman" w:hAnsi="Consolas" w:cs="Courier New"/>
                <w:color w:val="000000"/>
                <w:sz w:val="18"/>
                <w:szCs w:val="18"/>
                <w:lang w:val="en-US" w:eastAsia="de-CH"/>
              </w:rPr>
              <w:t xml:space="preserve"> result </w:t>
            </w:r>
            <w:r w:rsidRPr="00AA6C45">
              <w:rPr>
                <w:rFonts w:ascii="Consolas" w:eastAsia="Times New Roman" w:hAnsi="Consolas" w:cs="Courier New"/>
                <w:b/>
                <w:bCs/>
                <w:color w:val="000080"/>
                <w:sz w:val="18"/>
                <w:szCs w:val="18"/>
                <w:lang w:val="en-US" w:eastAsia="de-CH"/>
              </w:rPr>
              <w:t>=</w:t>
            </w:r>
            <w:r w:rsidRPr="00AA6C45">
              <w:rPr>
                <w:rFonts w:ascii="Consolas" w:eastAsia="Times New Roman" w:hAnsi="Consolas" w:cs="Courier New"/>
                <w:color w:val="000000"/>
                <w:sz w:val="18"/>
                <w:szCs w:val="18"/>
                <w:lang w:val="en-US" w:eastAsia="de-CH"/>
              </w:rPr>
              <w:t xml:space="preserve"> </w:t>
            </w:r>
            <w:r w:rsidRPr="00AA6C45">
              <w:rPr>
                <w:rFonts w:ascii="Consolas" w:eastAsia="Times New Roman" w:hAnsi="Consolas" w:cs="Courier New"/>
                <w:b/>
                <w:bCs/>
                <w:color w:val="0000FF"/>
                <w:sz w:val="18"/>
                <w:szCs w:val="18"/>
                <w:lang w:val="en-US" w:eastAsia="de-CH"/>
              </w:rPr>
              <w:t>new</w:t>
            </w:r>
            <w:r w:rsidRPr="00AA6C45">
              <w:rPr>
                <w:rFonts w:ascii="Consolas" w:eastAsia="Times New Roman" w:hAnsi="Consolas" w:cs="Courier New"/>
                <w:color w:val="000000"/>
                <w:sz w:val="18"/>
                <w:szCs w:val="18"/>
                <w:lang w:val="en-US" w:eastAsia="de-CH"/>
              </w:rPr>
              <w:t xml:space="preserve"> Image</w:t>
            </w:r>
            <w:r w:rsidRPr="00AA6C45">
              <w:rPr>
                <w:rFonts w:ascii="Consolas" w:eastAsia="Times New Roman" w:hAnsi="Consolas" w:cs="Courier New"/>
                <w:b/>
                <w:bCs/>
                <w:color w:val="000080"/>
                <w:sz w:val="18"/>
                <w:szCs w:val="18"/>
                <w:lang w:val="en-US" w:eastAsia="de-CH"/>
              </w:rPr>
              <w:t>&lt;</w:t>
            </w:r>
            <w:r w:rsidRPr="00AA6C45">
              <w:rPr>
                <w:rFonts w:ascii="Consolas" w:eastAsia="Times New Roman" w:hAnsi="Consolas" w:cs="Courier New"/>
                <w:color w:val="000000"/>
                <w:sz w:val="18"/>
                <w:szCs w:val="18"/>
                <w:lang w:val="en-US" w:eastAsia="de-CH"/>
              </w:rPr>
              <w:t>Bgr</w:t>
            </w:r>
            <w:r w:rsidRPr="00AA6C45">
              <w:rPr>
                <w:rFonts w:ascii="Consolas" w:eastAsia="Times New Roman" w:hAnsi="Consolas" w:cs="Courier New"/>
                <w:b/>
                <w:bCs/>
                <w:color w:val="000080"/>
                <w:sz w:val="18"/>
                <w:szCs w:val="18"/>
                <w:lang w:val="en-US" w:eastAsia="de-CH"/>
              </w:rPr>
              <w:t>,</w:t>
            </w:r>
            <w:r w:rsidRPr="00AA6C45">
              <w:rPr>
                <w:rFonts w:ascii="Consolas" w:eastAsia="Times New Roman" w:hAnsi="Consolas" w:cs="Courier New"/>
                <w:color w:val="000000"/>
                <w:sz w:val="18"/>
                <w:szCs w:val="18"/>
                <w:lang w:val="en-US" w:eastAsia="de-CH"/>
              </w:rPr>
              <w:t xml:space="preserve"> </w:t>
            </w:r>
            <w:r w:rsidRPr="00AA6C45">
              <w:rPr>
                <w:rFonts w:ascii="Consolas" w:eastAsia="Times New Roman" w:hAnsi="Consolas" w:cs="Courier New"/>
                <w:color w:val="8000FF"/>
                <w:sz w:val="18"/>
                <w:szCs w:val="18"/>
                <w:lang w:val="en-US" w:eastAsia="de-CH"/>
              </w:rPr>
              <w:t>byte</w:t>
            </w:r>
            <w:r w:rsidRPr="00AA6C45">
              <w:rPr>
                <w:rFonts w:ascii="Consolas" w:eastAsia="Times New Roman" w:hAnsi="Consolas" w:cs="Courier New"/>
                <w:b/>
                <w:bCs/>
                <w:color w:val="000080"/>
                <w:sz w:val="18"/>
                <w:szCs w:val="18"/>
                <w:lang w:val="en-US" w:eastAsia="de-CH"/>
              </w:rPr>
              <w:t>&gt;(</w:t>
            </w:r>
            <w:r w:rsidRPr="00AA6C45">
              <w:rPr>
                <w:rFonts w:ascii="Consolas" w:eastAsia="Times New Roman" w:hAnsi="Consolas" w:cs="Courier New"/>
                <w:b/>
                <w:bCs/>
                <w:color w:val="0000FF"/>
                <w:sz w:val="18"/>
                <w:szCs w:val="18"/>
                <w:lang w:val="en-US" w:eastAsia="de-CH"/>
              </w:rPr>
              <w:t>new</w:t>
            </w:r>
            <w:r w:rsidRPr="00AA6C45">
              <w:rPr>
                <w:rFonts w:ascii="Consolas" w:eastAsia="Times New Roman" w:hAnsi="Consolas" w:cs="Courier New"/>
                <w:color w:val="000000"/>
                <w:sz w:val="18"/>
                <w:szCs w:val="18"/>
                <w:lang w:val="en-US" w:eastAsia="de-CH"/>
              </w:rPr>
              <w:t xml:space="preserve"> </w:t>
            </w:r>
            <w:r w:rsidRPr="00AA6C45">
              <w:rPr>
                <w:rFonts w:ascii="Consolas" w:eastAsia="Times New Roman" w:hAnsi="Consolas" w:cs="Courier New"/>
                <w:color w:val="8000FF"/>
                <w:sz w:val="18"/>
                <w:szCs w:val="18"/>
                <w:lang w:val="en-US" w:eastAsia="de-CH"/>
              </w:rPr>
              <w:t>byte</w:t>
            </w:r>
            <w:r w:rsidRPr="00AA6C45">
              <w:rPr>
                <w:rFonts w:ascii="Consolas" w:eastAsia="Times New Roman" w:hAnsi="Consolas" w:cs="Courier New"/>
                <w:b/>
                <w:bCs/>
                <w:color w:val="000080"/>
                <w:sz w:val="18"/>
                <w:szCs w:val="18"/>
                <w:lang w:val="en-US" w:eastAsia="de-CH"/>
              </w:rPr>
              <w:t>[</w:t>
            </w:r>
            <w:r w:rsidRPr="00AA6C45">
              <w:rPr>
                <w:rFonts w:ascii="Consolas" w:eastAsia="Times New Roman" w:hAnsi="Consolas" w:cs="Courier New"/>
                <w:color w:val="FF8000"/>
                <w:sz w:val="18"/>
                <w:szCs w:val="18"/>
                <w:lang w:val="en-US" w:eastAsia="de-CH"/>
              </w:rPr>
              <w:t>288</w:t>
            </w:r>
            <w:r w:rsidRPr="00AA6C45">
              <w:rPr>
                <w:rFonts w:ascii="Consolas" w:eastAsia="Times New Roman" w:hAnsi="Consolas" w:cs="Courier New"/>
                <w:b/>
                <w:bCs/>
                <w:color w:val="000080"/>
                <w:sz w:val="18"/>
                <w:szCs w:val="18"/>
                <w:lang w:val="en-US" w:eastAsia="de-CH"/>
              </w:rPr>
              <w:t>,</w:t>
            </w:r>
            <w:r w:rsidRPr="00AA6C45">
              <w:rPr>
                <w:rFonts w:ascii="Consolas" w:eastAsia="Times New Roman" w:hAnsi="Consolas" w:cs="Courier New"/>
                <w:color w:val="000000"/>
                <w:sz w:val="18"/>
                <w:szCs w:val="18"/>
                <w:lang w:val="en-US" w:eastAsia="de-CH"/>
              </w:rPr>
              <w:t xml:space="preserve"> </w:t>
            </w:r>
            <w:r w:rsidRPr="00AA6C45">
              <w:rPr>
                <w:rFonts w:ascii="Consolas" w:eastAsia="Times New Roman" w:hAnsi="Consolas" w:cs="Courier New"/>
                <w:color w:val="FF8000"/>
                <w:sz w:val="18"/>
                <w:szCs w:val="18"/>
                <w:lang w:val="en-US" w:eastAsia="de-CH"/>
              </w:rPr>
              <w:t>352</w:t>
            </w:r>
            <w:r w:rsidRPr="00AA6C45">
              <w:rPr>
                <w:rFonts w:ascii="Consolas" w:eastAsia="Times New Roman" w:hAnsi="Consolas" w:cs="Courier New"/>
                <w:b/>
                <w:bCs/>
                <w:color w:val="000080"/>
                <w:sz w:val="18"/>
                <w:szCs w:val="18"/>
                <w:lang w:val="en-US" w:eastAsia="de-CH"/>
              </w:rPr>
              <w:t>,</w:t>
            </w:r>
            <w:r w:rsidRPr="00AA6C45">
              <w:rPr>
                <w:rFonts w:ascii="Consolas" w:eastAsia="Times New Roman" w:hAnsi="Consolas" w:cs="Courier New"/>
                <w:color w:val="000000"/>
                <w:sz w:val="18"/>
                <w:szCs w:val="18"/>
                <w:lang w:val="en-US" w:eastAsia="de-CH"/>
              </w:rPr>
              <w:t xml:space="preserve"> </w:t>
            </w:r>
            <w:r w:rsidRPr="00AA6C45">
              <w:rPr>
                <w:rFonts w:ascii="Consolas" w:eastAsia="Times New Roman" w:hAnsi="Consolas" w:cs="Courier New"/>
                <w:color w:val="FF8000"/>
                <w:sz w:val="18"/>
                <w:szCs w:val="18"/>
                <w:lang w:val="en-US" w:eastAsia="de-CH"/>
              </w:rPr>
              <w:t>3</w:t>
            </w:r>
            <w:r w:rsidRPr="00AA6C45">
              <w:rPr>
                <w:rFonts w:ascii="Consolas" w:eastAsia="Times New Roman" w:hAnsi="Consolas" w:cs="Courier New"/>
                <w:b/>
                <w:bCs/>
                <w:color w:val="000080"/>
                <w:sz w:val="18"/>
                <w:szCs w:val="18"/>
                <w:lang w:val="en-US" w:eastAsia="de-CH"/>
              </w:rPr>
              <w:t>]);</w:t>
            </w:r>
          </w:p>
          <w:p w:rsidR="00DE7A9C" w:rsidRPr="00AA6C45" w:rsidRDefault="00DE7A9C"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resultPath</w:t>
            </w:r>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D936EE" w:rsidP="007B017B">
      <w:r>
        <w:t>So sieht ein ‘Kandidat’ aus. Die Autos aus den Quell-Bildern sind entfernt.</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564C08" w:rsidP="002E7000">
      <w:r>
        <w:t>Nun kann kalkuliert werden</w:t>
      </w:r>
      <w:r w:rsidR="004D478D">
        <w:t>, welcher Anteil der entstandenen Bitmaske schwarz ist. Falls mehr als ein Prozent der Bitmaske schwarz ist, wird ein weiteres Bild im Bereinigungsprozess berücksichtigt.</w:t>
      </w:r>
    </w:p>
    <w:p w:rsidR="00564C08" w:rsidRDefault="004D478D" w:rsidP="007B017B">
      <w:r>
        <w:t>Erneut wird kurz gewartet und ein neues Bild von der Webcam heruntergeladen</w:t>
      </w:r>
      <w:r w:rsidR="002E7000">
        <w:t xml:space="preserve">. Aus dem zweiten und dem dritten Bild lässt sich wieder die Bitmaske erzeugen. </w:t>
      </w:r>
      <w:r w:rsidR="004E3104">
        <w:t>An denjenigen stellen, wo sich die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FillMaskHoles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newImagePath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candidateImagePath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resultPath</w:t>
            </w:r>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b/>
                <w:bCs/>
                <w:color w:val="000080"/>
                <w:sz w:val="18"/>
                <w:szCs w:val="18"/>
                <w:lang w:val="en-US"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mask0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newImage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newImagePath</w:t>
            </w:r>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candidateImagePath</w:t>
            </w:r>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A6C45"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Image</w:t>
            </w:r>
            <w:r w:rsidRPr="00AA6C45">
              <w:rPr>
                <w:rFonts w:ascii="Consolas" w:eastAsia="Times New Roman" w:hAnsi="Consolas" w:cs="Courier New"/>
                <w:b/>
                <w:bCs/>
                <w:color w:val="000080"/>
                <w:sz w:val="18"/>
                <w:szCs w:val="18"/>
                <w:lang w:eastAsia="de-CH"/>
              </w:rPr>
              <w:t>&lt;</w:t>
            </w:r>
            <w:r w:rsidRPr="00AA6C45">
              <w:rPr>
                <w:rFonts w:ascii="Consolas" w:eastAsia="Times New Roman" w:hAnsi="Consolas" w:cs="Courier New"/>
                <w:color w:val="000000"/>
                <w:sz w:val="18"/>
                <w:szCs w:val="18"/>
                <w:lang w:eastAsia="de-CH"/>
              </w:rPr>
              <w:t>Bgr</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color w:val="8000FF"/>
                <w:sz w:val="18"/>
                <w:szCs w:val="18"/>
                <w:lang w:eastAsia="de-CH"/>
              </w:rPr>
              <w:t>byte</w:t>
            </w:r>
            <w:r w:rsidRPr="00AA6C45">
              <w:rPr>
                <w:rFonts w:ascii="Consolas" w:eastAsia="Times New Roman" w:hAnsi="Consolas" w:cs="Courier New"/>
                <w:b/>
                <w:bCs/>
                <w:color w:val="000080"/>
                <w:sz w:val="18"/>
                <w:szCs w:val="18"/>
                <w:lang w:eastAsia="de-CH"/>
              </w:rPr>
              <w:t>&gt;</w:t>
            </w:r>
            <w:r w:rsidRPr="00AA6C45">
              <w:rPr>
                <w:rFonts w:ascii="Consolas" w:eastAsia="Times New Roman" w:hAnsi="Consolas" w:cs="Courier New"/>
                <w:color w:val="000000"/>
                <w:sz w:val="18"/>
                <w:szCs w:val="18"/>
                <w:lang w:eastAsia="de-CH"/>
              </w:rPr>
              <w:t xml:space="preserve"> resultMask </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b/>
                <w:bCs/>
                <w:color w:val="0000FF"/>
                <w:sz w:val="18"/>
                <w:szCs w:val="18"/>
                <w:lang w:eastAsia="de-CH"/>
              </w:rPr>
              <w:t>new</w:t>
            </w:r>
            <w:r w:rsidRPr="00AA6C45">
              <w:rPr>
                <w:rFonts w:ascii="Consolas" w:eastAsia="Times New Roman" w:hAnsi="Consolas" w:cs="Courier New"/>
                <w:color w:val="000000"/>
                <w:sz w:val="18"/>
                <w:szCs w:val="18"/>
                <w:lang w:eastAsia="de-CH"/>
              </w:rPr>
              <w:t xml:space="preserve"> Image</w:t>
            </w:r>
            <w:r w:rsidRPr="00AA6C45">
              <w:rPr>
                <w:rFonts w:ascii="Consolas" w:eastAsia="Times New Roman" w:hAnsi="Consolas" w:cs="Courier New"/>
                <w:b/>
                <w:bCs/>
                <w:color w:val="000080"/>
                <w:sz w:val="18"/>
                <w:szCs w:val="18"/>
                <w:lang w:eastAsia="de-CH"/>
              </w:rPr>
              <w:t>&lt;</w:t>
            </w:r>
            <w:r w:rsidRPr="00AA6C45">
              <w:rPr>
                <w:rFonts w:ascii="Consolas" w:eastAsia="Times New Roman" w:hAnsi="Consolas" w:cs="Courier New"/>
                <w:color w:val="000000"/>
                <w:sz w:val="18"/>
                <w:szCs w:val="18"/>
                <w:lang w:eastAsia="de-CH"/>
              </w:rPr>
              <w:t>Bgr</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color w:val="8000FF"/>
                <w:sz w:val="18"/>
                <w:szCs w:val="18"/>
                <w:lang w:eastAsia="de-CH"/>
              </w:rPr>
              <w:t>byte</w:t>
            </w:r>
            <w:r w:rsidRPr="00AA6C45">
              <w:rPr>
                <w:rFonts w:ascii="Consolas" w:eastAsia="Times New Roman" w:hAnsi="Consolas" w:cs="Courier New"/>
                <w:b/>
                <w:bCs/>
                <w:color w:val="000080"/>
                <w:sz w:val="18"/>
                <w:szCs w:val="18"/>
                <w:lang w:eastAsia="de-CH"/>
              </w:rPr>
              <w:t>&gt;(</w:t>
            </w:r>
            <w:r w:rsidRPr="00AA6C45">
              <w:rPr>
                <w:rFonts w:ascii="Consolas" w:eastAsia="Times New Roman" w:hAnsi="Consolas" w:cs="Courier New"/>
                <w:b/>
                <w:bCs/>
                <w:color w:val="0000FF"/>
                <w:sz w:val="18"/>
                <w:szCs w:val="18"/>
                <w:lang w:eastAsia="de-CH"/>
              </w:rPr>
              <w:t>new</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color w:val="8000FF"/>
                <w:sz w:val="18"/>
                <w:szCs w:val="18"/>
                <w:lang w:eastAsia="de-CH"/>
              </w:rPr>
              <w:t>byte</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FF8000"/>
                <w:sz w:val="18"/>
                <w:szCs w:val="18"/>
                <w:lang w:eastAsia="de-CH"/>
              </w:rPr>
              <w:t>288</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color w:val="FF8000"/>
                <w:sz w:val="18"/>
                <w:szCs w:val="18"/>
                <w:lang w:eastAsia="de-CH"/>
              </w:rPr>
              <w:t>352</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color w:val="FF8000"/>
                <w:sz w:val="18"/>
                <w:szCs w:val="18"/>
                <w:lang w:eastAsia="de-CH"/>
              </w:rPr>
              <w:t>3</w:t>
            </w:r>
            <w:r w:rsidRPr="00AA6C45">
              <w:rPr>
                <w:rFonts w:ascii="Consolas" w:eastAsia="Times New Roman" w:hAnsi="Consolas" w:cs="Courier New"/>
                <w:b/>
                <w:bCs/>
                <w:color w:val="000080"/>
                <w:sz w:val="18"/>
                <w:szCs w:val="18"/>
                <w:lang w:eastAsia="de-CH"/>
              </w:rPr>
              <w:t>]);</w:t>
            </w:r>
          </w:p>
          <w:p w:rsidR="00DE7A9C" w:rsidRPr="00AA6C45"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Neue Maske erzeugen: Die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b/>
                <w:bCs/>
                <w:color w:val="000080"/>
                <w:sz w:val="18"/>
                <w:szCs w:val="18"/>
                <w:lang w:val="en-US"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Weisses</w:t>
            </w:r>
            <w:r>
              <w:rPr>
                <w:rFonts w:ascii="Consolas" w:eastAsia="Times New Roman" w:hAnsi="Consolas" w:cs="Courier New"/>
                <w:color w:val="008000"/>
                <w:sz w:val="18"/>
                <w:szCs w:val="18"/>
                <w:lang w:eastAsia="de-CH"/>
              </w:rPr>
              <w:t xml:space="preserve"> Pixel setzen, wenn die Masken </w:t>
            </w:r>
            <w:r>
              <w:rPr>
                <w:rFonts w:ascii="Consolas" w:eastAsia="Times New Roman" w:hAnsi="Consolas" w:cs="Courier New"/>
                <w:color w:val="008000"/>
                <w:sz w:val="18"/>
                <w:szCs w:val="18"/>
                <w:lang w:eastAsia="de-CH"/>
              </w:rPr>
              <w:t>gleich</w:t>
            </w:r>
            <w:r>
              <w:rPr>
                <w:rFonts w:ascii="Consolas" w:eastAsia="Times New Roman" w:hAnsi="Consolas" w:cs="Courier New"/>
                <w:color w:val="008000"/>
                <w:sz w:val="18"/>
                <w:szCs w:val="18"/>
                <w:lang w:eastAsia="de-CH"/>
              </w:rPr>
              <w:t xml:space="preserve">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Maske invertieren</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_Not</w:t>
            </w:r>
            <w:r w:rsidRPr="00DE7A9C">
              <w:rPr>
                <w:rFonts w:ascii="Consolas" w:eastAsia="Times New Roman" w:hAnsi="Consolas" w:cs="Courier New"/>
                <w:b/>
                <w:bCs/>
                <w:color w:val="000080"/>
                <w:sz w:val="18"/>
                <w:szCs w:val="18"/>
                <w:lang w:val="en-US" w:eastAsia="de-CH"/>
              </w:rPr>
              <w:t>();</w:t>
            </w:r>
          </w:p>
          <w:p w:rsidR="00AA6C45"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newImage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resultPath</w:t>
            </w:r>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9903D7" w:rsidP="007B017B">
      <w:bookmarkStart w:id="19" w:name="_GoBack"/>
      <w:bookmarkEnd w:id="19"/>
    </w:p>
    <w:p w:rsidR="00916BB8" w:rsidRPr="00916BB8" w:rsidRDefault="00916BB8" w:rsidP="00F8723C">
      <w:pPr>
        <w:pStyle w:val="Heading2"/>
      </w:pPr>
      <w:bookmarkStart w:id="20" w:name="_Toc471330311"/>
      <w:r w:rsidRPr="00916BB8">
        <w:t>Technologie</w:t>
      </w:r>
      <w:bookmarkEnd w:id="20"/>
    </w:p>
    <w:p w:rsidR="00916BB8" w:rsidRPr="00916BB8" w:rsidRDefault="00916BB8" w:rsidP="00916BB8">
      <w:pPr>
        <w:pStyle w:val="Heading4"/>
      </w:pPr>
      <w:bookmarkStart w:id="21" w:name="_Toc471330312"/>
      <w:r w:rsidRPr="00916BB8">
        <w:t>.NET + WPF</w:t>
      </w:r>
      <w:bookmarkEnd w:id="21"/>
    </w:p>
    <w:p w:rsidR="00916BB8" w:rsidRPr="00916BB8" w:rsidRDefault="00916BB8" w:rsidP="00916BB8">
      <w:pPr>
        <w:pStyle w:val="Heading4"/>
      </w:pPr>
      <w:bookmarkStart w:id="22" w:name="_Toc471330313"/>
      <w:r w:rsidRPr="00916BB8">
        <w:t>openCV + emguCV</w:t>
      </w:r>
      <w:bookmarkEnd w:id="22"/>
    </w:p>
    <w:p w:rsidR="008376D0" w:rsidRPr="008376D0" w:rsidRDefault="00190FD2" w:rsidP="008376D0">
      <w:pPr>
        <w:pStyle w:val="Heading2"/>
      </w:pPr>
      <w:bookmarkStart w:id="23" w:name="_Toc471330314"/>
      <w:r>
        <w:t>Schneedetektion</w:t>
      </w:r>
      <w:r w:rsidR="004227D6" w:rsidRPr="004227D6">
        <w:t xml:space="preserve"> </w:t>
      </w:r>
      <w:r w:rsidR="004227D6">
        <w:t>mit globalen Schwellwerten</w:t>
      </w:r>
      <w:bookmarkEnd w:id="23"/>
    </w:p>
    <w:p w:rsidR="001F2366" w:rsidRPr="00916BB8" w:rsidRDefault="001F2366" w:rsidP="00190FD2">
      <w:pPr>
        <w:pStyle w:val="Heading3"/>
      </w:pPr>
      <w:bookmarkStart w:id="24" w:name="_Toc471330315"/>
      <w:r w:rsidRPr="00916BB8">
        <w:t>Durchschnittsfarbe pro Segment</w:t>
      </w:r>
      <w:bookmarkEnd w:id="24"/>
    </w:p>
    <w:p w:rsidR="001F2366" w:rsidRPr="00916BB8" w:rsidRDefault="001F2366" w:rsidP="001F2366">
      <w:pPr>
        <w:pStyle w:val="Heading3"/>
      </w:pPr>
      <w:bookmarkStart w:id="25" w:name="_Toc471330316"/>
      <w:r w:rsidRPr="00916BB8">
        <w:t>Vergleich mit globalen Werten</w:t>
      </w:r>
      <w:bookmarkEnd w:id="25"/>
    </w:p>
    <w:p w:rsidR="00916BB8" w:rsidRDefault="00916BB8" w:rsidP="00916BB8">
      <w:pPr>
        <w:pStyle w:val="Heading2"/>
      </w:pPr>
      <w:bookmarkStart w:id="26" w:name="_Toc471330317"/>
      <w:r w:rsidRPr="00916BB8">
        <w:t>Verarbeitungszeit</w:t>
      </w:r>
      <w:bookmarkEnd w:id="26"/>
    </w:p>
    <w:p w:rsidR="009F00C7" w:rsidRDefault="009F00C7" w:rsidP="009F00C7">
      <w:pPr>
        <w:pStyle w:val="Heading2"/>
      </w:pPr>
      <w:bookmarkStart w:id="27" w:name="_Toc471330318"/>
      <w:r>
        <w:t>Resultate</w:t>
      </w:r>
      <w:bookmarkEnd w:id="27"/>
    </w:p>
    <w:p w:rsidR="009F00C7" w:rsidRPr="009F00C7" w:rsidRDefault="009F00C7" w:rsidP="009F00C7">
      <w:pPr>
        <w:pStyle w:val="Heading2"/>
      </w:pPr>
      <w:bookmarkStart w:id="28" w:name="_Toc471330319"/>
      <w:r>
        <w:t>Weitere Themen</w:t>
      </w:r>
      <w:bookmarkEnd w:id="28"/>
    </w:p>
    <w:p w:rsidR="00916BB8" w:rsidRDefault="00916BB8">
      <w:pPr>
        <w:spacing w:line="240" w:lineRule="auto"/>
      </w:pPr>
      <w:r>
        <w:br w:type="page"/>
      </w:r>
    </w:p>
    <w:p w:rsidR="00916BB8" w:rsidRPr="00916BB8" w:rsidRDefault="00916BB8" w:rsidP="00916BB8">
      <w:pPr>
        <w:pStyle w:val="Heading1"/>
      </w:pPr>
      <w:bookmarkStart w:id="29" w:name="_Toc471330320"/>
      <w:r w:rsidRPr="00916BB8">
        <w:lastRenderedPageBreak/>
        <w:t>Bachelorarbeit</w:t>
      </w:r>
      <w:bookmarkEnd w:id="29"/>
    </w:p>
    <w:p w:rsidR="00916BB8" w:rsidRPr="00916BB8" w:rsidRDefault="00916BB8" w:rsidP="00916BB8">
      <w:pPr>
        <w:pStyle w:val="Heading2"/>
      </w:pPr>
      <w:bookmarkStart w:id="30" w:name="_Toc471330321"/>
      <w:r w:rsidRPr="00916BB8">
        <w:t>Verbesserung zu Projekt 2</w:t>
      </w:r>
      <w:bookmarkEnd w:id="30"/>
    </w:p>
    <w:p w:rsidR="00916BB8" w:rsidRPr="00916BB8" w:rsidRDefault="00916BB8" w:rsidP="00916BB8">
      <w:pPr>
        <w:pStyle w:val="Heading2"/>
      </w:pPr>
      <w:bookmarkStart w:id="31" w:name="_Toc471330322"/>
      <w:r w:rsidRPr="00916BB8">
        <w:t>F-Tests</w:t>
      </w:r>
      <w:bookmarkEnd w:id="31"/>
    </w:p>
    <w:p w:rsidR="00916BB8" w:rsidRPr="00916BB8" w:rsidRDefault="00916BB8" w:rsidP="00916BB8">
      <w:pPr>
        <w:pStyle w:val="Heading2"/>
      </w:pPr>
      <w:bookmarkStart w:id="32" w:name="_Toc471330323"/>
      <w:r w:rsidRPr="00916BB8">
        <w:t>Stichprobe aufbauen</w:t>
      </w:r>
      <w:bookmarkEnd w:id="32"/>
    </w:p>
    <w:p w:rsidR="00916BB8" w:rsidRPr="00916BB8" w:rsidRDefault="00916BB8" w:rsidP="00916BB8">
      <w:pPr>
        <w:pStyle w:val="Heading3"/>
      </w:pPr>
      <w:bookmarkStart w:id="33" w:name="_Toc471330324"/>
      <w:r w:rsidRPr="00916BB8">
        <w:t>Programm</w:t>
      </w:r>
      <w:bookmarkEnd w:id="33"/>
    </w:p>
    <w:p w:rsidR="00916BB8" w:rsidRDefault="00916BB8" w:rsidP="00916BB8">
      <w:pPr>
        <w:pStyle w:val="Heading4"/>
      </w:pPr>
      <w:bookmarkStart w:id="34" w:name="_Toc471330325"/>
      <w:r w:rsidRPr="00916BB8">
        <w:t>Kategorien (Tag / Nacht / Schnee / Regen / Nebel / Lange Schatten / Gegenlicht)</w:t>
      </w:r>
      <w:bookmarkEnd w:id="34"/>
    </w:p>
    <w:p w:rsidR="00C335AA" w:rsidRDefault="00C335AA" w:rsidP="00C335AA">
      <w:r>
        <w:t>Bei der Analyse der Bilder fiel auf, dass die Bildqualität stark vom Sonnenstand und den Wetterverhältnissen abhängt. Es kamen folgende Bild-Kategorien zum Vorschein:</w:t>
      </w:r>
    </w:p>
    <w:p w:rsidR="00F8723C" w:rsidRPr="00C335AA" w:rsidRDefault="00F8723C" w:rsidP="00C335AA"/>
    <w:p w:rsidR="00916BB8" w:rsidRPr="00916BB8" w:rsidRDefault="00916BB8" w:rsidP="00F8723C">
      <w:pPr>
        <w:pStyle w:val="Heading3"/>
      </w:pPr>
      <w:bookmarkStart w:id="35" w:name="_Toc471330326"/>
      <w:r w:rsidRPr="00916BB8">
        <w:lastRenderedPageBreak/>
        <w:t>Verhältnisse</w:t>
      </w:r>
      <w:bookmarkEnd w:id="35"/>
    </w:p>
    <w:p w:rsidR="00916BB8" w:rsidRPr="00916BB8" w:rsidRDefault="00916BB8" w:rsidP="00916BB8">
      <w:pPr>
        <w:pStyle w:val="Heading3"/>
      </w:pPr>
      <w:bookmarkStart w:id="36" w:name="_Toc471330327"/>
      <w:r w:rsidRPr="00916BB8">
        <w:t>Wahrscheinlichkeiten</w:t>
      </w:r>
      <w:bookmarkEnd w:id="36"/>
    </w:p>
    <w:p w:rsidR="00916BB8" w:rsidRPr="00916BB8" w:rsidRDefault="00916BB8" w:rsidP="00916BB8">
      <w:pPr>
        <w:pStyle w:val="Heading2"/>
      </w:pPr>
      <w:bookmarkStart w:id="37" w:name="_Toc471330328"/>
      <w:r w:rsidRPr="00916BB8">
        <w:t>Patches pro Bild</w:t>
      </w:r>
      <w:bookmarkEnd w:id="37"/>
    </w:p>
    <w:p w:rsidR="00916BB8" w:rsidRPr="00916BB8" w:rsidRDefault="00916BB8" w:rsidP="009C5D41">
      <w:pPr>
        <w:pStyle w:val="Heading3"/>
      </w:pPr>
      <w:bookmarkStart w:id="38" w:name="_Toc471330329"/>
      <w:r w:rsidRPr="00916BB8">
        <w:t>Polygon Editor</w:t>
      </w:r>
      <w:bookmarkEnd w:id="38"/>
    </w:p>
    <w:p w:rsidR="00916BB8" w:rsidRPr="00916BB8" w:rsidRDefault="00916BB8" w:rsidP="009C5D41">
      <w:pPr>
        <w:pStyle w:val="Heading3"/>
      </w:pPr>
      <w:bookmarkStart w:id="39" w:name="_Toc471330330"/>
      <w:r w:rsidRPr="00916BB8">
        <w:t>Neben der Strasse</w:t>
      </w:r>
      <w:bookmarkEnd w:id="39"/>
    </w:p>
    <w:p w:rsidR="00916BB8" w:rsidRPr="00916BB8" w:rsidRDefault="00916BB8" w:rsidP="009C5D41">
      <w:pPr>
        <w:pStyle w:val="Heading3"/>
      </w:pPr>
      <w:bookmarkStart w:id="40" w:name="_Toc471330331"/>
      <w:r w:rsidRPr="00916BB8">
        <w:t>Sonneneinstrahlungs-Patch</w:t>
      </w:r>
      <w:bookmarkEnd w:id="40"/>
    </w:p>
    <w:p w:rsidR="00916BB8" w:rsidRPr="00916BB8" w:rsidRDefault="00916BB8" w:rsidP="009C5D41">
      <w:pPr>
        <w:pStyle w:val="Heading3"/>
      </w:pPr>
      <w:bookmarkStart w:id="41" w:name="_Toc471330332"/>
      <w:r w:rsidRPr="00916BB8">
        <w:t>Statistische Werte pro Patch</w:t>
      </w:r>
      <w:bookmarkEnd w:id="41"/>
    </w:p>
    <w:p w:rsidR="00916BB8" w:rsidRPr="00916BB8" w:rsidRDefault="00916BB8" w:rsidP="009C5D41">
      <w:pPr>
        <w:pStyle w:val="Heading4"/>
        <w:rPr>
          <w:lang w:val="en-US"/>
        </w:rPr>
      </w:pPr>
      <w:bookmarkStart w:id="42" w:name="_Toc471330333"/>
      <w:r w:rsidRPr="00916BB8">
        <w:rPr>
          <w:lang w:val="en-US"/>
        </w:rPr>
        <w:t>Histogram</w:t>
      </w:r>
      <w:bookmarkEnd w:id="42"/>
    </w:p>
    <w:p w:rsidR="00916BB8" w:rsidRPr="00916BB8" w:rsidRDefault="00916BB8" w:rsidP="009C5D41">
      <w:pPr>
        <w:pStyle w:val="Heading4"/>
        <w:rPr>
          <w:lang w:val="en-US"/>
        </w:rPr>
      </w:pPr>
      <w:bookmarkStart w:id="43" w:name="_Toc471330334"/>
      <w:r w:rsidRPr="00916BB8">
        <w:rPr>
          <w:lang w:val="en-US"/>
        </w:rPr>
        <w:t>Mode</w:t>
      </w:r>
      <w:bookmarkEnd w:id="43"/>
    </w:p>
    <w:p w:rsidR="00916BB8" w:rsidRPr="00916BB8" w:rsidRDefault="00916BB8" w:rsidP="009C5D41">
      <w:pPr>
        <w:pStyle w:val="Heading4"/>
        <w:rPr>
          <w:lang w:val="en-US"/>
        </w:rPr>
      </w:pPr>
      <w:bookmarkStart w:id="44" w:name="_Toc471330335"/>
      <w:r w:rsidRPr="00916BB8">
        <w:rPr>
          <w:lang w:val="en-US"/>
        </w:rPr>
        <w:t>Mean</w:t>
      </w:r>
      <w:bookmarkEnd w:id="44"/>
    </w:p>
    <w:p w:rsidR="00916BB8" w:rsidRPr="00916BB8" w:rsidRDefault="00916BB8" w:rsidP="009C5D41">
      <w:pPr>
        <w:pStyle w:val="Heading4"/>
        <w:rPr>
          <w:lang w:val="en-US"/>
        </w:rPr>
      </w:pPr>
      <w:bookmarkStart w:id="45" w:name="_Toc471330336"/>
      <w:r w:rsidRPr="00916BB8">
        <w:rPr>
          <w:lang w:val="en-US"/>
        </w:rPr>
        <w:t>Median</w:t>
      </w:r>
      <w:bookmarkEnd w:id="45"/>
    </w:p>
    <w:p w:rsidR="00916BB8" w:rsidRPr="00916BB8" w:rsidRDefault="00916BB8" w:rsidP="009C5D41">
      <w:pPr>
        <w:pStyle w:val="Heading4"/>
        <w:rPr>
          <w:lang w:val="en-US"/>
        </w:rPr>
      </w:pPr>
      <w:bookmarkStart w:id="46" w:name="_Toc471330337"/>
      <w:r w:rsidRPr="00916BB8">
        <w:rPr>
          <w:lang w:val="en-US"/>
        </w:rPr>
        <w:t>Minimum</w:t>
      </w:r>
      <w:bookmarkEnd w:id="46"/>
    </w:p>
    <w:p w:rsidR="00916BB8" w:rsidRPr="00916BB8" w:rsidRDefault="00916BB8" w:rsidP="009C5D41">
      <w:pPr>
        <w:pStyle w:val="Heading4"/>
        <w:rPr>
          <w:lang w:val="en-US"/>
        </w:rPr>
      </w:pPr>
      <w:bookmarkStart w:id="47" w:name="_Toc471330338"/>
      <w:r w:rsidRPr="00916BB8">
        <w:rPr>
          <w:lang w:val="en-US"/>
        </w:rPr>
        <w:t>Maximum</w:t>
      </w:r>
      <w:bookmarkEnd w:id="47"/>
    </w:p>
    <w:p w:rsidR="00916BB8" w:rsidRPr="00916BB8" w:rsidRDefault="00916BB8" w:rsidP="009C5D41">
      <w:pPr>
        <w:pStyle w:val="Heading4"/>
      </w:pPr>
      <w:bookmarkStart w:id="48" w:name="_Toc471330339"/>
      <w:r w:rsidRPr="00916BB8">
        <w:t>Standard Abweichung</w:t>
      </w:r>
      <w:bookmarkEnd w:id="48"/>
    </w:p>
    <w:p w:rsidR="00916BB8" w:rsidRPr="00916BB8" w:rsidRDefault="00916BB8" w:rsidP="009C5D41">
      <w:pPr>
        <w:pStyle w:val="Heading4"/>
      </w:pPr>
      <w:bookmarkStart w:id="49" w:name="_Toc471330340"/>
      <w:r w:rsidRPr="00916BB8">
        <w:t>Varianz</w:t>
      </w:r>
      <w:bookmarkEnd w:id="49"/>
    </w:p>
    <w:p w:rsidR="00916BB8" w:rsidRPr="00916BB8" w:rsidRDefault="00916BB8" w:rsidP="009C5D41">
      <w:pPr>
        <w:pStyle w:val="Heading4"/>
      </w:pPr>
      <w:bookmarkStart w:id="50" w:name="_Toc471330341"/>
      <w:r w:rsidRPr="00916BB8">
        <w:t>Kontrast</w:t>
      </w:r>
      <w:bookmarkEnd w:id="50"/>
    </w:p>
    <w:p w:rsidR="00916BB8" w:rsidRPr="00916BB8" w:rsidRDefault="00916BB8" w:rsidP="009C5D41">
      <w:pPr>
        <w:pStyle w:val="Heading4"/>
      </w:pPr>
      <w:bookmarkStart w:id="51" w:name="_Toc471330342"/>
      <w:r w:rsidRPr="00916BB8">
        <w:t>Werte ohne Hilfe von openCV berechnet</w:t>
      </w:r>
      <w:bookmarkEnd w:id="51"/>
    </w:p>
    <w:p w:rsidR="00916BB8" w:rsidRPr="00916BB8" w:rsidRDefault="00916BB8" w:rsidP="009C5D41">
      <w:pPr>
        <w:pStyle w:val="Heading3"/>
      </w:pPr>
      <w:bookmarkStart w:id="52" w:name="_Toc471330343"/>
      <w:r w:rsidRPr="00916BB8">
        <w:t>Patch Crop ohne schwarzen Rand</w:t>
      </w:r>
      <w:bookmarkEnd w:id="52"/>
    </w:p>
    <w:p w:rsidR="00916BB8" w:rsidRPr="00916BB8" w:rsidRDefault="00916BB8" w:rsidP="009C5D41">
      <w:pPr>
        <w:pStyle w:val="Heading2"/>
      </w:pPr>
      <w:bookmarkStart w:id="53" w:name="_Toc471330344"/>
      <w:r w:rsidRPr="00916BB8">
        <w:t>Logit Regression mit Daniel Bättig</w:t>
      </w:r>
      <w:bookmarkEnd w:id="53"/>
    </w:p>
    <w:p w:rsidR="00916BB8" w:rsidRPr="00916BB8" w:rsidRDefault="00916BB8" w:rsidP="009C5D41">
      <w:pPr>
        <w:pStyle w:val="Heading2"/>
      </w:pPr>
      <w:bookmarkStart w:id="54" w:name="_Toc471330345"/>
      <w:r w:rsidRPr="00916BB8">
        <w:t>Albedo-Wert</w:t>
      </w:r>
      <w:bookmarkEnd w:id="54"/>
    </w:p>
    <w:p w:rsidR="00916BB8" w:rsidRPr="00916BB8" w:rsidRDefault="00916BB8" w:rsidP="009C5D41">
      <w:pPr>
        <w:pStyle w:val="Heading2"/>
      </w:pPr>
      <w:bookmarkStart w:id="55" w:name="_Toc471330346"/>
      <w:r w:rsidRPr="00916BB8">
        <w:t>Bilder mt Exif-Tool anschauen</w:t>
      </w:r>
      <w:bookmarkEnd w:id="55"/>
    </w:p>
    <w:p w:rsidR="00916BB8" w:rsidRPr="00916BB8" w:rsidRDefault="00916BB8" w:rsidP="009C5D41">
      <w:pPr>
        <w:pStyle w:val="Heading2"/>
      </w:pPr>
      <w:bookmarkStart w:id="56" w:name="_Toc471330347"/>
      <w:r w:rsidRPr="00916BB8">
        <w:t>OneDrive Probleme</w:t>
      </w:r>
      <w:bookmarkEnd w:id="56"/>
    </w:p>
    <w:p w:rsidR="00916BB8" w:rsidRPr="00916BB8" w:rsidRDefault="00916BB8" w:rsidP="009C5D41">
      <w:pPr>
        <w:pStyle w:val="Heading3"/>
      </w:pPr>
      <w:bookmarkStart w:id="57" w:name="_Toc471330348"/>
      <w:r w:rsidRPr="00916BB8">
        <w:t>Anderer Computer</w:t>
      </w:r>
      <w:bookmarkEnd w:id="57"/>
    </w:p>
    <w:p w:rsidR="00916BB8" w:rsidRPr="00916BB8" w:rsidRDefault="00916BB8" w:rsidP="009C5D41">
      <w:pPr>
        <w:pStyle w:val="Heading3"/>
      </w:pPr>
      <w:bookmarkStart w:id="58" w:name="_Toc471330349"/>
      <w:r w:rsidRPr="00916BB8">
        <w:lastRenderedPageBreak/>
        <w:t>Zugriff</w:t>
      </w:r>
      <w:bookmarkEnd w:id="58"/>
    </w:p>
    <w:p w:rsidR="00916BB8" w:rsidRPr="00916BB8" w:rsidRDefault="00916BB8" w:rsidP="009C5D41">
      <w:pPr>
        <w:pStyle w:val="Heading3"/>
      </w:pPr>
      <w:bookmarkStart w:id="59" w:name="_Toc471330350"/>
      <w:r w:rsidRPr="00916BB8">
        <w:t>Backups</w:t>
      </w:r>
      <w:bookmarkEnd w:id="59"/>
    </w:p>
    <w:p w:rsidR="00916BB8" w:rsidRPr="00916BB8" w:rsidRDefault="00916BB8" w:rsidP="009C5D41">
      <w:pPr>
        <w:pStyle w:val="Heading4"/>
      </w:pPr>
      <w:bookmarkStart w:id="60" w:name="_Toc471330351"/>
      <w:r w:rsidRPr="00916BB8">
        <w:t>Azure</w:t>
      </w:r>
      <w:bookmarkEnd w:id="60"/>
    </w:p>
    <w:p w:rsidR="00916BB8" w:rsidRPr="00916BB8" w:rsidRDefault="00916BB8" w:rsidP="009C5D41">
      <w:pPr>
        <w:pStyle w:val="Heading2"/>
      </w:pPr>
      <w:bookmarkStart w:id="61" w:name="_Toc471330352"/>
      <w:r w:rsidRPr="00916BB8">
        <w:t>Kombinieren</w:t>
      </w:r>
      <w:bookmarkEnd w:id="61"/>
    </w:p>
    <w:p w:rsidR="00916BB8" w:rsidRPr="00916BB8" w:rsidRDefault="00916BB8" w:rsidP="009C5D41">
      <w:pPr>
        <w:pStyle w:val="Heading3"/>
      </w:pPr>
      <w:bookmarkStart w:id="62" w:name="_Toc471330353"/>
      <w:r w:rsidRPr="00916BB8">
        <w:t>2h Slots pro Woche kombinieren und abspeichern</w:t>
      </w:r>
      <w:bookmarkEnd w:id="62"/>
    </w:p>
    <w:p w:rsidR="00916BB8" w:rsidRPr="00916BB8" w:rsidRDefault="00916BB8" w:rsidP="009C5D41">
      <w:pPr>
        <w:pStyle w:val="Heading3"/>
        <w:rPr>
          <w:lang w:val="en-US"/>
        </w:rPr>
      </w:pPr>
      <w:bookmarkStart w:id="63" w:name="_Toc471330354"/>
      <w:r w:rsidRPr="00916BB8">
        <w:rPr>
          <w:lang w:val="en-US"/>
        </w:rPr>
        <w:t>Mean</w:t>
      </w:r>
      <w:bookmarkEnd w:id="63"/>
    </w:p>
    <w:p w:rsidR="00916BB8" w:rsidRPr="00916BB8" w:rsidRDefault="00916BB8" w:rsidP="009C5D41">
      <w:pPr>
        <w:pStyle w:val="Heading3"/>
        <w:rPr>
          <w:lang w:val="en-US"/>
        </w:rPr>
      </w:pPr>
      <w:bookmarkStart w:id="64" w:name="_Toc471330355"/>
      <w:r w:rsidRPr="00916BB8">
        <w:rPr>
          <w:lang w:val="en-US"/>
        </w:rPr>
        <w:t>Median</w:t>
      </w:r>
      <w:bookmarkEnd w:id="64"/>
    </w:p>
    <w:p w:rsidR="00916BB8" w:rsidRPr="00916BB8" w:rsidRDefault="00916BB8" w:rsidP="009C5D41">
      <w:pPr>
        <w:pStyle w:val="Heading2"/>
        <w:rPr>
          <w:lang w:val="en-US"/>
        </w:rPr>
      </w:pPr>
      <w:bookmarkStart w:id="65" w:name="_Toc471330356"/>
      <w:r w:rsidRPr="00916BB8">
        <w:rPr>
          <w:lang w:val="en-US"/>
        </w:rPr>
        <w:t>Plots</w:t>
      </w:r>
      <w:bookmarkEnd w:id="65"/>
    </w:p>
    <w:p w:rsidR="00916BB8" w:rsidRPr="00916BB8" w:rsidRDefault="00916BB8" w:rsidP="009C5D41">
      <w:pPr>
        <w:pStyle w:val="Heading3"/>
        <w:rPr>
          <w:lang w:val="en-US"/>
        </w:rPr>
      </w:pPr>
      <w:bookmarkStart w:id="66" w:name="_Toc471330357"/>
      <w:r w:rsidRPr="00916BB8">
        <w:rPr>
          <w:lang w:val="en-US"/>
        </w:rPr>
        <w:t>Clickable</w:t>
      </w:r>
      <w:bookmarkEnd w:id="66"/>
    </w:p>
    <w:p w:rsidR="00916BB8" w:rsidRPr="00916BB8" w:rsidRDefault="00916BB8" w:rsidP="009C5D41">
      <w:pPr>
        <w:pStyle w:val="Heading3"/>
        <w:rPr>
          <w:lang w:val="en-US"/>
        </w:rPr>
      </w:pPr>
      <w:bookmarkStart w:id="67" w:name="_Toc471330358"/>
      <w:r w:rsidRPr="00916BB8">
        <w:rPr>
          <w:lang w:val="en-US"/>
        </w:rPr>
        <w:t>Combined Plots</w:t>
      </w:r>
      <w:bookmarkEnd w:id="67"/>
    </w:p>
    <w:p w:rsidR="00916BB8" w:rsidRPr="00916BB8" w:rsidRDefault="00916BB8" w:rsidP="009C5D41">
      <w:pPr>
        <w:pStyle w:val="Heading2"/>
      </w:pPr>
      <w:bookmarkStart w:id="68" w:name="_Toc471330359"/>
      <w:r w:rsidRPr="00916BB8">
        <w:t>Klassifizierer</w:t>
      </w:r>
      <w:bookmarkEnd w:id="68"/>
    </w:p>
    <w:p w:rsidR="00916BB8" w:rsidRPr="00916BB8" w:rsidRDefault="00916BB8" w:rsidP="009C5D41">
      <w:pPr>
        <w:pStyle w:val="Heading3"/>
      </w:pPr>
      <w:bookmarkStart w:id="69" w:name="_Toc471330360"/>
      <w:r w:rsidRPr="00916BB8">
        <w:t>NNN</w:t>
      </w:r>
      <w:bookmarkEnd w:id="69"/>
    </w:p>
    <w:p w:rsidR="00916BB8" w:rsidRPr="00916BB8" w:rsidRDefault="00916BB8" w:rsidP="009C5D41">
      <w:pPr>
        <w:pStyle w:val="Heading3"/>
      </w:pPr>
      <w:bookmarkStart w:id="70" w:name="_Toc471330361"/>
      <w:r w:rsidRPr="00916BB8">
        <w:t>Optimierungen</w:t>
      </w:r>
      <w:bookmarkEnd w:id="70"/>
    </w:p>
    <w:p w:rsidR="00916BB8" w:rsidRPr="00916BB8" w:rsidRDefault="00916BB8" w:rsidP="009C5D41">
      <w:pPr>
        <w:pStyle w:val="Heading4"/>
      </w:pPr>
      <w:bookmarkStart w:id="71" w:name="_Toc471330362"/>
      <w:r w:rsidRPr="00916BB8">
        <w:t>Input Kombinieren</w:t>
      </w:r>
      <w:bookmarkEnd w:id="71"/>
    </w:p>
    <w:p w:rsidR="00916BB8" w:rsidRPr="00916BB8" w:rsidRDefault="00916BB8" w:rsidP="009C5D41">
      <w:pPr>
        <w:pStyle w:val="Heading4"/>
      </w:pPr>
      <w:bookmarkStart w:id="72" w:name="_Toc471330363"/>
      <w:r w:rsidRPr="00916BB8">
        <w:t>Abstand ausrechnen aus 3 Inputs und entfernten verwerfen</w:t>
      </w:r>
      <w:bookmarkEnd w:id="72"/>
    </w:p>
    <w:p w:rsidR="00916BB8" w:rsidRPr="00916BB8" w:rsidRDefault="00916BB8" w:rsidP="009C5D41">
      <w:pPr>
        <w:pStyle w:val="Heading3"/>
      </w:pPr>
      <w:bookmarkStart w:id="73" w:name="_Toc471330364"/>
      <w:r w:rsidRPr="00916BB8">
        <w:t>F-Werte</w:t>
      </w:r>
      <w:bookmarkEnd w:id="73"/>
    </w:p>
    <w:p w:rsidR="00916BB8" w:rsidRPr="00916BB8" w:rsidRDefault="00916BB8" w:rsidP="009C5D41">
      <w:pPr>
        <w:pStyle w:val="Heading3"/>
      </w:pPr>
      <w:bookmarkStart w:id="74" w:name="_Toc471330365"/>
      <w:r w:rsidRPr="00916BB8">
        <w:t>Ergebnisse</w:t>
      </w:r>
      <w:bookmarkEnd w:id="74"/>
    </w:p>
    <w:p w:rsidR="00916BB8" w:rsidRPr="009C5D41" w:rsidRDefault="00916BB8" w:rsidP="009C5D41">
      <w:pPr>
        <w:pStyle w:val="Heading3"/>
      </w:pPr>
      <w:bookmarkStart w:id="75" w:name="_Toc471330366"/>
      <w:r w:rsidRPr="00916BB8">
        <w:t>Echte Verhältnisse</w:t>
      </w:r>
      <w:bookmarkEnd w:id="75"/>
    </w:p>
    <w:p w:rsidR="006254BF" w:rsidRPr="005541DD" w:rsidRDefault="008D0BD6" w:rsidP="008D0BD6">
      <w:pPr>
        <w:pStyle w:val="Heading1"/>
      </w:pPr>
      <w:r w:rsidRPr="00916BB8">
        <w:rPr>
          <w:lang w:val="fr-CH"/>
        </w:rPr>
        <w:br w:type="page"/>
      </w:r>
      <w:bookmarkStart w:id="76" w:name="_Toc471330367"/>
      <w:r w:rsidRPr="005541DD">
        <w:lastRenderedPageBreak/>
        <w:t>Schlussfolgerungen/Fazit</w:t>
      </w:r>
      <w:bookmarkEnd w:id="76"/>
    </w:p>
    <w:p w:rsidR="008D0BD6" w:rsidRPr="00655BA4" w:rsidRDefault="008D0BD6" w:rsidP="008D0BD6">
      <w:r w:rsidRPr="005541DD">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w:t>
      </w:r>
      <w:r w:rsidRPr="00655BA4">
        <w:t xml:space="preserve">Lorem ipsum dolor sit amet, consectetuer adipiscing elit, sed diam nonummy nibh euismod tincidunt ut laoreet dolore magna aliquam erat volutpat. </w:t>
      </w:r>
    </w:p>
    <w:p w:rsidR="008D0BD6" w:rsidRPr="00655BA4" w:rsidRDefault="008D0BD6" w:rsidP="008D0BD6"/>
    <w:p w:rsidR="008D0BD6" w:rsidRPr="005541DD" w:rsidRDefault="008D0BD6" w:rsidP="008D0BD6">
      <w:r w:rsidRPr="00916BB8">
        <w:rPr>
          <w:lang w:val="fr-CH"/>
        </w:rPr>
        <w:t xml:space="preserve">Ut wisi enim ad minim veniam, quis nostrud exerci tation ullamcorper suscipit lobortis nisl ut aliquip ex ea commodo consequat. </w:t>
      </w:r>
      <w:r w:rsidRPr="005541DD">
        <w:t xml:space="preserve">Duis autem vel eum iriure dolor in hendrerit in vulputate velit. </w:t>
      </w:r>
    </w:p>
    <w:p w:rsidR="008D0BD6" w:rsidRPr="005541DD" w:rsidRDefault="008D0BD6" w:rsidP="008D0BD6"/>
    <w:p w:rsidR="00511D21" w:rsidRPr="005541DD" w:rsidRDefault="008D0BD6" w:rsidP="008D0BD6">
      <w:pPr>
        <w:pStyle w:val="Heading1"/>
      </w:pPr>
      <w:r w:rsidRPr="005541DD">
        <w:br w:type="page"/>
      </w:r>
      <w:bookmarkStart w:id="77" w:name="_Toc471330368"/>
      <w:r w:rsidR="00511D21" w:rsidRPr="005541DD">
        <w:lastRenderedPageBreak/>
        <w:t>Abbildungsverzeichnis</w:t>
      </w:r>
      <w:bookmarkEnd w:id="77"/>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78" w:name="_Toc471330369"/>
      <w:r w:rsidRPr="005541DD">
        <w:t>Tabellenverzeichnis</w:t>
      </w:r>
      <w:bookmarkEnd w:id="78"/>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79" w:name="_Toc471330370"/>
      <w:r w:rsidRPr="005541DD">
        <w:t>Glossar</w:t>
      </w:r>
      <w:bookmarkEnd w:id="79"/>
    </w:p>
    <w:p w:rsidR="00511D21" w:rsidRPr="005541DD" w:rsidRDefault="00511D21" w:rsidP="00511D21">
      <w:pPr>
        <w:rPr>
          <w:b/>
        </w:rPr>
      </w:pPr>
      <w:r w:rsidRPr="005541DD">
        <w:rPr>
          <w:b/>
        </w:rPr>
        <w:t>Auinweon</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7</w:t>
      </w:r>
    </w:p>
    <w:p w:rsidR="00511D21" w:rsidRPr="00916BB8" w:rsidRDefault="00511D21" w:rsidP="00511D21">
      <w:pPr>
        <w:rPr>
          <w:b/>
          <w:lang w:val="fr-CH"/>
        </w:rPr>
      </w:pPr>
      <w:r w:rsidRPr="00916BB8">
        <w:rPr>
          <w:b/>
          <w:lang w:val="fr-CH"/>
        </w:rPr>
        <w:t>Batnwpe</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9</w:t>
      </w:r>
    </w:p>
    <w:p w:rsidR="00511D21" w:rsidRPr="00916BB8" w:rsidRDefault="00511D21" w:rsidP="00511D21">
      <w:pPr>
        <w:rPr>
          <w:b/>
          <w:lang w:val="fr-CH"/>
        </w:rPr>
      </w:pPr>
      <w:r w:rsidRPr="00916BB8">
        <w:rPr>
          <w:b/>
          <w:lang w:val="fr-CH"/>
        </w:rPr>
        <w:t>Cowoll</w:t>
      </w:r>
    </w:p>
    <w:p w:rsidR="00511D21" w:rsidRPr="00916BB8" w:rsidRDefault="00511D21" w:rsidP="00CB44E0">
      <w:pPr>
        <w:pStyle w:val="TOC1"/>
        <w:rPr>
          <w:lang w:val="fr-CH"/>
        </w:rPr>
      </w:pPr>
      <w:r w:rsidRPr="00916BB8">
        <w:rPr>
          <w:lang w:val="fr-CH"/>
        </w:rPr>
        <w:t>Et ut aut isti repuditis qui ium</w:t>
      </w:r>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80" w:name="_Toc471330371"/>
      <w:r w:rsidRPr="005541DD">
        <w:t>Literaturverzeichnis</w:t>
      </w:r>
      <w:bookmarkEnd w:id="80"/>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81" w:name="_Toc471330372"/>
      <w:r w:rsidR="00511D21" w:rsidRPr="005541DD">
        <w:lastRenderedPageBreak/>
        <w:t>Anhang</w:t>
      </w:r>
      <w:bookmarkEnd w:id="81"/>
    </w:p>
    <w:p w:rsidR="00511D21" w:rsidRPr="00916BB8" w:rsidRDefault="00511D21" w:rsidP="00511D21">
      <w:pPr>
        <w:rPr>
          <w:lang w:val="fr-CH"/>
        </w:rPr>
      </w:pPr>
      <w:r w:rsidRPr="00916BB8">
        <w:rPr>
          <w:lang w:val="fr-CH"/>
        </w:rPr>
        <w:t>Et ut aut isti repuditis qui ium nonsecturia quis incientiae laborem elliquis et quatur, sitiur aut od moluptatur aut ea conseque peri sim erro essequisit remporia dem et landi dest, cone poris quunt voleca</w:t>
      </w:r>
      <w:r w:rsidR="00CB44E0" w:rsidRPr="00916BB8">
        <w:rPr>
          <w:lang w:val="fr-CH"/>
        </w:rPr>
        <w:t>b ipidero quatur ad quibusamus.</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82" w:name="_Toc471330373"/>
      <w:r w:rsidR="000A3AD4" w:rsidRPr="005541DD">
        <w:lastRenderedPageBreak/>
        <w:t>Selbständigkeitserklärung</w:t>
      </w:r>
      <w:bookmarkEnd w:id="82"/>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38C3" w:rsidRDefault="00C838C3" w:rsidP="006312E0">
      <w:pPr>
        <w:spacing w:line="240" w:lineRule="auto"/>
      </w:pPr>
      <w:r>
        <w:separator/>
      </w:r>
    </w:p>
  </w:endnote>
  <w:endnote w:type="continuationSeparator" w:id="0">
    <w:p w:rsidR="00C838C3" w:rsidRDefault="00C838C3"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8C3" w:rsidRPr="00802E50" w:rsidRDefault="00C838C3"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38C3" w:rsidRPr="003B1648" w:rsidRDefault="00C838C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33605">
                            <w:rPr>
                              <w:noProof/>
                              <w:sz w:val="16"/>
                              <w:szCs w:val="16"/>
                            </w:rPr>
                            <w:t>16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C838C3" w:rsidRPr="003B1648" w:rsidRDefault="00C838C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33605">
                      <w:rPr>
                        <w:noProof/>
                        <w:sz w:val="16"/>
                        <w:szCs w:val="16"/>
                      </w:rPr>
                      <w:t>16</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8C3" w:rsidRPr="007F79F4" w:rsidRDefault="00C838C3">
    <w:pPr>
      <w:pStyle w:val="Footer"/>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38C3" w:rsidRDefault="00C838C3" w:rsidP="006312E0">
      <w:pPr>
        <w:spacing w:line="240" w:lineRule="auto"/>
      </w:pPr>
    </w:p>
  </w:footnote>
  <w:footnote w:type="continuationSeparator" w:id="0">
    <w:p w:rsidR="00C838C3" w:rsidRDefault="00C838C3"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8C3" w:rsidRPr="001F1B9C" w:rsidRDefault="00C838C3"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19"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38C3" w:rsidRDefault="00C838C3"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0"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2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4"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5"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0"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2"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6"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0"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3"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6"/>
  </w:num>
  <w:num w:numId="13">
    <w:abstractNumId w:val="12"/>
  </w:num>
  <w:num w:numId="14">
    <w:abstractNumId w:val="19"/>
  </w:num>
  <w:num w:numId="15">
    <w:abstractNumId w:val="18"/>
  </w:num>
  <w:num w:numId="16">
    <w:abstractNumId w:val="15"/>
  </w:num>
  <w:num w:numId="17">
    <w:abstractNumId w:val="10"/>
  </w:num>
  <w:num w:numId="18">
    <w:abstractNumId w:val="31"/>
  </w:num>
  <w:num w:numId="19">
    <w:abstractNumId w:val="22"/>
  </w:num>
  <w:num w:numId="20">
    <w:abstractNumId w:val="32"/>
  </w:num>
  <w:num w:numId="21">
    <w:abstractNumId w:val="34"/>
  </w:num>
  <w:num w:numId="22">
    <w:abstractNumId w:val="16"/>
  </w:num>
  <w:num w:numId="23">
    <w:abstractNumId w:val="27"/>
  </w:num>
  <w:num w:numId="24">
    <w:abstractNumId w:val="25"/>
  </w:num>
  <w:num w:numId="25">
    <w:abstractNumId w:val="17"/>
  </w:num>
  <w:num w:numId="26">
    <w:abstractNumId w:val="23"/>
  </w:num>
  <w:num w:numId="27">
    <w:abstractNumId w:val="21"/>
  </w:num>
  <w:num w:numId="28">
    <w:abstractNumId w:val="29"/>
  </w:num>
  <w:num w:numId="29">
    <w:abstractNumId w:val="24"/>
  </w:num>
  <w:num w:numId="30">
    <w:abstractNumId w:val="13"/>
  </w:num>
  <w:num w:numId="31">
    <w:abstractNumId w:val="33"/>
  </w:num>
  <w:num w:numId="32">
    <w:abstractNumId w:val="20"/>
  </w:num>
  <w:num w:numId="33">
    <w:abstractNumId w:val="28"/>
  </w:num>
  <w:num w:numId="34">
    <w:abstractNumId w:val="11"/>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35727"/>
    <w:rsid w:val="0003641C"/>
    <w:rsid w:val="00040B8B"/>
    <w:rsid w:val="0004146E"/>
    <w:rsid w:val="00050F8D"/>
    <w:rsid w:val="00052655"/>
    <w:rsid w:val="00075E81"/>
    <w:rsid w:val="00095C44"/>
    <w:rsid w:val="000A3AD4"/>
    <w:rsid w:val="000D0B60"/>
    <w:rsid w:val="000D5A17"/>
    <w:rsid w:val="000E29F5"/>
    <w:rsid w:val="000F013A"/>
    <w:rsid w:val="000F3789"/>
    <w:rsid w:val="00112357"/>
    <w:rsid w:val="001215C7"/>
    <w:rsid w:val="00142A82"/>
    <w:rsid w:val="0015023D"/>
    <w:rsid w:val="00170D9E"/>
    <w:rsid w:val="00176DF1"/>
    <w:rsid w:val="00190FD2"/>
    <w:rsid w:val="001A534A"/>
    <w:rsid w:val="001A72E7"/>
    <w:rsid w:val="001B0F1A"/>
    <w:rsid w:val="001B1A71"/>
    <w:rsid w:val="001C4B4E"/>
    <w:rsid w:val="001E0286"/>
    <w:rsid w:val="001F0F2A"/>
    <w:rsid w:val="001F1B9C"/>
    <w:rsid w:val="001F2366"/>
    <w:rsid w:val="0021211B"/>
    <w:rsid w:val="00220F0E"/>
    <w:rsid w:val="00224B40"/>
    <w:rsid w:val="002322E1"/>
    <w:rsid w:val="00232C1F"/>
    <w:rsid w:val="0023796D"/>
    <w:rsid w:val="002502B0"/>
    <w:rsid w:val="00261D49"/>
    <w:rsid w:val="00264B4E"/>
    <w:rsid w:val="00272FC3"/>
    <w:rsid w:val="002770E5"/>
    <w:rsid w:val="00294AB3"/>
    <w:rsid w:val="00296E81"/>
    <w:rsid w:val="002A0932"/>
    <w:rsid w:val="002B0461"/>
    <w:rsid w:val="002B2FF0"/>
    <w:rsid w:val="002E4F2E"/>
    <w:rsid w:val="002E6C41"/>
    <w:rsid w:val="002E7000"/>
    <w:rsid w:val="003010C0"/>
    <w:rsid w:val="0031174A"/>
    <w:rsid w:val="00313E62"/>
    <w:rsid w:val="00314D27"/>
    <w:rsid w:val="0033009B"/>
    <w:rsid w:val="00342583"/>
    <w:rsid w:val="00344152"/>
    <w:rsid w:val="003511EC"/>
    <w:rsid w:val="00361112"/>
    <w:rsid w:val="003653F6"/>
    <w:rsid w:val="00380DCC"/>
    <w:rsid w:val="003838FC"/>
    <w:rsid w:val="003A4BC9"/>
    <w:rsid w:val="003A7283"/>
    <w:rsid w:val="003B1648"/>
    <w:rsid w:val="003B66F4"/>
    <w:rsid w:val="003D415E"/>
    <w:rsid w:val="003D4775"/>
    <w:rsid w:val="003D6CA1"/>
    <w:rsid w:val="003D7668"/>
    <w:rsid w:val="003E14BF"/>
    <w:rsid w:val="004144A2"/>
    <w:rsid w:val="00416C9D"/>
    <w:rsid w:val="004202F9"/>
    <w:rsid w:val="0042274F"/>
    <w:rsid w:val="004227D6"/>
    <w:rsid w:val="0043190C"/>
    <w:rsid w:val="00433605"/>
    <w:rsid w:val="00462CB2"/>
    <w:rsid w:val="00464AA9"/>
    <w:rsid w:val="004A28AA"/>
    <w:rsid w:val="004A5CE3"/>
    <w:rsid w:val="004C3635"/>
    <w:rsid w:val="004D34A2"/>
    <w:rsid w:val="004D478D"/>
    <w:rsid w:val="004D7D20"/>
    <w:rsid w:val="004E3104"/>
    <w:rsid w:val="004F7B96"/>
    <w:rsid w:val="00511D21"/>
    <w:rsid w:val="00520CA3"/>
    <w:rsid w:val="00530949"/>
    <w:rsid w:val="0053118D"/>
    <w:rsid w:val="00541453"/>
    <w:rsid w:val="00546115"/>
    <w:rsid w:val="005479A4"/>
    <w:rsid w:val="00552732"/>
    <w:rsid w:val="005541DD"/>
    <w:rsid w:val="00556E27"/>
    <w:rsid w:val="00564C08"/>
    <w:rsid w:val="00582CB3"/>
    <w:rsid w:val="005A220A"/>
    <w:rsid w:val="005B5FF7"/>
    <w:rsid w:val="005E3C39"/>
    <w:rsid w:val="005F7206"/>
    <w:rsid w:val="00603631"/>
    <w:rsid w:val="0060620C"/>
    <w:rsid w:val="00617613"/>
    <w:rsid w:val="006254BF"/>
    <w:rsid w:val="00627664"/>
    <w:rsid w:val="00630349"/>
    <w:rsid w:val="006312CC"/>
    <w:rsid w:val="006312E0"/>
    <w:rsid w:val="00633347"/>
    <w:rsid w:val="00645FF2"/>
    <w:rsid w:val="0065257C"/>
    <w:rsid w:val="006542BD"/>
    <w:rsid w:val="00655BA4"/>
    <w:rsid w:val="00662B81"/>
    <w:rsid w:val="006709C9"/>
    <w:rsid w:val="00681255"/>
    <w:rsid w:val="00683799"/>
    <w:rsid w:val="006921A9"/>
    <w:rsid w:val="0069632F"/>
    <w:rsid w:val="006B030A"/>
    <w:rsid w:val="006B0C5B"/>
    <w:rsid w:val="006D6738"/>
    <w:rsid w:val="006E46AC"/>
    <w:rsid w:val="006F7567"/>
    <w:rsid w:val="007050ED"/>
    <w:rsid w:val="00717725"/>
    <w:rsid w:val="00720853"/>
    <w:rsid w:val="00725523"/>
    <w:rsid w:val="00730698"/>
    <w:rsid w:val="00734247"/>
    <w:rsid w:val="0075075C"/>
    <w:rsid w:val="00761683"/>
    <w:rsid w:val="00773305"/>
    <w:rsid w:val="0077576F"/>
    <w:rsid w:val="00785992"/>
    <w:rsid w:val="007950A0"/>
    <w:rsid w:val="00796682"/>
    <w:rsid w:val="007B017B"/>
    <w:rsid w:val="007B4575"/>
    <w:rsid w:val="007B4AC6"/>
    <w:rsid w:val="007D08A5"/>
    <w:rsid w:val="007D2A18"/>
    <w:rsid w:val="007D6F67"/>
    <w:rsid w:val="007E3E51"/>
    <w:rsid w:val="007E6849"/>
    <w:rsid w:val="007F79F4"/>
    <w:rsid w:val="00800BF2"/>
    <w:rsid w:val="00802E50"/>
    <w:rsid w:val="0081439A"/>
    <w:rsid w:val="008376D0"/>
    <w:rsid w:val="00862927"/>
    <w:rsid w:val="00871EEF"/>
    <w:rsid w:val="00874F6E"/>
    <w:rsid w:val="008801A5"/>
    <w:rsid w:val="00884560"/>
    <w:rsid w:val="008A5558"/>
    <w:rsid w:val="008B2B5F"/>
    <w:rsid w:val="008B6910"/>
    <w:rsid w:val="008D0BD6"/>
    <w:rsid w:val="008D3A9F"/>
    <w:rsid w:val="008D61F6"/>
    <w:rsid w:val="008D67FE"/>
    <w:rsid w:val="008E7D5F"/>
    <w:rsid w:val="008F35CA"/>
    <w:rsid w:val="008F6A5F"/>
    <w:rsid w:val="009123E1"/>
    <w:rsid w:val="009161C4"/>
    <w:rsid w:val="00916BB8"/>
    <w:rsid w:val="009313D3"/>
    <w:rsid w:val="00932C5C"/>
    <w:rsid w:val="00951C7B"/>
    <w:rsid w:val="009528AE"/>
    <w:rsid w:val="00953D3B"/>
    <w:rsid w:val="009546FD"/>
    <w:rsid w:val="009577BF"/>
    <w:rsid w:val="00961426"/>
    <w:rsid w:val="00987DEA"/>
    <w:rsid w:val="009903D7"/>
    <w:rsid w:val="009B0030"/>
    <w:rsid w:val="009B00E2"/>
    <w:rsid w:val="009B18B4"/>
    <w:rsid w:val="009C1039"/>
    <w:rsid w:val="009C5D41"/>
    <w:rsid w:val="009C5D48"/>
    <w:rsid w:val="009C6BDF"/>
    <w:rsid w:val="009D5780"/>
    <w:rsid w:val="009D79DF"/>
    <w:rsid w:val="009E37EA"/>
    <w:rsid w:val="009F00C7"/>
    <w:rsid w:val="009F2467"/>
    <w:rsid w:val="009F5BCC"/>
    <w:rsid w:val="00A02C21"/>
    <w:rsid w:val="00A02D37"/>
    <w:rsid w:val="00A201AA"/>
    <w:rsid w:val="00A32C26"/>
    <w:rsid w:val="00A3374D"/>
    <w:rsid w:val="00A368BB"/>
    <w:rsid w:val="00A373F2"/>
    <w:rsid w:val="00A54C2F"/>
    <w:rsid w:val="00A65413"/>
    <w:rsid w:val="00A67BDB"/>
    <w:rsid w:val="00A70AFB"/>
    <w:rsid w:val="00A73871"/>
    <w:rsid w:val="00A82729"/>
    <w:rsid w:val="00AA10D7"/>
    <w:rsid w:val="00AA6C45"/>
    <w:rsid w:val="00AC6253"/>
    <w:rsid w:val="00AD3029"/>
    <w:rsid w:val="00AD3C46"/>
    <w:rsid w:val="00AE0848"/>
    <w:rsid w:val="00AF78B9"/>
    <w:rsid w:val="00B001E3"/>
    <w:rsid w:val="00B06C02"/>
    <w:rsid w:val="00B25861"/>
    <w:rsid w:val="00B25A50"/>
    <w:rsid w:val="00B25DB1"/>
    <w:rsid w:val="00B31A91"/>
    <w:rsid w:val="00B6122D"/>
    <w:rsid w:val="00B62548"/>
    <w:rsid w:val="00B6321E"/>
    <w:rsid w:val="00B642A4"/>
    <w:rsid w:val="00B664C3"/>
    <w:rsid w:val="00B730E0"/>
    <w:rsid w:val="00B76558"/>
    <w:rsid w:val="00B807BC"/>
    <w:rsid w:val="00B81287"/>
    <w:rsid w:val="00B92F01"/>
    <w:rsid w:val="00B94E58"/>
    <w:rsid w:val="00B97C3D"/>
    <w:rsid w:val="00BB45BA"/>
    <w:rsid w:val="00BD2F69"/>
    <w:rsid w:val="00BF2D5F"/>
    <w:rsid w:val="00C30547"/>
    <w:rsid w:val="00C30550"/>
    <w:rsid w:val="00C32673"/>
    <w:rsid w:val="00C335AA"/>
    <w:rsid w:val="00C6727C"/>
    <w:rsid w:val="00C73669"/>
    <w:rsid w:val="00C73C4A"/>
    <w:rsid w:val="00C74878"/>
    <w:rsid w:val="00C824E0"/>
    <w:rsid w:val="00C838C3"/>
    <w:rsid w:val="00C92B74"/>
    <w:rsid w:val="00CA541A"/>
    <w:rsid w:val="00CA778F"/>
    <w:rsid w:val="00CA7D54"/>
    <w:rsid w:val="00CA7E54"/>
    <w:rsid w:val="00CB1E22"/>
    <w:rsid w:val="00CB44E0"/>
    <w:rsid w:val="00CB63AB"/>
    <w:rsid w:val="00CC7BBA"/>
    <w:rsid w:val="00CD3C7E"/>
    <w:rsid w:val="00CE541B"/>
    <w:rsid w:val="00CF618D"/>
    <w:rsid w:val="00D13744"/>
    <w:rsid w:val="00D213AD"/>
    <w:rsid w:val="00D22D1B"/>
    <w:rsid w:val="00D37E22"/>
    <w:rsid w:val="00D43CB5"/>
    <w:rsid w:val="00D77EF2"/>
    <w:rsid w:val="00D936EE"/>
    <w:rsid w:val="00DA4F15"/>
    <w:rsid w:val="00DA68B5"/>
    <w:rsid w:val="00DD41BF"/>
    <w:rsid w:val="00DE242C"/>
    <w:rsid w:val="00DE69EF"/>
    <w:rsid w:val="00DE7A9C"/>
    <w:rsid w:val="00DF4092"/>
    <w:rsid w:val="00DF6AAA"/>
    <w:rsid w:val="00DF6D19"/>
    <w:rsid w:val="00E07490"/>
    <w:rsid w:val="00E13383"/>
    <w:rsid w:val="00E43329"/>
    <w:rsid w:val="00E57FC1"/>
    <w:rsid w:val="00E70227"/>
    <w:rsid w:val="00E92FC0"/>
    <w:rsid w:val="00E9787C"/>
    <w:rsid w:val="00EA6A7B"/>
    <w:rsid w:val="00EC059F"/>
    <w:rsid w:val="00EC268E"/>
    <w:rsid w:val="00ED6401"/>
    <w:rsid w:val="00EF2E10"/>
    <w:rsid w:val="00EF4B39"/>
    <w:rsid w:val="00F11518"/>
    <w:rsid w:val="00F12F79"/>
    <w:rsid w:val="00F206B4"/>
    <w:rsid w:val="00F33235"/>
    <w:rsid w:val="00F36316"/>
    <w:rsid w:val="00F40917"/>
    <w:rsid w:val="00F46579"/>
    <w:rsid w:val="00F46724"/>
    <w:rsid w:val="00F56891"/>
    <w:rsid w:val="00F60A34"/>
    <w:rsid w:val="00F825B4"/>
    <w:rsid w:val="00F8723C"/>
    <w:rsid w:val="00F97575"/>
    <w:rsid w:val="00FC06D4"/>
    <w:rsid w:val="00FE0E82"/>
    <w:rsid w:val="00FF15F1"/>
    <w:rsid w:val="00FF1C39"/>
    <w:rsid w:val="00FF4C5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24886D1"/>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6E7F7A-1F15-422D-947E-E810F6110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23</Pages>
  <Words>3903</Words>
  <Characters>24594</Characters>
  <Application>Microsoft Office Word</Application>
  <DocSecurity>0</DocSecurity>
  <Lines>204</Lines>
  <Paragraphs>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28441</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2</cp:revision>
  <cp:lastPrinted>2013-10-16T15:12:00Z</cp:lastPrinted>
  <dcterms:created xsi:type="dcterms:W3CDTF">2017-01-04T23:41:00Z</dcterms:created>
  <dcterms:modified xsi:type="dcterms:W3CDTF">2017-01-04T23:41:00Z</dcterms:modified>
</cp:coreProperties>
</file>