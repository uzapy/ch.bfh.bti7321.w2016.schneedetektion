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72" w:type="dxa"/>
        <w:tblLayout w:type="fixed"/>
        <w:tblCellMar>
          <w:left w:w="0" w:type="dxa"/>
          <w:right w:w="0" w:type="dxa"/>
        </w:tblCellMar>
        <w:tblLook w:val="01E0" w:firstRow="1" w:lastRow="1" w:firstColumn="1" w:lastColumn="1" w:noHBand="0" w:noVBand="0"/>
      </w:tblPr>
      <w:tblGrid>
        <w:gridCol w:w="9072"/>
      </w:tblGrid>
      <w:tr w:rsidR="005479A4" w:rsidRPr="005541DD" w:rsidTr="00305631">
        <w:trPr>
          <w:trHeight w:hRule="exact" w:val="5670"/>
        </w:trPr>
        <w:tc>
          <w:tcPr>
            <w:tcW w:w="9072" w:type="dxa"/>
            <w:tcBorders>
              <w:top w:val="single" w:sz="48" w:space="0" w:color="697D91"/>
              <w:bottom w:val="single" w:sz="48" w:space="0" w:color="697D91"/>
            </w:tcBorders>
            <w:shd w:val="clear" w:color="auto" w:fill="auto"/>
            <w:vAlign w:val="center"/>
          </w:tcPr>
          <w:p w:rsidR="005479A4" w:rsidRPr="005541DD" w:rsidRDefault="00975319" w:rsidP="00305631">
            <w:pPr>
              <w:pStyle w:val="Title"/>
              <w:jc w:val="center"/>
              <w:rPr>
                <w:noProof/>
              </w:rPr>
            </w:pPr>
            <w:r w:rsidRPr="00975319">
              <w:rPr>
                <w:noProof/>
                <w:lang w:eastAsia="de-CH"/>
              </w:rPr>
              <w:drawing>
                <wp:inline distT="0" distB="0" distL="0" distR="0">
                  <wp:extent cx="3516214" cy="3089028"/>
                  <wp:effectExtent l="0" t="0" r="8255" b="0"/>
                  <wp:docPr id="42" name="Shape 55"/>
                  <wp:cNvGraphicFramePr/>
                  <a:graphic xmlns:a="http://schemas.openxmlformats.org/drawingml/2006/main">
                    <a:graphicData uri="http://schemas.openxmlformats.org/drawingml/2006/picture">
                      <pic:pic xmlns:pic="http://schemas.openxmlformats.org/drawingml/2006/picture">
                        <pic:nvPicPr>
                          <pic:cNvPr id="55" name="Shape 55"/>
                          <pic:cNvPicPr preferRelativeResize="0"/>
                        </pic:nvPicPr>
                        <pic:blipFill>
                          <a:blip r:embed="rId8" cstate="print">
                            <a:alphaModFix/>
                            <a:extLst>
                              <a:ext uri="{28A0092B-C50C-407E-A947-70E740481C1C}">
                                <a14:useLocalDpi xmlns:a14="http://schemas.microsoft.com/office/drawing/2010/main" val="0"/>
                              </a:ext>
                            </a:extLst>
                          </a:blip>
                          <a:stretch>
                            <a:fillRect/>
                          </a:stretch>
                        </pic:blipFill>
                        <pic:spPr>
                          <a:xfrm>
                            <a:off x="0" y="0"/>
                            <a:ext cx="3516214" cy="3089028"/>
                          </a:xfrm>
                          <a:prstGeom prst="rect">
                            <a:avLst/>
                          </a:prstGeom>
                          <a:noFill/>
                          <a:ln>
                            <a:noFill/>
                          </a:ln>
                        </pic:spPr>
                      </pic:pic>
                    </a:graphicData>
                  </a:graphic>
                </wp:inline>
              </w:drawing>
            </w:r>
          </w:p>
        </w:tc>
      </w:tr>
      <w:tr w:rsidR="009F5BCC" w:rsidRPr="005541DD" w:rsidTr="005541DD">
        <w:trPr>
          <w:trHeight w:hRule="exact" w:val="5046"/>
        </w:trPr>
        <w:tc>
          <w:tcPr>
            <w:tcW w:w="9072" w:type="dxa"/>
            <w:tcBorders>
              <w:top w:val="single" w:sz="48" w:space="0" w:color="697D91"/>
            </w:tcBorders>
            <w:shd w:val="clear" w:color="auto" w:fill="auto"/>
            <w:tcMar>
              <w:top w:w="284" w:type="dxa"/>
            </w:tcMar>
          </w:tcPr>
          <w:p w:rsidR="009F5BCC" w:rsidRPr="00F12F79" w:rsidRDefault="00582CB3" w:rsidP="009F5BCC">
            <w:pPr>
              <w:pStyle w:val="Title"/>
              <w:rPr>
                <w:sz w:val="37"/>
                <w:szCs w:val="37"/>
              </w:rPr>
            </w:pPr>
            <w:r w:rsidRPr="00F12F79">
              <w:rPr>
                <w:sz w:val="37"/>
                <w:szCs w:val="37"/>
              </w:rPr>
              <w:fldChar w:fldCharType="begin">
                <w:ffData>
                  <w:name w:val=""/>
                  <w:enabled/>
                  <w:calcOnExit w:val="0"/>
                  <w:textInput>
                    <w:default w:val="Detektion von liegendem Schnee mit Bildanalyse"/>
                  </w:textInput>
                </w:ffData>
              </w:fldChar>
            </w:r>
            <w:r w:rsidRPr="00F12F79">
              <w:rPr>
                <w:sz w:val="37"/>
                <w:szCs w:val="37"/>
              </w:rPr>
              <w:instrText xml:space="preserve"> FORMTEXT </w:instrText>
            </w:r>
            <w:r w:rsidRPr="00F12F79">
              <w:rPr>
                <w:sz w:val="37"/>
                <w:szCs w:val="37"/>
              </w:rPr>
            </w:r>
            <w:r w:rsidRPr="00F12F79">
              <w:rPr>
                <w:sz w:val="37"/>
                <w:szCs w:val="37"/>
              </w:rPr>
              <w:fldChar w:fldCharType="separate"/>
            </w:r>
            <w:r w:rsidRPr="00F12F79">
              <w:rPr>
                <w:noProof/>
                <w:sz w:val="37"/>
                <w:szCs w:val="37"/>
              </w:rPr>
              <w:t>Detektion von liegendem Schnee mit Bildanalyse</w:t>
            </w:r>
            <w:r w:rsidRPr="00F12F79">
              <w:rPr>
                <w:sz w:val="37"/>
                <w:szCs w:val="37"/>
              </w:rPr>
              <w:fldChar w:fldCharType="end"/>
            </w:r>
          </w:p>
          <w:p w:rsidR="00DB5E6C" w:rsidRPr="005541DD" w:rsidRDefault="00DB5E6C" w:rsidP="009F5BCC"/>
          <w:p w:rsidR="009F5BCC" w:rsidRPr="00DB5E6C" w:rsidRDefault="00582CB3" w:rsidP="007F79F4">
            <w:pPr>
              <w:rPr>
                <w:b/>
                <w:sz w:val="28"/>
                <w:szCs w:val="28"/>
              </w:rPr>
            </w:pPr>
            <w:r w:rsidRPr="00DB5E6C">
              <w:rPr>
                <w:b/>
                <w:sz w:val="28"/>
                <w:szCs w:val="28"/>
              </w:rPr>
              <w:fldChar w:fldCharType="begin">
                <w:ffData>
                  <w:name w:val=""/>
                  <w:enabled/>
                  <w:calcOnExit w:val="0"/>
                  <w:textInput>
                    <w:default w:val="Bachelorthesis"/>
                  </w:textInput>
                </w:ffData>
              </w:fldChar>
            </w:r>
            <w:r w:rsidRPr="00DB5E6C">
              <w:rPr>
                <w:b/>
                <w:sz w:val="28"/>
                <w:szCs w:val="28"/>
              </w:rPr>
              <w:instrText xml:space="preserve"> FORMTEXT </w:instrText>
            </w:r>
            <w:r w:rsidRPr="00DB5E6C">
              <w:rPr>
                <w:b/>
                <w:sz w:val="28"/>
                <w:szCs w:val="28"/>
              </w:rPr>
            </w:r>
            <w:r w:rsidRPr="00DB5E6C">
              <w:rPr>
                <w:b/>
                <w:sz w:val="28"/>
                <w:szCs w:val="28"/>
              </w:rPr>
              <w:fldChar w:fldCharType="separate"/>
            </w:r>
            <w:r w:rsidRPr="00DB5E6C">
              <w:rPr>
                <w:b/>
                <w:noProof/>
                <w:sz w:val="28"/>
                <w:szCs w:val="28"/>
              </w:rPr>
              <w:t>Bachelorthesis</w:t>
            </w:r>
            <w:r w:rsidRPr="00DB5E6C">
              <w:rPr>
                <w:b/>
                <w:sz w:val="28"/>
                <w:szCs w:val="28"/>
              </w:rPr>
              <w:fldChar w:fldCharType="end"/>
            </w:r>
          </w:p>
        </w:tc>
      </w:tr>
      <w:tr w:rsidR="009F5BCC" w:rsidRPr="005541DD" w:rsidTr="005541DD">
        <w:trPr>
          <w:trHeight w:hRule="exact" w:val="1873"/>
        </w:trPr>
        <w:tc>
          <w:tcPr>
            <w:tcW w:w="9072" w:type="dxa"/>
            <w:shd w:val="clear" w:color="auto" w:fill="auto"/>
            <w:vAlign w:val="bottom"/>
          </w:tcPr>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Studiengang:</w:t>
            </w:r>
            <w:r w:rsidRPr="005541DD">
              <w:rPr>
                <w:color w:val="auto"/>
                <w:sz w:val="19"/>
                <w:szCs w:val="19"/>
              </w:rPr>
              <w:tab/>
            </w:r>
            <w:r w:rsidR="00734247" w:rsidRPr="005541DD">
              <w:rPr>
                <w:color w:val="auto"/>
                <w:sz w:val="19"/>
                <w:szCs w:val="19"/>
              </w:rPr>
              <w:fldChar w:fldCharType="begin">
                <w:ffData>
                  <w:name w:val=""/>
                  <w:enabled/>
                  <w:calcOnExit w:val="0"/>
                  <w:textInput>
                    <w:default w:val="BSc Informatik (CPVR)"/>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BSc Informatik (CPVR)</w:t>
            </w:r>
            <w:r w:rsidR="00734247" w:rsidRPr="005541DD">
              <w:rPr>
                <w:color w:val="auto"/>
                <w:sz w:val="19"/>
                <w:szCs w:val="19"/>
              </w:rPr>
              <w:fldChar w:fldCharType="end"/>
            </w:r>
          </w:p>
          <w:p w:rsidR="00BB45BA"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Autor:</w:t>
            </w:r>
            <w:r w:rsidRPr="005541DD">
              <w:rPr>
                <w:color w:val="auto"/>
                <w:sz w:val="19"/>
                <w:szCs w:val="19"/>
              </w:rPr>
              <w:tab/>
            </w:r>
            <w:r w:rsidR="00734247" w:rsidRPr="005541DD">
              <w:rPr>
                <w:color w:val="auto"/>
                <w:sz w:val="19"/>
                <w:szCs w:val="19"/>
              </w:rPr>
              <w:fldChar w:fldCharType="begin">
                <w:ffData>
                  <w:name w:val=""/>
                  <w:enabled/>
                  <w:calcOnExit w:val="0"/>
                  <w:textInput>
                    <w:default w:val="Marko Bublic"/>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Marko Bublic</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Betreuer:</w:t>
            </w:r>
            <w:r w:rsidRPr="005541DD">
              <w:rPr>
                <w:color w:val="auto"/>
                <w:sz w:val="19"/>
                <w:szCs w:val="19"/>
              </w:rPr>
              <w:tab/>
            </w:r>
            <w:r w:rsidR="00734247" w:rsidRPr="005541DD">
              <w:rPr>
                <w:color w:val="auto"/>
                <w:sz w:val="19"/>
                <w:szCs w:val="19"/>
              </w:rPr>
              <w:fldChar w:fldCharType="begin">
                <w:ffData>
                  <w:name w:val=""/>
                  <w:enabled/>
                  <w:calcOnExit w:val="0"/>
                  <w:textInput>
                    <w:default w:val="Marcus Hudritsch"/>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Marcus Hudritsch</w:t>
            </w:r>
            <w:r w:rsidR="00734247" w:rsidRPr="005541DD">
              <w:rPr>
                <w:color w:val="auto"/>
                <w:sz w:val="19"/>
                <w:szCs w:val="19"/>
              </w:rPr>
              <w:fldChar w:fldCharType="end"/>
            </w:r>
          </w:p>
          <w:p w:rsidR="00BB45BA" w:rsidRPr="005541DD" w:rsidRDefault="00BB45BA" w:rsidP="007F79F4">
            <w:pPr>
              <w:pStyle w:val="Footer"/>
              <w:tabs>
                <w:tab w:val="clear" w:pos="4536"/>
                <w:tab w:val="left" w:pos="2835"/>
              </w:tabs>
              <w:spacing w:line="360" w:lineRule="auto"/>
              <w:rPr>
                <w:color w:val="auto"/>
                <w:sz w:val="19"/>
                <w:szCs w:val="19"/>
              </w:rPr>
            </w:pPr>
            <w:r w:rsidRPr="005541DD">
              <w:rPr>
                <w:color w:val="auto"/>
                <w:sz w:val="19"/>
                <w:szCs w:val="19"/>
              </w:rPr>
              <w:t>Auftraggeber:</w:t>
            </w:r>
            <w:r w:rsidRPr="005541DD">
              <w:rPr>
                <w:color w:val="auto"/>
                <w:sz w:val="19"/>
                <w:szCs w:val="19"/>
              </w:rPr>
              <w:tab/>
            </w:r>
            <w:r w:rsidR="00884560">
              <w:rPr>
                <w:color w:val="auto"/>
                <w:sz w:val="19"/>
                <w:szCs w:val="19"/>
              </w:rPr>
              <w:fldChar w:fldCharType="begin">
                <w:ffData>
                  <w:name w:val=""/>
                  <w:enabled/>
                  <w:calcOnExit w:val="0"/>
                  <w:textInput>
                    <w:default w:val="Lorenz Martin - Daniel Bättig - ASTRA - MeteoSchweiz"/>
                  </w:textInput>
                </w:ffData>
              </w:fldChar>
            </w:r>
            <w:r w:rsidR="00884560">
              <w:rPr>
                <w:color w:val="auto"/>
                <w:sz w:val="19"/>
                <w:szCs w:val="19"/>
              </w:rPr>
              <w:instrText xml:space="preserve"> FORMTEXT </w:instrText>
            </w:r>
            <w:r w:rsidR="00884560">
              <w:rPr>
                <w:color w:val="auto"/>
                <w:sz w:val="19"/>
                <w:szCs w:val="19"/>
              </w:rPr>
            </w:r>
            <w:r w:rsidR="00884560">
              <w:rPr>
                <w:color w:val="auto"/>
                <w:sz w:val="19"/>
                <w:szCs w:val="19"/>
              </w:rPr>
              <w:fldChar w:fldCharType="separate"/>
            </w:r>
            <w:r w:rsidR="00884560">
              <w:rPr>
                <w:noProof/>
                <w:color w:val="auto"/>
                <w:sz w:val="19"/>
                <w:szCs w:val="19"/>
              </w:rPr>
              <w:t>Lorenz Martin - Daniel Bättig - ASTRA - MeteoSchweiz</w:t>
            </w:r>
            <w:r w:rsidR="00884560">
              <w:rPr>
                <w:color w:val="auto"/>
                <w:sz w:val="19"/>
                <w:szCs w:val="19"/>
              </w:rPr>
              <w:fldChar w:fldCharType="end"/>
            </w:r>
          </w:p>
          <w:p w:rsidR="007F79F4" w:rsidRPr="005541DD" w:rsidRDefault="007F79F4" w:rsidP="007F79F4">
            <w:pPr>
              <w:pStyle w:val="Footer"/>
              <w:tabs>
                <w:tab w:val="clear" w:pos="4536"/>
                <w:tab w:val="left" w:pos="2835"/>
              </w:tabs>
              <w:spacing w:line="360" w:lineRule="auto"/>
              <w:rPr>
                <w:color w:val="auto"/>
                <w:sz w:val="19"/>
                <w:szCs w:val="19"/>
              </w:rPr>
            </w:pPr>
            <w:r w:rsidRPr="005541DD">
              <w:rPr>
                <w:color w:val="auto"/>
                <w:sz w:val="19"/>
                <w:szCs w:val="19"/>
              </w:rPr>
              <w:t>Experte:</w:t>
            </w:r>
            <w:r w:rsidRPr="005541DD">
              <w:rPr>
                <w:color w:val="auto"/>
                <w:sz w:val="19"/>
                <w:szCs w:val="19"/>
              </w:rPr>
              <w:tab/>
            </w:r>
            <w:r w:rsidR="00734247" w:rsidRPr="005541DD">
              <w:rPr>
                <w:color w:val="auto"/>
                <w:sz w:val="19"/>
                <w:szCs w:val="19"/>
              </w:rPr>
              <w:fldChar w:fldCharType="begin">
                <w:ffData>
                  <w:name w:val=""/>
                  <w:enabled/>
                  <w:calcOnExit w:val="0"/>
                  <w:textInput>
                    <w:default w:val="Mathis Marugg"/>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Mathis Marugg</w:t>
            </w:r>
            <w:r w:rsidR="00734247" w:rsidRPr="005541DD">
              <w:rPr>
                <w:color w:val="auto"/>
                <w:sz w:val="19"/>
                <w:szCs w:val="19"/>
              </w:rPr>
              <w:fldChar w:fldCharType="end"/>
            </w:r>
          </w:p>
          <w:p w:rsidR="007F79F4" w:rsidRPr="005541DD" w:rsidRDefault="007F79F4" w:rsidP="00BB45BA">
            <w:pPr>
              <w:pStyle w:val="Footer"/>
              <w:tabs>
                <w:tab w:val="clear" w:pos="4536"/>
                <w:tab w:val="left" w:pos="2835"/>
              </w:tabs>
              <w:spacing w:line="360" w:lineRule="auto"/>
              <w:rPr>
                <w:color w:val="auto"/>
                <w:sz w:val="19"/>
                <w:szCs w:val="19"/>
              </w:rPr>
            </w:pPr>
            <w:r w:rsidRPr="005541DD">
              <w:rPr>
                <w:color w:val="auto"/>
                <w:sz w:val="19"/>
                <w:szCs w:val="19"/>
              </w:rPr>
              <w:t>Datum:</w:t>
            </w:r>
            <w:r w:rsidRPr="005541DD">
              <w:rPr>
                <w:color w:val="auto"/>
                <w:sz w:val="19"/>
                <w:szCs w:val="19"/>
              </w:rPr>
              <w:tab/>
            </w:r>
            <w:r w:rsidR="00734247" w:rsidRPr="005541DD">
              <w:rPr>
                <w:color w:val="auto"/>
                <w:sz w:val="19"/>
                <w:szCs w:val="19"/>
              </w:rPr>
              <w:fldChar w:fldCharType="begin">
                <w:ffData>
                  <w:name w:val=""/>
                  <w:enabled/>
                  <w:calcOnExit w:val="0"/>
                  <w:textInput>
                    <w:type w:val="date"/>
                    <w:default w:val="19. Januar 2017"/>
                    <w:format w:val="dd. MMMM yyyy"/>
                  </w:textInput>
                </w:ffData>
              </w:fldChar>
            </w:r>
            <w:r w:rsidR="00734247" w:rsidRPr="005541DD">
              <w:rPr>
                <w:color w:val="auto"/>
                <w:sz w:val="19"/>
                <w:szCs w:val="19"/>
              </w:rPr>
              <w:instrText xml:space="preserve"> FORMTEXT </w:instrText>
            </w:r>
            <w:r w:rsidR="00734247" w:rsidRPr="005541DD">
              <w:rPr>
                <w:color w:val="auto"/>
                <w:sz w:val="19"/>
                <w:szCs w:val="19"/>
              </w:rPr>
            </w:r>
            <w:r w:rsidR="00734247" w:rsidRPr="005541DD">
              <w:rPr>
                <w:color w:val="auto"/>
                <w:sz w:val="19"/>
                <w:szCs w:val="19"/>
              </w:rPr>
              <w:fldChar w:fldCharType="separate"/>
            </w:r>
            <w:r w:rsidR="00734247" w:rsidRPr="005541DD">
              <w:rPr>
                <w:noProof/>
                <w:color w:val="auto"/>
                <w:sz w:val="19"/>
                <w:szCs w:val="19"/>
              </w:rPr>
              <w:t>19. Januar 2017</w:t>
            </w:r>
            <w:r w:rsidR="00734247" w:rsidRPr="005541DD">
              <w:rPr>
                <w:color w:val="auto"/>
                <w:sz w:val="19"/>
                <w:szCs w:val="19"/>
              </w:rPr>
              <w:fldChar w:fldCharType="end"/>
            </w:r>
          </w:p>
        </w:tc>
      </w:tr>
    </w:tbl>
    <w:p w:rsidR="00F825B4" w:rsidRPr="005541DD" w:rsidRDefault="00F825B4" w:rsidP="004F7B96">
      <w:pPr>
        <w:pStyle w:val="Inhaltsverzeichnis"/>
        <w:spacing w:line="100" w:lineRule="atLeast"/>
        <w:rPr>
          <w:sz w:val="10"/>
          <w:szCs w:val="10"/>
        </w:rPr>
        <w:sectPr w:rsidR="00F825B4" w:rsidRPr="005541DD" w:rsidSect="005541DD">
          <w:headerReference w:type="default" r:id="rId9"/>
          <w:footerReference w:type="default" r:id="rId10"/>
          <w:headerReference w:type="first" r:id="rId11"/>
          <w:footerReference w:type="first" r:id="rId12"/>
          <w:pgSz w:w="11906" w:h="16838" w:code="9"/>
          <w:pgMar w:top="1758" w:right="1416" w:bottom="680" w:left="1435" w:header="709" w:footer="510" w:gutter="0"/>
          <w:cols w:space="708"/>
          <w:titlePg/>
          <w:docGrid w:linePitch="360"/>
        </w:sectPr>
      </w:pPr>
    </w:p>
    <w:p w:rsidR="00802E50" w:rsidRPr="00655BA4" w:rsidRDefault="00802E50" w:rsidP="00802E50">
      <w:pPr>
        <w:pStyle w:val="Inhaltsverzeichnis"/>
      </w:pPr>
      <w:bookmarkStart w:id="0" w:name="_Toc470794485"/>
      <w:bookmarkStart w:id="1" w:name="_Toc471330296"/>
      <w:bookmarkStart w:id="2" w:name="_Toc471423967"/>
      <w:bookmarkStart w:id="3" w:name="_Toc471487109"/>
      <w:bookmarkStart w:id="4" w:name="_Toc471677841"/>
      <w:bookmarkStart w:id="5" w:name="_Toc471851328"/>
      <w:bookmarkStart w:id="6" w:name="_Toc472101523"/>
      <w:bookmarkStart w:id="7" w:name="_Toc472103762"/>
      <w:bookmarkStart w:id="8" w:name="_Toc472114592"/>
      <w:bookmarkStart w:id="9" w:name="_Toc472191978"/>
      <w:bookmarkStart w:id="10" w:name="_Toc472194310"/>
      <w:bookmarkStart w:id="11" w:name="_Toc472461649"/>
      <w:bookmarkStart w:id="12" w:name="_Toc472530088"/>
      <w:bookmarkStart w:id="13" w:name="_Toc472557094"/>
      <w:bookmarkStart w:id="14" w:name="_Toc472561420"/>
      <w:bookmarkStart w:id="15" w:name="_Toc472593841"/>
      <w:r w:rsidRPr="00655BA4">
        <w:lastRenderedPageBreak/>
        <w:t>Management Summary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rsidR="009D764E" w:rsidRDefault="009D764E" w:rsidP="003511EC">
      <w:pPr>
        <w:rPr>
          <w:bCs/>
          <w:sz w:val="24"/>
          <w:szCs w:val="24"/>
        </w:rPr>
      </w:pPr>
    </w:p>
    <w:p w:rsidR="009D764E" w:rsidRPr="009D764E" w:rsidRDefault="009D764E" w:rsidP="009D764E">
      <w:pPr>
        <w:rPr>
          <w:b/>
        </w:rPr>
      </w:pPr>
      <w:r>
        <w:rPr>
          <w:b/>
        </w:rPr>
        <w:t>Ausgangslage</w:t>
      </w:r>
    </w:p>
    <w:p w:rsidR="009D764E" w:rsidRPr="009D764E" w:rsidRDefault="009D764E" w:rsidP="009D764E">
      <w:r w:rsidRPr="009D764E">
        <w:t>Das Bundesamt für Strassen (ASTRA) entwickelt in Zusammenarbeit mit der BFH ein neues Frühwarnsystem für Strassenglätte, das 2018 in Betrieb gehen soll. Aus gemessenen Meteo-Daten kann für die meisten Situationen bereits jetzt die Wahrscheinlichkeit für Glätte errechnet werden.</w:t>
      </w:r>
    </w:p>
    <w:p w:rsidR="009D764E" w:rsidRPr="009D764E" w:rsidRDefault="009D764E" w:rsidP="009D764E">
      <w:r w:rsidRPr="009D764E">
        <w:t>Es gibt aber ein Szenario, das aus Wetterdaten nicht berechenbar ist: Wenn Schnee neben der Fahrbahn liegt, in der Nachmittagssonne schmilzt und auf den Asphalt fliesst. Gegen Abend kann die Temperatur wieder unter den Gefrierpunkt sinken und das Schmelzwasser auf der Fahrbahn zum Gefrieren bringen.</w:t>
      </w:r>
    </w:p>
    <w:p w:rsidR="009D764E" w:rsidRPr="009D764E" w:rsidRDefault="009D764E" w:rsidP="009D764E">
      <w:r w:rsidRPr="009D764E">
        <w:t>Die Idee ist nun dieses Szenario frühzeitig zu erkennen: Mit Methoden der Bildverarbeitung und der Merkmalsextraktion sowie Webcam-Bildern soll automatisch bestimmt werden, ob neben der Strasse Schnee liegt oder nicht.</w:t>
      </w:r>
    </w:p>
    <w:p w:rsidR="009D764E" w:rsidRDefault="009D764E" w:rsidP="009D764E"/>
    <w:p w:rsidR="009D764E" w:rsidRPr="009D764E" w:rsidRDefault="009D764E" w:rsidP="009D764E">
      <w:pPr>
        <w:rPr>
          <w:b/>
        </w:rPr>
      </w:pPr>
      <w:r w:rsidRPr="009D764E">
        <w:rPr>
          <w:b/>
        </w:rPr>
        <w:t>Datenaufbereitung</w:t>
      </w:r>
    </w:p>
    <w:p w:rsidR="009D764E" w:rsidRPr="009D764E" w:rsidRDefault="009D764E" w:rsidP="009D764E">
      <w:r w:rsidRPr="009D764E">
        <w:t>Für den Aufbau einer Wissensbasis wurden über mehrere Winter Webcam-Bilder gesammelt. Die Bilder wurden zu Kategorien (Schnee / kein Schnee) zugeordnet und auf Bildausschnitte reduziert. Aus den Bildausschnitten konnten Merkmale wie Histogramm, Durchschnittsfarbe pro Farbkanal und Kontrast extrahiert und in einer Datenbank gespeichert werden.</w:t>
      </w:r>
    </w:p>
    <w:p w:rsidR="009D764E" w:rsidRPr="009D764E" w:rsidRDefault="009D764E" w:rsidP="009D764E">
      <w:r w:rsidRPr="009D764E">
        <w:t>Diese Datenbasis stellt die Grundlage, um Referenzwerte für verschiedene Tageszeiten, Sonnenstände und Wetterlagen (Sonnig / Niederschlag / Nebel) zu gewinnen – jeweils für beide Kategorien.</w:t>
      </w:r>
    </w:p>
    <w:p w:rsidR="009D764E" w:rsidRPr="009D764E" w:rsidRDefault="00305631" w:rsidP="009D764E">
      <w:r>
        <w:rPr>
          <w:noProof/>
          <w:lang w:eastAsia="de-CH"/>
        </w:rPr>
        <mc:AlternateContent>
          <mc:Choice Requires="wps">
            <w:drawing>
              <wp:anchor distT="0" distB="0" distL="114300" distR="114300" simplePos="0" relativeHeight="251660288" behindDoc="0" locked="0" layoutInCell="1" allowOverlap="1" wp14:anchorId="4293E2A2" wp14:editId="3E6A288F">
                <wp:simplePos x="0" y="0"/>
                <wp:positionH relativeFrom="column">
                  <wp:posOffset>2898775</wp:posOffset>
                </wp:positionH>
                <wp:positionV relativeFrom="paragraph">
                  <wp:posOffset>3583305</wp:posOffset>
                </wp:positionV>
                <wp:extent cx="2792730" cy="635"/>
                <wp:effectExtent l="0" t="0" r="7620" b="18415"/>
                <wp:wrapSquare wrapText="bothSides"/>
                <wp:docPr id="45" name="Text Box 45"/>
                <wp:cNvGraphicFramePr/>
                <a:graphic xmlns:a="http://schemas.openxmlformats.org/drawingml/2006/main">
                  <a:graphicData uri="http://schemas.microsoft.com/office/word/2010/wordprocessingShape">
                    <wps:wsp>
                      <wps:cNvSpPr txBox="1"/>
                      <wps:spPr>
                        <a:xfrm>
                          <a:off x="0" y="0"/>
                          <a:ext cx="2792730" cy="635"/>
                        </a:xfrm>
                        <a:prstGeom prst="rect">
                          <a:avLst/>
                        </a:prstGeom>
                        <a:solidFill>
                          <a:prstClr val="white"/>
                        </a:solidFill>
                        <a:ln>
                          <a:noFill/>
                        </a:ln>
                      </wps:spPr>
                      <wps:txbx>
                        <w:txbxContent>
                          <w:p w:rsidR="00753CB3" w:rsidRPr="00B8035D" w:rsidRDefault="00753CB3" w:rsidP="00305631">
                            <w:pPr>
                              <w:pStyle w:val="Caption"/>
                              <w:rPr>
                                <w:noProof/>
                                <w:sz w:val="20"/>
                              </w:rPr>
                            </w:pPr>
                            <w:bookmarkStart w:id="16" w:name="_Toc472593796"/>
                            <w:r>
                              <w:t xml:space="preserve">Abbildung </w:t>
                            </w:r>
                            <w:fldSimple w:instr=" SEQ Abbildung \* ARABIC ">
                              <w:r w:rsidR="006249AB">
                                <w:rPr>
                                  <w:noProof/>
                                </w:rPr>
                                <w:t>1</w:t>
                              </w:r>
                            </w:fldSimple>
                            <w:r>
                              <w:t>: Schematischer Ablauf einer Detektion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93E2A2" id="_x0000_t202" coordsize="21600,21600" o:spt="202" path="m,l,21600r21600,l21600,xe">
                <v:stroke joinstyle="miter"/>
                <v:path gradientshapeok="t" o:connecttype="rect"/>
              </v:shapetype>
              <v:shape id="Text Box 45" o:spid="_x0000_s1026" type="#_x0000_t202" style="position:absolute;margin-left:228.25pt;margin-top:282.15pt;width:219.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" stroked="f">
                <v:textbox style="mso-fit-shape-to-text:t" inset="0,0,0,0">
                  <w:txbxContent>
                    <w:p w:rsidR="00753CB3" w:rsidRPr="00B8035D" w:rsidRDefault="00753CB3" w:rsidP="00305631">
                      <w:pPr>
                        <w:pStyle w:val="Caption"/>
                        <w:rPr>
                          <w:noProof/>
                          <w:sz w:val="20"/>
                        </w:rPr>
                      </w:pPr>
                      <w:bookmarkStart w:id="17" w:name="_Toc472593796"/>
                      <w:r>
                        <w:t xml:space="preserve">Abbildung </w:t>
                      </w:r>
                      <w:r w:rsidR="00E5280A">
                        <w:fldChar w:fldCharType="begin"/>
                      </w:r>
                      <w:r w:rsidR="00E5280A">
                        <w:instrText xml:space="preserve"> SEQ Abbildung \* ARABIC </w:instrText>
                      </w:r>
                      <w:r w:rsidR="00E5280A">
                        <w:fldChar w:fldCharType="separate"/>
                      </w:r>
                      <w:r w:rsidR="006249AB">
                        <w:rPr>
                          <w:noProof/>
                        </w:rPr>
                        <w:t>1</w:t>
                      </w:r>
                      <w:r w:rsidR="00E5280A">
                        <w:rPr>
                          <w:noProof/>
                        </w:rPr>
                        <w:fldChar w:fldCharType="end"/>
                      </w:r>
                      <w:r>
                        <w:t>: Schematischer Ablauf einer Detektion</w:t>
                      </w:r>
                      <w:bookmarkEnd w:id="17"/>
                    </w:p>
                  </w:txbxContent>
                </v:textbox>
                <w10:wrap type="square"/>
              </v:shape>
            </w:pict>
          </mc:Fallback>
        </mc:AlternateContent>
      </w:r>
      <w:r w:rsidR="009D764E" w:rsidRPr="009D764E">
        <w:t>Der Ansatz ist nun, dass ein Distanzmass Anwendung findet, das aussagt, ob ein Bild näher an den Referenzwerten der einen oder der anderen Kategorie liegt. Dieses Distanzmass stützt sich auf die extrahierten statistischen Merkmale aus der Datenbasis.</w:t>
      </w:r>
    </w:p>
    <w:p w:rsidR="009D764E" w:rsidRDefault="00305631" w:rsidP="009D764E">
      <w:r>
        <w:rPr>
          <w:noProof/>
          <w:lang w:eastAsia="de-CH"/>
        </w:rPr>
        <w:drawing>
          <wp:anchor distT="0" distB="0" distL="114300" distR="114300" simplePos="0" relativeHeight="251658240" behindDoc="0" locked="0" layoutInCell="1" allowOverlap="1">
            <wp:simplePos x="0" y="0"/>
            <wp:positionH relativeFrom="column">
              <wp:posOffset>2898775</wp:posOffset>
            </wp:positionH>
            <wp:positionV relativeFrom="paragraph">
              <wp:posOffset>7901</wp:posOffset>
            </wp:positionV>
            <wp:extent cx="2792730" cy="3114040"/>
            <wp:effectExtent l="0" t="0" r="7620" b="0"/>
            <wp:wrapSquare wrapText="bothSides"/>
            <wp:docPr id="4" name="Picture 4" descr="C:\Users\uzapy\AppData\Local\Microsoft\Windows\INetCacheContent.Word\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zapy\AppData\Local\Microsoft\Windows\INetCacheContent.Word\BOOK.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2730" cy="311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764E" w:rsidRPr="009D764E" w:rsidRDefault="009D764E" w:rsidP="009D764E">
      <w:pPr>
        <w:rPr>
          <w:b/>
        </w:rPr>
      </w:pPr>
      <w:r w:rsidRPr="009D764E">
        <w:rPr>
          <w:b/>
        </w:rPr>
        <w:t>Algorithmus</w:t>
      </w:r>
    </w:p>
    <w:p w:rsidR="009D764E" w:rsidRDefault="009D764E" w:rsidP="00EB4ECA">
      <w:pPr>
        <w:pStyle w:val="ListParagraph"/>
        <w:numPr>
          <w:ilvl w:val="0"/>
          <w:numId w:val="14"/>
        </w:numPr>
      </w:pPr>
      <w:r w:rsidRPr="009D764E">
        <w:t>In kurzer Reihenfolge werden Bilder von der Webcam heruntergeladen und kombiniert. So ist sichergestellt, dass keine Autos auf dem Bild sind, welche die Farbe des betrachteten Bildausschnitts verfälschen könnten</w:t>
      </w:r>
    </w:p>
    <w:p w:rsidR="009D764E" w:rsidRDefault="009D764E" w:rsidP="00EB4ECA">
      <w:pPr>
        <w:pStyle w:val="ListParagraph"/>
        <w:numPr>
          <w:ilvl w:val="0"/>
          <w:numId w:val="14"/>
        </w:numPr>
      </w:pPr>
      <w:r w:rsidRPr="009D764E">
        <w:t>Es folgt die statistische Auswertung aller Bildausschnitte</w:t>
      </w:r>
    </w:p>
    <w:p w:rsidR="009D764E" w:rsidRDefault="009D764E" w:rsidP="00EB4ECA">
      <w:pPr>
        <w:pStyle w:val="ListParagraph"/>
        <w:numPr>
          <w:ilvl w:val="0"/>
          <w:numId w:val="14"/>
        </w:numPr>
      </w:pPr>
      <w:r w:rsidRPr="009D764E">
        <w:t>Schliesslich die Suche nach den nächsten Nachbaren unter allen Referenzwerten für jeden betrachteten Bildausschnitt</w:t>
      </w:r>
    </w:p>
    <w:p w:rsidR="009D764E" w:rsidRPr="009D764E" w:rsidRDefault="009D764E" w:rsidP="00EB4ECA">
      <w:pPr>
        <w:pStyle w:val="ListParagraph"/>
        <w:numPr>
          <w:ilvl w:val="0"/>
          <w:numId w:val="14"/>
        </w:numPr>
      </w:pPr>
      <w:r w:rsidRPr="009D764E">
        <w:t>Das Bild wird derjenigen Kategorie zugewiesen, zu welcher eine Mehrzahl der nächsten Nachbaren angehört</w:t>
      </w:r>
    </w:p>
    <w:p w:rsidR="009D764E" w:rsidRPr="009D764E" w:rsidRDefault="009D764E" w:rsidP="009D764E"/>
    <w:p w:rsidR="009D764E" w:rsidRPr="009D764E" w:rsidRDefault="009D764E" w:rsidP="009D764E">
      <w:pPr>
        <w:rPr>
          <w:b/>
        </w:rPr>
      </w:pPr>
      <w:r w:rsidRPr="009D764E">
        <w:rPr>
          <w:b/>
        </w:rPr>
        <w:t>Ergebnisse</w:t>
      </w:r>
    </w:p>
    <w:p w:rsidR="009D764E" w:rsidRPr="009D764E" w:rsidRDefault="009D764E" w:rsidP="009D764E">
      <w:r w:rsidRPr="009D764E">
        <w:t>Im Rahmen der Arbeit entstand ein mächtiges Werkzeug als .NET-Applikation, das Aufbau und Pflege der Datenbasis unterstützt und das den parametrierbaren Algorithmus systematisch testet. Der mehrmals optimierte Algorithmus erreicht eine genügend hohe Erkennungsrate für den Einsatz in einer produktiven Umgebung.</w:t>
      </w:r>
    </w:p>
    <w:p w:rsidR="008D61F6" w:rsidRPr="005541DD" w:rsidRDefault="00802E50" w:rsidP="003511EC">
      <w:pPr>
        <w:pStyle w:val="Inhaltsverzeichnis"/>
      </w:pPr>
      <w:r w:rsidRPr="005541DD">
        <w:br w:type="page"/>
      </w:r>
      <w:bookmarkStart w:id="17" w:name="_Toc470794486"/>
      <w:bookmarkStart w:id="18" w:name="_Toc471330297"/>
      <w:bookmarkStart w:id="19" w:name="_Toc471423968"/>
      <w:bookmarkStart w:id="20" w:name="_Toc471487110"/>
      <w:bookmarkStart w:id="21" w:name="_Toc471677842"/>
      <w:bookmarkStart w:id="22" w:name="_Toc471851329"/>
      <w:bookmarkStart w:id="23" w:name="_Toc472101524"/>
      <w:bookmarkStart w:id="24" w:name="_Toc472103763"/>
      <w:bookmarkStart w:id="25" w:name="_Toc472114593"/>
      <w:bookmarkStart w:id="26" w:name="_Toc472191979"/>
      <w:bookmarkStart w:id="27" w:name="_Toc472194311"/>
      <w:bookmarkStart w:id="28" w:name="_Toc472461650"/>
      <w:bookmarkStart w:id="29" w:name="_Toc472530089"/>
      <w:bookmarkStart w:id="30" w:name="_Toc472557095"/>
      <w:bookmarkStart w:id="31" w:name="_Toc472561421"/>
      <w:bookmarkStart w:id="32" w:name="_Toc472593842"/>
      <w:r w:rsidR="008D61F6" w:rsidRPr="005541DD">
        <w:lastRenderedPageBreak/>
        <w:t>Inhaltsverzeichnis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EA4E62" w:rsidRDefault="00B730E0" w:rsidP="00EA4E62">
      <w:pPr>
        <w:pStyle w:val="TOC2"/>
        <w:rPr>
          <w:rFonts w:asciiTheme="minorHAnsi" w:eastAsiaTheme="minorEastAsia" w:hAnsiTheme="minorHAnsi" w:cstheme="minorBidi"/>
          <w:noProof/>
          <w:sz w:val="22"/>
          <w:szCs w:val="22"/>
          <w:lang w:eastAsia="de-CH"/>
        </w:rPr>
      </w:pPr>
      <w:r>
        <w:fldChar w:fldCharType="begin"/>
      </w:r>
      <w:r>
        <w:instrText xml:space="preserve"> TOC \o "1-4" \h \z \u </w:instrText>
      </w:r>
      <w:r>
        <w:fldChar w:fldCharType="separate"/>
      </w:r>
    </w:p>
    <w:p w:rsidR="00EA4E62" w:rsidRDefault="00E02FBC">
      <w:pPr>
        <w:pStyle w:val="TOC1"/>
        <w:rPr>
          <w:rFonts w:asciiTheme="minorHAnsi" w:eastAsiaTheme="minorEastAsia" w:hAnsiTheme="minorHAnsi" w:cstheme="minorBidi"/>
          <w:noProof/>
          <w:sz w:val="22"/>
          <w:szCs w:val="22"/>
          <w:lang w:val="de-CH" w:eastAsia="de-CH"/>
        </w:rPr>
      </w:pPr>
      <w:hyperlink w:anchor="_Toc472593843" w:history="1">
        <w:r w:rsidR="00EA4E62" w:rsidRPr="00F0208D">
          <w:rPr>
            <w:rStyle w:val="Hyperlink"/>
            <w:noProof/>
          </w:rPr>
          <w:t>1</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Einleitung</w:t>
        </w:r>
        <w:r w:rsidR="00EA4E62">
          <w:rPr>
            <w:noProof/>
            <w:webHidden/>
          </w:rPr>
          <w:tab/>
        </w:r>
        <w:r w:rsidR="00EA4E62">
          <w:rPr>
            <w:noProof/>
            <w:webHidden/>
          </w:rPr>
          <w:fldChar w:fldCharType="begin"/>
        </w:r>
        <w:r w:rsidR="00EA4E62">
          <w:rPr>
            <w:noProof/>
            <w:webHidden/>
          </w:rPr>
          <w:instrText xml:space="preserve"> PAGEREF _Toc472593843 \h </w:instrText>
        </w:r>
        <w:r w:rsidR="00EA4E62">
          <w:rPr>
            <w:noProof/>
            <w:webHidden/>
          </w:rPr>
        </w:r>
        <w:r w:rsidR="00EA4E62">
          <w:rPr>
            <w:noProof/>
            <w:webHidden/>
          </w:rPr>
          <w:fldChar w:fldCharType="separate"/>
        </w:r>
        <w:r w:rsidR="006249AB">
          <w:rPr>
            <w:noProof/>
            <w:webHidden/>
          </w:rPr>
          <w:t>5</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844" w:history="1">
        <w:r w:rsidR="00EA4E62" w:rsidRPr="00F0208D">
          <w:rPr>
            <w:rStyle w:val="Hyperlink"/>
            <w:noProof/>
          </w:rPr>
          <w:t>2</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Kameras</w:t>
        </w:r>
        <w:r w:rsidR="00EA4E62">
          <w:rPr>
            <w:noProof/>
            <w:webHidden/>
          </w:rPr>
          <w:tab/>
        </w:r>
        <w:r w:rsidR="00EA4E62">
          <w:rPr>
            <w:noProof/>
            <w:webHidden/>
          </w:rPr>
          <w:fldChar w:fldCharType="begin"/>
        </w:r>
        <w:r w:rsidR="00EA4E62">
          <w:rPr>
            <w:noProof/>
            <w:webHidden/>
          </w:rPr>
          <w:instrText xml:space="preserve"> PAGEREF _Toc472593844 \h </w:instrText>
        </w:r>
        <w:r w:rsidR="00EA4E62">
          <w:rPr>
            <w:noProof/>
            <w:webHidden/>
          </w:rPr>
        </w:r>
        <w:r w:rsidR="00EA4E62">
          <w:rPr>
            <w:noProof/>
            <w:webHidden/>
          </w:rPr>
          <w:fldChar w:fldCharType="separate"/>
        </w:r>
        <w:r w:rsidR="006249AB">
          <w:rPr>
            <w:noProof/>
            <w:webHidden/>
          </w:rPr>
          <w:t>6</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45" w:history="1">
        <w:r w:rsidR="00EA4E62" w:rsidRPr="00F0208D">
          <w:rPr>
            <w:rStyle w:val="Hyperlink"/>
            <w:noProof/>
          </w:rPr>
          <w:t>2.1 Aufzeichnung der Bilder</w:t>
        </w:r>
        <w:r w:rsidR="00EA4E62">
          <w:rPr>
            <w:noProof/>
            <w:webHidden/>
          </w:rPr>
          <w:tab/>
        </w:r>
        <w:r w:rsidR="00EA4E62">
          <w:rPr>
            <w:noProof/>
            <w:webHidden/>
          </w:rPr>
          <w:fldChar w:fldCharType="begin"/>
        </w:r>
        <w:r w:rsidR="00EA4E62">
          <w:rPr>
            <w:noProof/>
            <w:webHidden/>
          </w:rPr>
          <w:instrText xml:space="preserve"> PAGEREF _Toc472593845 \h </w:instrText>
        </w:r>
        <w:r w:rsidR="00EA4E62">
          <w:rPr>
            <w:noProof/>
            <w:webHidden/>
          </w:rPr>
        </w:r>
        <w:r w:rsidR="00EA4E62">
          <w:rPr>
            <w:noProof/>
            <w:webHidden/>
          </w:rPr>
          <w:fldChar w:fldCharType="separate"/>
        </w:r>
        <w:r w:rsidR="006249AB">
          <w:rPr>
            <w:noProof/>
            <w:webHidden/>
          </w:rPr>
          <w:t>6</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46" w:history="1">
        <w:r w:rsidR="00EA4E62" w:rsidRPr="00F0208D">
          <w:rPr>
            <w:rStyle w:val="Hyperlink"/>
            <w:noProof/>
          </w:rPr>
          <w:t>2.2 Standorte</w:t>
        </w:r>
        <w:r w:rsidR="00EA4E62">
          <w:rPr>
            <w:noProof/>
            <w:webHidden/>
          </w:rPr>
          <w:tab/>
        </w:r>
        <w:r w:rsidR="00EA4E62">
          <w:rPr>
            <w:noProof/>
            <w:webHidden/>
          </w:rPr>
          <w:fldChar w:fldCharType="begin"/>
        </w:r>
        <w:r w:rsidR="00EA4E62">
          <w:rPr>
            <w:noProof/>
            <w:webHidden/>
          </w:rPr>
          <w:instrText xml:space="preserve"> PAGEREF _Toc472593846 \h </w:instrText>
        </w:r>
        <w:r w:rsidR="00EA4E62">
          <w:rPr>
            <w:noProof/>
            <w:webHidden/>
          </w:rPr>
        </w:r>
        <w:r w:rsidR="00EA4E62">
          <w:rPr>
            <w:noProof/>
            <w:webHidden/>
          </w:rPr>
          <w:fldChar w:fldCharType="separate"/>
        </w:r>
        <w:r w:rsidR="006249AB">
          <w:rPr>
            <w:noProof/>
            <w:webHidden/>
          </w:rPr>
          <w:t>6</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47" w:history="1">
        <w:r w:rsidR="00EA4E62" w:rsidRPr="00F0208D">
          <w:rPr>
            <w:rStyle w:val="Hyperlink"/>
            <w:noProof/>
          </w:rPr>
          <w:t>2.2.1 Karte</w:t>
        </w:r>
        <w:r w:rsidR="00EA4E62">
          <w:rPr>
            <w:noProof/>
            <w:webHidden/>
          </w:rPr>
          <w:tab/>
        </w:r>
        <w:r w:rsidR="00EA4E62">
          <w:rPr>
            <w:noProof/>
            <w:webHidden/>
          </w:rPr>
          <w:fldChar w:fldCharType="begin"/>
        </w:r>
        <w:r w:rsidR="00EA4E62">
          <w:rPr>
            <w:noProof/>
            <w:webHidden/>
          </w:rPr>
          <w:instrText xml:space="preserve"> PAGEREF _Toc472593847 \h </w:instrText>
        </w:r>
        <w:r w:rsidR="00EA4E62">
          <w:rPr>
            <w:noProof/>
            <w:webHidden/>
          </w:rPr>
        </w:r>
        <w:r w:rsidR="00EA4E62">
          <w:rPr>
            <w:noProof/>
            <w:webHidden/>
          </w:rPr>
          <w:fldChar w:fldCharType="separate"/>
        </w:r>
        <w:r w:rsidR="006249AB">
          <w:rPr>
            <w:noProof/>
            <w:webHidden/>
          </w:rPr>
          <w:t>11</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48" w:history="1">
        <w:r w:rsidR="00EA4E62" w:rsidRPr="00F0208D">
          <w:rPr>
            <w:rStyle w:val="Hyperlink"/>
            <w:noProof/>
          </w:rPr>
          <w:t>2.2.2 Zeitdiskrepanz zwischen Dateinamen und Meta-Daten</w:t>
        </w:r>
        <w:r w:rsidR="00EA4E62">
          <w:rPr>
            <w:noProof/>
            <w:webHidden/>
          </w:rPr>
          <w:tab/>
        </w:r>
        <w:r w:rsidR="00EA4E62">
          <w:rPr>
            <w:noProof/>
            <w:webHidden/>
          </w:rPr>
          <w:fldChar w:fldCharType="begin"/>
        </w:r>
        <w:r w:rsidR="00EA4E62">
          <w:rPr>
            <w:noProof/>
            <w:webHidden/>
          </w:rPr>
          <w:instrText xml:space="preserve"> PAGEREF _Toc472593848 \h </w:instrText>
        </w:r>
        <w:r w:rsidR="00EA4E62">
          <w:rPr>
            <w:noProof/>
            <w:webHidden/>
          </w:rPr>
        </w:r>
        <w:r w:rsidR="00EA4E62">
          <w:rPr>
            <w:noProof/>
            <w:webHidden/>
          </w:rPr>
          <w:fldChar w:fldCharType="separate"/>
        </w:r>
        <w:r w:rsidR="006249AB">
          <w:rPr>
            <w:noProof/>
            <w:webHidden/>
          </w:rPr>
          <w:t>11</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49" w:history="1">
        <w:r w:rsidR="00EA4E62" w:rsidRPr="00F0208D">
          <w:rPr>
            <w:rStyle w:val="Hyperlink"/>
            <w:noProof/>
          </w:rPr>
          <w:t>2.3 Beschaffenheit der JPEG-Dateien</w:t>
        </w:r>
        <w:r w:rsidR="00EA4E62">
          <w:rPr>
            <w:noProof/>
            <w:webHidden/>
          </w:rPr>
          <w:tab/>
        </w:r>
        <w:r w:rsidR="00EA4E62">
          <w:rPr>
            <w:noProof/>
            <w:webHidden/>
          </w:rPr>
          <w:fldChar w:fldCharType="begin"/>
        </w:r>
        <w:r w:rsidR="00EA4E62">
          <w:rPr>
            <w:noProof/>
            <w:webHidden/>
          </w:rPr>
          <w:instrText xml:space="preserve"> PAGEREF _Toc472593849 \h </w:instrText>
        </w:r>
        <w:r w:rsidR="00EA4E62">
          <w:rPr>
            <w:noProof/>
            <w:webHidden/>
          </w:rPr>
        </w:r>
        <w:r w:rsidR="00EA4E62">
          <w:rPr>
            <w:noProof/>
            <w:webHidden/>
          </w:rPr>
          <w:fldChar w:fldCharType="separate"/>
        </w:r>
        <w:r w:rsidR="006249AB">
          <w:rPr>
            <w:noProof/>
            <w:webHidden/>
          </w:rPr>
          <w:t>12</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850" w:history="1">
        <w:r w:rsidR="00EA4E62" w:rsidRPr="00F0208D">
          <w:rPr>
            <w:rStyle w:val="Hyperlink"/>
            <w:noProof/>
          </w:rPr>
          <w:t>3</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Projekt 2</w:t>
        </w:r>
        <w:r w:rsidR="00EA4E62">
          <w:rPr>
            <w:noProof/>
            <w:webHidden/>
          </w:rPr>
          <w:tab/>
        </w:r>
        <w:r w:rsidR="00EA4E62">
          <w:rPr>
            <w:noProof/>
            <w:webHidden/>
          </w:rPr>
          <w:fldChar w:fldCharType="begin"/>
        </w:r>
        <w:r w:rsidR="00EA4E62">
          <w:rPr>
            <w:noProof/>
            <w:webHidden/>
          </w:rPr>
          <w:instrText xml:space="preserve"> PAGEREF _Toc472593850 \h </w:instrText>
        </w:r>
        <w:r w:rsidR="00EA4E62">
          <w:rPr>
            <w:noProof/>
            <w:webHidden/>
          </w:rPr>
        </w:r>
        <w:r w:rsidR="00EA4E62">
          <w:rPr>
            <w:noProof/>
            <w:webHidden/>
          </w:rPr>
          <w:fldChar w:fldCharType="separate"/>
        </w:r>
        <w:r w:rsidR="006249AB">
          <w:rPr>
            <w:noProof/>
            <w:webHidden/>
          </w:rPr>
          <w:t>13</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51" w:history="1">
        <w:r w:rsidR="00EA4E62" w:rsidRPr="00F0208D">
          <w:rPr>
            <w:rStyle w:val="Hyperlink"/>
            <w:noProof/>
          </w:rPr>
          <w:t>3.1 Technologie</w:t>
        </w:r>
        <w:r w:rsidR="00EA4E62">
          <w:rPr>
            <w:noProof/>
            <w:webHidden/>
          </w:rPr>
          <w:tab/>
        </w:r>
        <w:r w:rsidR="00EA4E62">
          <w:rPr>
            <w:noProof/>
            <w:webHidden/>
          </w:rPr>
          <w:fldChar w:fldCharType="begin"/>
        </w:r>
        <w:r w:rsidR="00EA4E62">
          <w:rPr>
            <w:noProof/>
            <w:webHidden/>
          </w:rPr>
          <w:instrText xml:space="preserve"> PAGEREF _Toc472593851 \h </w:instrText>
        </w:r>
        <w:r w:rsidR="00EA4E62">
          <w:rPr>
            <w:noProof/>
            <w:webHidden/>
          </w:rPr>
        </w:r>
        <w:r w:rsidR="00EA4E62">
          <w:rPr>
            <w:noProof/>
            <w:webHidden/>
          </w:rPr>
          <w:fldChar w:fldCharType="separate"/>
        </w:r>
        <w:r w:rsidR="006249AB">
          <w:rPr>
            <w:noProof/>
            <w:webHidden/>
          </w:rPr>
          <w:t>13</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52" w:history="1">
        <w:r w:rsidR="00EA4E62" w:rsidRPr="00F0208D">
          <w:rPr>
            <w:rStyle w:val="Hyperlink"/>
            <w:noProof/>
          </w:rPr>
          <w:t>3.2 Metadaten in Datenbank</w:t>
        </w:r>
        <w:r w:rsidR="00EA4E62">
          <w:rPr>
            <w:noProof/>
            <w:webHidden/>
          </w:rPr>
          <w:tab/>
        </w:r>
        <w:r w:rsidR="00EA4E62">
          <w:rPr>
            <w:noProof/>
            <w:webHidden/>
          </w:rPr>
          <w:fldChar w:fldCharType="begin"/>
        </w:r>
        <w:r w:rsidR="00EA4E62">
          <w:rPr>
            <w:noProof/>
            <w:webHidden/>
          </w:rPr>
          <w:instrText xml:space="preserve"> PAGEREF _Toc472593852 \h </w:instrText>
        </w:r>
        <w:r w:rsidR="00EA4E62">
          <w:rPr>
            <w:noProof/>
            <w:webHidden/>
          </w:rPr>
        </w:r>
        <w:r w:rsidR="00EA4E62">
          <w:rPr>
            <w:noProof/>
            <w:webHidden/>
          </w:rPr>
          <w:fldChar w:fldCharType="separate"/>
        </w:r>
        <w:r w:rsidR="006249AB">
          <w:rPr>
            <w:noProof/>
            <w:webHidden/>
          </w:rPr>
          <w:t>13</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53" w:history="1">
        <w:r w:rsidR="00EA4E62" w:rsidRPr="00F0208D">
          <w:rPr>
            <w:rStyle w:val="Hyperlink"/>
            <w:noProof/>
          </w:rPr>
          <w:t>3.3 Segmentierung des Bildes</w:t>
        </w:r>
        <w:r w:rsidR="00EA4E62">
          <w:rPr>
            <w:noProof/>
            <w:webHidden/>
          </w:rPr>
          <w:tab/>
        </w:r>
        <w:r w:rsidR="00EA4E62">
          <w:rPr>
            <w:noProof/>
            <w:webHidden/>
          </w:rPr>
          <w:fldChar w:fldCharType="begin"/>
        </w:r>
        <w:r w:rsidR="00EA4E62">
          <w:rPr>
            <w:noProof/>
            <w:webHidden/>
          </w:rPr>
          <w:instrText xml:space="preserve"> PAGEREF _Toc472593853 \h </w:instrText>
        </w:r>
        <w:r w:rsidR="00EA4E62">
          <w:rPr>
            <w:noProof/>
            <w:webHidden/>
          </w:rPr>
        </w:r>
        <w:r w:rsidR="00EA4E62">
          <w:rPr>
            <w:noProof/>
            <w:webHidden/>
          </w:rPr>
          <w:fldChar w:fldCharType="separate"/>
        </w:r>
        <w:r w:rsidR="006249AB">
          <w:rPr>
            <w:noProof/>
            <w:webHidden/>
          </w:rPr>
          <w:t>14</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54" w:history="1">
        <w:r w:rsidR="00EA4E62" w:rsidRPr="00F0208D">
          <w:rPr>
            <w:rStyle w:val="Hyperlink"/>
            <w:noProof/>
          </w:rPr>
          <w:t>3.3.1 Polygon Editor</w:t>
        </w:r>
        <w:r w:rsidR="00EA4E62">
          <w:rPr>
            <w:noProof/>
            <w:webHidden/>
          </w:rPr>
          <w:tab/>
        </w:r>
        <w:r w:rsidR="00EA4E62">
          <w:rPr>
            <w:noProof/>
            <w:webHidden/>
          </w:rPr>
          <w:fldChar w:fldCharType="begin"/>
        </w:r>
        <w:r w:rsidR="00EA4E62">
          <w:rPr>
            <w:noProof/>
            <w:webHidden/>
          </w:rPr>
          <w:instrText xml:space="preserve"> PAGEREF _Toc472593854 \h </w:instrText>
        </w:r>
        <w:r w:rsidR="00EA4E62">
          <w:rPr>
            <w:noProof/>
            <w:webHidden/>
          </w:rPr>
        </w:r>
        <w:r w:rsidR="00EA4E62">
          <w:rPr>
            <w:noProof/>
            <w:webHidden/>
          </w:rPr>
          <w:fldChar w:fldCharType="separate"/>
        </w:r>
        <w:r w:rsidR="006249AB">
          <w:rPr>
            <w:noProof/>
            <w:webHidden/>
          </w:rPr>
          <w:t>15</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55" w:history="1">
        <w:r w:rsidR="00EA4E62" w:rsidRPr="00F0208D">
          <w:rPr>
            <w:rStyle w:val="Hyperlink"/>
            <w:noProof/>
          </w:rPr>
          <w:t>3.4 Bereinigung von Autos</w:t>
        </w:r>
        <w:r w:rsidR="00EA4E62">
          <w:rPr>
            <w:noProof/>
            <w:webHidden/>
          </w:rPr>
          <w:tab/>
        </w:r>
        <w:r w:rsidR="00EA4E62">
          <w:rPr>
            <w:noProof/>
            <w:webHidden/>
          </w:rPr>
          <w:fldChar w:fldCharType="begin"/>
        </w:r>
        <w:r w:rsidR="00EA4E62">
          <w:rPr>
            <w:noProof/>
            <w:webHidden/>
          </w:rPr>
          <w:instrText xml:space="preserve"> PAGEREF _Toc472593855 \h </w:instrText>
        </w:r>
        <w:r w:rsidR="00EA4E62">
          <w:rPr>
            <w:noProof/>
            <w:webHidden/>
          </w:rPr>
        </w:r>
        <w:r w:rsidR="00EA4E62">
          <w:rPr>
            <w:noProof/>
            <w:webHidden/>
          </w:rPr>
          <w:fldChar w:fldCharType="separate"/>
        </w:r>
        <w:r w:rsidR="006249AB">
          <w:rPr>
            <w:noProof/>
            <w:webHidden/>
          </w:rPr>
          <w:t>15</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56" w:history="1">
        <w:r w:rsidR="00EA4E62" w:rsidRPr="00F0208D">
          <w:rPr>
            <w:rStyle w:val="Hyperlink"/>
            <w:noProof/>
          </w:rPr>
          <w:t>3.4.1 Algorithmus</w:t>
        </w:r>
        <w:r w:rsidR="00EA4E62">
          <w:rPr>
            <w:noProof/>
            <w:webHidden/>
          </w:rPr>
          <w:tab/>
        </w:r>
        <w:r w:rsidR="00EA4E62">
          <w:rPr>
            <w:noProof/>
            <w:webHidden/>
          </w:rPr>
          <w:fldChar w:fldCharType="begin"/>
        </w:r>
        <w:r w:rsidR="00EA4E62">
          <w:rPr>
            <w:noProof/>
            <w:webHidden/>
          </w:rPr>
          <w:instrText xml:space="preserve"> PAGEREF _Toc472593856 \h </w:instrText>
        </w:r>
        <w:r w:rsidR="00EA4E62">
          <w:rPr>
            <w:noProof/>
            <w:webHidden/>
          </w:rPr>
        </w:r>
        <w:r w:rsidR="00EA4E62">
          <w:rPr>
            <w:noProof/>
            <w:webHidden/>
          </w:rPr>
          <w:fldChar w:fldCharType="separate"/>
        </w:r>
        <w:r w:rsidR="006249AB">
          <w:rPr>
            <w:noProof/>
            <w:webHidden/>
          </w:rPr>
          <w:t>15</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57" w:history="1">
        <w:r w:rsidR="00EA4E62" w:rsidRPr="00F0208D">
          <w:rPr>
            <w:rStyle w:val="Hyperlink"/>
            <w:noProof/>
          </w:rPr>
          <w:t>3.5 Naive Schneedetektion</w:t>
        </w:r>
        <w:r w:rsidR="00EA4E62">
          <w:rPr>
            <w:noProof/>
            <w:webHidden/>
          </w:rPr>
          <w:tab/>
        </w:r>
        <w:r w:rsidR="00EA4E62">
          <w:rPr>
            <w:noProof/>
            <w:webHidden/>
          </w:rPr>
          <w:fldChar w:fldCharType="begin"/>
        </w:r>
        <w:r w:rsidR="00EA4E62">
          <w:rPr>
            <w:noProof/>
            <w:webHidden/>
          </w:rPr>
          <w:instrText xml:space="preserve"> PAGEREF _Toc472593857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58" w:history="1">
        <w:r w:rsidR="00EA4E62" w:rsidRPr="00F0208D">
          <w:rPr>
            <w:rStyle w:val="Hyperlink"/>
            <w:noProof/>
          </w:rPr>
          <w:t>3.6 Resultate</w:t>
        </w:r>
        <w:r w:rsidR="00EA4E62">
          <w:rPr>
            <w:noProof/>
            <w:webHidden/>
          </w:rPr>
          <w:tab/>
        </w:r>
        <w:r w:rsidR="00EA4E62">
          <w:rPr>
            <w:noProof/>
            <w:webHidden/>
          </w:rPr>
          <w:fldChar w:fldCharType="begin"/>
        </w:r>
        <w:r w:rsidR="00EA4E62">
          <w:rPr>
            <w:noProof/>
            <w:webHidden/>
          </w:rPr>
          <w:instrText xml:space="preserve"> PAGEREF _Toc472593858 \h </w:instrText>
        </w:r>
        <w:r w:rsidR="00EA4E62">
          <w:rPr>
            <w:noProof/>
            <w:webHidden/>
          </w:rPr>
        </w:r>
        <w:r w:rsidR="00EA4E62">
          <w:rPr>
            <w:noProof/>
            <w:webHidden/>
          </w:rPr>
          <w:fldChar w:fldCharType="separate"/>
        </w:r>
        <w:r w:rsidR="006249AB">
          <w:rPr>
            <w:noProof/>
            <w:webHidden/>
          </w:rPr>
          <w:t>20</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59" w:history="1">
        <w:r w:rsidR="00EA4E62" w:rsidRPr="00F0208D">
          <w:rPr>
            <w:rStyle w:val="Hyperlink"/>
            <w:noProof/>
          </w:rPr>
          <w:t>3.7 Weitere Themen</w:t>
        </w:r>
        <w:r w:rsidR="00EA4E62">
          <w:rPr>
            <w:noProof/>
            <w:webHidden/>
          </w:rPr>
          <w:tab/>
        </w:r>
        <w:r w:rsidR="00EA4E62">
          <w:rPr>
            <w:noProof/>
            <w:webHidden/>
          </w:rPr>
          <w:fldChar w:fldCharType="begin"/>
        </w:r>
        <w:r w:rsidR="00EA4E62">
          <w:rPr>
            <w:noProof/>
            <w:webHidden/>
          </w:rPr>
          <w:instrText xml:space="preserve"> PAGEREF _Toc472593859 \h </w:instrText>
        </w:r>
        <w:r w:rsidR="00EA4E62">
          <w:rPr>
            <w:noProof/>
            <w:webHidden/>
          </w:rPr>
        </w:r>
        <w:r w:rsidR="00EA4E62">
          <w:rPr>
            <w:noProof/>
            <w:webHidden/>
          </w:rPr>
          <w:fldChar w:fldCharType="separate"/>
        </w:r>
        <w:r w:rsidR="006249AB">
          <w:rPr>
            <w:noProof/>
            <w:webHidden/>
          </w:rPr>
          <w:t>20</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60" w:history="1">
        <w:r w:rsidR="00EA4E62" w:rsidRPr="00F0208D">
          <w:rPr>
            <w:rStyle w:val="Hyperlink"/>
            <w:noProof/>
          </w:rPr>
          <w:t>3.7.1 Wetterdaten</w:t>
        </w:r>
        <w:r w:rsidR="00EA4E62">
          <w:rPr>
            <w:noProof/>
            <w:webHidden/>
          </w:rPr>
          <w:tab/>
        </w:r>
        <w:r w:rsidR="00EA4E62">
          <w:rPr>
            <w:noProof/>
            <w:webHidden/>
          </w:rPr>
          <w:fldChar w:fldCharType="begin"/>
        </w:r>
        <w:r w:rsidR="00EA4E62">
          <w:rPr>
            <w:noProof/>
            <w:webHidden/>
          </w:rPr>
          <w:instrText xml:space="preserve"> PAGEREF _Toc472593860 \h </w:instrText>
        </w:r>
        <w:r w:rsidR="00EA4E62">
          <w:rPr>
            <w:noProof/>
            <w:webHidden/>
          </w:rPr>
        </w:r>
        <w:r w:rsidR="00EA4E62">
          <w:rPr>
            <w:noProof/>
            <w:webHidden/>
          </w:rPr>
          <w:fldChar w:fldCharType="separate"/>
        </w:r>
        <w:r w:rsidR="006249AB">
          <w:rPr>
            <w:noProof/>
            <w:webHidden/>
          </w:rPr>
          <w:t>20</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61" w:history="1">
        <w:r w:rsidR="00EA4E62" w:rsidRPr="00F0208D">
          <w:rPr>
            <w:rStyle w:val="Hyperlink"/>
            <w:noProof/>
          </w:rPr>
          <w:t>3.7.2 Intelligenter Cron-Job</w:t>
        </w:r>
        <w:r w:rsidR="00EA4E62">
          <w:rPr>
            <w:noProof/>
            <w:webHidden/>
          </w:rPr>
          <w:tab/>
        </w:r>
        <w:r w:rsidR="00EA4E62">
          <w:rPr>
            <w:noProof/>
            <w:webHidden/>
          </w:rPr>
          <w:fldChar w:fldCharType="begin"/>
        </w:r>
        <w:r w:rsidR="00EA4E62">
          <w:rPr>
            <w:noProof/>
            <w:webHidden/>
          </w:rPr>
          <w:instrText xml:space="preserve"> PAGEREF _Toc472593861 \h </w:instrText>
        </w:r>
        <w:r w:rsidR="00EA4E62">
          <w:rPr>
            <w:noProof/>
            <w:webHidden/>
          </w:rPr>
        </w:r>
        <w:r w:rsidR="00EA4E62">
          <w:rPr>
            <w:noProof/>
            <w:webHidden/>
          </w:rPr>
          <w:fldChar w:fldCharType="separate"/>
        </w:r>
        <w:r w:rsidR="006249AB">
          <w:rPr>
            <w:noProof/>
            <w:webHidden/>
          </w:rPr>
          <w:t>21</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862" w:history="1">
        <w:r w:rsidR="00EA4E62" w:rsidRPr="00F0208D">
          <w:rPr>
            <w:rStyle w:val="Hyperlink"/>
            <w:noProof/>
          </w:rPr>
          <w:t>4</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Bachelorarbeit</w:t>
        </w:r>
        <w:r w:rsidR="00EA4E62">
          <w:rPr>
            <w:noProof/>
            <w:webHidden/>
          </w:rPr>
          <w:tab/>
        </w:r>
        <w:r w:rsidR="00EA4E62">
          <w:rPr>
            <w:noProof/>
            <w:webHidden/>
          </w:rPr>
          <w:fldChar w:fldCharType="begin"/>
        </w:r>
        <w:r w:rsidR="00EA4E62">
          <w:rPr>
            <w:noProof/>
            <w:webHidden/>
          </w:rPr>
          <w:instrText xml:space="preserve"> PAGEREF _Toc472593862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63" w:history="1">
        <w:r w:rsidR="00EA4E62" w:rsidRPr="00F0208D">
          <w:rPr>
            <w:rStyle w:val="Hyperlink"/>
            <w:noProof/>
          </w:rPr>
          <w:t>4.1 Verbesserung zu Projekt 2</w:t>
        </w:r>
        <w:r w:rsidR="00EA4E62">
          <w:rPr>
            <w:noProof/>
            <w:webHidden/>
          </w:rPr>
          <w:tab/>
        </w:r>
        <w:r w:rsidR="00EA4E62">
          <w:rPr>
            <w:noProof/>
            <w:webHidden/>
          </w:rPr>
          <w:fldChar w:fldCharType="begin"/>
        </w:r>
        <w:r w:rsidR="00EA4E62">
          <w:rPr>
            <w:noProof/>
            <w:webHidden/>
          </w:rPr>
          <w:instrText xml:space="preserve"> PAGEREF _Toc472593863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64" w:history="1">
        <w:r w:rsidR="00EA4E62" w:rsidRPr="00F0208D">
          <w:rPr>
            <w:rStyle w:val="Hyperlink"/>
            <w:noProof/>
          </w:rPr>
          <w:t>4.2 F-Test</w:t>
        </w:r>
        <w:r w:rsidR="00EA4E62">
          <w:rPr>
            <w:noProof/>
            <w:webHidden/>
          </w:rPr>
          <w:tab/>
        </w:r>
        <w:r w:rsidR="00EA4E62">
          <w:rPr>
            <w:noProof/>
            <w:webHidden/>
          </w:rPr>
          <w:fldChar w:fldCharType="begin"/>
        </w:r>
        <w:r w:rsidR="00EA4E62">
          <w:rPr>
            <w:noProof/>
            <w:webHidden/>
          </w:rPr>
          <w:instrText xml:space="preserve"> PAGEREF _Toc472593864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65" w:history="1">
        <w:r w:rsidR="00EA4E62" w:rsidRPr="00F0208D">
          <w:rPr>
            <w:rStyle w:val="Hyperlink"/>
            <w:noProof/>
          </w:rPr>
          <w:t>4.3 Stichprobe aufbauen</w:t>
        </w:r>
        <w:r w:rsidR="00EA4E62">
          <w:rPr>
            <w:noProof/>
            <w:webHidden/>
          </w:rPr>
          <w:tab/>
        </w:r>
        <w:r w:rsidR="00EA4E62">
          <w:rPr>
            <w:noProof/>
            <w:webHidden/>
          </w:rPr>
          <w:fldChar w:fldCharType="begin"/>
        </w:r>
        <w:r w:rsidR="00EA4E62">
          <w:rPr>
            <w:noProof/>
            <w:webHidden/>
          </w:rPr>
          <w:instrText xml:space="preserve"> PAGEREF _Toc472593865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66" w:history="1">
        <w:r w:rsidR="00EA4E62" w:rsidRPr="00F0208D">
          <w:rPr>
            <w:rStyle w:val="Hyperlink"/>
            <w:noProof/>
          </w:rPr>
          <w:t>4.3.1 Kategorien</w:t>
        </w:r>
        <w:r w:rsidR="00EA4E62">
          <w:rPr>
            <w:noProof/>
            <w:webHidden/>
          </w:rPr>
          <w:tab/>
        </w:r>
        <w:r w:rsidR="00EA4E62">
          <w:rPr>
            <w:noProof/>
            <w:webHidden/>
          </w:rPr>
          <w:fldChar w:fldCharType="begin"/>
        </w:r>
        <w:r w:rsidR="00EA4E62">
          <w:rPr>
            <w:noProof/>
            <w:webHidden/>
          </w:rPr>
          <w:instrText xml:space="preserve"> PAGEREF _Toc472593866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67" w:history="1">
        <w:r w:rsidR="00EA4E62" w:rsidRPr="00F0208D">
          <w:rPr>
            <w:rStyle w:val="Hyperlink"/>
            <w:noProof/>
          </w:rPr>
          <w:t>4.3.2 Programm</w:t>
        </w:r>
        <w:r w:rsidR="00EA4E62">
          <w:rPr>
            <w:noProof/>
            <w:webHidden/>
          </w:rPr>
          <w:tab/>
        </w:r>
        <w:r w:rsidR="00EA4E62">
          <w:rPr>
            <w:noProof/>
            <w:webHidden/>
          </w:rPr>
          <w:fldChar w:fldCharType="begin"/>
        </w:r>
        <w:r w:rsidR="00EA4E62">
          <w:rPr>
            <w:noProof/>
            <w:webHidden/>
          </w:rPr>
          <w:instrText xml:space="preserve"> PAGEREF _Toc472593867 \h </w:instrText>
        </w:r>
        <w:r w:rsidR="00EA4E62">
          <w:rPr>
            <w:noProof/>
            <w:webHidden/>
          </w:rPr>
        </w:r>
        <w:r w:rsidR="00EA4E62">
          <w:rPr>
            <w:noProof/>
            <w:webHidden/>
          </w:rPr>
          <w:fldChar w:fldCharType="separate"/>
        </w:r>
        <w:r w:rsidR="006249AB">
          <w:rPr>
            <w:noProof/>
            <w:webHidden/>
          </w:rPr>
          <w:t>24</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68" w:history="1">
        <w:r w:rsidR="00EA4E62" w:rsidRPr="00F0208D">
          <w:rPr>
            <w:rStyle w:val="Hyperlink"/>
            <w:noProof/>
          </w:rPr>
          <w:t>4.3.3 Anpassungen Galerie Modul</w:t>
        </w:r>
        <w:r w:rsidR="00EA4E62">
          <w:rPr>
            <w:noProof/>
            <w:webHidden/>
          </w:rPr>
          <w:tab/>
        </w:r>
        <w:r w:rsidR="00EA4E62">
          <w:rPr>
            <w:noProof/>
            <w:webHidden/>
          </w:rPr>
          <w:fldChar w:fldCharType="begin"/>
        </w:r>
        <w:r w:rsidR="00EA4E62">
          <w:rPr>
            <w:noProof/>
            <w:webHidden/>
          </w:rPr>
          <w:instrText xml:space="preserve"> PAGEREF _Toc472593868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69" w:history="1">
        <w:r w:rsidR="00EA4E62" w:rsidRPr="00F0208D">
          <w:rPr>
            <w:rStyle w:val="Hyperlink"/>
            <w:noProof/>
          </w:rPr>
          <w:t>4.3.4 Erfassung der Kategorien</w:t>
        </w:r>
        <w:r w:rsidR="00EA4E62">
          <w:rPr>
            <w:noProof/>
            <w:webHidden/>
          </w:rPr>
          <w:tab/>
        </w:r>
        <w:r w:rsidR="00EA4E62">
          <w:rPr>
            <w:noProof/>
            <w:webHidden/>
          </w:rPr>
          <w:fldChar w:fldCharType="begin"/>
        </w:r>
        <w:r w:rsidR="00EA4E62">
          <w:rPr>
            <w:noProof/>
            <w:webHidden/>
          </w:rPr>
          <w:instrText xml:space="preserve"> PAGEREF _Toc472593869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70" w:history="1">
        <w:r w:rsidR="00EA4E62" w:rsidRPr="00F0208D">
          <w:rPr>
            <w:rStyle w:val="Hyperlink"/>
            <w:noProof/>
          </w:rPr>
          <w:t>4.3.5 Verhältnis</w:t>
        </w:r>
        <w:r w:rsidR="00EA4E62">
          <w:rPr>
            <w:noProof/>
            <w:webHidden/>
          </w:rPr>
          <w:tab/>
        </w:r>
        <w:r w:rsidR="00EA4E62">
          <w:rPr>
            <w:noProof/>
            <w:webHidden/>
          </w:rPr>
          <w:fldChar w:fldCharType="begin"/>
        </w:r>
        <w:r w:rsidR="00EA4E62">
          <w:rPr>
            <w:noProof/>
            <w:webHidden/>
          </w:rPr>
          <w:instrText xml:space="preserve"> PAGEREF _Toc472593870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71" w:history="1">
        <w:r w:rsidR="00EA4E62" w:rsidRPr="00F0208D">
          <w:rPr>
            <w:rStyle w:val="Hyperlink"/>
            <w:noProof/>
          </w:rPr>
          <w:t>4.3.6 Wahrscheinlichkeit für eingeschränkte Sichtverhältnisse</w:t>
        </w:r>
        <w:r w:rsidR="00EA4E62">
          <w:rPr>
            <w:noProof/>
            <w:webHidden/>
          </w:rPr>
          <w:tab/>
        </w:r>
        <w:r w:rsidR="00EA4E62">
          <w:rPr>
            <w:noProof/>
            <w:webHidden/>
          </w:rPr>
          <w:fldChar w:fldCharType="begin"/>
        </w:r>
        <w:r w:rsidR="00EA4E62">
          <w:rPr>
            <w:noProof/>
            <w:webHidden/>
          </w:rPr>
          <w:instrText xml:space="preserve"> PAGEREF _Toc472593871 \h </w:instrText>
        </w:r>
        <w:r w:rsidR="00EA4E62">
          <w:rPr>
            <w:noProof/>
            <w:webHidden/>
          </w:rPr>
        </w:r>
        <w:r w:rsidR="00EA4E62">
          <w:rPr>
            <w:noProof/>
            <w:webHidden/>
          </w:rPr>
          <w:fldChar w:fldCharType="separate"/>
        </w:r>
        <w:r w:rsidR="006249AB">
          <w:rPr>
            <w:noProof/>
            <w:webHidden/>
          </w:rPr>
          <w:t>26</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72" w:history="1">
        <w:r w:rsidR="00EA4E62" w:rsidRPr="00F0208D">
          <w:rPr>
            <w:rStyle w:val="Hyperlink"/>
            <w:noProof/>
          </w:rPr>
          <w:t>4.4 Neue Segmentierung (Patches)</w:t>
        </w:r>
        <w:r w:rsidR="00EA4E62">
          <w:rPr>
            <w:noProof/>
            <w:webHidden/>
          </w:rPr>
          <w:tab/>
        </w:r>
        <w:r w:rsidR="00EA4E62">
          <w:rPr>
            <w:noProof/>
            <w:webHidden/>
          </w:rPr>
          <w:fldChar w:fldCharType="begin"/>
        </w:r>
        <w:r w:rsidR="00EA4E62">
          <w:rPr>
            <w:noProof/>
            <w:webHidden/>
          </w:rPr>
          <w:instrText xml:space="preserve"> PAGEREF _Toc472593872 \h </w:instrText>
        </w:r>
        <w:r w:rsidR="00EA4E62">
          <w:rPr>
            <w:noProof/>
            <w:webHidden/>
          </w:rPr>
        </w:r>
        <w:r w:rsidR="00EA4E62">
          <w:rPr>
            <w:noProof/>
            <w:webHidden/>
          </w:rPr>
          <w:fldChar w:fldCharType="separate"/>
        </w:r>
        <w:r w:rsidR="006249AB">
          <w:rPr>
            <w:noProof/>
            <w:webHidden/>
          </w:rPr>
          <w:t>27</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73" w:history="1">
        <w:r w:rsidR="00EA4E62" w:rsidRPr="00F0208D">
          <w:rPr>
            <w:rStyle w:val="Hyperlink"/>
            <w:noProof/>
          </w:rPr>
          <w:t>4.5 Statistische Werte pro Patch</w:t>
        </w:r>
        <w:r w:rsidR="00EA4E62">
          <w:rPr>
            <w:noProof/>
            <w:webHidden/>
          </w:rPr>
          <w:tab/>
        </w:r>
        <w:r w:rsidR="00EA4E62">
          <w:rPr>
            <w:noProof/>
            <w:webHidden/>
          </w:rPr>
          <w:fldChar w:fldCharType="begin"/>
        </w:r>
        <w:r w:rsidR="00EA4E62">
          <w:rPr>
            <w:noProof/>
            <w:webHidden/>
          </w:rPr>
          <w:instrText xml:space="preserve"> PAGEREF _Toc472593873 \h </w:instrText>
        </w:r>
        <w:r w:rsidR="00EA4E62">
          <w:rPr>
            <w:noProof/>
            <w:webHidden/>
          </w:rPr>
        </w:r>
        <w:r w:rsidR="00EA4E62">
          <w:rPr>
            <w:noProof/>
            <w:webHidden/>
          </w:rPr>
          <w:fldChar w:fldCharType="separate"/>
        </w:r>
        <w:r w:rsidR="006249AB">
          <w:rPr>
            <w:noProof/>
            <w:webHidden/>
          </w:rPr>
          <w:t>28</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74" w:history="1">
        <w:r w:rsidR="00EA4E62" w:rsidRPr="00F0208D">
          <w:rPr>
            <w:rStyle w:val="Hyperlink"/>
            <w:noProof/>
            <w:lang w:val="en-US"/>
          </w:rPr>
          <w:t>4.5.1</w:t>
        </w:r>
        <w:r w:rsidR="00EA4E62" w:rsidRPr="00F0208D">
          <w:rPr>
            <w:rStyle w:val="Hyperlink"/>
            <w:noProof/>
          </w:rPr>
          <w:t xml:space="preserve"> Histogramm</w:t>
        </w:r>
        <w:r w:rsidR="00EA4E62">
          <w:rPr>
            <w:noProof/>
            <w:webHidden/>
          </w:rPr>
          <w:tab/>
        </w:r>
        <w:r w:rsidR="00EA4E62">
          <w:rPr>
            <w:noProof/>
            <w:webHidden/>
          </w:rPr>
          <w:fldChar w:fldCharType="begin"/>
        </w:r>
        <w:r w:rsidR="00EA4E62">
          <w:rPr>
            <w:noProof/>
            <w:webHidden/>
          </w:rPr>
          <w:instrText xml:space="preserve"> PAGEREF _Toc472593874 \h </w:instrText>
        </w:r>
        <w:r w:rsidR="00EA4E62">
          <w:rPr>
            <w:noProof/>
            <w:webHidden/>
          </w:rPr>
        </w:r>
        <w:r w:rsidR="00EA4E62">
          <w:rPr>
            <w:noProof/>
            <w:webHidden/>
          </w:rPr>
          <w:fldChar w:fldCharType="separate"/>
        </w:r>
        <w:r w:rsidR="006249AB">
          <w:rPr>
            <w:noProof/>
            <w:webHidden/>
          </w:rPr>
          <w:t>28</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75" w:history="1">
        <w:r w:rsidR="00EA4E62" w:rsidRPr="00F0208D">
          <w:rPr>
            <w:rStyle w:val="Hyperlink"/>
            <w:noProof/>
          </w:rPr>
          <w:t>4.5.2 Modalwert</w:t>
        </w:r>
        <w:r w:rsidR="00EA4E62">
          <w:rPr>
            <w:noProof/>
            <w:webHidden/>
          </w:rPr>
          <w:tab/>
        </w:r>
        <w:r w:rsidR="00EA4E62">
          <w:rPr>
            <w:noProof/>
            <w:webHidden/>
          </w:rPr>
          <w:fldChar w:fldCharType="begin"/>
        </w:r>
        <w:r w:rsidR="00EA4E62">
          <w:rPr>
            <w:noProof/>
            <w:webHidden/>
          </w:rPr>
          <w:instrText xml:space="preserve"> PAGEREF _Toc472593875 \h </w:instrText>
        </w:r>
        <w:r w:rsidR="00EA4E62">
          <w:rPr>
            <w:noProof/>
            <w:webHidden/>
          </w:rPr>
        </w:r>
        <w:r w:rsidR="00EA4E62">
          <w:rPr>
            <w:noProof/>
            <w:webHidden/>
          </w:rPr>
          <w:fldChar w:fldCharType="separate"/>
        </w:r>
        <w:r w:rsidR="006249AB">
          <w:rPr>
            <w:noProof/>
            <w:webHidden/>
          </w:rPr>
          <w:t>30</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76" w:history="1">
        <w:r w:rsidR="00EA4E62" w:rsidRPr="00F0208D">
          <w:rPr>
            <w:rStyle w:val="Hyperlink"/>
            <w:noProof/>
          </w:rPr>
          <w:t>4.5.3 Durchschnittsfarbe (Mittelwert)</w:t>
        </w:r>
        <w:r w:rsidR="00EA4E62">
          <w:rPr>
            <w:noProof/>
            <w:webHidden/>
          </w:rPr>
          <w:tab/>
        </w:r>
        <w:r w:rsidR="00EA4E62">
          <w:rPr>
            <w:noProof/>
            <w:webHidden/>
          </w:rPr>
          <w:fldChar w:fldCharType="begin"/>
        </w:r>
        <w:r w:rsidR="00EA4E62">
          <w:rPr>
            <w:noProof/>
            <w:webHidden/>
          </w:rPr>
          <w:instrText xml:space="preserve"> PAGEREF _Toc472593876 \h </w:instrText>
        </w:r>
        <w:r w:rsidR="00EA4E62">
          <w:rPr>
            <w:noProof/>
            <w:webHidden/>
          </w:rPr>
        </w:r>
        <w:r w:rsidR="00EA4E62">
          <w:rPr>
            <w:noProof/>
            <w:webHidden/>
          </w:rPr>
          <w:fldChar w:fldCharType="separate"/>
        </w:r>
        <w:r w:rsidR="006249AB">
          <w:rPr>
            <w:noProof/>
            <w:webHidden/>
          </w:rPr>
          <w:t>30</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77" w:history="1">
        <w:r w:rsidR="00EA4E62" w:rsidRPr="00F0208D">
          <w:rPr>
            <w:rStyle w:val="Hyperlink"/>
            <w:noProof/>
          </w:rPr>
          <w:t>4.5.4 Median</w:t>
        </w:r>
        <w:r w:rsidR="00EA4E62">
          <w:rPr>
            <w:noProof/>
            <w:webHidden/>
          </w:rPr>
          <w:tab/>
        </w:r>
        <w:r w:rsidR="00EA4E62">
          <w:rPr>
            <w:noProof/>
            <w:webHidden/>
          </w:rPr>
          <w:fldChar w:fldCharType="begin"/>
        </w:r>
        <w:r w:rsidR="00EA4E62">
          <w:rPr>
            <w:noProof/>
            <w:webHidden/>
          </w:rPr>
          <w:instrText xml:space="preserve"> PAGEREF _Toc472593877 \h </w:instrText>
        </w:r>
        <w:r w:rsidR="00EA4E62">
          <w:rPr>
            <w:noProof/>
            <w:webHidden/>
          </w:rPr>
        </w:r>
        <w:r w:rsidR="00EA4E62">
          <w:rPr>
            <w:noProof/>
            <w:webHidden/>
          </w:rPr>
          <w:fldChar w:fldCharType="separate"/>
        </w:r>
        <w:r w:rsidR="006249AB">
          <w:rPr>
            <w:noProof/>
            <w:webHidden/>
          </w:rPr>
          <w:t>31</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78" w:history="1">
        <w:r w:rsidR="00EA4E62" w:rsidRPr="00F0208D">
          <w:rPr>
            <w:rStyle w:val="Hyperlink"/>
            <w:noProof/>
          </w:rPr>
          <w:t>4.5.5 Varianz und Standardabweichung</w:t>
        </w:r>
        <w:r w:rsidR="00EA4E62">
          <w:rPr>
            <w:noProof/>
            <w:webHidden/>
          </w:rPr>
          <w:tab/>
        </w:r>
        <w:r w:rsidR="00EA4E62">
          <w:rPr>
            <w:noProof/>
            <w:webHidden/>
          </w:rPr>
          <w:fldChar w:fldCharType="begin"/>
        </w:r>
        <w:r w:rsidR="00EA4E62">
          <w:rPr>
            <w:noProof/>
            <w:webHidden/>
          </w:rPr>
          <w:instrText xml:space="preserve"> PAGEREF _Toc472593878 \h </w:instrText>
        </w:r>
        <w:r w:rsidR="00EA4E62">
          <w:rPr>
            <w:noProof/>
            <w:webHidden/>
          </w:rPr>
        </w:r>
        <w:r w:rsidR="00EA4E62">
          <w:rPr>
            <w:noProof/>
            <w:webHidden/>
          </w:rPr>
          <w:fldChar w:fldCharType="separate"/>
        </w:r>
        <w:r w:rsidR="006249AB">
          <w:rPr>
            <w:noProof/>
            <w:webHidden/>
          </w:rPr>
          <w:t>31</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79" w:history="1">
        <w:r w:rsidR="00EA4E62" w:rsidRPr="00F0208D">
          <w:rPr>
            <w:rStyle w:val="Hyperlink"/>
            <w:noProof/>
          </w:rPr>
          <w:t>4.5.6 Kontrast, Minimum und Maximum</w:t>
        </w:r>
        <w:r w:rsidR="00EA4E62">
          <w:rPr>
            <w:noProof/>
            <w:webHidden/>
          </w:rPr>
          <w:tab/>
        </w:r>
        <w:r w:rsidR="00EA4E62">
          <w:rPr>
            <w:noProof/>
            <w:webHidden/>
          </w:rPr>
          <w:fldChar w:fldCharType="begin"/>
        </w:r>
        <w:r w:rsidR="00EA4E62">
          <w:rPr>
            <w:noProof/>
            <w:webHidden/>
          </w:rPr>
          <w:instrText xml:space="preserve"> PAGEREF _Toc472593879 \h </w:instrText>
        </w:r>
        <w:r w:rsidR="00EA4E62">
          <w:rPr>
            <w:noProof/>
            <w:webHidden/>
          </w:rPr>
        </w:r>
        <w:r w:rsidR="00EA4E62">
          <w:rPr>
            <w:noProof/>
            <w:webHidden/>
          </w:rPr>
          <w:fldChar w:fldCharType="separate"/>
        </w:r>
        <w:r w:rsidR="006249AB">
          <w:rPr>
            <w:noProof/>
            <w:webHidden/>
          </w:rPr>
          <w:t>32</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80" w:history="1">
        <w:r w:rsidR="00EA4E62" w:rsidRPr="00F0208D">
          <w:rPr>
            <w:rStyle w:val="Hyperlink"/>
            <w:noProof/>
          </w:rPr>
          <w:t>4.5.7 Berechnung der Kennzahlen ohne OpenCV-Methoden</w:t>
        </w:r>
        <w:r w:rsidR="00EA4E62">
          <w:rPr>
            <w:noProof/>
            <w:webHidden/>
          </w:rPr>
          <w:tab/>
        </w:r>
        <w:r w:rsidR="00EA4E62">
          <w:rPr>
            <w:noProof/>
            <w:webHidden/>
          </w:rPr>
          <w:fldChar w:fldCharType="begin"/>
        </w:r>
        <w:r w:rsidR="00EA4E62">
          <w:rPr>
            <w:noProof/>
            <w:webHidden/>
          </w:rPr>
          <w:instrText xml:space="preserve"> PAGEREF _Toc472593880 \h </w:instrText>
        </w:r>
        <w:r w:rsidR="00EA4E62">
          <w:rPr>
            <w:noProof/>
            <w:webHidden/>
          </w:rPr>
        </w:r>
        <w:r w:rsidR="00EA4E62">
          <w:rPr>
            <w:noProof/>
            <w:webHidden/>
          </w:rPr>
          <w:fldChar w:fldCharType="separate"/>
        </w:r>
        <w:r w:rsidR="006249AB">
          <w:rPr>
            <w:noProof/>
            <w:webHidden/>
          </w:rPr>
          <w:t>32</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81" w:history="1">
        <w:r w:rsidR="00EA4E62" w:rsidRPr="00F0208D">
          <w:rPr>
            <w:rStyle w:val="Hyperlink"/>
            <w:noProof/>
          </w:rPr>
          <w:t>4.5.8 Statistik Modul</w:t>
        </w:r>
        <w:r w:rsidR="00EA4E62">
          <w:rPr>
            <w:noProof/>
            <w:webHidden/>
          </w:rPr>
          <w:tab/>
        </w:r>
        <w:r w:rsidR="00EA4E62">
          <w:rPr>
            <w:noProof/>
            <w:webHidden/>
          </w:rPr>
          <w:fldChar w:fldCharType="begin"/>
        </w:r>
        <w:r w:rsidR="00EA4E62">
          <w:rPr>
            <w:noProof/>
            <w:webHidden/>
          </w:rPr>
          <w:instrText xml:space="preserve"> PAGEREF _Toc472593881 \h </w:instrText>
        </w:r>
        <w:r w:rsidR="00EA4E62">
          <w:rPr>
            <w:noProof/>
            <w:webHidden/>
          </w:rPr>
        </w:r>
        <w:r w:rsidR="00EA4E62">
          <w:rPr>
            <w:noProof/>
            <w:webHidden/>
          </w:rPr>
          <w:fldChar w:fldCharType="separate"/>
        </w:r>
        <w:r w:rsidR="006249AB">
          <w:rPr>
            <w:noProof/>
            <w:webHidden/>
          </w:rPr>
          <w:t>32</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82" w:history="1">
        <w:r w:rsidR="00EA4E62" w:rsidRPr="00F0208D">
          <w:rPr>
            <w:rStyle w:val="Hyperlink"/>
            <w:noProof/>
          </w:rPr>
          <w:t>4.6 Statistische Werte in Datenbank ablegen</w:t>
        </w:r>
        <w:r w:rsidR="00EA4E62">
          <w:rPr>
            <w:noProof/>
            <w:webHidden/>
          </w:rPr>
          <w:tab/>
        </w:r>
        <w:r w:rsidR="00EA4E62">
          <w:rPr>
            <w:noProof/>
            <w:webHidden/>
          </w:rPr>
          <w:fldChar w:fldCharType="begin"/>
        </w:r>
        <w:r w:rsidR="00EA4E62">
          <w:rPr>
            <w:noProof/>
            <w:webHidden/>
          </w:rPr>
          <w:instrText xml:space="preserve"> PAGEREF _Toc472593882 \h </w:instrText>
        </w:r>
        <w:r w:rsidR="00EA4E62">
          <w:rPr>
            <w:noProof/>
            <w:webHidden/>
          </w:rPr>
        </w:r>
        <w:r w:rsidR="00EA4E62">
          <w:rPr>
            <w:noProof/>
            <w:webHidden/>
          </w:rPr>
          <w:fldChar w:fldCharType="separate"/>
        </w:r>
        <w:r w:rsidR="006249AB">
          <w:rPr>
            <w:noProof/>
            <w:webHidden/>
          </w:rPr>
          <w:t>34</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83" w:history="1">
        <w:r w:rsidR="00EA4E62" w:rsidRPr="00F0208D">
          <w:rPr>
            <w:rStyle w:val="Hyperlink"/>
            <w:noProof/>
          </w:rPr>
          <w:t>4.6.1 Datenstruktur</w:t>
        </w:r>
        <w:r w:rsidR="00EA4E62">
          <w:rPr>
            <w:noProof/>
            <w:webHidden/>
          </w:rPr>
          <w:tab/>
        </w:r>
        <w:r w:rsidR="00EA4E62">
          <w:rPr>
            <w:noProof/>
            <w:webHidden/>
          </w:rPr>
          <w:fldChar w:fldCharType="begin"/>
        </w:r>
        <w:r w:rsidR="00EA4E62">
          <w:rPr>
            <w:noProof/>
            <w:webHidden/>
          </w:rPr>
          <w:instrText xml:space="preserve"> PAGEREF _Toc472593883 \h </w:instrText>
        </w:r>
        <w:r w:rsidR="00EA4E62">
          <w:rPr>
            <w:noProof/>
            <w:webHidden/>
          </w:rPr>
        </w:r>
        <w:r w:rsidR="00EA4E62">
          <w:rPr>
            <w:noProof/>
            <w:webHidden/>
          </w:rPr>
          <w:fldChar w:fldCharType="separate"/>
        </w:r>
        <w:r w:rsidR="006249AB">
          <w:rPr>
            <w:noProof/>
            <w:webHidden/>
          </w:rPr>
          <w:t>34</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84" w:history="1">
        <w:r w:rsidR="00EA4E62" w:rsidRPr="00F0208D">
          <w:rPr>
            <w:rStyle w:val="Hyperlink"/>
            <w:noProof/>
          </w:rPr>
          <w:t>4.6.2 Programm</w:t>
        </w:r>
        <w:r w:rsidR="00EA4E62">
          <w:rPr>
            <w:noProof/>
            <w:webHidden/>
          </w:rPr>
          <w:tab/>
        </w:r>
        <w:r w:rsidR="00EA4E62">
          <w:rPr>
            <w:noProof/>
            <w:webHidden/>
          </w:rPr>
          <w:fldChar w:fldCharType="begin"/>
        </w:r>
        <w:r w:rsidR="00EA4E62">
          <w:rPr>
            <w:noProof/>
            <w:webHidden/>
          </w:rPr>
          <w:instrText xml:space="preserve"> PAGEREF _Toc472593884 \h </w:instrText>
        </w:r>
        <w:r w:rsidR="00EA4E62">
          <w:rPr>
            <w:noProof/>
            <w:webHidden/>
          </w:rPr>
        </w:r>
        <w:r w:rsidR="00EA4E62">
          <w:rPr>
            <w:noProof/>
            <w:webHidden/>
          </w:rPr>
          <w:fldChar w:fldCharType="separate"/>
        </w:r>
        <w:r w:rsidR="006249AB">
          <w:rPr>
            <w:noProof/>
            <w:webHidden/>
          </w:rPr>
          <w:t>34</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85" w:history="1">
        <w:r w:rsidR="00EA4E62" w:rsidRPr="00F0208D">
          <w:rPr>
            <w:rStyle w:val="Hyperlink"/>
            <w:noProof/>
          </w:rPr>
          <w:t>4.6.3 Grösse der Datenbank</w:t>
        </w:r>
        <w:r w:rsidR="00EA4E62">
          <w:rPr>
            <w:noProof/>
            <w:webHidden/>
          </w:rPr>
          <w:tab/>
        </w:r>
        <w:r w:rsidR="00EA4E62">
          <w:rPr>
            <w:noProof/>
            <w:webHidden/>
          </w:rPr>
          <w:fldChar w:fldCharType="begin"/>
        </w:r>
        <w:r w:rsidR="00EA4E62">
          <w:rPr>
            <w:noProof/>
            <w:webHidden/>
          </w:rPr>
          <w:instrText xml:space="preserve"> PAGEREF _Toc472593885 \h </w:instrText>
        </w:r>
        <w:r w:rsidR="00EA4E62">
          <w:rPr>
            <w:noProof/>
            <w:webHidden/>
          </w:rPr>
        </w:r>
        <w:r w:rsidR="00EA4E62">
          <w:rPr>
            <w:noProof/>
            <w:webHidden/>
          </w:rPr>
          <w:fldChar w:fldCharType="separate"/>
        </w:r>
        <w:r w:rsidR="006249AB">
          <w:rPr>
            <w:noProof/>
            <w:webHidden/>
          </w:rPr>
          <w:t>35</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86" w:history="1">
        <w:r w:rsidR="00EA4E62" w:rsidRPr="00F0208D">
          <w:rPr>
            <w:rStyle w:val="Hyperlink"/>
            <w:noProof/>
          </w:rPr>
          <w:t>4.7 Plot Modul</w:t>
        </w:r>
        <w:r w:rsidR="00EA4E62">
          <w:rPr>
            <w:noProof/>
            <w:webHidden/>
          </w:rPr>
          <w:tab/>
        </w:r>
        <w:r w:rsidR="00EA4E62">
          <w:rPr>
            <w:noProof/>
            <w:webHidden/>
          </w:rPr>
          <w:fldChar w:fldCharType="begin"/>
        </w:r>
        <w:r w:rsidR="00EA4E62">
          <w:rPr>
            <w:noProof/>
            <w:webHidden/>
          </w:rPr>
          <w:instrText xml:space="preserve"> PAGEREF _Toc472593886 \h </w:instrText>
        </w:r>
        <w:r w:rsidR="00EA4E62">
          <w:rPr>
            <w:noProof/>
            <w:webHidden/>
          </w:rPr>
        </w:r>
        <w:r w:rsidR="00EA4E62">
          <w:rPr>
            <w:noProof/>
            <w:webHidden/>
          </w:rPr>
          <w:fldChar w:fldCharType="separate"/>
        </w:r>
        <w:r w:rsidR="006249AB">
          <w:rPr>
            <w:noProof/>
            <w:webHidden/>
          </w:rPr>
          <w:t>36</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87" w:history="1">
        <w:r w:rsidR="00EA4E62" w:rsidRPr="00F0208D">
          <w:rPr>
            <w:rStyle w:val="Hyperlink"/>
            <w:noProof/>
          </w:rPr>
          <w:t>4.7.1 Erkenntnisse</w:t>
        </w:r>
        <w:r w:rsidR="00EA4E62">
          <w:rPr>
            <w:noProof/>
            <w:webHidden/>
          </w:rPr>
          <w:tab/>
        </w:r>
        <w:r w:rsidR="00EA4E62">
          <w:rPr>
            <w:noProof/>
            <w:webHidden/>
          </w:rPr>
          <w:fldChar w:fldCharType="begin"/>
        </w:r>
        <w:r w:rsidR="00EA4E62">
          <w:rPr>
            <w:noProof/>
            <w:webHidden/>
          </w:rPr>
          <w:instrText xml:space="preserve"> PAGEREF _Toc472593887 \h </w:instrText>
        </w:r>
        <w:r w:rsidR="00EA4E62">
          <w:rPr>
            <w:noProof/>
            <w:webHidden/>
          </w:rPr>
        </w:r>
        <w:r w:rsidR="00EA4E62">
          <w:rPr>
            <w:noProof/>
            <w:webHidden/>
          </w:rPr>
          <w:fldChar w:fldCharType="separate"/>
        </w:r>
        <w:r w:rsidR="006249AB">
          <w:rPr>
            <w:noProof/>
            <w:webHidden/>
          </w:rPr>
          <w:t>38</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88" w:history="1">
        <w:r w:rsidR="00EA4E62" w:rsidRPr="00F0208D">
          <w:rPr>
            <w:rStyle w:val="Hyperlink"/>
            <w:noProof/>
          </w:rPr>
          <w:t>4.8 2D Plot Modul</w:t>
        </w:r>
        <w:r w:rsidR="00EA4E62">
          <w:rPr>
            <w:noProof/>
            <w:webHidden/>
          </w:rPr>
          <w:tab/>
        </w:r>
        <w:r w:rsidR="00EA4E62">
          <w:rPr>
            <w:noProof/>
            <w:webHidden/>
          </w:rPr>
          <w:fldChar w:fldCharType="begin"/>
        </w:r>
        <w:r w:rsidR="00EA4E62">
          <w:rPr>
            <w:noProof/>
            <w:webHidden/>
          </w:rPr>
          <w:instrText xml:space="preserve"> PAGEREF _Toc472593888 \h </w:instrText>
        </w:r>
        <w:r w:rsidR="00EA4E62">
          <w:rPr>
            <w:noProof/>
            <w:webHidden/>
          </w:rPr>
        </w:r>
        <w:r w:rsidR="00EA4E62">
          <w:rPr>
            <w:noProof/>
            <w:webHidden/>
          </w:rPr>
          <w:fldChar w:fldCharType="separate"/>
        </w:r>
        <w:r w:rsidR="006249AB">
          <w:rPr>
            <w:noProof/>
            <w:webHidden/>
          </w:rPr>
          <w:t>38</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89" w:history="1">
        <w:r w:rsidR="00EA4E62" w:rsidRPr="00F0208D">
          <w:rPr>
            <w:rStyle w:val="Hyperlink"/>
            <w:noProof/>
          </w:rPr>
          <w:t>4.8.1 Erkenntnisse</w:t>
        </w:r>
        <w:r w:rsidR="00EA4E62">
          <w:rPr>
            <w:noProof/>
            <w:webHidden/>
          </w:rPr>
          <w:tab/>
        </w:r>
        <w:r w:rsidR="00EA4E62">
          <w:rPr>
            <w:noProof/>
            <w:webHidden/>
          </w:rPr>
          <w:fldChar w:fldCharType="begin"/>
        </w:r>
        <w:r w:rsidR="00EA4E62">
          <w:rPr>
            <w:noProof/>
            <w:webHidden/>
          </w:rPr>
          <w:instrText xml:space="preserve"> PAGEREF _Toc472593889 \h </w:instrText>
        </w:r>
        <w:r w:rsidR="00EA4E62">
          <w:rPr>
            <w:noProof/>
            <w:webHidden/>
          </w:rPr>
        </w:r>
        <w:r w:rsidR="00EA4E62">
          <w:rPr>
            <w:noProof/>
            <w:webHidden/>
          </w:rPr>
          <w:fldChar w:fldCharType="separate"/>
        </w:r>
        <w:r w:rsidR="006249AB">
          <w:rPr>
            <w:noProof/>
            <w:webHidden/>
          </w:rPr>
          <w:t>40</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90" w:history="1">
        <w:r w:rsidR="00EA4E62" w:rsidRPr="00F0208D">
          <w:rPr>
            <w:rStyle w:val="Hyperlink"/>
            <w:noProof/>
          </w:rPr>
          <w:t>4.9 Statistische Werte zeitlich kombinieren</w:t>
        </w:r>
        <w:r w:rsidR="00EA4E62">
          <w:rPr>
            <w:noProof/>
            <w:webHidden/>
          </w:rPr>
          <w:tab/>
        </w:r>
        <w:r w:rsidR="00EA4E62">
          <w:rPr>
            <w:noProof/>
            <w:webHidden/>
          </w:rPr>
          <w:fldChar w:fldCharType="begin"/>
        </w:r>
        <w:r w:rsidR="00EA4E62">
          <w:rPr>
            <w:noProof/>
            <w:webHidden/>
          </w:rPr>
          <w:instrText xml:space="preserve"> PAGEREF _Toc472593890 \h </w:instrText>
        </w:r>
        <w:r w:rsidR="00EA4E62">
          <w:rPr>
            <w:noProof/>
            <w:webHidden/>
          </w:rPr>
        </w:r>
        <w:r w:rsidR="00EA4E62">
          <w:rPr>
            <w:noProof/>
            <w:webHidden/>
          </w:rPr>
          <w:fldChar w:fldCharType="separate"/>
        </w:r>
        <w:r w:rsidR="006249AB">
          <w:rPr>
            <w:noProof/>
            <w:webHidden/>
          </w:rPr>
          <w:t>40</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91" w:history="1">
        <w:r w:rsidR="00EA4E62" w:rsidRPr="00F0208D">
          <w:rPr>
            <w:rStyle w:val="Hyperlink"/>
            <w:noProof/>
          </w:rPr>
          <w:t>4.9.1 Statistische Werte in 2-Stunden-Zeitfenster kombinieren und abspeichern</w:t>
        </w:r>
        <w:r w:rsidR="00EA4E62">
          <w:rPr>
            <w:noProof/>
            <w:webHidden/>
          </w:rPr>
          <w:tab/>
        </w:r>
        <w:r w:rsidR="00EA4E62">
          <w:rPr>
            <w:noProof/>
            <w:webHidden/>
          </w:rPr>
          <w:fldChar w:fldCharType="begin"/>
        </w:r>
        <w:r w:rsidR="00EA4E62">
          <w:rPr>
            <w:noProof/>
            <w:webHidden/>
          </w:rPr>
          <w:instrText xml:space="preserve"> PAGEREF _Toc472593891 \h </w:instrText>
        </w:r>
        <w:r w:rsidR="00EA4E62">
          <w:rPr>
            <w:noProof/>
            <w:webHidden/>
          </w:rPr>
        </w:r>
        <w:r w:rsidR="00EA4E62">
          <w:rPr>
            <w:noProof/>
            <w:webHidden/>
          </w:rPr>
          <w:fldChar w:fldCharType="separate"/>
        </w:r>
        <w:r w:rsidR="006249AB">
          <w:rPr>
            <w:noProof/>
            <w:webHidden/>
          </w:rPr>
          <w:t>40</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92" w:history="1">
        <w:r w:rsidR="00EA4E62" w:rsidRPr="00F0208D">
          <w:rPr>
            <w:rStyle w:val="Hyperlink"/>
            <w:noProof/>
          </w:rPr>
          <w:t>4.9.2 Erfasste Jahreswochen</w:t>
        </w:r>
        <w:r w:rsidR="00EA4E62">
          <w:rPr>
            <w:noProof/>
            <w:webHidden/>
          </w:rPr>
          <w:tab/>
        </w:r>
        <w:r w:rsidR="00EA4E62">
          <w:rPr>
            <w:noProof/>
            <w:webHidden/>
          </w:rPr>
          <w:fldChar w:fldCharType="begin"/>
        </w:r>
        <w:r w:rsidR="00EA4E62">
          <w:rPr>
            <w:noProof/>
            <w:webHidden/>
          </w:rPr>
          <w:instrText xml:space="preserve"> PAGEREF _Toc472593892 \h </w:instrText>
        </w:r>
        <w:r w:rsidR="00EA4E62">
          <w:rPr>
            <w:noProof/>
            <w:webHidden/>
          </w:rPr>
        </w:r>
        <w:r w:rsidR="00EA4E62">
          <w:rPr>
            <w:noProof/>
            <w:webHidden/>
          </w:rPr>
          <w:fldChar w:fldCharType="separate"/>
        </w:r>
        <w:r w:rsidR="006249AB">
          <w:rPr>
            <w:noProof/>
            <w:webHidden/>
          </w:rPr>
          <w:t>41</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93" w:history="1">
        <w:r w:rsidR="00EA4E62" w:rsidRPr="00F0208D">
          <w:rPr>
            <w:rStyle w:val="Hyperlink"/>
            <w:noProof/>
          </w:rPr>
          <w:t>4.9.3 Zeitfenster</w:t>
        </w:r>
        <w:r w:rsidR="00EA4E62">
          <w:rPr>
            <w:noProof/>
            <w:webHidden/>
          </w:rPr>
          <w:tab/>
        </w:r>
        <w:r w:rsidR="00EA4E62">
          <w:rPr>
            <w:noProof/>
            <w:webHidden/>
          </w:rPr>
          <w:fldChar w:fldCharType="begin"/>
        </w:r>
        <w:r w:rsidR="00EA4E62">
          <w:rPr>
            <w:noProof/>
            <w:webHidden/>
          </w:rPr>
          <w:instrText xml:space="preserve"> PAGEREF _Toc472593893 \h </w:instrText>
        </w:r>
        <w:r w:rsidR="00EA4E62">
          <w:rPr>
            <w:noProof/>
            <w:webHidden/>
          </w:rPr>
        </w:r>
        <w:r w:rsidR="00EA4E62">
          <w:rPr>
            <w:noProof/>
            <w:webHidden/>
          </w:rPr>
          <w:fldChar w:fldCharType="separate"/>
        </w:r>
        <w:r w:rsidR="006249AB">
          <w:rPr>
            <w:noProof/>
            <w:webHidden/>
          </w:rPr>
          <w:t>42</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94" w:history="1">
        <w:r w:rsidR="00EA4E62" w:rsidRPr="00F0208D">
          <w:rPr>
            <w:rStyle w:val="Hyperlink"/>
            <w:noProof/>
          </w:rPr>
          <w:t>4.9.4 Kategorie-Permutationen</w:t>
        </w:r>
        <w:r w:rsidR="00EA4E62">
          <w:rPr>
            <w:noProof/>
            <w:webHidden/>
          </w:rPr>
          <w:tab/>
        </w:r>
        <w:r w:rsidR="00EA4E62">
          <w:rPr>
            <w:noProof/>
            <w:webHidden/>
          </w:rPr>
          <w:fldChar w:fldCharType="begin"/>
        </w:r>
        <w:r w:rsidR="00EA4E62">
          <w:rPr>
            <w:noProof/>
            <w:webHidden/>
          </w:rPr>
          <w:instrText xml:space="preserve"> PAGEREF _Toc472593894 \h </w:instrText>
        </w:r>
        <w:r w:rsidR="00EA4E62">
          <w:rPr>
            <w:noProof/>
            <w:webHidden/>
          </w:rPr>
        </w:r>
        <w:r w:rsidR="00EA4E62">
          <w:rPr>
            <w:noProof/>
            <w:webHidden/>
          </w:rPr>
          <w:fldChar w:fldCharType="separate"/>
        </w:r>
        <w:r w:rsidR="006249AB">
          <w:rPr>
            <w:noProof/>
            <w:webHidden/>
          </w:rPr>
          <w:t>42</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95" w:history="1">
        <w:r w:rsidR="00EA4E62" w:rsidRPr="00F0208D">
          <w:rPr>
            <w:rStyle w:val="Hyperlink"/>
            <w:noProof/>
          </w:rPr>
          <w:t>4.9.5 Skript für die Kombination</w:t>
        </w:r>
        <w:r w:rsidR="00EA4E62">
          <w:rPr>
            <w:noProof/>
            <w:webHidden/>
          </w:rPr>
          <w:tab/>
        </w:r>
        <w:r w:rsidR="00EA4E62">
          <w:rPr>
            <w:noProof/>
            <w:webHidden/>
          </w:rPr>
          <w:fldChar w:fldCharType="begin"/>
        </w:r>
        <w:r w:rsidR="00EA4E62">
          <w:rPr>
            <w:noProof/>
            <w:webHidden/>
          </w:rPr>
          <w:instrText xml:space="preserve"> PAGEREF _Toc472593895 \h </w:instrText>
        </w:r>
        <w:r w:rsidR="00EA4E62">
          <w:rPr>
            <w:noProof/>
            <w:webHidden/>
          </w:rPr>
        </w:r>
        <w:r w:rsidR="00EA4E62">
          <w:rPr>
            <w:noProof/>
            <w:webHidden/>
          </w:rPr>
          <w:fldChar w:fldCharType="separate"/>
        </w:r>
        <w:r w:rsidR="006249AB">
          <w:rPr>
            <w:noProof/>
            <w:webHidden/>
          </w:rPr>
          <w:t>43</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96" w:history="1">
        <w:r w:rsidR="00EA4E62" w:rsidRPr="00F0208D">
          <w:rPr>
            <w:rStyle w:val="Hyperlink"/>
            <w:noProof/>
          </w:rPr>
          <w:t>4.9.6 Combined Plot Modul</w:t>
        </w:r>
        <w:r w:rsidR="00EA4E62">
          <w:rPr>
            <w:noProof/>
            <w:webHidden/>
          </w:rPr>
          <w:tab/>
        </w:r>
        <w:r w:rsidR="00EA4E62">
          <w:rPr>
            <w:noProof/>
            <w:webHidden/>
          </w:rPr>
          <w:fldChar w:fldCharType="begin"/>
        </w:r>
        <w:r w:rsidR="00EA4E62">
          <w:rPr>
            <w:noProof/>
            <w:webHidden/>
          </w:rPr>
          <w:instrText xml:space="preserve"> PAGEREF _Toc472593896 \h </w:instrText>
        </w:r>
        <w:r w:rsidR="00EA4E62">
          <w:rPr>
            <w:noProof/>
            <w:webHidden/>
          </w:rPr>
        </w:r>
        <w:r w:rsidR="00EA4E62">
          <w:rPr>
            <w:noProof/>
            <w:webHidden/>
          </w:rPr>
          <w:fldChar w:fldCharType="separate"/>
        </w:r>
        <w:r w:rsidR="006249AB">
          <w:rPr>
            <w:noProof/>
            <w:webHidden/>
          </w:rPr>
          <w:t>43</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897" w:history="1">
        <w:r w:rsidR="00EA4E62" w:rsidRPr="00F0208D">
          <w:rPr>
            <w:rStyle w:val="Hyperlink"/>
            <w:noProof/>
          </w:rPr>
          <w:t>4.10 Klassifikation</w:t>
        </w:r>
        <w:r w:rsidR="00EA4E62">
          <w:rPr>
            <w:noProof/>
            <w:webHidden/>
          </w:rPr>
          <w:tab/>
        </w:r>
        <w:r w:rsidR="00EA4E62">
          <w:rPr>
            <w:noProof/>
            <w:webHidden/>
          </w:rPr>
          <w:fldChar w:fldCharType="begin"/>
        </w:r>
        <w:r w:rsidR="00EA4E62">
          <w:rPr>
            <w:noProof/>
            <w:webHidden/>
          </w:rPr>
          <w:instrText xml:space="preserve"> PAGEREF _Toc472593897 \h </w:instrText>
        </w:r>
        <w:r w:rsidR="00EA4E62">
          <w:rPr>
            <w:noProof/>
            <w:webHidden/>
          </w:rPr>
        </w:r>
        <w:r w:rsidR="00EA4E62">
          <w:rPr>
            <w:noProof/>
            <w:webHidden/>
          </w:rPr>
          <w:fldChar w:fldCharType="separate"/>
        </w:r>
        <w:r w:rsidR="006249AB">
          <w:rPr>
            <w:noProof/>
            <w:webHidden/>
          </w:rPr>
          <w:t>44</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98" w:history="1">
        <w:r w:rsidR="00EA4E62" w:rsidRPr="00F0208D">
          <w:rPr>
            <w:rStyle w:val="Hyperlink"/>
            <w:noProof/>
          </w:rPr>
          <w:t>4.10.1 Distanzmass</w:t>
        </w:r>
        <w:r w:rsidR="00EA4E62">
          <w:rPr>
            <w:noProof/>
            <w:webHidden/>
          </w:rPr>
          <w:tab/>
        </w:r>
        <w:r w:rsidR="00EA4E62">
          <w:rPr>
            <w:noProof/>
            <w:webHidden/>
          </w:rPr>
          <w:fldChar w:fldCharType="begin"/>
        </w:r>
        <w:r w:rsidR="00EA4E62">
          <w:rPr>
            <w:noProof/>
            <w:webHidden/>
          </w:rPr>
          <w:instrText xml:space="preserve"> PAGEREF _Toc472593898 \h </w:instrText>
        </w:r>
        <w:r w:rsidR="00EA4E62">
          <w:rPr>
            <w:noProof/>
            <w:webHidden/>
          </w:rPr>
        </w:r>
        <w:r w:rsidR="00EA4E62">
          <w:rPr>
            <w:noProof/>
            <w:webHidden/>
          </w:rPr>
          <w:fldChar w:fldCharType="separate"/>
        </w:r>
        <w:r w:rsidR="006249AB">
          <w:rPr>
            <w:noProof/>
            <w:webHidden/>
          </w:rPr>
          <w:t>44</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899" w:history="1">
        <w:r w:rsidR="00EA4E62" w:rsidRPr="00F0208D">
          <w:rPr>
            <w:rStyle w:val="Hyperlink"/>
            <w:noProof/>
          </w:rPr>
          <w:t>4.10.2 Algorithmus</w:t>
        </w:r>
        <w:r w:rsidR="00EA4E62">
          <w:rPr>
            <w:noProof/>
            <w:webHidden/>
          </w:rPr>
          <w:tab/>
        </w:r>
        <w:r w:rsidR="00EA4E62">
          <w:rPr>
            <w:noProof/>
            <w:webHidden/>
          </w:rPr>
          <w:fldChar w:fldCharType="begin"/>
        </w:r>
        <w:r w:rsidR="00EA4E62">
          <w:rPr>
            <w:noProof/>
            <w:webHidden/>
          </w:rPr>
          <w:instrText xml:space="preserve"> PAGEREF _Toc472593899 \h </w:instrText>
        </w:r>
        <w:r w:rsidR="00EA4E62">
          <w:rPr>
            <w:noProof/>
            <w:webHidden/>
          </w:rPr>
        </w:r>
        <w:r w:rsidR="00EA4E62">
          <w:rPr>
            <w:noProof/>
            <w:webHidden/>
          </w:rPr>
          <w:fldChar w:fldCharType="separate"/>
        </w:r>
        <w:r w:rsidR="006249AB">
          <w:rPr>
            <w:noProof/>
            <w:webHidden/>
          </w:rPr>
          <w:t>45</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900" w:history="1">
        <w:r w:rsidR="00EA4E62" w:rsidRPr="00F0208D">
          <w:rPr>
            <w:rStyle w:val="Hyperlink"/>
            <w:noProof/>
          </w:rPr>
          <w:t>4.10.3 Benutzerschnittstelle</w:t>
        </w:r>
        <w:r w:rsidR="00EA4E62">
          <w:rPr>
            <w:noProof/>
            <w:webHidden/>
          </w:rPr>
          <w:tab/>
        </w:r>
        <w:r w:rsidR="00EA4E62">
          <w:rPr>
            <w:noProof/>
            <w:webHidden/>
          </w:rPr>
          <w:fldChar w:fldCharType="begin"/>
        </w:r>
        <w:r w:rsidR="00EA4E62">
          <w:rPr>
            <w:noProof/>
            <w:webHidden/>
          </w:rPr>
          <w:instrText xml:space="preserve"> PAGEREF _Toc472593900 \h </w:instrText>
        </w:r>
        <w:r w:rsidR="00EA4E62">
          <w:rPr>
            <w:noProof/>
            <w:webHidden/>
          </w:rPr>
        </w:r>
        <w:r w:rsidR="00EA4E62">
          <w:rPr>
            <w:noProof/>
            <w:webHidden/>
          </w:rPr>
          <w:fldChar w:fldCharType="separate"/>
        </w:r>
        <w:r w:rsidR="006249AB">
          <w:rPr>
            <w:noProof/>
            <w:webHidden/>
          </w:rPr>
          <w:t>46</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901" w:history="1">
        <w:r w:rsidR="00EA4E62" w:rsidRPr="00F0208D">
          <w:rPr>
            <w:rStyle w:val="Hyperlink"/>
            <w:noProof/>
          </w:rPr>
          <w:t>4.10.4 Resultate</w:t>
        </w:r>
        <w:r w:rsidR="00EA4E62">
          <w:rPr>
            <w:noProof/>
            <w:webHidden/>
          </w:rPr>
          <w:tab/>
        </w:r>
        <w:r w:rsidR="00EA4E62">
          <w:rPr>
            <w:noProof/>
            <w:webHidden/>
          </w:rPr>
          <w:fldChar w:fldCharType="begin"/>
        </w:r>
        <w:r w:rsidR="00EA4E62">
          <w:rPr>
            <w:noProof/>
            <w:webHidden/>
          </w:rPr>
          <w:instrText xml:space="preserve"> PAGEREF _Toc472593901 \h </w:instrText>
        </w:r>
        <w:r w:rsidR="00EA4E62">
          <w:rPr>
            <w:noProof/>
            <w:webHidden/>
          </w:rPr>
        </w:r>
        <w:r w:rsidR="00EA4E62">
          <w:rPr>
            <w:noProof/>
            <w:webHidden/>
          </w:rPr>
          <w:fldChar w:fldCharType="separate"/>
        </w:r>
        <w:r w:rsidR="006249AB">
          <w:rPr>
            <w:noProof/>
            <w:webHidden/>
          </w:rPr>
          <w:t>47</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902" w:history="1">
        <w:r w:rsidR="00EA4E62" w:rsidRPr="00F0208D">
          <w:rPr>
            <w:rStyle w:val="Hyperlink"/>
            <w:noProof/>
          </w:rPr>
          <w:t>4.10.5 Optimierung: Median-Kombination</w:t>
        </w:r>
        <w:r w:rsidR="00EA4E62">
          <w:rPr>
            <w:noProof/>
            <w:webHidden/>
          </w:rPr>
          <w:tab/>
        </w:r>
        <w:r w:rsidR="00EA4E62">
          <w:rPr>
            <w:noProof/>
            <w:webHidden/>
          </w:rPr>
          <w:fldChar w:fldCharType="begin"/>
        </w:r>
        <w:r w:rsidR="00EA4E62">
          <w:rPr>
            <w:noProof/>
            <w:webHidden/>
          </w:rPr>
          <w:instrText xml:space="preserve"> PAGEREF _Toc472593902 \h </w:instrText>
        </w:r>
        <w:r w:rsidR="00EA4E62">
          <w:rPr>
            <w:noProof/>
            <w:webHidden/>
          </w:rPr>
        </w:r>
        <w:r w:rsidR="00EA4E62">
          <w:rPr>
            <w:noProof/>
            <w:webHidden/>
          </w:rPr>
          <w:fldChar w:fldCharType="separate"/>
        </w:r>
        <w:r w:rsidR="006249AB">
          <w:rPr>
            <w:noProof/>
            <w:webHidden/>
          </w:rPr>
          <w:t>48</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903" w:history="1">
        <w:r w:rsidR="00EA4E62" w:rsidRPr="00F0208D">
          <w:rPr>
            <w:rStyle w:val="Hyperlink"/>
            <w:noProof/>
          </w:rPr>
          <w:t>4.10.6 Optimierung: Inputbild Kombination</w:t>
        </w:r>
        <w:r w:rsidR="00EA4E62">
          <w:rPr>
            <w:noProof/>
            <w:webHidden/>
          </w:rPr>
          <w:tab/>
        </w:r>
        <w:r w:rsidR="00EA4E62">
          <w:rPr>
            <w:noProof/>
            <w:webHidden/>
          </w:rPr>
          <w:fldChar w:fldCharType="begin"/>
        </w:r>
        <w:r w:rsidR="00EA4E62">
          <w:rPr>
            <w:noProof/>
            <w:webHidden/>
          </w:rPr>
          <w:instrText xml:space="preserve"> PAGEREF _Toc472593903 \h </w:instrText>
        </w:r>
        <w:r w:rsidR="00EA4E62">
          <w:rPr>
            <w:noProof/>
            <w:webHidden/>
          </w:rPr>
        </w:r>
        <w:r w:rsidR="00EA4E62">
          <w:rPr>
            <w:noProof/>
            <w:webHidden/>
          </w:rPr>
          <w:fldChar w:fldCharType="separate"/>
        </w:r>
        <w:r w:rsidR="006249AB">
          <w:rPr>
            <w:noProof/>
            <w:webHidden/>
          </w:rPr>
          <w:t>48</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904" w:history="1">
        <w:r w:rsidR="00EA4E62" w:rsidRPr="00F0208D">
          <w:rPr>
            <w:rStyle w:val="Hyperlink"/>
            <w:noProof/>
          </w:rPr>
          <w:t>4.10.7 Optimierung: Patches aus 3 Inputs auswählen</w:t>
        </w:r>
        <w:r w:rsidR="00EA4E62">
          <w:rPr>
            <w:noProof/>
            <w:webHidden/>
          </w:rPr>
          <w:tab/>
        </w:r>
        <w:r w:rsidR="00EA4E62">
          <w:rPr>
            <w:noProof/>
            <w:webHidden/>
          </w:rPr>
          <w:fldChar w:fldCharType="begin"/>
        </w:r>
        <w:r w:rsidR="00EA4E62">
          <w:rPr>
            <w:noProof/>
            <w:webHidden/>
          </w:rPr>
          <w:instrText xml:space="preserve"> PAGEREF _Toc472593904 \h </w:instrText>
        </w:r>
        <w:r w:rsidR="00EA4E62">
          <w:rPr>
            <w:noProof/>
            <w:webHidden/>
          </w:rPr>
        </w:r>
        <w:r w:rsidR="00EA4E62">
          <w:rPr>
            <w:noProof/>
            <w:webHidden/>
          </w:rPr>
          <w:fldChar w:fldCharType="separate"/>
        </w:r>
        <w:r w:rsidR="006249AB">
          <w:rPr>
            <w:noProof/>
            <w:webHidden/>
          </w:rPr>
          <w:t>50</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905" w:history="1">
        <w:r w:rsidR="00EA4E62" w:rsidRPr="00F0208D">
          <w:rPr>
            <w:rStyle w:val="Hyperlink"/>
            <w:noProof/>
          </w:rPr>
          <w:t>4.10.8 Ergebnisse</w:t>
        </w:r>
        <w:r w:rsidR="00EA4E62">
          <w:rPr>
            <w:noProof/>
            <w:webHidden/>
          </w:rPr>
          <w:tab/>
        </w:r>
        <w:r w:rsidR="00EA4E62">
          <w:rPr>
            <w:noProof/>
            <w:webHidden/>
          </w:rPr>
          <w:fldChar w:fldCharType="begin"/>
        </w:r>
        <w:r w:rsidR="00EA4E62">
          <w:rPr>
            <w:noProof/>
            <w:webHidden/>
          </w:rPr>
          <w:instrText xml:space="preserve"> PAGEREF _Toc472593905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EA4E62" w:rsidRDefault="00E02FBC">
      <w:pPr>
        <w:pStyle w:val="TOC2"/>
        <w:rPr>
          <w:rFonts w:asciiTheme="minorHAnsi" w:eastAsiaTheme="minorEastAsia" w:hAnsiTheme="minorHAnsi" w:cstheme="minorBidi"/>
          <w:noProof/>
          <w:sz w:val="22"/>
          <w:szCs w:val="22"/>
          <w:lang w:eastAsia="de-CH"/>
        </w:rPr>
      </w:pPr>
      <w:hyperlink w:anchor="_Toc472593906" w:history="1">
        <w:r w:rsidR="00EA4E62" w:rsidRPr="00F0208D">
          <w:rPr>
            <w:rStyle w:val="Hyperlink"/>
            <w:noProof/>
          </w:rPr>
          <w:t>4.11 Weitere Themen</w:t>
        </w:r>
        <w:r w:rsidR="00EA4E62">
          <w:rPr>
            <w:noProof/>
            <w:webHidden/>
          </w:rPr>
          <w:tab/>
        </w:r>
        <w:r w:rsidR="00EA4E62">
          <w:rPr>
            <w:noProof/>
            <w:webHidden/>
          </w:rPr>
          <w:fldChar w:fldCharType="begin"/>
        </w:r>
        <w:r w:rsidR="00EA4E62">
          <w:rPr>
            <w:noProof/>
            <w:webHidden/>
          </w:rPr>
          <w:instrText xml:space="preserve"> PAGEREF _Toc472593906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907" w:history="1">
        <w:r w:rsidR="00EA4E62" w:rsidRPr="00F0208D">
          <w:rPr>
            <w:rStyle w:val="Hyperlink"/>
            <w:noProof/>
            <w:lang w:eastAsia="de-CH"/>
          </w:rPr>
          <w:t>4.11.1 Sonneneinstrahlungs-Patch</w:t>
        </w:r>
        <w:r w:rsidR="00EA4E62">
          <w:rPr>
            <w:noProof/>
            <w:webHidden/>
          </w:rPr>
          <w:tab/>
        </w:r>
        <w:r w:rsidR="00EA4E62">
          <w:rPr>
            <w:noProof/>
            <w:webHidden/>
          </w:rPr>
          <w:fldChar w:fldCharType="begin"/>
        </w:r>
        <w:r w:rsidR="00EA4E62">
          <w:rPr>
            <w:noProof/>
            <w:webHidden/>
          </w:rPr>
          <w:instrText xml:space="preserve"> PAGEREF _Toc472593907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908" w:history="1">
        <w:r w:rsidR="00EA4E62" w:rsidRPr="00F0208D">
          <w:rPr>
            <w:rStyle w:val="Hyperlink"/>
            <w:noProof/>
            <w:lang w:eastAsia="de-CH"/>
          </w:rPr>
          <w:t>4.11.2 Logit Regression</w:t>
        </w:r>
        <w:r w:rsidR="00EA4E62">
          <w:rPr>
            <w:noProof/>
            <w:webHidden/>
          </w:rPr>
          <w:tab/>
        </w:r>
        <w:r w:rsidR="00EA4E62">
          <w:rPr>
            <w:noProof/>
            <w:webHidden/>
          </w:rPr>
          <w:fldChar w:fldCharType="begin"/>
        </w:r>
        <w:r w:rsidR="00EA4E62">
          <w:rPr>
            <w:noProof/>
            <w:webHidden/>
          </w:rPr>
          <w:instrText xml:space="preserve"> PAGEREF _Toc472593908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EA4E62" w:rsidRDefault="00E02FBC">
      <w:pPr>
        <w:pStyle w:val="TOC3"/>
        <w:tabs>
          <w:tab w:val="right" w:pos="9045"/>
        </w:tabs>
        <w:rPr>
          <w:rFonts w:asciiTheme="minorHAnsi" w:eastAsiaTheme="minorEastAsia" w:hAnsiTheme="minorHAnsi" w:cstheme="minorBidi"/>
          <w:noProof/>
          <w:sz w:val="22"/>
          <w:szCs w:val="22"/>
          <w:lang w:eastAsia="de-CH"/>
        </w:rPr>
      </w:pPr>
      <w:hyperlink w:anchor="_Toc472593909" w:history="1">
        <w:r w:rsidR="00EA4E62" w:rsidRPr="00F0208D">
          <w:rPr>
            <w:rStyle w:val="Hyperlink"/>
            <w:noProof/>
          </w:rPr>
          <w:t>4.11.3 Weitere Klassifikatoren</w:t>
        </w:r>
        <w:r w:rsidR="00EA4E62">
          <w:rPr>
            <w:noProof/>
            <w:webHidden/>
          </w:rPr>
          <w:tab/>
        </w:r>
        <w:r w:rsidR="00EA4E62">
          <w:rPr>
            <w:noProof/>
            <w:webHidden/>
          </w:rPr>
          <w:fldChar w:fldCharType="begin"/>
        </w:r>
        <w:r w:rsidR="00EA4E62">
          <w:rPr>
            <w:noProof/>
            <w:webHidden/>
          </w:rPr>
          <w:instrText xml:space="preserve"> PAGEREF _Toc472593909 \h </w:instrText>
        </w:r>
        <w:r w:rsidR="00EA4E62">
          <w:rPr>
            <w:noProof/>
            <w:webHidden/>
          </w:rPr>
        </w:r>
        <w:r w:rsidR="00EA4E62">
          <w:rPr>
            <w:noProof/>
            <w:webHidden/>
          </w:rPr>
          <w:fldChar w:fldCharType="separate"/>
        </w:r>
        <w:r w:rsidR="006249AB">
          <w:rPr>
            <w:noProof/>
            <w:webHidden/>
          </w:rPr>
          <w:t>52</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910" w:history="1">
        <w:r w:rsidR="00EA4E62" w:rsidRPr="00F0208D">
          <w:rPr>
            <w:rStyle w:val="Hyperlink"/>
            <w:noProof/>
          </w:rPr>
          <w:t>5</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Schlussfolgerungen / Fazit</w:t>
        </w:r>
        <w:r w:rsidR="00EA4E62">
          <w:rPr>
            <w:noProof/>
            <w:webHidden/>
          </w:rPr>
          <w:tab/>
        </w:r>
        <w:r w:rsidR="00EA4E62">
          <w:rPr>
            <w:noProof/>
            <w:webHidden/>
          </w:rPr>
          <w:fldChar w:fldCharType="begin"/>
        </w:r>
        <w:r w:rsidR="00EA4E62">
          <w:rPr>
            <w:noProof/>
            <w:webHidden/>
          </w:rPr>
          <w:instrText xml:space="preserve"> PAGEREF _Toc472593910 \h </w:instrText>
        </w:r>
        <w:r w:rsidR="00EA4E62">
          <w:rPr>
            <w:noProof/>
            <w:webHidden/>
          </w:rPr>
        </w:r>
        <w:r w:rsidR="00EA4E62">
          <w:rPr>
            <w:noProof/>
            <w:webHidden/>
          </w:rPr>
          <w:fldChar w:fldCharType="separate"/>
        </w:r>
        <w:r w:rsidR="006249AB">
          <w:rPr>
            <w:noProof/>
            <w:webHidden/>
          </w:rPr>
          <w:t>53</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911" w:history="1">
        <w:r w:rsidR="00EA4E62" w:rsidRPr="00F0208D">
          <w:rPr>
            <w:rStyle w:val="Hyperlink"/>
            <w:noProof/>
          </w:rPr>
          <w:t>6</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Abbildungsverzeichnis</w:t>
        </w:r>
        <w:r w:rsidR="00EA4E62">
          <w:rPr>
            <w:noProof/>
            <w:webHidden/>
          </w:rPr>
          <w:tab/>
        </w:r>
        <w:r w:rsidR="00EA4E62">
          <w:rPr>
            <w:noProof/>
            <w:webHidden/>
          </w:rPr>
          <w:fldChar w:fldCharType="begin"/>
        </w:r>
        <w:r w:rsidR="00EA4E62">
          <w:rPr>
            <w:noProof/>
            <w:webHidden/>
          </w:rPr>
          <w:instrText xml:space="preserve"> PAGEREF _Toc472593911 \h </w:instrText>
        </w:r>
        <w:r w:rsidR="00EA4E62">
          <w:rPr>
            <w:noProof/>
            <w:webHidden/>
          </w:rPr>
        </w:r>
        <w:r w:rsidR="00EA4E62">
          <w:rPr>
            <w:noProof/>
            <w:webHidden/>
          </w:rPr>
          <w:fldChar w:fldCharType="separate"/>
        </w:r>
        <w:r w:rsidR="006249AB">
          <w:rPr>
            <w:noProof/>
            <w:webHidden/>
          </w:rPr>
          <w:t>54</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912" w:history="1">
        <w:r w:rsidR="00EA4E62" w:rsidRPr="00F0208D">
          <w:rPr>
            <w:rStyle w:val="Hyperlink"/>
            <w:noProof/>
          </w:rPr>
          <w:t>7</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Tabellenverzeichnis</w:t>
        </w:r>
        <w:r w:rsidR="00EA4E62">
          <w:rPr>
            <w:noProof/>
            <w:webHidden/>
          </w:rPr>
          <w:tab/>
        </w:r>
        <w:r w:rsidR="00EA4E62">
          <w:rPr>
            <w:noProof/>
            <w:webHidden/>
          </w:rPr>
          <w:fldChar w:fldCharType="begin"/>
        </w:r>
        <w:r w:rsidR="00EA4E62">
          <w:rPr>
            <w:noProof/>
            <w:webHidden/>
          </w:rPr>
          <w:instrText xml:space="preserve"> PAGEREF _Toc472593912 \h </w:instrText>
        </w:r>
        <w:r w:rsidR="00EA4E62">
          <w:rPr>
            <w:noProof/>
            <w:webHidden/>
          </w:rPr>
        </w:r>
        <w:r w:rsidR="00EA4E62">
          <w:rPr>
            <w:noProof/>
            <w:webHidden/>
          </w:rPr>
          <w:fldChar w:fldCharType="separate"/>
        </w:r>
        <w:r w:rsidR="006249AB">
          <w:rPr>
            <w:noProof/>
            <w:webHidden/>
          </w:rPr>
          <w:t>55</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913" w:history="1">
        <w:r w:rsidR="00EA4E62" w:rsidRPr="00F0208D">
          <w:rPr>
            <w:rStyle w:val="Hyperlink"/>
            <w:noProof/>
          </w:rPr>
          <w:t>8</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Programmcodeausschnitte</w:t>
        </w:r>
        <w:r w:rsidR="00EA4E62">
          <w:rPr>
            <w:noProof/>
            <w:webHidden/>
          </w:rPr>
          <w:tab/>
        </w:r>
        <w:r w:rsidR="00EA4E62">
          <w:rPr>
            <w:noProof/>
            <w:webHidden/>
          </w:rPr>
          <w:fldChar w:fldCharType="begin"/>
        </w:r>
        <w:r w:rsidR="00EA4E62">
          <w:rPr>
            <w:noProof/>
            <w:webHidden/>
          </w:rPr>
          <w:instrText xml:space="preserve"> PAGEREF _Toc472593913 \h </w:instrText>
        </w:r>
        <w:r w:rsidR="00EA4E62">
          <w:rPr>
            <w:noProof/>
            <w:webHidden/>
          </w:rPr>
        </w:r>
        <w:r w:rsidR="00EA4E62">
          <w:rPr>
            <w:noProof/>
            <w:webHidden/>
          </w:rPr>
          <w:fldChar w:fldCharType="separate"/>
        </w:r>
        <w:r w:rsidR="006249AB">
          <w:rPr>
            <w:noProof/>
            <w:webHidden/>
          </w:rPr>
          <w:t>55</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914" w:history="1">
        <w:r w:rsidR="00EA4E62" w:rsidRPr="00F0208D">
          <w:rPr>
            <w:rStyle w:val="Hyperlink"/>
            <w:noProof/>
          </w:rPr>
          <w:t>9</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Glossar</w:t>
        </w:r>
        <w:r w:rsidR="00EA4E62">
          <w:rPr>
            <w:noProof/>
            <w:webHidden/>
          </w:rPr>
          <w:tab/>
        </w:r>
        <w:r w:rsidR="00EA4E62">
          <w:rPr>
            <w:noProof/>
            <w:webHidden/>
          </w:rPr>
          <w:fldChar w:fldCharType="begin"/>
        </w:r>
        <w:r w:rsidR="00EA4E62">
          <w:rPr>
            <w:noProof/>
            <w:webHidden/>
          </w:rPr>
          <w:instrText xml:space="preserve"> PAGEREF _Toc472593914 \h </w:instrText>
        </w:r>
        <w:r w:rsidR="00EA4E62">
          <w:rPr>
            <w:noProof/>
            <w:webHidden/>
          </w:rPr>
        </w:r>
        <w:r w:rsidR="00EA4E62">
          <w:rPr>
            <w:noProof/>
            <w:webHidden/>
          </w:rPr>
          <w:fldChar w:fldCharType="separate"/>
        </w:r>
        <w:r w:rsidR="006249AB">
          <w:rPr>
            <w:noProof/>
            <w:webHidden/>
          </w:rPr>
          <w:t>56</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915" w:history="1">
        <w:r w:rsidR="00EA4E62" w:rsidRPr="00F0208D">
          <w:rPr>
            <w:rStyle w:val="Hyperlink"/>
            <w:noProof/>
          </w:rPr>
          <w:t>10</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Literaturverzeichnis</w:t>
        </w:r>
        <w:r w:rsidR="00EA4E62">
          <w:rPr>
            <w:noProof/>
            <w:webHidden/>
          </w:rPr>
          <w:tab/>
        </w:r>
        <w:r w:rsidR="00EA4E62">
          <w:rPr>
            <w:noProof/>
            <w:webHidden/>
          </w:rPr>
          <w:fldChar w:fldCharType="begin"/>
        </w:r>
        <w:r w:rsidR="00EA4E62">
          <w:rPr>
            <w:noProof/>
            <w:webHidden/>
          </w:rPr>
          <w:instrText xml:space="preserve"> PAGEREF _Toc472593915 \h </w:instrText>
        </w:r>
        <w:r w:rsidR="00EA4E62">
          <w:rPr>
            <w:noProof/>
            <w:webHidden/>
          </w:rPr>
        </w:r>
        <w:r w:rsidR="00EA4E62">
          <w:rPr>
            <w:noProof/>
            <w:webHidden/>
          </w:rPr>
          <w:fldChar w:fldCharType="separate"/>
        </w:r>
        <w:r w:rsidR="006249AB">
          <w:rPr>
            <w:noProof/>
            <w:webHidden/>
          </w:rPr>
          <w:t>57</w:t>
        </w:r>
        <w:r w:rsidR="00EA4E62">
          <w:rPr>
            <w:noProof/>
            <w:webHidden/>
          </w:rPr>
          <w:fldChar w:fldCharType="end"/>
        </w:r>
      </w:hyperlink>
    </w:p>
    <w:p w:rsidR="00EA4E62" w:rsidRDefault="00E02FBC">
      <w:pPr>
        <w:pStyle w:val="TOC1"/>
        <w:rPr>
          <w:rFonts w:asciiTheme="minorHAnsi" w:eastAsiaTheme="minorEastAsia" w:hAnsiTheme="minorHAnsi" w:cstheme="minorBidi"/>
          <w:noProof/>
          <w:sz w:val="22"/>
          <w:szCs w:val="22"/>
          <w:lang w:val="de-CH" w:eastAsia="de-CH"/>
        </w:rPr>
      </w:pPr>
      <w:hyperlink w:anchor="_Toc472593916" w:history="1">
        <w:r w:rsidR="00EA4E62" w:rsidRPr="00F0208D">
          <w:rPr>
            <w:rStyle w:val="Hyperlink"/>
            <w:noProof/>
          </w:rPr>
          <w:t>11</w:t>
        </w:r>
        <w:r w:rsidR="00EA4E62">
          <w:rPr>
            <w:rFonts w:asciiTheme="minorHAnsi" w:eastAsiaTheme="minorEastAsia" w:hAnsiTheme="minorHAnsi" w:cstheme="minorBidi"/>
            <w:noProof/>
            <w:sz w:val="22"/>
            <w:szCs w:val="22"/>
            <w:lang w:val="de-CH" w:eastAsia="de-CH"/>
          </w:rPr>
          <w:tab/>
        </w:r>
        <w:r w:rsidR="00EA4E62" w:rsidRPr="00F0208D">
          <w:rPr>
            <w:rStyle w:val="Hyperlink"/>
            <w:noProof/>
          </w:rPr>
          <w:t>Selbständigkeitserklärung</w:t>
        </w:r>
        <w:r w:rsidR="00EA4E62">
          <w:rPr>
            <w:noProof/>
            <w:webHidden/>
          </w:rPr>
          <w:tab/>
        </w:r>
        <w:r w:rsidR="00EA4E62">
          <w:rPr>
            <w:noProof/>
            <w:webHidden/>
          </w:rPr>
          <w:fldChar w:fldCharType="begin"/>
        </w:r>
        <w:r w:rsidR="00EA4E62">
          <w:rPr>
            <w:noProof/>
            <w:webHidden/>
          </w:rPr>
          <w:instrText xml:space="preserve"> PAGEREF _Toc472593916 \h </w:instrText>
        </w:r>
        <w:r w:rsidR="00EA4E62">
          <w:rPr>
            <w:noProof/>
            <w:webHidden/>
          </w:rPr>
        </w:r>
        <w:r w:rsidR="00EA4E62">
          <w:rPr>
            <w:noProof/>
            <w:webHidden/>
          </w:rPr>
          <w:fldChar w:fldCharType="separate"/>
        </w:r>
        <w:r w:rsidR="006249AB">
          <w:rPr>
            <w:noProof/>
            <w:webHidden/>
          </w:rPr>
          <w:t>58</w:t>
        </w:r>
        <w:r w:rsidR="00EA4E62">
          <w:rPr>
            <w:noProof/>
            <w:webHidden/>
          </w:rPr>
          <w:fldChar w:fldCharType="end"/>
        </w:r>
      </w:hyperlink>
    </w:p>
    <w:p w:rsidR="006312CC" w:rsidRPr="005541DD" w:rsidRDefault="00B730E0">
      <w:r>
        <w:fldChar w:fldCharType="end"/>
      </w:r>
    </w:p>
    <w:p w:rsidR="006312CC" w:rsidRPr="005541DD" w:rsidRDefault="006312CC" w:rsidP="007050ED">
      <w:pPr>
        <w:pStyle w:val="Heading1"/>
      </w:pPr>
      <w:r w:rsidRPr="005541DD">
        <w:br w:type="page"/>
      </w:r>
      <w:bookmarkStart w:id="33" w:name="_Toc472593843"/>
      <w:r w:rsidR="008D0BD6" w:rsidRPr="005541DD">
        <w:lastRenderedPageBreak/>
        <w:t>Einleitung</w:t>
      </w:r>
      <w:bookmarkEnd w:id="33"/>
    </w:p>
    <w:p w:rsidR="006C745D" w:rsidRDefault="006C745D" w:rsidP="006C745D">
      <w:r w:rsidRPr="006C745D">
        <w:t>Im Auftrag der ASTRA betreibt das Institut für Risiko- und Extremwertanalyse der Berner Fachhochschule ein Strass</w:t>
      </w:r>
      <w:r w:rsidR="002573B5">
        <w:t>englätte-Prognosen-System</w:t>
      </w:r>
      <w:r w:rsidRPr="006C745D">
        <w:t>. Dieses bezieht Wetterdaten von SwissMeteo und modelliert Prognosen. Das Ziel ist rechtzeitig und korrekt zu warnen, wenn sich der Strassenzustand verschlechtert</w:t>
      </w:r>
      <w:r w:rsidR="00033EA0">
        <w:t xml:space="preserve"> hat.</w:t>
      </w:r>
      <w:r w:rsidRPr="006C745D">
        <w:t xml:space="preserve"> </w:t>
      </w:r>
      <w:r w:rsidR="00033EA0">
        <w:t>So können</w:t>
      </w:r>
      <w:r w:rsidRPr="006C745D">
        <w:t xml:space="preserve"> Schneepflüge und Salzstreue</w:t>
      </w:r>
      <w:r w:rsidR="00033EA0">
        <w:t>r rechtzeitig ausrücken</w:t>
      </w:r>
      <w:r>
        <w:t>.</w:t>
      </w:r>
    </w:p>
    <w:p w:rsidR="006930CF" w:rsidRDefault="006C745D" w:rsidP="006C745D">
      <w:r w:rsidRPr="006C745D">
        <w:t xml:space="preserve">Aus den Wetterdaten lässt sich genau und örtlich granular voraussagen, ob in den nächsten Stunden Schnee geräumt werden muss. Es gibt eine Gegebenheit, die das Ausrücken des Winterdiensts unverzichtbar macht aber aus Wetterdaten nicht errechnet werden kann: Neben der Strasse, zum Beispiel auf dem Pannenstreifen oder auf benachbarten Oberflächen, liegt Schnee. Dieser schmilzt tagsüber bei Temperaturen über </w:t>
      </w:r>
      <w:r w:rsidR="00033EA0">
        <w:t>N</w:t>
      </w:r>
      <w:r w:rsidRPr="006C745D">
        <w:t>ull</w:t>
      </w:r>
      <w:r w:rsidR="00033EA0">
        <w:t xml:space="preserve"> und</w:t>
      </w:r>
      <w:r w:rsidRPr="006C745D">
        <w:t xml:space="preserve"> fliesst auf die Fahrbahn. Nach Sonnenuntergang und tieferen Temperaturen, kann dieses Wasser </w:t>
      </w:r>
      <w:r w:rsidR="00033EA0">
        <w:t>gefrieren</w:t>
      </w:r>
      <w:r w:rsidRPr="006C745D">
        <w:t xml:space="preserve"> </w:t>
      </w:r>
      <w:r w:rsidR="006930CF">
        <w:t>und Strassenglätte verursachen.</w:t>
      </w:r>
    </w:p>
    <w:p w:rsidR="006930CF" w:rsidRDefault="006930CF" w:rsidP="006C745D">
      <w:r>
        <w:t>Die kritischen Tageszeiten sind die Stosszeiten am Abend und am Morgen. Darum müssen Räumungsfahrzeuge früh genug alarmiert werden, wenn es zu einer Glatteis-Situation kommen kann. Konkret bedeutet das, dass Wetter und Schneeverhältnisse am Morgen des Tages beobachtet werden. Spätestens um 11 Uhr morgens soll</w:t>
      </w:r>
      <w:r w:rsidR="00234428">
        <w:t xml:space="preserve">en die Räumungsfahrzeuge alarmiert werden, damit um 3 Uhr nachmittags an allen kritischen Abschnitten des Nationalstrassennetzes bereits </w:t>
      </w:r>
      <w:r w:rsidR="00174642">
        <w:t>Salz verteilt werden konnte.</w:t>
      </w:r>
    </w:p>
    <w:p w:rsidR="00216FB3" w:rsidRPr="006C745D" w:rsidRDefault="006C745D" w:rsidP="006C745D">
      <w:r w:rsidRPr="006C745D">
        <w:t xml:space="preserve">Um bei dieser Situation zuverlässig Alarm </w:t>
      </w:r>
      <w:r w:rsidR="00033EA0">
        <w:t>geben zu können,</w:t>
      </w:r>
      <w:r w:rsidRPr="006C745D">
        <w:t xml:space="preserve"> sollen die Webcams, die den Verkehrsfluss überwachen, genutzt werden.</w:t>
      </w:r>
      <w:r w:rsidR="006930CF">
        <w:t xml:space="preserve"> </w:t>
      </w:r>
      <w:r w:rsidR="002573B5">
        <w:t>Die Webcam Bilder wurden über zwei Winter gesammelt. Dieses Bildarchiv bietet nun die Grundlage für das Erarbeiten einer Wissensbasis. Mit der Wissensbasis und Methoden der Bildverarbeitung</w:t>
      </w:r>
      <w:r w:rsidR="00216FB3">
        <w:t xml:space="preserve"> und der Merkmalsextraktion sollen Algorithmen entstehen, die zuverlässig detektieren können, ob neben der Strasse Schnee liegt.</w:t>
      </w:r>
      <w:r w:rsidR="00174642">
        <w:t xml:space="preserve"> </w:t>
      </w:r>
      <w:r w:rsidR="00216FB3">
        <w:t>In einem potentiellen Livebetrieb, als Teil des neuen Strassenglätte-Warnsystems, sollen die Resultate dieser Arbeit beitragen bei Risikosituat</w:t>
      </w:r>
      <w:r w:rsidR="006930CF">
        <w:t>ionen frühzeitig zu alarmieren.</w:t>
      </w:r>
    </w:p>
    <w:p w:rsidR="00916BB8" w:rsidRPr="006C745D" w:rsidRDefault="008D0BD6" w:rsidP="00884560">
      <w:r w:rsidRPr="006C745D">
        <w:br w:type="page"/>
      </w:r>
    </w:p>
    <w:p w:rsidR="009E37EA" w:rsidRDefault="009E37EA" w:rsidP="009E37EA">
      <w:pPr>
        <w:pStyle w:val="Heading1"/>
      </w:pPr>
      <w:bookmarkStart w:id="34" w:name="_Toc472593844"/>
      <w:r>
        <w:lastRenderedPageBreak/>
        <w:t>Kameras</w:t>
      </w:r>
      <w:bookmarkEnd w:id="34"/>
    </w:p>
    <w:p w:rsidR="009E37EA" w:rsidRPr="009E37EA" w:rsidRDefault="009E37EA" w:rsidP="009E37EA">
      <w:r>
        <w:t>Für die Überwachung des Verkehrsflusses betreibt das Bundesamt für Strassen (ASTRA) Webcams</w:t>
      </w:r>
      <w:r w:rsidR="00E63C16">
        <w:rPr>
          <w:rStyle w:val="FootnoteReference"/>
        </w:rPr>
        <w:footnoteReference w:id="1"/>
      </w:r>
      <w:r>
        <w:t xml:space="preserve">. Die Kameras sind an verschiedenen Orten im Nationalstrassennetz platziert. Die Geräte sind an Kandelabern, Brücken </w:t>
      </w:r>
      <w:r w:rsidR="00033EA0">
        <w:t>wie auch an</w:t>
      </w:r>
      <w:r>
        <w:t xml:space="preserve"> Verkehrsschildern montiert und s</w:t>
      </w:r>
      <w:r w:rsidR="00033EA0">
        <w:t>ind rund um die Uhr in Betrieb.</w:t>
      </w:r>
    </w:p>
    <w:p w:rsidR="00916BB8" w:rsidRDefault="00916BB8" w:rsidP="009E37EA">
      <w:pPr>
        <w:pStyle w:val="Heading2"/>
      </w:pPr>
      <w:bookmarkStart w:id="35" w:name="_Toc472593845"/>
      <w:r>
        <w:t>Aufzeichnung der Bilder</w:t>
      </w:r>
      <w:bookmarkEnd w:id="35"/>
    </w:p>
    <w:p w:rsidR="00F12F79" w:rsidRDefault="00F12F79" w:rsidP="004C3635">
      <w:r>
        <w:t>Die Aufzeichnung der Bilder begann anfangs Dezember 2014. Ein Cron-Job auf einem BFH-Server namens ‘athena’</w:t>
      </w:r>
      <w:r w:rsidR="00CB1E22">
        <w:t xml:space="preserve"> stösst ein Skript an, dass </w:t>
      </w:r>
      <w:r>
        <w:t>alle 10 Minuten das aktuelle Bild der Webcam als JPG-Datei herunter</w:t>
      </w:r>
      <w:r w:rsidR="00CB1E22">
        <w:t>lädt</w:t>
      </w:r>
      <w:r w:rsidR="004C3635">
        <w:t xml:space="preserve"> und das Bild auf einem File-Share ab</w:t>
      </w:r>
      <w:r w:rsidR="00CB1E22">
        <w:t>legt</w:t>
      </w:r>
      <w:r w:rsidR="0003641C">
        <w:t>. So funktioniert das</w:t>
      </w:r>
      <w:r w:rsidR="004C3635">
        <w:t xml:space="preserve"> </w:t>
      </w:r>
      <w:r w:rsidR="00CB1E22">
        <w:t>Bash-Skript</w:t>
      </w:r>
      <w:r w:rsidR="004C3635">
        <w:t>:</w:t>
      </w:r>
    </w:p>
    <w:p w:rsidR="004C3635" w:rsidRDefault="004C3635" w:rsidP="004C363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CB1E22" w:rsidTr="00262FA0">
        <w:tc>
          <w:tcPr>
            <w:tcW w:w="9055" w:type="dxa"/>
          </w:tcPr>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#!/bin/bash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URL der </w:t>
            </w:r>
            <w:r w:rsidRPr="00CB1E22">
              <w:rPr>
                <w:rFonts w:ascii="Consolas" w:eastAsia="Times New Roman" w:hAnsi="Consolas" w:cs="Courier New"/>
                <w:color w:val="008000"/>
                <w:sz w:val="18"/>
                <w:lang w:eastAsia="de-CH"/>
              </w:rPr>
              <w:t>Online-Webcams der ASTRA</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http</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www.astramobcam.ch</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kamera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8000"/>
                <w:sz w:val="18"/>
                <w:lang w:val="en-US" w:eastAsia="de-CH"/>
              </w:rPr>
              <w:t xml:space="preserve"># </w:t>
            </w:r>
            <w:r w:rsidR="00B62548">
              <w:rPr>
                <w:rFonts w:ascii="Consolas" w:eastAsia="Times New Roman" w:hAnsi="Consolas" w:cs="Courier New"/>
                <w:color w:val="008000"/>
                <w:sz w:val="18"/>
                <w:lang w:val="en-US" w:eastAsia="de-CH"/>
              </w:rPr>
              <w:t xml:space="preserve">Ziel: </w:t>
            </w:r>
            <w:r w:rsidRPr="00CB1E22">
              <w:rPr>
                <w:rFonts w:ascii="Consolas" w:eastAsia="Times New Roman" w:hAnsi="Consolas" w:cs="Courier New"/>
                <w:color w:val="008000"/>
                <w:sz w:val="18"/>
                <w:lang w:val="en-US" w:eastAsia="de-CH"/>
              </w:rPr>
              <w:t>File-Share auf athena</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dest</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srv</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athena.bfh.ch</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projects</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astra</w:t>
            </w:r>
            <w:r w:rsidRPr="00CB1E22">
              <w:rPr>
                <w:rFonts w:ascii="Consolas" w:eastAsia="Times New Roman" w:hAnsi="Consolas" w:cs="Courier New"/>
                <w:b/>
                <w:bCs/>
                <w:color w:val="804000"/>
                <w:sz w:val="18"/>
                <w:lang w:val="en-US"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Liste der Kameras erstellen. Ziel-Ordner müssen existieren!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mvk021 mvk101 mvk105 mvk107 mvk110 mvk120 mvk122 mvk131</w:t>
            </w:r>
            <w:r w:rsidRPr="00CB1E22">
              <w:rPr>
                <w:rFonts w:ascii="Consolas" w:eastAsia="Times New Roman" w:hAnsi="Consolas" w:cs="Courier New"/>
                <w:b/>
                <w:bCs/>
                <w:color w:val="804000"/>
                <w:sz w:val="18"/>
                <w:lang w:eastAsia="de-CH"/>
              </w:rPr>
              <w:t>)</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Aktuelles Datum auslese</w:t>
            </w:r>
            <w:r w:rsidR="00B62548">
              <w:rPr>
                <w:rFonts w:ascii="Consolas" w:eastAsia="Times New Roman" w:hAnsi="Consolas" w:cs="Courier New"/>
                <w:color w:val="008000"/>
                <w:sz w:val="18"/>
                <w:lang w:eastAsia="de-CH"/>
              </w:rPr>
              <w:t>n</w:t>
            </w:r>
            <w:r w:rsidRPr="00CB1E22">
              <w:rPr>
                <w:rFonts w:ascii="Consolas" w:eastAsia="Times New Roman" w:hAnsi="Consolas" w:cs="Courier New"/>
                <w:color w:val="008000"/>
                <w:sz w:val="18"/>
                <w:lang w:eastAsia="de-CH"/>
              </w:rPr>
              <w:t xml:space="preserve"> in der Form JahrMonatTag_StundeMinuteSekunde</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date</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b/>
                <w:bCs/>
                <w:color w:val="804040"/>
                <w:sz w:val="18"/>
                <w:shd w:val="clear" w:color="auto" w:fill="E1FFF3"/>
                <w:lang w:val="en-US" w:eastAsia="de-CH"/>
              </w:rPr>
              <w:t>$(date -u +%Y%m%d_%H%M%S)</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r w:rsidRPr="00640B41">
              <w:rPr>
                <w:rFonts w:ascii="Consolas" w:eastAsia="Times New Roman" w:hAnsi="Consolas" w:cs="Courier New"/>
                <w:b/>
                <w:bCs/>
                <w:color w:val="0000FF"/>
                <w:sz w:val="18"/>
                <w:lang w:eastAsia="de-CH"/>
              </w:rPr>
              <w:t>echo</w:t>
            </w:r>
            <w:r w:rsidRPr="00640B41">
              <w:rPr>
                <w:rFonts w:ascii="Consolas" w:eastAsia="Times New Roman" w:hAnsi="Consolas" w:cs="Courier New"/>
                <w:color w:val="000000"/>
                <w:sz w:val="18"/>
                <w:lang w:eastAsia="de-CH"/>
              </w:rPr>
              <w:t xml:space="preserve"> </w:t>
            </w:r>
            <w:r w:rsidRPr="00640B41">
              <w:rPr>
                <w:rFonts w:ascii="Consolas" w:eastAsia="Times New Roman" w:hAnsi="Consolas" w:cs="Courier New"/>
                <w:b/>
                <w:bCs/>
                <w:color w:val="FF8040"/>
                <w:sz w:val="18"/>
                <w:shd w:val="clear" w:color="auto" w:fill="FFFFD9"/>
                <w:lang w:eastAsia="de-CH"/>
              </w:rPr>
              <w:t>$date</w:t>
            </w:r>
          </w:p>
          <w:p w:rsidR="00CB1E22" w:rsidRPr="00640B41"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xml:space="preserve"># </w:t>
            </w:r>
            <w:r w:rsidR="00B62548">
              <w:rPr>
                <w:rFonts w:ascii="Consolas" w:eastAsia="Times New Roman" w:hAnsi="Consolas" w:cs="Courier New"/>
                <w:color w:val="008000"/>
                <w:sz w:val="18"/>
                <w:lang w:eastAsia="de-CH"/>
              </w:rPr>
              <w:t xml:space="preserve">Zugriff auf </w:t>
            </w:r>
            <w:r w:rsidRPr="00CB1E22">
              <w:rPr>
                <w:rFonts w:ascii="Consolas" w:eastAsia="Times New Roman" w:hAnsi="Consolas" w:cs="Courier New"/>
                <w:color w:val="008000"/>
                <w:sz w:val="18"/>
                <w:lang w:eastAsia="de-CH"/>
              </w:rPr>
              <w:t xml:space="preserve">File-Share </w:t>
            </w:r>
            <w:r w:rsidR="00B62548">
              <w:rPr>
                <w:rFonts w:ascii="Consolas" w:eastAsia="Times New Roman" w:hAnsi="Consolas" w:cs="Courier New"/>
                <w:color w:val="008000"/>
                <w:sz w:val="18"/>
                <w:lang w:eastAsia="de-CH"/>
              </w:rPr>
              <w:t>prüfen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Wenn nicht</w:t>
            </w:r>
            <w:r w:rsidR="0003641C">
              <w:rPr>
                <w:rFonts w:ascii="Consolas" w:eastAsia="Times New Roman" w:hAnsi="Consolas" w:cs="Courier New"/>
                <w:color w:val="008000"/>
                <w:sz w:val="18"/>
                <w:lang w:eastAsia="de-CH"/>
              </w:rPr>
              <w:t xml:space="preserve"> erreichbar</w:t>
            </w:r>
            <w:r w:rsidRPr="00CB1E22">
              <w:rPr>
                <w:rFonts w:ascii="Consolas" w:eastAsia="Times New Roman" w:hAnsi="Consolas" w:cs="Courier New"/>
                <w:color w:val="008000"/>
                <w:sz w:val="18"/>
                <w:lang w:eastAsia="de-CH"/>
              </w:rPr>
              <w:t>, wird abgebrochen und eine Meldung per Mail versendet</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b/>
                <w:bCs/>
                <w:color w:val="0000FF"/>
                <w:sz w:val="18"/>
                <w:lang w:val="en-US" w:eastAsia="de-CH"/>
              </w:rPr>
              <w:t>if</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-d</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${dest}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then</w:t>
            </w:r>
          </w:p>
          <w:p w:rsidR="00CB1E22" w:rsidRPr="00CB1E22" w:rsidRDefault="00CB1E22" w:rsidP="00CB1E22">
            <w:pPr>
              <w:shd w:val="clear" w:color="auto" w:fill="FFFFFF"/>
              <w:spacing w:line="204" w:lineRule="auto"/>
              <w:rPr>
                <w:rFonts w:ascii="Consolas" w:eastAsia="Times New Roman" w:hAnsi="Consolas" w:cs="Courier New"/>
                <w:color w:val="000000"/>
                <w:sz w:val="18"/>
                <w:lang w:val="en-US"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echo</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color w:val="008080"/>
                <w:sz w:val="18"/>
                <w:shd w:val="clear" w:color="auto" w:fill="00FFFF"/>
                <w:lang w:val="en-US" w:eastAsia="de-CH"/>
              </w:rPr>
              <w:t>${date}</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val="en-US" w:eastAsia="de-CH"/>
              </w:rPr>
              <w:t>mail</w:t>
            </w:r>
            <w:r w:rsidRPr="00CB1E22">
              <w:rPr>
                <w:rFonts w:ascii="Consolas" w:eastAsia="Times New Roman" w:hAnsi="Consolas" w:cs="Courier New"/>
                <w:color w:val="000000"/>
                <w:sz w:val="18"/>
                <w:lang w:val="en-US" w:eastAsia="de-CH"/>
              </w:rPr>
              <w:t xml:space="preserve"> -s </w:t>
            </w:r>
            <w:r w:rsidRPr="00CB1E22">
              <w:rPr>
                <w:rFonts w:ascii="Consolas" w:eastAsia="Times New Roman" w:hAnsi="Consolas" w:cs="Courier New"/>
                <w:color w:val="808080"/>
                <w:sz w:val="18"/>
                <w:lang w:val="en-US" w:eastAsia="de-CH"/>
              </w:rPr>
              <w:t>"astrafetch - storage destination not available"</w:t>
            </w:r>
            <w:r w:rsidRPr="00CB1E22">
              <w:rPr>
                <w:rFonts w:ascii="Consolas" w:eastAsia="Times New Roman" w:hAnsi="Consolas" w:cs="Courier New"/>
                <w:color w:val="000000"/>
                <w:sz w:val="18"/>
                <w:lang w:val="en-US" w:eastAsia="de-CH"/>
              </w:rPr>
              <w:t xml:space="preserve">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bfh.ch </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 xml:space="preserve"> -f vep2</w:t>
            </w:r>
            <w:r w:rsidRPr="00CB1E22">
              <w:rPr>
                <w:rFonts w:ascii="Consolas" w:eastAsia="Times New Roman" w:hAnsi="Consolas" w:cs="Courier New"/>
                <w:b/>
                <w:bCs/>
                <w:color w:val="804000"/>
                <w:sz w:val="18"/>
                <w:lang w:val="en-US" w:eastAsia="de-CH"/>
              </w:rPr>
              <w:t>@</w:t>
            </w:r>
            <w:r w:rsidRPr="00CB1E22">
              <w:rPr>
                <w:rFonts w:ascii="Consolas" w:eastAsia="Times New Roman" w:hAnsi="Consolas" w:cs="Courier New"/>
                <w:color w:val="000000"/>
                <w:sz w:val="18"/>
                <w:lang w:val="en-US" w:eastAsia="de-CH"/>
              </w:rPr>
              <w:t>bfh.ch</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val="en-US" w:eastAsia="de-CH"/>
              </w:rPr>
              <w:t xml:space="preserve">    </w:t>
            </w:r>
            <w:r w:rsidRPr="00CB1E22">
              <w:rPr>
                <w:rFonts w:ascii="Consolas" w:eastAsia="Times New Roman" w:hAnsi="Consolas" w:cs="Courier New"/>
                <w:b/>
                <w:bCs/>
                <w:color w:val="0000FF"/>
                <w:sz w:val="18"/>
                <w:lang w:eastAsia="de-CH"/>
              </w:rPr>
              <w:t>exit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FF0000"/>
                <w:sz w:val="18"/>
                <w:lang w:eastAsia="de-CH"/>
              </w:rPr>
              <w:t>1</w:t>
            </w:r>
            <w:r w:rsidRPr="00CB1E22">
              <w:rPr>
                <w:rFonts w:ascii="Consolas" w:eastAsia="Times New Roman" w:hAnsi="Consolas" w:cs="Courier New"/>
                <w:color w:val="000000"/>
                <w:sz w:val="18"/>
                <w:lang w:eastAsia="de-CH"/>
              </w:rPr>
              <w:t xml:space="preserve"> </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fi</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8000"/>
                <w:sz w:val="18"/>
                <w:lang w:eastAsia="de-CH"/>
              </w:rPr>
              <w:t># Pro Kamera in der Liste</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b/>
                <w:bCs/>
                <w:color w:val="0000FF"/>
                <w:sz w:val="18"/>
                <w:lang w:eastAsia="de-CH"/>
              </w:rPr>
              <w:t>for</w:t>
            </w:r>
            <w:r w:rsidRPr="00CB1E22">
              <w:rPr>
                <w:rFonts w:ascii="Consolas" w:eastAsia="Times New Roman" w:hAnsi="Consolas" w:cs="Courier New"/>
                <w:color w:val="000000"/>
                <w:sz w:val="18"/>
                <w:lang w:eastAsia="de-CH"/>
              </w:rPr>
              <w:t xml:space="preserve"> cam </w:t>
            </w:r>
            <w:r w:rsidRPr="00CB1E22">
              <w:rPr>
                <w:rFonts w:ascii="Consolas" w:eastAsia="Times New Roman" w:hAnsi="Consolas" w:cs="Courier New"/>
                <w:b/>
                <w:bCs/>
                <w:color w:val="0000FF"/>
                <w:sz w:val="18"/>
                <w:lang w:eastAsia="de-CH"/>
              </w:rPr>
              <w:t>in</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80"/>
                <w:sz w:val="18"/>
                <w:shd w:val="clear" w:color="auto" w:fill="00FFFF"/>
                <w:lang w:eastAsia="de-CH"/>
              </w:rPr>
              <w:t>${cams[@]}</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0000FF"/>
                <w:sz w:val="18"/>
                <w:lang w:eastAsia="de-CH"/>
              </w:rPr>
              <w:t>do</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Leere Log-Datei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log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log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#Leere JPG-Datei erstellen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img</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${dest}</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color w:val="000000"/>
                <w:sz w:val="18"/>
                <w:lang w:eastAsia="de-CH"/>
              </w:rPr>
              <w:t>_</w:t>
            </w:r>
            <w:r w:rsidRPr="00CB1E22">
              <w:rPr>
                <w:rFonts w:ascii="Consolas" w:eastAsia="Times New Roman" w:hAnsi="Consolas" w:cs="Courier New"/>
                <w:color w:val="008080"/>
                <w:sz w:val="18"/>
                <w:shd w:val="clear" w:color="auto" w:fill="00FFFF"/>
                <w:lang w:eastAsia="de-CH"/>
              </w:rPr>
              <w:t>${date}</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jpg</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Kamerabild per WGET herunterladen.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color w:val="008000"/>
                <w:sz w:val="18"/>
                <w:lang w:eastAsia="de-CH"/>
              </w:rPr>
              <w:t># Daten in JPG-Datei schreiben und Log in Log-Datei schrieben</w:t>
            </w:r>
          </w:p>
          <w:p w:rsidR="00CB1E22" w:rsidRPr="00CB1E22" w:rsidRDefault="00CB1E22" w:rsidP="00CB1E22">
            <w:pPr>
              <w:shd w:val="clear" w:color="auto" w:fill="FFFFFF"/>
              <w:spacing w:line="204" w:lineRule="auto"/>
              <w:rPr>
                <w:rFonts w:ascii="Consolas" w:eastAsia="Times New Roman" w:hAnsi="Consolas" w:cs="Courier New"/>
                <w:color w:val="000000"/>
                <w:sz w:val="18"/>
                <w:lang w:eastAsia="de-CH"/>
              </w:rPr>
            </w:pPr>
            <w:r w:rsidRPr="00CB1E22">
              <w:rPr>
                <w:rFonts w:ascii="Consolas" w:eastAsia="Times New Roman" w:hAnsi="Consolas" w:cs="Courier New"/>
                <w:color w:val="000000"/>
                <w:sz w:val="18"/>
                <w:lang w:eastAsia="de-CH"/>
              </w:rPr>
              <w:t xml:space="preserve">    </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usr</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bin</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wget </w:t>
            </w:r>
            <w:r w:rsidRPr="00CB1E22">
              <w:rPr>
                <w:rFonts w:ascii="Consolas" w:eastAsia="Times New Roman" w:hAnsi="Consolas" w:cs="Courier New"/>
                <w:color w:val="008080"/>
                <w:sz w:val="18"/>
                <w:shd w:val="clear" w:color="auto" w:fill="00FFFF"/>
                <w:lang w:eastAsia="de-CH"/>
              </w:rPr>
              <w:t>${url}</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8080"/>
                <w:sz w:val="18"/>
                <w:shd w:val="clear" w:color="auto" w:fill="00FFFF"/>
                <w:lang w:eastAsia="de-CH"/>
              </w:rPr>
              <w:t>${cam}</w:t>
            </w:r>
            <w:r w:rsidRPr="00CB1E22">
              <w:rPr>
                <w:rFonts w:ascii="Consolas" w:eastAsia="Times New Roman" w:hAnsi="Consolas" w:cs="Courier New"/>
                <w:b/>
                <w:bCs/>
                <w:color w:val="804000"/>
                <w:sz w:val="18"/>
                <w:lang w:eastAsia="de-CH"/>
              </w:rPr>
              <w:t>/</w:t>
            </w:r>
            <w:r w:rsidRPr="00CB1E22">
              <w:rPr>
                <w:rFonts w:ascii="Consolas" w:eastAsia="Times New Roman" w:hAnsi="Consolas" w:cs="Courier New"/>
                <w:color w:val="000000"/>
                <w:sz w:val="18"/>
                <w:lang w:eastAsia="de-CH"/>
              </w:rPr>
              <w:t xml:space="preserve">live.jpg -O </w:t>
            </w:r>
            <w:r w:rsidRPr="00CB1E22">
              <w:rPr>
                <w:rFonts w:ascii="Consolas" w:eastAsia="Times New Roman" w:hAnsi="Consolas" w:cs="Courier New"/>
                <w:color w:val="008080"/>
                <w:sz w:val="18"/>
                <w:shd w:val="clear" w:color="auto" w:fill="00FFFF"/>
                <w:lang w:eastAsia="de-CH"/>
              </w:rPr>
              <w:t>${img}</w:t>
            </w:r>
            <w:r w:rsidRPr="00CB1E22">
              <w:rPr>
                <w:rFonts w:ascii="Consolas" w:eastAsia="Times New Roman" w:hAnsi="Consolas" w:cs="Courier New"/>
                <w:color w:val="000000"/>
                <w:sz w:val="18"/>
                <w:lang w:eastAsia="de-CH"/>
              </w:rPr>
              <w:t xml:space="preserve"> -o </w:t>
            </w:r>
            <w:r w:rsidRPr="00CB1E22">
              <w:rPr>
                <w:rFonts w:ascii="Consolas" w:eastAsia="Times New Roman" w:hAnsi="Consolas" w:cs="Courier New"/>
                <w:color w:val="008080"/>
                <w:sz w:val="18"/>
                <w:shd w:val="clear" w:color="auto" w:fill="00FFFF"/>
                <w:lang w:eastAsia="de-CH"/>
              </w:rPr>
              <w:t>${log}</w:t>
            </w:r>
          </w:p>
          <w:p w:rsidR="00CB1E22" w:rsidRPr="00CB1E22" w:rsidRDefault="00CB1E22" w:rsidP="00262FA0">
            <w:pPr>
              <w:keepNext/>
              <w:shd w:val="clear" w:color="auto" w:fill="FFFFFF"/>
              <w:spacing w:line="204" w:lineRule="auto"/>
              <w:rPr>
                <w:rFonts w:ascii="Courier New" w:eastAsia="Times New Roman" w:hAnsi="Courier New" w:cs="Courier New"/>
                <w:color w:val="000000"/>
                <w:lang w:eastAsia="de-CH"/>
              </w:rPr>
            </w:pPr>
            <w:r w:rsidRPr="00CB1E22">
              <w:rPr>
                <w:rFonts w:ascii="Consolas" w:eastAsia="Times New Roman" w:hAnsi="Consolas" w:cs="Courier New"/>
                <w:b/>
                <w:bCs/>
                <w:color w:val="0000FF"/>
                <w:sz w:val="18"/>
                <w:lang w:eastAsia="de-CH"/>
              </w:rPr>
              <w:t>done</w:t>
            </w:r>
          </w:p>
        </w:tc>
      </w:tr>
    </w:tbl>
    <w:p w:rsidR="002322E1" w:rsidRDefault="00262FA0" w:rsidP="00262FA0">
      <w:pPr>
        <w:pStyle w:val="Caption"/>
        <w:jc w:val="center"/>
      </w:pPr>
      <w:bookmarkStart w:id="36" w:name="_Toc472593761"/>
      <w:r>
        <w:t xml:space="preserve">Code </w:t>
      </w:r>
      <w:fldSimple w:instr=" SEQ Code \* ARABIC ">
        <w:r w:rsidR="006249AB">
          <w:rPr>
            <w:noProof/>
          </w:rPr>
          <w:t>1</w:t>
        </w:r>
      </w:fldSimple>
      <w:r>
        <w:t>: Bash-Skript für das Herunterladen der Bilder</w:t>
      </w:r>
      <w:bookmarkEnd w:id="36"/>
    </w:p>
    <w:p w:rsidR="009E37EA" w:rsidRPr="009E37EA" w:rsidRDefault="00603631" w:rsidP="009E37EA">
      <w:r>
        <w:t>Über zwei</w:t>
      </w:r>
      <w:r w:rsidR="00B62548">
        <w:t xml:space="preserve"> Winter </w:t>
      </w:r>
      <w:r>
        <w:t>wurden für die ausgewählten 8 Kameras insgesamt 418’111 Bilder gesammelt.</w:t>
      </w:r>
      <w:r w:rsidR="00264B4E">
        <w:t xml:space="preserve"> Da nur die Kamerabilder im Winter von Interesse sind, lief der Cron-Job von Dezember 2014 bis Mai 2015 und wi</w:t>
      </w:r>
      <w:r w:rsidR="00033EA0">
        <w:t>e</w:t>
      </w:r>
      <w:r w:rsidR="00264B4E">
        <w:t>der vom September 2015 bis April 2016.</w:t>
      </w:r>
    </w:p>
    <w:p w:rsidR="00916BB8" w:rsidRDefault="00916BB8" w:rsidP="00EA6A7B">
      <w:pPr>
        <w:pStyle w:val="Heading2"/>
      </w:pPr>
      <w:bookmarkStart w:id="37" w:name="_Toc472593846"/>
      <w:r>
        <w:t>Standorte</w:t>
      </w:r>
      <w:bookmarkEnd w:id="37"/>
    </w:p>
    <w:p w:rsidR="008E7D5F" w:rsidRDefault="00662B81" w:rsidP="00224B40">
      <w:r>
        <w:t>Die ursprünglich gewählten Standorte befinden sich im Grossraum Bern und entlang der Achse Thunersee-Brienzersee-Brünigpass. In Bern zeigen die Kameras auf die Autobahn A1 und A6, während die andere Gruppe auf der Nationalstrasse A8 verteilt ist.</w:t>
      </w:r>
      <w:r w:rsidR="00344152">
        <w:t xml:space="preserve"> </w:t>
      </w:r>
      <w:r>
        <w:t xml:space="preserve">Ursprünglich </w:t>
      </w:r>
      <w:r w:rsidR="00773305">
        <w:t>ging man davon aus, dass die Kameras an e</w:t>
      </w:r>
      <w:r w:rsidR="008E7D5F">
        <w:t>inem Ort fest installiert sind.</w:t>
      </w:r>
    </w:p>
    <w:p w:rsidR="008E7D5F" w:rsidRDefault="00773305" w:rsidP="00224B40">
      <w:r>
        <w:t xml:space="preserve">Bei der Verarbeitung der Bilder fiel aber auf, dass gewisse Kameras zwar die Bezeichnung </w:t>
      </w:r>
      <w:r w:rsidR="00075E81">
        <w:t xml:space="preserve">behielten aber während der Datensammlung physisch verschoben wurden. </w:t>
      </w:r>
      <w:r w:rsidR="008E7D5F">
        <w:t xml:space="preserve">Die Bezeichnungen der Kameras lassen darauf schliessen, dass Geräte in unregelmässigen </w:t>
      </w:r>
      <w:r w:rsidR="008E7D5F">
        <w:lastRenderedPageBreak/>
        <w:t>Abständen bewegt werden. Das Kürzel ‘mvk’ bedeutet Mobile-Video-Kamera</w:t>
      </w:r>
      <w:r w:rsidR="004622E1">
        <w:rPr>
          <w:rStyle w:val="FootnoteReference"/>
        </w:rPr>
        <w:footnoteReference w:id="2"/>
      </w:r>
      <w:r w:rsidR="008E7D5F">
        <w:t>. Dieser Umstand war bei Projektbeginn nicht bekannt.</w:t>
      </w:r>
    </w:p>
    <w:p w:rsidR="00224B40" w:rsidRDefault="00075E81" w:rsidP="00224B40">
      <w:r>
        <w:t xml:space="preserve">Vier der acht Kameras lieferten im Verlauf </w:t>
      </w:r>
      <w:r w:rsidR="00344152">
        <w:t xml:space="preserve">der Datenaufnahme </w:t>
      </w:r>
      <w:r>
        <w:t xml:space="preserve">somit </w:t>
      </w:r>
      <w:r w:rsidR="00344152">
        <w:t xml:space="preserve">Bilder </w:t>
      </w:r>
      <w:r w:rsidR="00A73871">
        <w:t xml:space="preserve">aus verschiedenen Perspektiven. So kamen Autobahnabschnitte in Kirchberg (A1) und bei Grenchen (A5) hinzu. </w:t>
      </w:r>
      <w:r w:rsidR="00344152">
        <w:t>Somit existieren Daten für folgende Kameras</w:t>
      </w:r>
      <w:r w:rsidR="006709C9">
        <w:t>:</w:t>
      </w:r>
    </w:p>
    <w:p w:rsidR="00224B40" w:rsidRDefault="00224B40"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3452315E" wp14:editId="503CB738">
                  <wp:extent cx="2221200" cy="1818000"/>
                  <wp:effectExtent l="0" t="0" r="8255" b="0"/>
                  <wp:docPr id="5" name="Picture 5" descr="C:\Users\uzapy\AppData\Local\Microsoft\Windows\INetCacheContent.Word\mvk02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zapy\AppData\Local\Microsoft\Windows\INetCacheContent.Word\mvk021_20141202_1230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1200" cy="1818000"/>
                          </a:xfrm>
                          <a:prstGeom prst="rect">
                            <a:avLst/>
                          </a:prstGeom>
                          <a:noFill/>
                          <a:ln>
                            <a:noFill/>
                          </a:ln>
                        </pic:spPr>
                      </pic:pic>
                    </a:graphicData>
                  </a:graphic>
                </wp:inline>
              </w:drawing>
            </w:r>
          </w:p>
          <w:p w:rsidR="00953D3B" w:rsidRDefault="00305631" w:rsidP="00305631">
            <w:pPr>
              <w:pStyle w:val="Caption"/>
            </w:pPr>
            <w:bookmarkStart w:id="38" w:name="_Toc472593797"/>
            <w:r>
              <w:t xml:space="preserve">Abbildung </w:t>
            </w:r>
            <w:fldSimple w:instr=" SEQ Abbildung \* ARABIC ">
              <w:r w:rsidR="006249AB">
                <w:rPr>
                  <w:noProof/>
                </w:rPr>
                <w:t>2</w:t>
              </w:r>
            </w:fldSimple>
            <w:r>
              <w:t>: Mobile Video Kamera 021</w:t>
            </w:r>
            <w:bookmarkEnd w:id="38"/>
          </w:p>
        </w:tc>
        <w:tc>
          <w:tcPr>
            <w:tcW w:w="5386" w:type="dxa"/>
          </w:tcPr>
          <w:p w:rsidR="00953D3B" w:rsidRPr="00F46724" w:rsidRDefault="00953D3B" w:rsidP="00F46724">
            <w:pPr>
              <w:rPr>
                <w:b/>
                <w:sz w:val="20"/>
              </w:rPr>
            </w:pPr>
            <w:r w:rsidRPr="00F46724">
              <w:rPr>
                <w:b/>
                <w:sz w:val="20"/>
              </w:rPr>
              <w:t>mvk021</w:t>
            </w:r>
          </w:p>
          <w:p w:rsidR="00953D3B" w:rsidRPr="00F46724" w:rsidRDefault="00953D3B" w:rsidP="00F46724">
            <w:pPr>
              <w:rPr>
                <w:sz w:val="20"/>
              </w:rPr>
            </w:pPr>
            <w:r w:rsidRPr="00F46724">
              <w:rPr>
                <w:sz w:val="20"/>
              </w:rPr>
              <w:t>Bezeichnung: A1 Grauholz &gt; Bern</w:t>
            </w:r>
          </w:p>
          <w:p w:rsidR="00953D3B" w:rsidRPr="00F46724" w:rsidRDefault="00953D3B" w:rsidP="00F46724">
            <w:pPr>
              <w:rPr>
                <w:sz w:val="20"/>
              </w:rPr>
            </w:pPr>
            <w:r w:rsidRPr="00F46724">
              <w:rPr>
                <w:sz w:val="20"/>
              </w:rPr>
              <w:t>Koordinaten: 46°59'20.1"N 7°28'24.0"E</w:t>
            </w:r>
          </w:p>
          <w:p w:rsidR="00953D3B" w:rsidRPr="00F46724" w:rsidRDefault="00953D3B" w:rsidP="00F46724">
            <w:pPr>
              <w:rPr>
                <w:sz w:val="20"/>
              </w:rPr>
            </w:pPr>
            <w:r w:rsidRPr="00F46724">
              <w:rPr>
                <w:sz w:val="20"/>
              </w:rPr>
              <w:t>Aufzeichnung Winter 14/15: 2014-12-02 – 2015-06-10</w:t>
            </w:r>
          </w:p>
          <w:p w:rsidR="00953D3B" w:rsidRPr="00F46724" w:rsidRDefault="00953D3B" w:rsidP="00F46724">
            <w:pPr>
              <w:rPr>
                <w:sz w:val="20"/>
              </w:rPr>
            </w:pPr>
            <w:r w:rsidRPr="00F46724">
              <w:rPr>
                <w:sz w:val="20"/>
              </w:rPr>
              <w:t>Aufzeichnung Winter 15/16: 2015-09-21 – 2015-12-04</w:t>
            </w:r>
          </w:p>
          <w:p w:rsidR="00953D3B" w:rsidRPr="00F46724" w:rsidRDefault="00953D3B" w:rsidP="00F46724">
            <w:pPr>
              <w:rPr>
                <w:sz w:val="20"/>
              </w:rPr>
            </w:pPr>
          </w:p>
          <w:p w:rsidR="00953D3B" w:rsidRDefault="00953D3B" w:rsidP="00F46724">
            <w:r w:rsidRPr="00F46724">
              <w:rPr>
                <w:sz w:val="20"/>
              </w:rPr>
              <w:t xml:space="preserve">Nach dem 4. Dezember 2015 lieferte </w:t>
            </w:r>
            <w:r w:rsidR="0081439A" w:rsidRPr="00F46724">
              <w:rPr>
                <w:sz w:val="20"/>
              </w:rPr>
              <w:t>die</w:t>
            </w:r>
            <w:r w:rsidRPr="00F46724">
              <w:rPr>
                <w:sz w:val="20"/>
              </w:rPr>
              <w:t xml:space="preserve"> Kamera unter der gleichen Bezeichnung Bilder von einem anderen Ort aus. Für die Weiterverarbeitung wird die Bezeichnung mvk022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953D3B">
        <w:tc>
          <w:tcPr>
            <w:tcW w:w="3686" w:type="dxa"/>
          </w:tcPr>
          <w:p w:rsidR="00305631" w:rsidRDefault="00953D3B" w:rsidP="00305631">
            <w:pPr>
              <w:keepNext/>
            </w:pPr>
            <w:r>
              <w:rPr>
                <w:noProof/>
                <w:lang w:eastAsia="de-CH"/>
              </w:rPr>
              <w:drawing>
                <wp:inline distT="0" distB="0" distL="0" distR="0" wp14:anchorId="278EA556" wp14:editId="26698BC4">
                  <wp:extent cx="2214000" cy="1810800"/>
                  <wp:effectExtent l="0" t="0" r="0" b="0"/>
                  <wp:docPr id="6" name="Picture 6" descr="C:\Users\uzapy\AppData\Local\Microsoft\Windows\INetCacheContent.Word\mvk021_20151210_12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021_20151210_1250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39" w:name="_Toc472593798"/>
            <w:r>
              <w:t xml:space="preserve">Abbildung </w:t>
            </w:r>
            <w:fldSimple w:instr=" SEQ Abbildung \* ARABIC ">
              <w:r w:rsidR="006249AB">
                <w:rPr>
                  <w:noProof/>
                </w:rPr>
                <w:t>3</w:t>
              </w:r>
            </w:fldSimple>
            <w:r>
              <w:t>: Mobile Video Kamera 022</w:t>
            </w:r>
            <w:bookmarkEnd w:id="39"/>
          </w:p>
        </w:tc>
        <w:tc>
          <w:tcPr>
            <w:tcW w:w="5386" w:type="dxa"/>
          </w:tcPr>
          <w:p w:rsidR="00953D3B" w:rsidRPr="00F46724" w:rsidRDefault="00953D3B" w:rsidP="00953D3B">
            <w:pPr>
              <w:rPr>
                <w:sz w:val="20"/>
              </w:rPr>
            </w:pPr>
            <w:r w:rsidRPr="00F46724">
              <w:rPr>
                <w:b/>
                <w:noProof/>
                <w:sz w:val="20"/>
                <w:lang w:eastAsia="de-CH"/>
              </w:rPr>
              <w:t>mvk022</w:t>
            </w:r>
          </w:p>
          <w:p w:rsidR="00953D3B" w:rsidRPr="00F46724" w:rsidRDefault="00953D3B" w:rsidP="00953D3B">
            <w:pPr>
              <w:rPr>
                <w:sz w:val="20"/>
              </w:rPr>
            </w:pPr>
            <w:r w:rsidRPr="00F46724">
              <w:rPr>
                <w:sz w:val="20"/>
              </w:rPr>
              <w:t>Bezeichnung: A5 Pieterlen &gt; Biel</w:t>
            </w:r>
          </w:p>
          <w:p w:rsidR="00953D3B" w:rsidRPr="00F46724" w:rsidRDefault="00953D3B" w:rsidP="00953D3B">
            <w:pPr>
              <w:rPr>
                <w:sz w:val="20"/>
              </w:rPr>
            </w:pPr>
            <w:r w:rsidRPr="00F46724">
              <w:rPr>
                <w:sz w:val="20"/>
              </w:rPr>
              <w:t>Koordinaten: 47°10'06.2"N 7°21'33.3"E</w:t>
            </w:r>
          </w:p>
          <w:p w:rsidR="00953D3B" w:rsidRPr="00F46724" w:rsidRDefault="00953D3B" w:rsidP="00953D3B">
            <w:pPr>
              <w:rPr>
                <w:sz w:val="20"/>
              </w:rPr>
            </w:pPr>
            <w:r w:rsidRPr="00F46724">
              <w:rPr>
                <w:sz w:val="20"/>
              </w:rPr>
              <w:t>Aufzeichnung Winter 15/16: 2015-12-07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65C24C10" wp14:editId="69ED010A">
                  <wp:extent cx="2210400" cy="1810800"/>
                  <wp:effectExtent l="0" t="0" r="0" b="0"/>
                  <wp:docPr id="7" name="Picture 7" descr="C:\Users\uzapy\AppData\Local\Microsoft\Windows\INetCacheContent.Word\mvk101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zapy\AppData\Local\Microsoft\Windows\INetCacheContent.Word\mvk101_20141202_12300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0400" cy="1810800"/>
                          </a:xfrm>
                          <a:prstGeom prst="rect">
                            <a:avLst/>
                          </a:prstGeom>
                          <a:noFill/>
                          <a:ln>
                            <a:noFill/>
                          </a:ln>
                        </pic:spPr>
                      </pic:pic>
                    </a:graphicData>
                  </a:graphic>
                </wp:inline>
              </w:drawing>
            </w:r>
          </w:p>
          <w:p w:rsidR="00953D3B" w:rsidRDefault="00305631" w:rsidP="00305631">
            <w:pPr>
              <w:pStyle w:val="Caption"/>
            </w:pPr>
            <w:bookmarkStart w:id="40" w:name="_Toc472593799"/>
            <w:r>
              <w:t xml:space="preserve">Abbildung </w:t>
            </w:r>
            <w:fldSimple w:instr=" SEQ Abbildung \* ARABIC ">
              <w:r w:rsidR="006249AB">
                <w:rPr>
                  <w:noProof/>
                </w:rPr>
                <w:t>4</w:t>
              </w:r>
            </w:fldSimple>
            <w:r w:rsidRPr="00246C2D">
              <w:t xml:space="preserve">: Mobile Video Kamera </w:t>
            </w:r>
            <w:r>
              <w:t>101</w:t>
            </w:r>
            <w:bookmarkEnd w:id="40"/>
          </w:p>
        </w:tc>
        <w:tc>
          <w:tcPr>
            <w:tcW w:w="5386" w:type="dxa"/>
          </w:tcPr>
          <w:p w:rsidR="00953D3B" w:rsidRPr="00F46724" w:rsidRDefault="00953D3B" w:rsidP="00953D3B">
            <w:pPr>
              <w:rPr>
                <w:sz w:val="20"/>
              </w:rPr>
            </w:pPr>
            <w:r w:rsidRPr="00F46724">
              <w:rPr>
                <w:b/>
                <w:noProof/>
                <w:sz w:val="20"/>
                <w:lang w:eastAsia="de-CH"/>
              </w:rPr>
              <w:t>mvk101</w:t>
            </w:r>
          </w:p>
          <w:p w:rsidR="00953D3B" w:rsidRPr="00F46724" w:rsidRDefault="00953D3B" w:rsidP="00953D3B">
            <w:pPr>
              <w:rPr>
                <w:sz w:val="20"/>
              </w:rPr>
            </w:pPr>
            <w:r w:rsidRPr="00F46724">
              <w:rPr>
                <w:sz w:val="20"/>
              </w:rPr>
              <w:t xml:space="preserve">Bezeichnung: </w:t>
            </w:r>
            <w:r w:rsidRPr="00F46724">
              <w:rPr>
                <w:rFonts w:ascii="Calibri" w:hAnsi="Calibri" w:cs="Calibri"/>
                <w:color w:val="000000"/>
                <w:sz w:val="24"/>
                <w:szCs w:val="22"/>
              </w:rPr>
              <w:t>A1 Weyermannshaus &gt; Grauholz</w:t>
            </w:r>
          </w:p>
          <w:p w:rsidR="00953D3B" w:rsidRPr="00F46724" w:rsidRDefault="00953D3B" w:rsidP="00953D3B">
            <w:pPr>
              <w:rPr>
                <w:sz w:val="20"/>
              </w:rPr>
            </w:pPr>
            <w:r w:rsidRPr="00F46724">
              <w:rPr>
                <w:sz w:val="20"/>
              </w:rPr>
              <w:t xml:space="preserve">Koordinaten: </w:t>
            </w:r>
            <w:r w:rsidRPr="00F46724">
              <w:rPr>
                <w:rFonts w:ascii="Calibri" w:hAnsi="Calibri" w:cs="Calibri"/>
                <w:color w:val="000000"/>
                <w:sz w:val="24"/>
                <w:szCs w:val="22"/>
              </w:rPr>
              <w:t>46°57'02.9"N 7°24'29.2"E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2015-09-21 – 2015-11-12</w:t>
            </w:r>
          </w:p>
          <w:p w:rsidR="00953D3B" w:rsidRPr="00F46724" w:rsidRDefault="00953D3B" w:rsidP="00953D3B">
            <w:pPr>
              <w:rPr>
                <w:sz w:val="20"/>
              </w:rPr>
            </w:pPr>
          </w:p>
          <w:p w:rsidR="00953D3B" w:rsidRDefault="00953D3B" w:rsidP="00953D3B">
            <w:r w:rsidRPr="00F46724">
              <w:rPr>
                <w:sz w:val="20"/>
              </w:rPr>
              <w:t xml:space="preserve">Nach dem 11. </w:t>
            </w:r>
            <w:r w:rsidR="00F46724">
              <w:rPr>
                <w:sz w:val="20"/>
              </w:rPr>
              <w:t>November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mvk102 verwendet.</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lastRenderedPageBreak/>
              <w:drawing>
                <wp:inline distT="0" distB="0" distL="0" distR="0" wp14:anchorId="659FA131" wp14:editId="37F7D049">
                  <wp:extent cx="2214000" cy="1810800"/>
                  <wp:effectExtent l="0" t="0" r="0" b="0"/>
                  <wp:docPr id="8" name="Picture 8" descr="C:\Users\uzapy\AppData\Local\Microsoft\Windows\INetCacheContent.Word\mvk101_20151117_10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zapy\AppData\Local\Microsoft\Windows\INetCacheContent.Word\mvk101_20151117_1040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1" w:name="_Toc472593800"/>
            <w:r>
              <w:t xml:space="preserve">Abbildung </w:t>
            </w:r>
            <w:fldSimple w:instr=" SEQ Abbildung \* ARABIC ">
              <w:r w:rsidR="006249AB">
                <w:rPr>
                  <w:noProof/>
                </w:rPr>
                <w:t>5</w:t>
              </w:r>
            </w:fldSimple>
            <w:r>
              <w:t>: Mobile Video Kamera 102</w:t>
            </w:r>
            <w:bookmarkEnd w:id="41"/>
          </w:p>
        </w:tc>
        <w:tc>
          <w:tcPr>
            <w:tcW w:w="5386" w:type="dxa"/>
          </w:tcPr>
          <w:p w:rsidR="00953D3B" w:rsidRPr="00F46724" w:rsidRDefault="00953D3B" w:rsidP="0003641C">
            <w:pPr>
              <w:rPr>
                <w:b/>
                <w:noProof/>
                <w:sz w:val="20"/>
                <w:lang w:eastAsia="de-CH"/>
              </w:rPr>
            </w:pPr>
            <w:r w:rsidRPr="00F46724">
              <w:rPr>
                <w:b/>
                <w:noProof/>
                <w:sz w:val="20"/>
                <w:lang w:eastAsia="de-CH"/>
              </w:rPr>
              <w:t>mvk102</w:t>
            </w:r>
          </w:p>
          <w:p w:rsidR="00953D3B" w:rsidRPr="00F46724" w:rsidRDefault="00953D3B" w:rsidP="00953D3B">
            <w:pPr>
              <w:rPr>
                <w:rFonts w:cs="Calibri"/>
                <w:color w:val="000000"/>
                <w:sz w:val="20"/>
                <w:szCs w:val="22"/>
                <w:lang w:eastAsia="de-CH"/>
              </w:rPr>
            </w:pPr>
            <w:r w:rsidRPr="00F46724">
              <w:rPr>
                <w:sz w:val="20"/>
              </w:rPr>
              <w:t xml:space="preserve">Bezeichnung: </w:t>
            </w:r>
            <w:r w:rsidRPr="00F46724">
              <w:rPr>
                <w:rFonts w:cs="Calibri"/>
                <w:color w:val="000000"/>
                <w:sz w:val="20"/>
                <w:szCs w:val="22"/>
              </w:rPr>
              <w:t>A1 Tunnel Kirchb. Port. Zürich</w:t>
            </w:r>
          </w:p>
          <w:p w:rsidR="00953D3B" w:rsidRPr="00F46724" w:rsidRDefault="00953D3B" w:rsidP="00953D3B">
            <w:pPr>
              <w:rPr>
                <w:sz w:val="20"/>
              </w:rPr>
            </w:pPr>
            <w:r w:rsidRPr="00F46724">
              <w:rPr>
                <w:sz w:val="20"/>
              </w:rPr>
              <w:t xml:space="preserve">Koordinaten: </w:t>
            </w:r>
            <w:r w:rsidRPr="00F46724">
              <w:rPr>
                <w:rFonts w:cs="Calibri"/>
                <w:color w:val="000000"/>
                <w:sz w:val="20"/>
                <w:szCs w:val="22"/>
              </w:rPr>
              <w:t>47°05'12.4"N 7°34'25.9"E</w:t>
            </w:r>
          </w:p>
          <w:p w:rsidR="00953D3B" w:rsidRPr="00F46724" w:rsidRDefault="00953D3B" w:rsidP="0003641C">
            <w:pPr>
              <w:rPr>
                <w:sz w:val="20"/>
              </w:rPr>
            </w:pPr>
            <w:r w:rsidRPr="00F46724">
              <w:rPr>
                <w:sz w:val="20"/>
              </w:rPr>
              <w:t>Aufzeichnung Winter 15/16: 2015-11-16 – 2016-04-15</w:t>
            </w:r>
          </w:p>
        </w:tc>
      </w:tr>
    </w:tbl>
    <w:p w:rsidR="00953D3B" w:rsidRDefault="00953D3B" w:rsidP="00224B40"/>
    <w:tbl>
      <w:tblPr>
        <w:tblStyle w:val="TableGrid"/>
        <w:tblW w:w="9072" w:type="dxa"/>
        <w:tblLook w:val="04A0" w:firstRow="1" w:lastRow="0" w:firstColumn="1" w:lastColumn="0" w:noHBand="0" w:noVBand="1"/>
      </w:tblPr>
      <w:tblGrid>
        <w:gridCol w:w="3686"/>
        <w:gridCol w:w="5386"/>
      </w:tblGrid>
      <w:tr w:rsidR="00953D3B" w:rsidTr="0003641C">
        <w:tc>
          <w:tcPr>
            <w:tcW w:w="3686" w:type="dxa"/>
          </w:tcPr>
          <w:p w:rsidR="00305631" w:rsidRDefault="00953D3B" w:rsidP="00305631">
            <w:pPr>
              <w:keepNext/>
            </w:pPr>
            <w:r>
              <w:rPr>
                <w:noProof/>
                <w:lang w:eastAsia="de-CH"/>
              </w:rPr>
              <w:drawing>
                <wp:inline distT="0" distB="0" distL="0" distR="0" wp14:anchorId="3ECA4635" wp14:editId="70F44501">
                  <wp:extent cx="2214000" cy="1810800"/>
                  <wp:effectExtent l="0" t="0" r="0" b="0"/>
                  <wp:docPr id="12" name="Picture 12" descr="C:\Users\uzapy\AppData\Local\Microsoft\Windows\INetCacheContent.Word\mvk105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zapy\AppData\Local\Microsoft\Windows\INetCacheContent.Word\mvk105_20141202_1230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953D3B" w:rsidRDefault="00305631" w:rsidP="00305631">
            <w:pPr>
              <w:pStyle w:val="Caption"/>
            </w:pPr>
            <w:bookmarkStart w:id="42" w:name="_Toc472593801"/>
            <w:r>
              <w:t xml:space="preserve">Abbildung </w:t>
            </w:r>
            <w:fldSimple w:instr=" SEQ Abbildung \* ARABIC ">
              <w:r w:rsidR="006249AB">
                <w:rPr>
                  <w:noProof/>
                </w:rPr>
                <w:t>6</w:t>
              </w:r>
            </w:fldSimple>
            <w:r>
              <w:t>: Mobile Video Kamera 105</w:t>
            </w:r>
            <w:bookmarkEnd w:id="42"/>
          </w:p>
        </w:tc>
        <w:tc>
          <w:tcPr>
            <w:tcW w:w="5386" w:type="dxa"/>
          </w:tcPr>
          <w:p w:rsidR="00953D3B" w:rsidRPr="00F46724" w:rsidRDefault="00953D3B" w:rsidP="0003641C">
            <w:pPr>
              <w:rPr>
                <w:b/>
                <w:noProof/>
                <w:sz w:val="20"/>
                <w:lang w:eastAsia="de-CH"/>
              </w:rPr>
            </w:pPr>
            <w:r w:rsidRPr="00F46724">
              <w:rPr>
                <w:b/>
                <w:noProof/>
                <w:sz w:val="20"/>
                <w:lang w:eastAsia="de-CH"/>
              </w:rPr>
              <w:t>mvk105</w:t>
            </w:r>
          </w:p>
          <w:p w:rsidR="00953D3B" w:rsidRPr="00F46724" w:rsidRDefault="00953D3B" w:rsidP="0003641C">
            <w:pPr>
              <w:rPr>
                <w:rFonts w:cs="Calibri"/>
                <w:color w:val="000000"/>
                <w:sz w:val="20"/>
                <w:lang w:eastAsia="de-CH"/>
              </w:rPr>
            </w:pPr>
            <w:r w:rsidRPr="00F46724">
              <w:rPr>
                <w:sz w:val="20"/>
              </w:rPr>
              <w:t xml:space="preserve">Bezeichnung: </w:t>
            </w:r>
            <w:r w:rsidRPr="00F46724">
              <w:rPr>
                <w:rFonts w:cs="Calibri"/>
                <w:color w:val="000000"/>
                <w:sz w:val="20"/>
              </w:rPr>
              <w:t>A6 Wankdorf &gt; Thun</w:t>
            </w:r>
          </w:p>
          <w:p w:rsidR="00953D3B" w:rsidRPr="00F46724" w:rsidRDefault="00953D3B" w:rsidP="0003641C">
            <w:pPr>
              <w:rPr>
                <w:sz w:val="20"/>
              </w:rPr>
            </w:pPr>
            <w:r w:rsidRPr="00F46724">
              <w:rPr>
                <w:sz w:val="20"/>
              </w:rPr>
              <w:t xml:space="preserve">Koordinaten: </w:t>
            </w:r>
            <w:r w:rsidRPr="00F46724">
              <w:rPr>
                <w:rFonts w:cs="Calibri"/>
                <w:color w:val="000000"/>
                <w:sz w:val="20"/>
              </w:rPr>
              <w:t>46°57'58.2"N 7°28'15.0"E</w:t>
            </w:r>
          </w:p>
          <w:p w:rsidR="00953D3B" w:rsidRPr="00F46724" w:rsidRDefault="00953D3B" w:rsidP="00953D3B">
            <w:pPr>
              <w:rPr>
                <w:sz w:val="20"/>
              </w:rPr>
            </w:pPr>
            <w:r w:rsidRPr="00F46724">
              <w:rPr>
                <w:sz w:val="20"/>
              </w:rPr>
              <w:t>Aufzeichnung Winter 14/15: 2014-12-02 – 2015-06-10</w:t>
            </w:r>
          </w:p>
          <w:p w:rsidR="00953D3B" w:rsidRPr="00F46724" w:rsidRDefault="00953D3B" w:rsidP="00953D3B">
            <w:pPr>
              <w:rPr>
                <w:sz w:val="20"/>
              </w:rPr>
            </w:pPr>
            <w:r w:rsidRPr="00F46724">
              <w:rPr>
                <w:sz w:val="20"/>
              </w:rPr>
              <w:t>Aufzeichnung Winter 15/16: 2015-10-20 – 2015-</w:t>
            </w:r>
            <w:r w:rsidR="00F46724" w:rsidRPr="00F46724">
              <w:rPr>
                <w:sz w:val="20"/>
              </w:rPr>
              <w:t>10</w:t>
            </w:r>
            <w:r w:rsidRPr="00F46724">
              <w:rPr>
                <w:sz w:val="20"/>
              </w:rPr>
              <w:t>-28</w:t>
            </w:r>
          </w:p>
          <w:p w:rsidR="00953D3B" w:rsidRPr="00F46724" w:rsidRDefault="00953D3B" w:rsidP="00953D3B">
            <w:pPr>
              <w:rPr>
                <w:sz w:val="20"/>
              </w:rPr>
            </w:pPr>
          </w:p>
          <w:p w:rsidR="00953D3B" w:rsidRDefault="00953D3B" w:rsidP="00953D3B">
            <w:r w:rsidRPr="00F46724">
              <w:rPr>
                <w:sz w:val="20"/>
              </w:rPr>
              <w:t xml:space="preserve">Nach dem 28. </w:t>
            </w:r>
            <w:r w:rsidR="00F46724">
              <w:rPr>
                <w:sz w:val="20"/>
              </w:rPr>
              <w:t>Oktober</w:t>
            </w:r>
            <w:r w:rsidRPr="00F46724">
              <w:rPr>
                <w:sz w:val="20"/>
              </w:rPr>
              <w:t xml:space="preserve"> 2015 lieferte </w:t>
            </w:r>
            <w:r w:rsidR="0081439A" w:rsidRPr="00F46724">
              <w:rPr>
                <w:sz w:val="20"/>
              </w:rPr>
              <w:t>die</w:t>
            </w:r>
            <w:r w:rsidRPr="00F46724">
              <w:rPr>
                <w:sz w:val="20"/>
              </w:rPr>
              <w:t xml:space="preserve"> Kamera unter der gleichen Bezeichnung Bilder von einem anderen Ort aus. Für die Weiterverarbeitung wird die Bezeichnung mvk</w:t>
            </w:r>
            <w:r w:rsidR="0081439A" w:rsidRPr="00F46724">
              <w:rPr>
                <w:sz w:val="20"/>
              </w:rPr>
              <w:t>106</w:t>
            </w:r>
            <w:r w:rsidRPr="00F46724">
              <w:rPr>
                <w:sz w:val="20"/>
              </w:rPr>
              <w:t xml:space="preserve"> verwendet.</w:t>
            </w:r>
          </w:p>
        </w:tc>
      </w:tr>
    </w:tbl>
    <w:p w:rsidR="00A3374D" w:rsidRDefault="00A3374D"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57E575F1" wp14:editId="18EA84D5">
                  <wp:extent cx="2214000" cy="1810800"/>
                  <wp:effectExtent l="0" t="0" r="0" b="0"/>
                  <wp:docPr id="14" name="Picture 14" descr="C:\Users\uzapy\AppData\Local\Microsoft\Windows\INetCacheContent.Word\mvk105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zapy\AppData\Local\Microsoft\Windows\INetCacheContent.Word\mvk105_20151104_143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3" w:name="_Toc472593802"/>
            <w:r>
              <w:t xml:space="preserve">Abbildung </w:t>
            </w:r>
            <w:fldSimple w:instr=" SEQ Abbildung \* ARABIC ">
              <w:r w:rsidR="006249AB">
                <w:rPr>
                  <w:noProof/>
                </w:rPr>
                <w:t>7</w:t>
              </w:r>
            </w:fldSimple>
            <w:r>
              <w:t>: Mobile Video Kamera 106</w:t>
            </w:r>
            <w:bookmarkEnd w:id="43"/>
          </w:p>
        </w:tc>
        <w:tc>
          <w:tcPr>
            <w:tcW w:w="5386" w:type="dxa"/>
          </w:tcPr>
          <w:p w:rsidR="00F46724" w:rsidRPr="00F46724" w:rsidRDefault="00F46724" w:rsidP="0003641C">
            <w:pPr>
              <w:rPr>
                <w:b/>
                <w:noProof/>
                <w:sz w:val="20"/>
                <w:lang w:eastAsia="de-CH"/>
              </w:rPr>
            </w:pPr>
            <w:r w:rsidRPr="00F46724">
              <w:rPr>
                <w:b/>
                <w:noProof/>
                <w:sz w:val="20"/>
                <w:lang w:eastAsia="de-CH"/>
              </w:rPr>
              <w:t>mvk106</w:t>
            </w:r>
          </w:p>
          <w:p w:rsidR="00F46724" w:rsidRPr="00F46724" w:rsidRDefault="00F46724" w:rsidP="00F46724">
            <w:pPr>
              <w:rPr>
                <w:rFonts w:cs="Calibri"/>
                <w:color w:val="000000"/>
                <w:sz w:val="20"/>
                <w:lang w:eastAsia="de-CH"/>
              </w:rPr>
            </w:pPr>
            <w:r w:rsidRPr="00F46724">
              <w:rPr>
                <w:sz w:val="20"/>
              </w:rPr>
              <w:t xml:space="preserve">Bezeichnung: </w:t>
            </w:r>
            <w:r w:rsidRPr="00F46724">
              <w:rPr>
                <w:rFonts w:cs="Calibri"/>
                <w:color w:val="000000"/>
                <w:sz w:val="20"/>
              </w:rPr>
              <w:t>A1 Rampendosierung Kirchberg (Ost)</w:t>
            </w:r>
          </w:p>
          <w:p w:rsidR="00F46724" w:rsidRPr="00F46724" w:rsidRDefault="00F46724" w:rsidP="00F46724">
            <w:pPr>
              <w:rPr>
                <w:sz w:val="20"/>
              </w:rPr>
            </w:pPr>
            <w:r w:rsidRPr="00F46724">
              <w:rPr>
                <w:sz w:val="20"/>
              </w:rPr>
              <w:t xml:space="preserve">Koordinaten: </w:t>
            </w:r>
            <w:r w:rsidRPr="00F46724">
              <w:rPr>
                <w:rFonts w:cs="Calibri"/>
                <w:color w:val="000000"/>
                <w:sz w:val="20"/>
              </w:rPr>
              <w:t>47°04'45.6"N 7°34'20.5"E</w:t>
            </w:r>
          </w:p>
          <w:p w:rsidR="00F46724" w:rsidRDefault="00F46724" w:rsidP="00F46724">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lastRenderedPageBreak/>
              <w:drawing>
                <wp:inline distT="0" distB="0" distL="0" distR="0" wp14:anchorId="0AC671D3" wp14:editId="7A097408">
                  <wp:extent cx="2214000" cy="1810800"/>
                  <wp:effectExtent l="0" t="0" r="0" b="0"/>
                  <wp:docPr id="16" name="Picture 16" descr="C:\Users\uzapy\AppData\Local\Microsoft\Windows\INetCacheContent.Word\mvk107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zapy\AppData\Local\Microsoft\Windows\INetCacheContent.Word\mvk107_20141202_1230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4" w:name="_Toc472593803"/>
            <w:r>
              <w:t xml:space="preserve">Abbildung </w:t>
            </w:r>
            <w:fldSimple w:instr=" SEQ Abbildung \* ARABIC ">
              <w:r w:rsidR="006249AB">
                <w:rPr>
                  <w:noProof/>
                </w:rPr>
                <w:t>8</w:t>
              </w:r>
            </w:fldSimple>
            <w:r>
              <w:t>: Mobile Video Kamera 107</w:t>
            </w:r>
            <w:bookmarkEnd w:id="44"/>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07</w:t>
            </w:r>
          </w:p>
          <w:p w:rsidR="00F46724" w:rsidRPr="00F46724" w:rsidRDefault="00F46724" w:rsidP="0003641C">
            <w:pPr>
              <w:rPr>
                <w:rFonts w:cs="Calibri"/>
                <w:color w:val="000000"/>
                <w:sz w:val="20"/>
                <w:lang w:eastAsia="de-CH"/>
              </w:rPr>
            </w:pPr>
            <w:r w:rsidRPr="00F46724">
              <w:rPr>
                <w:sz w:val="20"/>
              </w:rPr>
              <w:t xml:space="preserve">Bezeichnung: </w:t>
            </w:r>
            <w:r w:rsidRPr="00F46724">
              <w:rPr>
                <w:rFonts w:cs="Calibri"/>
                <w:color w:val="000000"/>
                <w:sz w:val="20"/>
              </w:rPr>
              <w:t>A6 Ostring &gt; Wankdorf</w:t>
            </w:r>
          </w:p>
          <w:p w:rsidR="00F46724" w:rsidRPr="00F46724" w:rsidRDefault="00F46724" w:rsidP="0003641C">
            <w:pPr>
              <w:rPr>
                <w:sz w:val="20"/>
              </w:rPr>
            </w:pPr>
            <w:r w:rsidRPr="00F46724">
              <w:rPr>
                <w:sz w:val="20"/>
              </w:rPr>
              <w:t xml:space="preserve">Koordinaten: </w:t>
            </w:r>
            <w:r w:rsidRPr="00F46724">
              <w:rPr>
                <w:rFonts w:cs="Calibri"/>
                <w:color w:val="000000"/>
                <w:sz w:val="20"/>
              </w:rPr>
              <w:t>46°57'04.7"N 7°28'19.5"E</w:t>
            </w:r>
          </w:p>
          <w:p w:rsidR="00F46724" w:rsidRPr="00F46724" w:rsidRDefault="00F46724" w:rsidP="00F46724">
            <w:pPr>
              <w:rPr>
                <w:sz w:val="20"/>
              </w:rPr>
            </w:pPr>
            <w:r w:rsidRPr="00F46724">
              <w:rPr>
                <w:sz w:val="20"/>
              </w:rPr>
              <w:t>Aufzeichnung Winter 14/15: 2014-12-02 – 2015-06-</w:t>
            </w:r>
            <w:r>
              <w:rPr>
                <w:sz w:val="20"/>
              </w:rPr>
              <w:t>10</w:t>
            </w:r>
          </w:p>
          <w:p w:rsidR="00F46724" w:rsidRPr="00F46724" w:rsidRDefault="00F46724" w:rsidP="00F46724">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2015-10-28</w:t>
            </w:r>
          </w:p>
          <w:p w:rsidR="00F46724" w:rsidRPr="00F46724" w:rsidRDefault="00F46724" w:rsidP="00F46724">
            <w:pPr>
              <w:rPr>
                <w:sz w:val="20"/>
              </w:rPr>
            </w:pPr>
          </w:p>
          <w:p w:rsidR="00F46724" w:rsidRDefault="00F46724" w:rsidP="00F46724">
            <w:r w:rsidRPr="00F46724">
              <w:rPr>
                <w:sz w:val="20"/>
              </w:rPr>
              <w:t xml:space="preserve">Nach dem 28. </w:t>
            </w:r>
            <w:r>
              <w:rPr>
                <w:sz w:val="20"/>
              </w:rPr>
              <w:t>Oktober</w:t>
            </w:r>
            <w:r w:rsidRPr="00F46724">
              <w:rPr>
                <w:sz w:val="20"/>
              </w:rPr>
              <w:t xml:space="preserve"> 2015 lieferte die Kamera unter der gleichen Bezeichnung Bilder von einem anderen Ort aus. Für die Weiterverarbeitung wird die Bezeichnung mvk</w:t>
            </w:r>
            <w:r>
              <w:rPr>
                <w:sz w:val="20"/>
              </w:rPr>
              <w:t>108</w:t>
            </w:r>
            <w:r w:rsidRPr="00F46724">
              <w:rPr>
                <w:sz w:val="20"/>
              </w:rPr>
              <w:t xml:space="preserve"> verwendet.</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F46724" w:rsidTr="0003641C">
        <w:tc>
          <w:tcPr>
            <w:tcW w:w="3686" w:type="dxa"/>
          </w:tcPr>
          <w:p w:rsidR="00305631" w:rsidRDefault="00F46724" w:rsidP="00305631">
            <w:pPr>
              <w:keepNext/>
            </w:pPr>
            <w:r>
              <w:rPr>
                <w:noProof/>
                <w:lang w:eastAsia="de-CH"/>
              </w:rPr>
              <w:drawing>
                <wp:inline distT="0" distB="0" distL="0" distR="0" wp14:anchorId="2B418733" wp14:editId="0BEC81F4">
                  <wp:extent cx="2214000" cy="1810800"/>
                  <wp:effectExtent l="0" t="0" r="0" b="0"/>
                  <wp:docPr id="18" name="Picture 18" descr="C:\Users\uzapy\AppData\Local\Microsoft\Windows\INetCacheContent.Word\mvk107_20151104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zapy\AppData\Local\Microsoft\Windows\INetCacheContent.Word\mvk107_20151104_14300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F46724" w:rsidRDefault="00305631" w:rsidP="00305631">
            <w:pPr>
              <w:pStyle w:val="Caption"/>
            </w:pPr>
            <w:bookmarkStart w:id="45" w:name="_Toc472593804"/>
            <w:r>
              <w:t xml:space="preserve">Abbildung </w:t>
            </w:r>
            <w:fldSimple w:instr=" SEQ Abbildung \* ARABIC ">
              <w:r w:rsidR="006249AB">
                <w:rPr>
                  <w:noProof/>
                </w:rPr>
                <w:t>9</w:t>
              </w:r>
            </w:fldSimple>
            <w:r>
              <w:t>: Mobile Video Kamera 108</w:t>
            </w:r>
            <w:bookmarkEnd w:id="45"/>
          </w:p>
        </w:tc>
        <w:tc>
          <w:tcPr>
            <w:tcW w:w="5386" w:type="dxa"/>
          </w:tcPr>
          <w:p w:rsidR="00F46724" w:rsidRPr="00F46724" w:rsidRDefault="00F46724" w:rsidP="0003641C">
            <w:pPr>
              <w:rPr>
                <w:b/>
                <w:noProof/>
                <w:sz w:val="20"/>
                <w:lang w:eastAsia="de-CH"/>
              </w:rPr>
            </w:pPr>
            <w:r w:rsidRPr="00F46724">
              <w:rPr>
                <w:b/>
                <w:noProof/>
                <w:sz w:val="20"/>
                <w:lang w:eastAsia="de-CH"/>
              </w:rPr>
              <w:t>mvk1</w:t>
            </w:r>
            <w:r>
              <w:rPr>
                <w:b/>
                <w:noProof/>
                <w:sz w:val="20"/>
                <w:lang w:eastAsia="de-CH"/>
              </w:rPr>
              <w:t>08</w:t>
            </w:r>
          </w:p>
          <w:p w:rsidR="00F46724" w:rsidRPr="00F46724" w:rsidRDefault="00F46724" w:rsidP="0003641C">
            <w:pPr>
              <w:rPr>
                <w:rFonts w:cs="Calibri"/>
                <w:color w:val="000000"/>
                <w:sz w:val="20"/>
                <w:lang w:eastAsia="de-CH"/>
              </w:rPr>
            </w:pPr>
            <w:r w:rsidRPr="00F46724">
              <w:rPr>
                <w:sz w:val="20"/>
              </w:rPr>
              <w:t xml:space="preserve">Bezeichnung: </w:t>
            </w:r>
            <w:r w:rsidR="008F35CA">
              <w:rPr>
                <w:sz w:val="20"/>
              </w:rPr>
              <w:t xml:space="preserve">A1 </w:t>
            </w:r>
            <w:r w:rsidRPr="00F46724">
              <w:rPr>
                <w:rFonts w:cs="Calibri"/>
                <w:color w:val="000000"/>
                <w:sz w:val="20"/>
              </w:rPr>
              <w:t>Rampendosierung Kirchberg (West)</w:t>
            </w:r>
          </w:p>
          <w:p w:rsidR="00F46724" w:rsidRPr="00F46724" w:rsidRDefault="00F46724" w:rsidP="0003641C">
            <w:pPr>
              <w:rPr>
                <w:sz w:val="20"/>
              </w:rPr>
            </w:pPr>
            <w:r w:rsidRPr="00F46724">
              <w:rPr>
                <w:sz w:val="20"/>
              </w:rPr>
              <w:t xml:space="preserve">Koordinaten: </w:t>
            </w:r>
            <w:r w:rsidRPr="00F46724">
              <w:rPr>
                <w:rFonts w:cs="Calibri"/>
                <w:color w:val="000000"/>
                <w:sz w:val="20"/>
              </w:rPr>
              <w:t>47°04'45.6"N 7°34'20.5"E</w:t>
            </w:r>
          </w:p>
          <w:p w:rsidR="00F46724" w:rsidRDefault="00F46724" w:rsidP="0003641C">
            <w:r w:rsidRPr="00F46724">
              <w:rPr>
                <w:sz w:val="20"/>
              </w:rPr>
              <w:t>Aufzeichnung Winter 15/16: 2015-11-04 – 2016-04-15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9AF232" wp14:editId="5C4A20BC">
                  <wp:extent cx="2214000" cy="1810800"/>
                  <wp:effectExtent l="0" t="0" r="0" b="0"/>
                  <wp:docPr id="23" name="Picture 23" descr="C:\Users\uzapy\AppData\Local\Microsoft\Windows\INetCacheContent.Word\mvk110_20141202_1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zapy\AppData\Local\Microsoft\Windows\INetCacheContent.Word\mvk110_20141202_123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6" w:name="_Toc472593805"/>
            <w:r>
              <w:t xml:space="preserve">Abbildung </w:t>
            </w:r>
            <w:fldSimple w:instr=" SEQ Abbildung \* ARABIC ">
              <w:r w:rsidR="006249AB">
                <w:rPr>
                  <w:noProof/>
                </w:rPr>
                <w:t>10</w:t>
              </w:r>
            </w:fldSimple>
            <w:r>
              <w:t>: Mobile Video Kamera 110</w:t>
            </w:r>
            <w:bookmarkEnd w:id="46"/>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10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Gnoll (Brünig) &gt; Luzern</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8°07'42.0"E</w:t>
            </w:r>
          </w:p>
          <w:p w:rsidR="008F35CA" w:rsidRPr="00F46724" w:rsidRDefault="008F35CA" w:rsidP="008F35CA">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F46724" w:rsidRDefault="00F46724"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rFonts w:cs="Calibri"/>
                <w:noProof/>
                <w:color w:val="000000"/>
                <w:lang w:eastAsia="de-CH"/>
              </w:rPr>
              <w:lastRenderedPageBreak/>
              <w:drawing>
                <wp:inline distT="0" distB="0" distL="0" distR="0" wp14:anchorId="35F58943" wp14:editId="279F97B9">
                  <wp:extent cx="2214000" cy="1810800"/>
                  <wp:effectExtent l="0" t="0" r="0" b="0"/>
                  <wp:docPr id="25" name="Picture 25" descr="C:\Users\uzapy\AppData\Local\Microsoft\Windows\INetCacheContent.Word\mvk120_20141212_14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zapy\AppData\Local\Microsoft\Windows\INetCacheContent.Word\mvk120_20141212_140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7" w:name="_Toc472593806"/>
            <w:r>
              <w:t xml:space="preserve">Abbildung </w:t>
            </w:r>
            <w:fldSimple w:instr=" SEQ Abbildung \* ARABIC ">
              <w:r w:rsidR="006249AB">
                <w:rPr>
                  <w:noProof/>
                </w:rPr>
                <w:t>11</w:t>
              </w:r>
            </w:fldSimple>
            <w:r>
              <w:t>: Mobile Video Kamera 120</w:t>
            </w:r>
            <w:bookmarkEnd w:id="47"/>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20</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Brienz &gt; LU</w:t>
            </w:r>
          </w:p>
          <w:p w:rsidR="008F35CA" w:rsidRPr="00F46724" w:rsidRDefault="008F35CA" w:rsidP="0003641C">
            <w:pPr>
              <w:rPr>
                <w:sz w:val="20"/>
              </w:rPr>
            </w:pPr>
            <w:r w:rsidRPr="00F46724">
              <w:rPr>
                <w:sz w:val="20"/>
              </w:rPr>
              <w:t xml:space="preserve">Koordinaten: </w:t>
            </w:r>
            <w:r w:rsidRPr="008F35CA">
              <w:rPr>
                <w:rFonts w:cs="Calibri"/>
                <w:color w:val="000000"/>
                <w:sz w:val="20"/>
              </w:rPr>
              <w:t>46°44'33.3"N 8°03'46.0"E</w:t>
            </w:r>
          </w:p>
          <w:p w:rsidR="008F35CA" w:rsidRPr="00F46724" w:rsidRDefault="008F35CA" w:rsidP="0003641C">
            <w:pPr>
              <w:rPr>
                <w:sz w:val="20"/>
              </w:rPr>
            </w:pPr>
            <w:r w:rsidRPr="00F46724">
              <w:rPr>
                <w:sz w:val="20"/>
              </w:rPr>
              <w:t>Aufzeichnung Winter 14/15: 2014-12-02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953D3B" w:rsidRDefault="00953D3B"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1D821060" wp14:editId="21BAF411">
                  <wp:extent cx="2214000" cy="1810800"/>
                  <wp:effectExtent l="0" t="0" r="0" b="0"/>
                  <wp:docPr id="27" name="Picture 27" descr="C:\Users\uzapy\AppData\Local\Microsoft\Windows\INetCacheContent.Word\mvk122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zapy\AppData\Local\Microsoft\Windows\INetCacheContent.Word\mvk122_20141218_09200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8" w:name="_Toc472593807"/>
            <w:r>
              <w:t xml:space="preserve">Abbildung </w:t>
            </w:r>
            <w:fldSimple w:instr=" SEQ Abbildung \* ARABIC ">
              <w:r w:rsidR="006249AB">
                <w:rPr>
                  <w:noProof/>
                </w:rPr>
                <w:t>12</w:t>
              </w:r>
            </w:fldSimple>
            <w:r w:rsidRPr="00515B2F">
              <w:t>: Mobile Video Ka</w:t>
            </w:r>
            <w:r>
              <w:t>mera 122</w:t>
            </w:r>
            <w:bookmarkEnd w:id="48"/>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22</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Faulensee &gt; LU</w:t>
            </w:r>
          </w:p>
          <w:p w:rsidR="008F35CA" w:rsidRPr="00F46724" w:rsidRDefault="008F35CA" w:rsidP="0003641C">
            <w:pPr>
              <w:rPr>
                <w:sz w:val="20"/>
              </w:rPr>
            </w:pPr>
            <w:r w:rsidRPr="00F46724">
              <w:rPr>
                <w:sz w:val="20"/>
              </w:rPr>
              <w:t xml:space="preserve">Koordinaten: </w:t>
            </w:r>
            <w:r w:rsidRPr="008F35CA">
              <w:rPr>
                <w:rFonts w:cs="Calibri"/>
                <w:color w:val="000000"/>
                <w:sz w:val="20"/>
              </w:rPr>
              <w:t>46°40'04.6"N 7°43'20.5"E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12</w:t>
            </w:r>
          </w:p>
        </w:tc>
      </w:tr>
    </w:tbl>
    <w:p w:rsidR="008F35CA" w:rsidRDefault="008F35CA" w:rsidP="00EA6A7B"/>
    <w:tbl>
      <w:tblPr>
        <w:tblStyle w:val="TableGrid"/>
        <w:tblW w:w="9072" w:type="dxa"/>
        <w:tblLook w:val="04A0" w:firstRow="1" w:lastRow="0" w:firstColumn="1" w:lastColumn="0" w:noHBand="0" w:noVBand="1"/>
      </w:tblPr>
      <w:tblGrid>
        <w:gridCol w:w="3686"/>
        <w:gridCol w:w="5386"/>
      </w:tblGrid>
      <w:tr w:rsidR="008F35CA" w:rsidTr="0003641C">
        <w:tc>
          <w:tcPr>
            <w:tcW w:w="3686" w:type="dxa"/>
          </w:tcPr>
          <w:p w:rsidR="00305631" w:rsidRDefault="008F35CA" w:rsidP="00305631">
            <w:pPr>
              <w:keepNext/>
            </w:pPr>
            <w:r>
              <w:rPr>
                <w:noProof/>
                <w:lang w:eastAsia="de-CH"/>
              </w:rPr>
              <w:drawing>
                <wp:inline distT="0" distB="0" distL="0" distR="0" wp14:anchorId="2BE568ED" wp14:editId="1AF71F58">
                  <wp:extent cx="2214000" cy="1810800"/>
                  <wp:effectExtent l="0" t="0" r="0" b="0"/>
                  <wp:docPr id="29" name="Picture 29" descr="C:\Users\uzapy\AppData\Local\Microsoft\Windows\INetCacheContent.Word\mvk131_20141218_09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zapy\AppData\Local\Microsoft\Windows\INetCacheContent.Word\mvk131_20141218_09200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4000" cy="1810800"/>
                          </a:xfrm>
                          <a:prstGeom prst="rect">
                            <a:avLst/>
                          </a:prstGeom>
                          <a:noFill/>
                          <a:ln>
                            <a:noFill/>
                          </a:ln>
                        </pic:spPr>
                      </pic:pic>
                    </a:graphicData>
                  </a:graphic>
                </wp:inline>
              </w:drawing>
            </w:r>
          </w:p>
          <w:p w:rsidR="008F35CA" w:rsidRDefault="00305631" w:rsidP="00305631">
            <w:pPr>
              <w:pStyle w:val="Caption"/>
            </w:pPr>
            <w:bookmarkStart w:id="49" w:name="_Toc472593808"/>
            <w:r>
              <w:t xml:space="preserve">Abbildung </w:t>
            </w:r>
            <w:fldSimple w:instr=" SEQ Abbildung \* ARABIC ">
              <w:r w:rsidR="006249AB">
                <w:rPr>
                  <w:noProof/>
                </w:rPr>
                <w:t>13</w:t>
              </w:r>
            </w:fldSimple>
            <w:r>
              <w:t>: Mobile Video Kamera 131</w:t>
            </w:r>
            <w:bookmarkEnd w:id="49"/>
          </w:p>
        </w:tc>
        <w:tc>
          <w:tcPr>
            <w:tcW w:w="5386" w:type="dxa"/>
          </w:tcPr>
          <w:p w:rsidR="008F35CA" w:rsidRPr="00F46724" w:rsidRDefault="008F35CA" w:rsidP="0003641C">
            <w:pPr>
              <w:rPr>
                <w:b/>
                <w:noProof/>
                <w:sz w:val="20"/>
                <w:lang w:eastAsia="de-CH"/>
              </w:rPr>
            </w:pPr>
            <w:r w:rsidRPr="00F46724">
              <w:rPr>
                <w:b/>
                <w:noProof/>
                <w:sz w:val="20"/>
                <w:lang w:eastAsia="de-CH"/>
              </w:rPr>
              <w:t>mvk1</w:t>
            </w:r>
            <w:r>
              <w:rPr>
                <w:b/>
                <w:noProof/>
                <w:sz w:val="20"/>
                <w:lang w:eastAsia="de-CH"/>
              </w:rPr>
              <w:t>31</w:t>
            </w:r>
          </w:p>
          <w:p w:rsidR="008F35CA" w:rsidRPr="00F46724" w:rsidRDefault="008F35CA" w:rsidP="0003641C">
            <w:pPr>
              <w:rPr>
                <w:rFonts w:cs="Calibri"/>
                <w:color w:val="000000"/>
                <w:sz w:val="20"/>
                <w:lang w:eastAsia="de-CH"/>
              </w:rPr>
            </w:pPr>
            <w:r w:rsidRPr="00F46724">
              <w:rPr>
                <w:sz w:val="20"/>
              </w:rPr>
              <w:t xml:space="preserve">Bezeichnung: </w:t>
            </w:r>
            <w:r w:rsidRPr="008F35CA">
              <w:rPr>
                <w:sz w:val="20"/>
              </w:rPr>
              <w:t>A8 Soliwaldtunnel Süd &gt; LU</w:t>
            </w:r>
          </w:p>
          <w:p w:rsidR="008F35CA" w:rsidRPr="00F46724" w:rsidRDefault="008F35CA" w:rsidP="0003641C">
            <w:pPr>
              <w:rPr>
                <w:sz w:val="20"/>
              </w:rPr>
            </w:pPr>
            <w:r w:rsidRPr="00F46724">
              <w:rPr>
                <w:sz w:val="20"/>
              </w:rPr>
              <w:t xml:space="preserve">Koordinaten: </w:t>
            </w:r>
            <w:r w:rsidRPr="008F35CA">
              <w:rPr>
                <w:rFonts w:cs="Calibri"/>
                <w:color w:val="000000"/>
                <w:sz w:val="20"/>
              </w:rPr>
              <w:t>46°45'05.5"N 8°06'29.8"E</w:t>
            </w:r>
          </w:p>
          <w:p w:rsidR="008F35CA" w:rsidRPr="00F46724" w:rsidRDefault="008F35CA" w:rsidP="0003641C">
            <w:pPr>
              <w:rPr>
                <w:sz w:val="20"/>
              </w:rPr>
            </w:pPr>
            <w:r w:rsidRPr="00F46724">
              <w:rPr>
                <w:sz w:val="20"/>
              </w:rPr>
              <w:t>Aufzeichnung Winter 14/15: 2014-12-</w:t>
            </w:r>
            <w:r>
              <w:rPr>
                <w:sz w:val="20"/>
              </w:rPr>
              <w:t>18</w:t>
            </w:r>
            <w:r w:rsidRPr="00F46724">
              <w:rPr>
                <w:sz w:val="20"/>
              </w:rPr>
              <w:t xml:space="preserve"> – 2015-06-</w:t>
            </w:r>
            <w:r>
              <w:rPr>
                <w:sz w:val="20"/>
              </w:rPr>
              <w:t>10</w:t>
            </w:r>
          </w:p>
          <w:p w:rsidR="008F35CA" w:rsidRPr="008F35CA" w:rsidRDefault="008F35CA" w:rsidP="0003641C">
            <w:pPr>
              <w:rPr>
                <w:sz w:val="20"/>
              </w:rPr>
            </w:pPr>
            <w:r w:rsidRPr="00F46724">
              <w:rPr>
                <w:sz w:val="20"/>
              </w:rPr>
              <w:t>Aufzeichnung Winter 15/16: 2015-</w:t>
            </w:r>
            <w:r>
              <w:rPr>
                <w:sz w:val="20"/>
              </w:rPr>
              <w:t>09</w:t>
            </w:r>
            <w:r w:rsidRPr="00F46724">
              <w:rPr>
                <w:sz w:val="20"/>
              </w:rPr>
              <w:t>-</w:t>
            </w:r>
            <w:r>
              <w:rPr>
                <w:sz w:val="20"/>
              </w:rPr>
              <w:t>21</w:t>
            </w:r>
            <w:r w:rsidRPr="00F46724">
              <w:rPr>
                <w:sz w:val="20"/>
              </w:rPr>
              <w:t xml:space="preserve"> – 201</w:t>
            </w:r>
            <w:r>
              <w:rPr>
                <w:sz w:val="20"/>
              </w:rPr>
              <w:t>6</w:t>
            </w:r>
            <w:r w:rsidRPr="00F46724">
              <w:rPr>
                <w:sz w:val="20"/>
              </w:rPr>
              <w:t>-</w:t>
            </w:r>
            <w:r>
              <w:rPr>
                <w:sz w:val="20"/>
              </w:rPr>
              <w:t>04</w:t>
            </w:r>
            <w:r w:rsidRPr="00F46724">
              <w:rPr>
                <w:sz w:val="20"/>
              </w:rPr>
              <w:t>-</w:t>
            </w:r>
            <w:r>
              <w:rPr>
                <w:sz w:val="20"/>
              </w:rPr>
              <w:t>15</w:t>
            </w:r>
          </w:p>
        </w:tc>
      </w:tr>
    </w:tbl>
    <w:p w:rsidR="0003641C" w:rsidRDefault="0003641C" w:rsidP="00EA6A7B"/>
    <w:p w:rsidR="0003641C" w:rsidRDefault="0003641C" w:rsidP="0003641C">
      <w:r>
        <w:br w:type="page"/>
      </w:r>
    </w:p>
    <w:p w:rsidR="008E7D5F" w:rsidRDefault="008E7D5F" w:rsidP="008E7D5F">
      <w:pPr>
        <w:pStyle w:val="Heading3"/>
      </w:pPr>
      <w:bookmarkStart w:id="50" w:name="_Toc472593847"/>
      <w:r>
        <w:lastRenderedPageBreak/>
        <w:t>Karte</w:t>
      </w:r>
      <w:bookmarkEnd w:id="50"/>
    </w:p>
    <w:p w:rsidR="008F35CA" w:rsidRDefault="00874F6E" w:rsidP="00EA6A7B">
      <w:r>
        <w:t xml:space="preserve">Die erfassten zwölf </w:t>
      </w:r>
      <w:r w:rsidR="008E7D5F">
        <w:t>Kamera-</w:t>
      </w:r>
      <w:r>
        <w:t>Standorte auf Google Maps</w:t>
      </w:r>
      <w:r w:rsidR="004622E1">
        <w:rPr>
          <w:rStyle w:val="FootnoteReference"/>
        </w:rPr>
        <w:footnoteReference w:id="3"/>
      </w:r>
      <w:r w:rsidR="009B2DEE">
        <w:t xml:space="preserve"> </w:t>
      </w:r>
      <w:r w:rsidR="008E7D5F">
        <w:t xml:space="preserve">markiert und </w:t>
      </w:r>
      <w:r w:rsidR="000065BD">
        <w:t>gekennzeichnet</w:t>
      </w:r>
      <w:r>
        <w:t>:</w:t>
      </w:r>
    </w:p>
    <w:p w:rsidR="00B966FF" w:rsidRDefault="00B966FF" w:rsidP="00EA6A7B"/>
    <w:p w:rsidR="00B966FF" w:rsidRDefault="00656CFF" w:rsidP="00B966FF">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3pt;height:373.85pt">
            <v:imagedata r:id="rId26" o:title="Karte"/>
          </v:shape>
        </w:pict>
      </w:r>
    </w:p>
    <w:p w:rsidR="00874F6E" w:rsidRPr="00EA6A7B" w:rsidRDefault="00B966FF" w:rsidP="00B966FF">
      <w:pPr>
        <w:pStyle w:val="Caption"/>
        <w:jc w:val="center"/>
      </w:pPr>
      <w:bookmarkStart w:id="51" w:name="_Toc472593809"/>
      <w:r>
        <w:t xml:space="preserve">Abbildung </w:t>
      </w:r>
      <w:fldSimple w:instr=" SEQ Abbildung \* ARABIC ">
        <w:r w:rsidR="006249AB">
          <w:rPr>
            <w:noProof/>
          </w:rPr>
          <w:t>14</w:t>
        </w:r>
      </w:fldSimple>
      <w:r>
        <w:t>: Standorte der 12 Kameras auf Google Map</w:t>
      </w:r>
      <w:bookmarkEnd w:id="51"/>
    </w:p>
    <w:p w:rsidR="0003641C" w:rsidRDefault="00916BB8" w:rsidP="0003641C">
      <w:pPr>
        <w:pStyle w:val="Heading3"/>
      </w:pPr>
      <w:bookmarkStart w:id="52" w:name="_Toc472593848"/>
      <w:r>
        <w:t>Zeitdiskrepanz zwischen Dateinamen und Meta-Daten</w:t>
      </w:r>
      <w:bookmarkEnd w:id="52"/>
    </w:p>
    <w:p w:rsidR="00040B8B" w:rsidRDefault="0003641C" w:rsidP="0003641C">
      <w:r>
        <w:t>Das Skript, welches die Bilder herunter</w:t>
      </w:r>
      <w:r w:rsidR="007D08A5">
        <w:t>lädt</w:t>
      </w:r>
      <w:r>
        <w:t>, gab jedem Bild einen Dateinamen</w:t>
      </w:r>
      <w:r w:rsidR="007D08A5">
        <w:t xml:space="preserve">. Dieser ist eine Kombination aus Kameraname und Uhrzeit des Downloads. </w:t>
      </w:r>
      <w:r w:rsidR="00040B8B">
        <w:t xml:space="preserve">Bei näherer Betrachtung der Bilder entstand der Eindruck, dass die Zeit im Dateinamen um eine </w:t>
      </w:r>
      <w:r w:rsidR="00655BA4">
        <w:t xml:space="preserve">oder zwei </w:t>
      </w:r>
      <w:r w:rsidR="00040B8B">
        <w:t>Stunde</w:t>
      </w:r>
      <w:r w:rsidR="00655BA4">
        <w:t>n</w:t>
      </w:r>
      <w:r w:rsidR="00040B8B">
        <w:t xml:space="preserve"> von der echten Aufnahmezeit abweicht. Diese Diskrepanz konnte aus Analyse des Sonnenstandes (Sonnenaufgang und Sonnenuntergang) auf den Bildern rekonstruiert werden.</w:t>
      </w:r>
      <w:r w:rsidR="004D08E0">
        <w:t xml:space="preserve"> Beim Abgleich des Sonnenstandes mit der echten Uhrzeit kam die Web-Applikation von timeanddate.com</w:t>
      </w:r>
      <w:r w:rsidR="0026139E">
        <w:rPr>
          <w:rStyle w:val="FootnoteReference"/>
        </w:rPr>
        <w:footnoteReference w:id="4"/>
      </w:r>
      <w:r w:rsidR="004D08E0">
        <w:t xml:space="preserve"> zu Hilfe.</w:t>
      </w:r>
    </w:p>
    <w:p w:rsidR="0003641C" w:rsidRDefault="009123E1" w:rsidP="0003641C">
      <w:r>
        <w:t>Die Uhrzeit</w:t>
      </w:r>
      <w:r w:rsidR="00040B8B">
        <w:t xml:space="preserve"> im Dateinamen</w:t>
      </w:r>
      <w:r>
        <w:t xml:space="preserve"> entspricht der Systemzeit des Servers</w:t>
      </w:r>
      <w:r w:rsidR="00040B8B">
        <w:t>, welche nicht mit der ‘echten’ Aufnahmezeit übereistimmt.</w:t>
      </w:r>
      <w:r w:rsidR="00C92B74">
        <w:t xml:space="preserve"> Glücklicherweise speichert die Kamera, neben den eigentlichen Bilddaten auch weiter Metainformationen in die Datei. Die JPG-lässt sich in einem Texteditor öffnen und</w:t>
      </w:r>
      <w:r w:rsidR="003A7283">
        <w:t xml:space="preserve"> gibt</w:t>
      </w:r>
      <w:r w:rsidR="00C92B74">
        <w:t xml:space="preserve"> </w:t>
      </w:r>
      <w:r w:rsidR="007E3E51">
        <w:t>viele zusätzliche</w:t>
      </w:r>
      <w:r w:rsidR="00C92B74">
        <w:t xml:space="preserve"> Information in einem Header-Teil der Datei preis.</w:t>
      </w:r>
      <w:r w:rsidR="007E3E51">
        <w:t xml:space="preserve"> Unter den Metainformationen befindet sich auch eine Sektion namens ‘Fingerprint’, die den genau</w:t>
      </w:r>
      <w:r w:rsidR="00753CB3">
        <w:t>en Aufnahmezeitpunkt beinhaltet:</w:t>
      </w:r>
    </w:p>
    <w:p w:rsidR="00753CB3" w:rsidRDefault="00753CB3">
      <w:pPr>
        <w:spacing w:line="240" w:lineRule="auto"/>
      </w:pPr>
      <w:r>
        <w:br w:type="page"/>
      </w:r>
    </w:p>
    <w:tbl>
      <w:tblPr>
        <w:tblStyle w:val="TableGrid"/>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4536"/>
      </w:tblGrid>
      <w:tr w:rsidR="00AD3029" w:rsidTr="00F8723C">
        <w:tc>
          <w:tcPr>
            <w:tcW w:w="4536" w:type="dxa"/>
          </w:tcPr>
          <w:p w:rsidR="00AD3029" w:rsidRPr="00AD3029" w:rsidRDefault="00AD3029" w:rsidP="006B1FB2">
            <w:pPr>
              <w:jc w:val="center"/>
            </w:pPr>
            <w:r w:rsidRPr="00AD3029">
              <w:lastRenderedPageBreak/>
              <w:t>Auszug</w:t>
            </w:r>
            <w:r>
              <w:t xml:space="preserve"> aus dem Header-Teil</w:t>
            </w:r>
          </w:p>
        </w:tc>
        <w:tc>
          <w:tcPr>
            <w:tcW w:w="4536" w:type="dxa"/>
          </w:tcPr>
          <w:p w:rsidR="00AD3029" w:rsidRPr="00AD3029" w:rsidRDefault="00AD3029" w:rsidP="006B1FB2">
            <w:pPr>
              <w:jc w:val="center"/>
            </w:pPr>
            <w:r>
              <w:t xml:space="preserve">Erklärung der </w:t>
            </w:r>
            <w:r w:rsidR="006B1FB2">
              <w:t xml:space="preserve">relevanten </w:t>
            </w:r>
            <w:r>
              <w:t>Schlüsselwörter</w:t>
            </w:r>
          </w:p>
        </w:tc>
      </w:tr>
      <w:tr w:rsidR="00AD3029" w:rsidTr="00F8723C">
        <w:tc>
          <w:tcPr>
            <w:tcW w:w="4536" w:type="dxa"/>
          </w:tcPr>
          <w:p w:rsidR="00AD3029" w:rsidRDefault="00AD3029" w:rsidP="007E3E51">
            <w:pPr>
              <w:spacing w:line="204" w:lineRule="auto"/>
              <w:rPr>
                <w:rFonts w:ascii="Consolas" w:hAnsi="Consolas"/>
                <w:sz w:val="18"/>
                <w:szCs w:val="18"/>
                <w:lang w:val="en-US"/>
              </w:rPr>
            </w:pP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SECTION FINGERPRINT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VER=1.0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PRD=MOBOTIX</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FRM=381865</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DAT=2014-12-30</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TIM=14:41:04.009</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TZN=CET</w:t>
            </w:r>
          </w:p>
          <w:p w:rsidR="00AD3029" w:rsidRPr="007E3E51" w:rsidRDefault="00AD3029" w:rsidP="007E3E51">
            <w:pPr>
              <w:spacing w:line="204" w:lineRule="auto"/>
              <w:rPr>
                <w:rFonts w:ascii="Consolas" w:hAnsi="Consolas"/>
                <w:sz w:val="18"/>
                <w:szCs w:val="18"/>
                <w:lang w:val="en-US"/>
              </w:rPr>
            </w:pPr>
            <w:r w:rsidRPr="007E3E51">
              <w:rPr>
                <w:rFonts w:ascii="Consolas" w:hAnsi="Consolas"/>
                <w:sz w:val="18"/>
                <w:szCs w:val="18"/>
                <w:lang w:val="en-US"/>
              </w:rPr>
              <w:t>TIT=1419946864.009</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ENO=0</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IMT=IMAGE</w:t>
            </w:r>
          </w:p>
          <w:p w:rsidR="00AD3029" w:rsidRPr="007E3E51" w:rsidRDefault="00AD3029" w:rsidP="007E3E51">
            <w:pPr>
              <w:spacing w:line="204" w:lineRule="auto"/>
              <w:rPr>
                <w:rFonts w:ascii="Consolas" w:hAnsi="Consolas"/>
                <w:sz w:val="18"/>
                <w:szCs w:val="18"/>
              </w:rPr>
            </w:pPr>
            <w:r w:rsidRPr="007E3E51">
              <w:rPr>
                <w:rFonts w:ascii="Consolas" w:hAnsi="Consolas"/>
                <w:sz w:val="18"/>
                <w:szCs w:val="18"/>
              </w:rPr>
              <w:t>ENDSECTION FINGERPRINT</w:t>
            </w:r>
          </w:p>
          <w:p w:rsidR="00AD3029" w:rsidRDefault="00AD3029" w:rsidP="007E3E51">
            <w:pPr>
              <w:spacing w:line="204" w:lineRule="auto"/>
              <w:rPr>
                <w:rFonts w:ascii="Consolas" w:hAnsi="Consolas"/>
                <w:sz w:val="18"/>
                <w:szCs w:val="18"/>
              </w:rPr>
            </w:pPr>
            <w:r w:rsidRPr="007E3E51">
              <w:rPr>
                <w:rFonts w:ascii="Consolas" w:hAnsi="Consolas"/>
                <w:sz w:val="18"/>
                <w:szCs w:val="18"/>
              </w:rPr>
              <w:t>[…]</w:t>
            </w:r>
          </w:p>
          <w:p w:rsidR="00F8723C" w:rsidRPr="00F8723C" w:rsidRDefault="00F8723C" w:rsidP="007E3E51">
            <w:pPr>
              <w:spacing w:line="204" w:lineRule="auto"/>
              <w:rPr>
                <w:rFonts w:ascii="Consolas" w:hAnsi="Consolas"/>
                <w:sz w:val="18"/>
                <w:szCs w:val="18"/>
              </w:rPr>
            </w:pPr>
          </w:p>
        </w:tc>
        <w:tc>
          <w:tcPr>
            <w:tcW w:w="4536" w:type="dxa"/>
          </w:tcPr>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p>
          <w:p w:rsidR="00AD3029" w:rsidRPr="00AD3029" w:rsidRDefault="00AD3029" w:rsidP="007E3E51">
            <w:pPr>
              <w:spacing w:line="204" w:lineRule="auto"/>
              <w:rPr>
                <w:rFonts w:ascii="Consolas" w:hAnsi="Consolas"/>
                <w:sz w:val="18"/>
                <w:szCs w:val="18"/>
              </w:rPr>
            </w:pPr>
            <w:r w:rsidRPr="00AD3029">
              <w:rPr>
                <w:rFonts w:ascii="Consolas" w:hAnsi="Consolas"/>
                <w:sz w:val="18"/>
                <w:szCs w:val="18"/>
              </w:rPr>
              <w:t>Version: Version der Kamera</w:t>
            </w:r>
            <w:r>
              <w:rPr>
                <w:rFonts w:ascii="Consolas" w:hAnsi="Consolas"/>
                <w:sz w:val="18"/>
                <w:szCs w:val="18"/>
              </w:rPr>
              <w:t xml:space="preserve"> /</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r w:rsidRPr="00AD3029">
              <w:rPr>
                <w:rFonts w:ascii="Consolas" w:hAnsi="Consolas"/>
                <w:sz w:val="18"/>
                <w:szCs w:val="18"/>
              </w:rPr>
              <w:t xml:space="preserve">Producer: Hersteller der Kamera </w:t>
            </w:r>
            <w:r>
              <w:rPr>
                <w:rFonts w:ascii="Consolas" w:hAnsi="Consolas"/>
                <w:sz w:val="18"/>
                <w:szCs w:val="18"/>
              </w:rPr>
              <w:t>/</w:t>
            </w:r>
            <w:r w:rsidRPr="00AD3029">
              <w:rPr>
                <w:rFonts w:ascii="Consolas" w:hAnsi="Consolas"/>
                <w:sz w:val="18"/>
                <w:szCs w:val="18"/>
              </w:rPr>
              <w:t xml:space="preserve"> Firmware</w:t>
            </w:r>
          </w:p>
          <w:p w:rsidR="00AD3029" w:rsidRDefault="00AD3029" w:rsidP="007E3E51">
            <w:pPr>
              <w:spacing w:line="204" w:lineRule="auto"/>
              <w:rPr>
                <w:rFonts w:ascii="Consolas" w:hAnsi="Consolas"/>
                <w:sz w:val="18"/>
                <w:szCs w:val="18"/>
              </w:rPr>
            </w:pPr>
          </w:p>
          <w:p w:rsidR="00AD3029" w:rsidRDefault="00AD3029" w:rsidP="007E3E51">
            <w:pPr>
              <w:spacing w:line="204" w:lineRule="auto"/>
              <w:rPr>
                <w:rFonts w:ascii="Consolas" w:hAnsi="Consolas"/>
                <w:sz w:val="18"/>
                <w:szCs w:val="18"/>
              </w:rPr>
            </w:pPr>
            <w:r>
              <w:rPr>
                <w:rFonts w:ascii="Consolas" w:hAnsi="Consolas"/>
                <w:sz w:val="18"/>
                <w:szCs w:val="18"/>
              </w:rPr>
              <w:t>Datum</w:t>
            </w:r>
          </w:p>
          <w:p w:rsidR="00AD3029" w:rsidRDefault="00AD3029" w:rsidP="007E3E51">
            <w:pPr>
              <w:spacing w:line="204" w:lineRule="auto"/>
              <w:rPr>
                <w:rFonts w:ascii="Consolas" w:hAnsi="Consolas"/>
                <w:sz w:val="18"/>
                <w:szCs w:val="18"/>
              </w:rPr>
            </w:pPr>
            <w:r>
              <w:rPr>
                <w:rFonts w:ascii="Consolas" w:hAnsi="Consolas"/>
                <w:sz w:val="18"/>
                <w:szCs w:val="18"/>
              </w:rPr>
              <w:t>Time: Zeit</w:t>
            </w:r>
          </w:p>
          <w:p w:rsidR="00AD3029" w:rsidRDefault="00AD3029" w:rsidP="007E3E51">
            <w:pPr>
              <w:spacing w:line="204" w:lineRule="auto"/>
              <w:rPr>
                <w:rFonts w:ascii="Consolas" w:hAnsi="Consolas"/>
                <w:sz w:val="18"/>
                <w:szCs w:val="18"/>
              </w:rPr>
            </w:pPr>
            <w:r>
              <w:rPr>
                <w:rFonts w:ascii="Consolas" w:hAnsi="Consolas"/>
                <w:sz w:val="18"/>
                <w:szCs w:val="18"/>
              </w:rPr>
              <w:t>Timezone: Zeitzone</w:t>
            </w:r>
          </w:p>
          <w:p w:rsidR="00AD3029" w:rsidRDefault="00AD3029" w:rsidP="007E3E51">
            <w:pPr>
              <w:spacing w:line="204" w:lineRule="auto"/>
              <w:rPr>
                <w:rFonts w:ascii="Consolas" w:hAnsi="Consolas"/>
                <w:sz w:val="18"/>
                <w:szCs w:val="18"/>
              </w:rPr>
            </w:pPr>
            <w:r>
              <w:rPr>
                <w:rFonts w:ascii="Consolas" w:hAnsi="Consolas"/>
                <w:sz w:val="18"/>
                <w:szCs w:val="18"/>
              </w:rPr>
              <w:t xml:space="preserve">Timestamp: </w:t>
            </w:r>
            <w:r w:rsidR="00232C1F">
              <w:rPr>
                <w:rFonts w:ascii="Consolas" w:hAnsi="Consolas"/>
                <w:sz w:val="18"/>
                <w:szCs w:val="18"/>
              </w:rPr>
              <w:t>Unix-Zeitstempel</w:t>
            </w: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232C1F" w:rsidRDefault="00232C1F" w:rsidP="007E3E51">
            <w:pPr>
              <w:spacing w:line="204" w:lineRule="auto"/>
              <w:rPr>
                <w:rFonts w:ascii="Consolas" w:hAnsi="Consolas"/>
                <w:sz w:val="18"/>
                <w:szCs w:val="18"/>
              </w:rPr>
            </w:pPr>
          </w:p>
          <w:p w:rsidR="00F8723C" w:rsidRPr="00AD3029" w:rsidRDefault="00F8723C" w:rsidP="00262FA0">
            <w:pPr>
              <w:keepNext/>
              <w:spacing w:line="204" w:lineRule="auto"/>
              <w:rPr>
                <w:rFonts w:ascii="Consolas" w:hAnsi="Consolas"/>
                <w:sz w:val="18"/>
                <w:szCs w:val="18"/>
              </w:rPr>
            </w:pPr>
          </w:p>
        </w:tc>
      </w:tr>
    </w:tbl>
    <w:p w:rsidR="007E3E51" w:rsidRDefault="00262FA0" w:rsidP="00262FA0">
      <w:pPr>
        <w:pStyle w:val="Caption"/>
        <w:jc w:val="center"/>
      </w:pPr>
      <w:bookmarkStart w:id="53" w:name="_Toc472593762"/>
      <w:r>
        <w:t xml:space="preserve">Code </w:t>
      </w:r>
      <w:fldSimple w:instr=" SEQ Code \* ARABIC ">
        <w:r w:rsidR="006249AB">
          <w:rPr>
            <w:noProof/>
          </w:rPr>
          <w:t>2</w:t>
        </w:r>
      </w:fldSimple>
      <w:r>
        <w:t xml:space="preserve">: Auszug aus dem Header-Teil </w:t>
      </w:r>
      <w:r w:rsidR="009E399B">
        <w:t>der Bilddatei mvk101_20141530_134001.jpg</w:t>
      </w:r>
      <w:bookmarkEnd w:id="53"/>
    </w:p>
    <w:p w:rsidR="007E3E51" w:rsidRPr="0003641C" w:rsidRDefault="00232C1F" w:rsidP="0003641C">
      <w:r>
        <w:t xml:space="preserve">Beim </w:t>
      </w:r>
      <w:r w:rsidR="000007A9">
        <w:t xml:space="preserve">Registrieren der Bildinformationen in </w:t>
      </w:r>
      <w:r w:rsidR="00033EA0">
        <w:t xml:space="preserve">die </w:t>
      </w:r>
      <w:r w:rsidR="000007A9">
        <w:t>Datenbank wurde</w:t>
      </w:r>
      <w:r w:rsidR="00033EA0">
        <w:t>n</w:t>
      </w:r>
      <w:r w:rsidR="000007A9">
        <w:t xml:space="preserve"> nicht der Dateiname, sondern die</w:t>
      </w:r>
      <w:r w:rsidR="00C73C4A">
        <w:t xml:space="preserve"> korrekten</w:t>
      </w:r>
      <w:r w:rsidR="000007A9">
        <w:t xml:space="preserve"> Informationen aus dem Header-Teil berücksichtigt.</w:t>
      </w:r>
    </w:p>
    <w:p w:rsidR="00916BB8" w:rsidRDefault="00916BB8" w:rsidP="0003641C">
      <w:pPr>
        <w:pStyle w:val="Heading2"/>
      </w:pPr>
      <w:bookmarkStart w:id="54" w:name="_Toc472593849"/>
      <w:r>
        <w:t>Beschaffenheit der JPEG-Dateien</w:t>
      </w:r>
      <w:bookmarkEnd w:id="54"/>
    </w:p>
    <w:p w:rsidR="008801A5" w:rsidRDefault="000007A9" w:rsidP="000007A9">
      <w:r>
        <w:t xml:space="preserve">Die </w:t>
      </w:r>
      <w:r w:rsidR="00C73C4A">
        <w:t>gesammelten Bilddateien sind alle</w:t>
      </w:r>
      <w:r w:rsidR="008801A5">
        <w:t>s</w:t>
      </w:r>
      <w:r w:rsidR="00C73C4A">
        <w:t xml:space="preserve"> JPG-Dateien</w:t>
      </w:r>
      <w:r w:rsidR="008801A5">
        <w:t>. Sie sind 352 Pixel breit und 288 Pixel hoch, haben eine Auflösung von 96dpi und eine Farbtiefe von 24bit (True Color</w:t>
      </w:r>
      <w:r w:rsidR="0026139E">
        <w:rPr>
          <w:rStyle w:val="FootnoteReference"/>
        </w:rPr>
        <w:footnoteReference w:id="5"/>
      </w:r>
      <w:r w:rsidR="008801A5">
        <w:t>). Pro Farbkanal (Rot, Grün, Blau) und Bildpunkt</w:t>
      </w:r>
      <w:r w:rsidR="00033EA0">
        <w:t xml:space="preserve"> ist die Farbintensität</w:t>
      </w:r>
      <w:r w:rsidR="008801A5">
        <w:t xml:space="preserve"> in einem Byte (0-255) kodiert. Die Bilddateien beinhalten, abgesehen vom proprietären Header-Teil, keine weiteren Metadaten in der Form von Exif-Informationen.</w:t>
      </w:r>
    </w:p>
    <w:p w:rsidR="008801A5" w:rsidRPr="000007A9" w:rsidRDefault="008801A5" w:rsidP="000007A9">
      <w:r>
        <w:t xml:space="preserve">Von blossem Auge wirken die Bilder stark komprimiert und weisen sichtbare </w:t>
      </w:r>
      <w:r w:rsidR="003D415E">
        <w:t xml:space="preserve">Kompressionsartefakte (Blockartefakte, Unschärfe) auf. Abhängig vom Bildinhalt sind die Dateien zwischen 6 und 25 Kilobyte gross. </w:t>
      </w:r>
      <w:r w:rsidR="007950A0">
        <w:t xml:space="preserve">Die kleinen Dateien entstehen hauptsächlich </w:t>
      </w:r>
      <w:r w:rsidR="0023796D">
        <w:t>nachts</w:t>
      </w:r>
      <w:r w:rsidR="007950A0">
        <w:t>, wenn die Webcams von einem Farbbild auf Schwarz-Weiss umschalten.</w:t>
      </w:r>
    </w:p>
    <w:p w:rsidR="00916BB8" w:rsidRDefault="00916BB8">
      <w:pPr>
        <w:spacing w:line="240" w:lineRule="auto"/>
      </w:pPr>
      <w:r>
        <w:br w:type="page"/>
      </w:r>
    </w:p>
    <w:p w:rsidR="00916BB8" w:rsidRDefault="00916BB8" w:rsidP="00916BB8">
      <w:pPr>
        <w:pStyle w:val="Heading1"/>
      </w:pPr>
      <w:bookmarkStart w:id="55" w:name="_Toc472593850"/>
      <w:r w:rsidRPr="00916BB8">
        <w:lastRenderedPageBreak/>
        <w:t>Projekt 2</w:t>
      </w:r>
      <w:bookmarkEnd w:id="55"/>
    </w:p>
    <w:p w:rsidR="00655BA4" w:rsidRDefault="00655BA4" w:rsidP="00655BA4">
      <w:r>
        <w:t xml:space="preserve">Im Projekt 2, mit Durchführung im Herbstsemester 2015, war der Ansatz die Schneedetektion ohne Vorwissen </w:t>
      </w:r>
      <w:r w:rsidR="001F2366">
        <w:t>über</w:t>
      </w:r>
      <w:r w:rsidR="00E712AA">
        <w:t xml:space="preserve"> </w:t>
      </w:r>
      <w:r w:rsidR="001F2366">
        <w:t>Lichtverhältnisse auf dem Bild durchzuführen. Folgende Themen standen während der Projektarbeit im Zentrum:</w:t>
      </w:r>
    </w:p>
    <w:p w:rsidR="001F2366" w:rsidRDefault="001F2366" w:rsidP="00EB4ECA">
      <w:pPr>
        <w:pStyle w:val="ListParagraph"/>
        <w:numPr>
          <w:ilvl w:val="0"/>
          <w:numId w:val="8"/>
        </w:numPr>
      </w:pPr>
      <w:r>
        <w:t>Metadaten</w:t>
      </w:r>
      <w:r w:rsidR="003D7668">
        <w:t xml:space="preserve"> des Bilda</w:t>
      </w:r>
      <w:r>
        <w:t>rchivs in eine Datenbank abspeichern</w:t>
      </w:r>
    </w:p>
    <w:p w:rsidR="001F2366" w:rsidRDefault="001F2366" w:rsidP="00EB4ECA">
      <w:pPr>
        <w:pStyle w:val="ListParagraph"/>
        <w:numPr>
          <w:ilvl w:val="0"/>
          <w:numId w:val="8"/>
        </w:numPr>
      </w:pPr>
      <w:r>
        <w:t xml:space="preserve">Autos </w:t>
      </w:r>
      <w:r w:rsidR="00E712AA">
        <w:t>aus den</w:t>
      </w:r>
      <w:r>
        <w:t xml:space="preserve"> Aufnahmen</w:t>
      </w:r>
      <w:r w:rsidR="00E712AA">
        <w:t xml:space="preserve"> bereinigen</w:t>
      </w:r>
    </w:p>
    <w:p w:rsidR="001F2366" w:rsidRDefault="00E712AA" w:rsidP="00EB4ECA">
      <w:pPr>
        <w:pStyle w:val="ListParagraph"/>
        <w:numPr>
          <w:ilvl w:val="0"/>
          <w:numId w:val="8"/>
        </w:numPr>
      </w:pPr>
      <w:r>
        <w:t>Manuelle Segmentierung der Bilder</w:t>
      </w:r>
    </w:p>
    <w:p w:rsidR="008C7D95" w:rsidRDefault="001F2366" w:rsidP="00EB4ECA">
      <w:pPr>
        <w:pStyle w:val="ListParagraph"/>
        <w:numPr>
          <w:ilvl w:val="0"/>
          <w:numId w:val="8"/>
        </w:numPr>
      </w:pPr>
      <w:r>
        <w:t>Detektion mit globalen Schwellwerten pro Bild und Segment</w:t>
      </w:r>
    </w:p>
    <w:p w:rsidR="008C7D95" w:rsidRDefault="008C7D95" w:rsidP="008C7D95">
      <w:pPr>
        <w:pStyle w:val="Heading2"/>
      </w:pPr>
      <w:bookmarkStart w:id="56" w:name="_Toc472593851"/>
      <w:r w:rsidRPr="00916BB8">
        <w:t>Technologie</w:t>
      </w:r>
      <w:bookmarkEnd w:id="56"/>
    </w:p>
    <w:p w:rsidR="008C7D95" w:rsidRDefault="008C7D95" w:rsidP="008C7D95">
      <w:r>
        <w:t xml:space="preserve">Während dem Projekt ist eine Applikation entstanden, die die grosse </w:t>
      </w:r>
      <w:r w:rsidR="00E712AA">
        <w:t>Datenmenge übersichtlicher macht.</w:t>
      </w:r>
      <w:r>
        <w:t xml:space="preserve"> </w:t>
      </w:r>
      <w:r w:rsidR="00E712AA">
        <w:t xml:space="preserve">Diese ermöglicht die </w:t>
      </w:r>
      <w:r>
        <w:t xml:space="preserve">Segmentierung der Bilder und </w:t>
      </w:r>
      <w:r w:rsidR="00E712AA">
        <w:t xml:space="preserve">macht </w:t>
      </w:r>
      <w:r>
        <w:t>die Schneedetektion für verschiede</w:t>
      </w:r>
      <w:r w:rsidR="00E712AA">
        <w:t>n Szenarien testweise ausführbar</w:t>
      </w:r>
      <w:r>
        <w:t>.</w:t>
      </w:r>
      <w:r w:rsidR="00BE37C7">
        <w:t xml:space="preserve"> Bei der Entwicklung kamen folgende Technologien und Plattformen zum Einsatz:</w:t>
      </w:r>
    </w:p>
    <w:p w:rsidR="00BE37C7" w:rsidRDefault="00BE37C7" w:rsidP="00EB4ECA">
      <w:pPr>
        <w:pStyle w:val="ListParagraph"/>
        <w:numPr>
          <w:ilvl w:val="0"/>
          <w:numId w:val="11"/>
        </w:numPr>
      </w:pPr>
      <w:r>
        <w:t>Entwicklungsumgebung: Microsoft Visual Studio Community 2015</w:t>
      </w:r>
    </w:p>
    <w:p w:rsidR="00BE37C7" w:rsidRDefault="00BE37C7" w:rsidP="00EB4ECA">
      <w:pPr>
        <w:pStyle w:val="ListParagraph"/>
        <w:numPr>
          <w:ilvl w:val="0"/>
          <w:numId w:val="11"/>
        </w:numPr>
      </w:pPr>
      <w:r>
        <w:t>Die Benutzerschnittstelle ist umgesetzt mit XAML (Windows Presentation Foundation)</w:t>
      </w:r>
    </w:p>
    <w:p w:rsidR="00BE37C7" w:rsidRDefault="00343F48" w:rsidP="00EB4ECA">
      <w:pPr>
        <w:pStyle w:val="ListParagraph"/>
        <w:numPr>
          <w:ilvl w:val="0"/>
          <w:numId w:val="11"/>
        </w:numPr>
      </w:pPr>
      <w:r>
        <w:t>Für einige Komponenten der Benutzerschnittstelle wurde auf das Extended WPF Toolkit zurückgegriffen</w:t>
      </w:r>
    </w:p>
    <w:p w:rsidR="00BE37C7" w:rsidRDefault="00BE37C7" w:rsidP="00EB4ECA">
      <w:pPr>
        <w:pStyle w:val="ListParagraph"/>
        <w:numPr>
          <w:ilvl w:val="0"/>
          <w:numId w:val="11"/>
        </w:numPr>
      </w:pPr>
      <w:r>
        <w:t>Die Programmlogik ist in C# der Version .NET 4.5.2 geschrieben</w:t>
      </w:r>
    </w:p>
    <w:p w:rsidR="00BE37C7" w:rsidRDefault="00BE37C7" w:rsidP="00EB4ECA">
      <w:pPr>
        <w:pStyle w:val="ListParagraph"/>
        <w:numPr>
          <w:ilvl w:val="0"/>
          <w:numId w:val="11"/>
        </w:numPr>
      </w:pPr>
      <w:r>
        <w:t>Die Schnittstelle zur Datenbank bildet LINQ to SQL</w:t>
      </w:r>
    </w:p>
    <w:p w:rsidR="00BE37C7" w:rsidRDefault="00343F48" w:rsidP="00EB4ECA">
      <w:pPr>
        <w:pStyle w:val="ListParagraph"/>
        <w:numPr>
          <w:ilvl w:val="0"/>
          <w:numId w:val="11"/>
        </w:numPr>
      </w:pPr>
      <w:r>
        <w:t>Für die Serialisierung und Deserialisierung von Objekten wurde Newtonsoft.Json verwendet</w:t>
      </w:r>
    </w:p>
    <w:p w:rsidR="00343F48" w:rsidRDefault="007F79B0" w:rsidP="00EB4ECA">
      <w:pPr>
        <w:pStyle w:val="ListParagraph"/>
        <w:numPr>
          <w:ilvl w:val="0"/>
          <w:numId w:val="11"/>
        </w:numPr>
      </w:pPr>
      <w:r>
        <w:t xml:space="preserve">Bei der Bildverarbeitung wird OpenCV genutzt. Das </w:t>
      </w:r>
      <w:r w:rsidR="00E712AA">
        <w:t xml:space="preserve">ist </w:t>
      </w:r>
      <w:r>
        <w:t>eine quelloffene und weit verbreitete Programmbibliothek für Computer Vision und Machine Learning.</w:t>
      </w:r>
    </w:p>
    <w:p w:rsidR="008C7D95" w:rsidRDefault="007F79B0" w:rsidP="00EB4ECA">
      <w:pPr>
        <w:pStyle w:val="ListParagraph"/>
        <w:numPr>
          <w:ilvl w:val="0"/>
          <w:numId w:val="11"/>
        </w:numPr>
      </w:pPr>
      <w:r>
        <w:t>Da OpenCV keine Programmschnittstelle zu C# bereitstellt, werden OpenCV Operationen über eine weitere quelloffene Programmschnittstelle aufgerufen: Emgu CV</w:t>
      </w:r>
    </w:p>
    <w:p w:rsidR="009F606F" w:rsidRDefault="009F606F" w:rsidP="00031F95">
      <w:pPr>
        <w:pStyle w:val="ListParagraph"/>
        <w:numPr>
          <w:ilvl w:val="0"/>
          <w:numId w:val="11"/>
        </w:numPr>
      </w:pPr>
      <w:r>
        <w:t>Für Quellcodeverwaltung wurde GitHub gewählt. Hier ist der gesamte Programmcode</w:t>
      </w:r>
      <w:r w:rsidR="00237E1D">
        <w:t xml:space="preserve"> </w:t>
      </w:r>
      <w:r w:rsidR="00E712AA">
        <w:t>sowie</w:t>
      </w:r>
      <w:r>
        <w:t xml:space="preserve"> die Dokumentation abgelegt und versioniert.</w:t>
      </w:r>
      <w:r w:rsidR="00031F95">
        <w:br/>
      </w:r>
      <w:hyperlink r:id="rId27" w:history="1">
        <w:r w:rsidR="00031F95" w:rsidRPr="00813094">
          <w:rPr>
            <w:rStyle w:val="Hyperlink"/>
          </w:rPr>
          <w:t>https://github.com/uzapy/ch.bfh.bti7321.w2016.schneedetektion</w:t>
        </w:r>
      </w:hyperlink>
    </w:p>
    <w:p w:rsidR="003D7668" w:rsidRDefault="003D7668" w:rsidP="003D7668">
      <w:pPr>
        <w:pStyle w:val="Heading2"/>
      </w:pPr>
      <w:bookmarkStart w:id="57" w:name="_Toc472593852"/>
      <w:r w:rsidRPr="00916BB8">
        <w:t>Metadaten in D</w:t>
      </w:r>
      <w:r>
        <w:t>atenbank</w:t>
      </w:r>
      <w:bookmarkEnd w:id="57"/>
    </w:p>
    <w:p w:rsidR="003D7668" w:rsidRDefault="003D7668" w:rsidP="003D7668">
      <w:r>
        <w:t xml:space="preserve">Um eine handhabbare Übersicht der bestehenden Daten zu schaffen, wurde eine Datenbank aufgebaut. </w:t>
      </w:r>
      <w:r w:rsidR="00A201AA">
        <w:t xml:space="preserve">Wegen der überschaubaren Datenmenge und der Möglichkeit der Persistierung in einer Quellcodeverwaltung, ist die Datenbank als lokale MDF-Datei realisiert. Diese Datei funktioniert ohne </w:t>
      </w:r>
      <w:r w:rsidR="00A32C26">
        <w:t>SQL-Server und ist direkt in die Entwicklungsumgebung eingebunden.</w:t>
      </w:r>
    </w:p>
    <w:p w:rsidR="00A32C26" w:rsidRDefault="003D7668" w:rsidP="00A32C26">
      <w:r>
        <w:t>Alle zugänglichen Daten über die Bilder konnten so in Tabellenform abgelegt werden.</w:t>
      </w:r>
      <w:r w:rsidR="00A32C26">
        <w:t xml:space="preserve"> Zu jedem Bild sind folgende Werte pro Zeile abgespeichert: Dateipfad zu Bild, Kameraname und Zeitpunkt der Aufnahme.</w:t>
      </w:r>
    </w:p>
    <w:p w:rsidR="007F79B0" w:rsidRDefault="008A5558" w:rsidP="00A32C26">
      <w:r>
        <w:t>Für die Datenvisualisierung wurde eine Applikation entwickelt</w:t>
      </w:r>
      <w:r w:rsidR="00E712AA">
        <w:t>. Mit welcher</w:t>
      </w:r>
      <w:r>
        <w:t xml:space="preserve"> die Betrachtung und Analyse der Bilder pro Kameraperspektive, Aufnahmezeitpunkt und Bildausschnitt</w:t>
      </w:r>
      <w:r w:rsidR="00E712AA">
        <w:t xml:space="preserve"> ermöglicht wird</w:t>
      </w:r>
      <w:r w:rsidR="00753CB3">
        <w:t>:</w:t>
      </w:r>
    </w:p>
    <w:p w:rsidR="00753CB3" w:rsidRDefault="00753CB3" w:rsidP="00A32C26"/>
    <w:p w:rsidR="00B966FF" w:rsidRDefault="008A5558" w:rsidP="00B966FF">
      <w:pPr>
        <w:keepNext/>
        <w:jc w:val="center"/>
      </w:pPr>
      <w:r>
        <w:rPr>
          <w:noProof/>
          <w:lang w:eastAsia="de-CH"/>
        </w:rPr>
        <w:lastRenderedPageBreak/>
        <w:drawing>
          <wp:inline distT="0" distB="0" distL="0" distR="0">
            <wp:extent cx="4122000" cy="3312000"/>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2000" cy="3312000"/>
                    </a:xfrm>
                    <a:prstGeom prst="rect">
                      <a:avLst/>
                    </a:prstGeom>
                    <a:noFill/>
                    <a:ln>
                      <a:noFill/>
                    </a:ln>
                  </pic:spPr>
                </pic:pic>
              </a:graphicData>
            </a:graphic>
          </wp:inline>
        </w:drawing>
      </w:r>
    </w:p>
    <w:p w:rsidR="009F00C7" w:rsidRDefault="00B966FF" w:rsidP="00B966FF">
      <w:pPr>
        <w:pStyle w:val="Caption"/>
        <w:jc w:val="center"/>
      </w:pPr>
      <w:bookmarkStart w:id="58" w:name="_Toc472593810"/>
      <w:r>
        <w:t xml:space="preserve">Abbildung </w:t>
      </w:r>
      <w:fldSimple w:instr=" SEQ Abbildung \* ARABIC ">
        <w:r w:rsidR="006249AB">
          <w:rPr>
            <w:noProof/>
          </w:rPr>
          <w:t>15</w:t>
        </w:r>
      </w:fldSimple>
      <w:r>
        <w:t>: Bildschirmfoto des Galerie Moduls der Applikation</w:t>
      </w:r>
      <w:bookmarkEnd w:id="58"/>
    </w:p>
    <w:p w:rsidR="00C335AA" w:rsidRDefault="00C335AA" w:rsidP="00C335AA">
      <w:pPr>
        <w:pStyle w:val="Heading2"/>
      </w:pPr>
      <w:bookmarkStart w:id="59" w:name="_Toc472593853"/>
      <w:r w:rsidRPr="00916BB8">
        <w:t>Segment</w:t>
      </w:r>
      <w:r>
        <w:t>ierung des Bildes</w:t>
      </w:r>
      <w:bookmarkEnd w:id="59"/>
    </w:p>
    <w:p w:rsidR="005A220A" w:rsidRDefault="00546115" w:rsidP="00C335AA">
      <w:r>
        <w:t xml:space="preserve">Da der Schnee auf der Fahrbahn nicht lange liegen bleibt, sollte die Detektion sich auf die umliegenden Regionen </w:t>
      </w:r>
      <w:r w:rsidR="00F8723C">
        <w:t>der Strasse auf dem Bild</w:t>
      </w:r>
      <w:r>
        <w:t xml:space="preserve"> konzentrieren. Hierzu wurde ein Werkzeug entwickelt, dass ermöglicht, das Bild virtuell in verschiedene Regionen zu unterteilen. Zum Einsatz kamen folgende Bildregionen: Fahrbahn, Pannenstreifen, Mittelstreifen, Strassenmarkierung, Rasen, Hintergrund und Himmel</w:t>
      </w:r>
      <w:r w:rsidR="005A220A">
        <w:t>.</w:t>
      </w:r>
      <w:r w:rsidR="00F46579">
        <w:t xml:space="preserve"> Zu jeder Kameraperspektive </w:t>
      </w:r>
      <w:r w:rsidR="00F8723C">
        <w:t>wurden die Regionen so definiert, dass möglichst jeder Bildpunkt zu genau einer Region gehört.</w:t>
      </w:r>
    </w:p>
    <w:p w:rsidR="007F79B0" w:rsidRDefault="007F79B0" w:rsidP="00C335AA"/>
    <w:p w:rsidR="00B966FF" w:rsidRDefault="00656CFF" w:rsidP="00B966FF">
      <w:pPr>
        <w:keepNext/>
        <w:jc w:val="center"/>
      </w:pPr>
      <w:r>
        <w:pict>
          <v:shape id="_x0000_i1026" type="#_x0000_t75" style="width:323.95pt;height:262.35pt">
            <v:imagedata r:id="rId29" o:title="Mask-Tool"/>
          </v:shape>
        </w:pict>
      </w:r>
    </w:p>
    <w:p w:rsidR="00C335AA" w:rsidRPr="00916BB8" w:rsidRDefault="00B966FF" w:rsidP="00B966FF">
      <w:pPr>
        <w:pStyle w:val="Caption"/>
        <w:jc w:val="center"/>
      </w:pPr>
      <w:bookmarkStart w:id="60" w:name="_Toc472593811"/>
      <w:r>
        <w:t xml:space="preserve">Abbildung </w:t>
      </w:r>
      <w:fldSimple w:instr=" SEQ Abbildung \* ARABIC ">
        <w:r w:rsidR="006249AB">
          <w:rPr>
            <w:noProof/>
          </w:rPr>
          <w:t>16</w:t>
        </w:r>
      </w:fldSimple>
      <w:r>
        <w:t>: Bildschirmfoto des Segmentierungsmoduls der Applikation</w:t>
      </w:r>
      <w:bookmarkEnd w:id="60"/>
    </w:p>
    <w:p w:rsidR="00C335AA" w:rsidRPr="00916BB8" w:rsidRDefault="00C335AA" w:rsidP="00C335AA">
      <w:pPr>
        <w:pStyle w:val="Heading3"/>
      </w:pPr>
      <w:bookmarkStart w:id="61" w:name="_Toc472593854"/>
      <w:r w:rsidRPr="00916BB8">
        <w:lastRenderedPageBreak/>
        <w:t>Polygon Editor</w:t>
      </w:r>
      <w:bookmarkEnd w:id="61"/>
    </w:p>
    <w:p w:rsidR="00961426" w:rsidRDefault="00F8723C" w:rsidP="00961426">
      <w:r>
        <w:t xml:space="preserve">Die Applikation wurde um einen einfachen Polygon-Editor erweitert. Dieser macht es möglich über das Bild per Mausklick farbige Polygone zu zeichnen. Über die Darstellungsebene </w:t>
      </w:r>
      <w:r w:rsidR="0004146E">
        <w:t>wird eine virtuelle Zeichnungsebene gelegt. Auf diesem lassen sich die Polygone definieren.</w:t>
      </w:r>
      <w:r w:rsidR="00961426">
        <w:t xml:space="preserve"> Jede Bildregion hat eine eigene Farbe:</w:t>
      </w:r>
    </w:p>
    <w:p w:rsidR="00961426" w:rsidRDefault="00961426" w:rsidP="00EB4ECA">
      <w:pPr>
        <w:pStyle w:val="ListParagraph"/>
        <w:numPr>
          <w:ilvl w:val="0"/>
          <w:numId w:val="9"/>
        </w:numPr>
      </w:pPr>
      <w:r>
        <w:t>Fahrbahn: Blau</w:t>
      </w:r>
    </w:p>
    <w:p w:rsidR="00961426" w:rsidRDefault="00961426" w:rsidP="00EB4ECA">
      <w:pPr>
        <w:pStyle w:val="ListParagraph"/>
        <w:numPr>
          <w:ilvl w:val="0"/>
          <w:numId w:val="9"/>
        </w:numPr>
      </w:pPr>
      <w:r>
        <w:t>Pannenstreifen: Rot</w:t>
      </w:r>
    </w:p>
    <w:p w:rsidR="00961426" w:rsidRDefault="00961426" w:rsidP="00EB4ECA">
      <w:pPr>
        <w:pStyle w:val="ListParagraph"/>
        <w:numPr>
          <w:ilvl w:val="0"/>
          <w:numId w:val="9"/>
        </w:numPr>
      </w:pPr>
      <w:r>
        <w:t xml:space="preserve">Mittelstreifen: </w:t>
      </w:r>
      <w:r w:rsidR="00261D49">
        <w:t>Gelb</w:t>
      </w:r>
    </w:p>
    <w:p w:rsidR="00961426" w:rsidRDefault="00961426" w:rsidP="00EB4ECA">
      <w:pPr>
        <w:pStyle w:val="ListParagraph"/>
        <w:numPr>
          <w:ilvl w:val="0"/>
          <w:numId w:val="9"/>
        </w:numPr>
      </w:pPr>
      <w:r>
        <w:t xml:space="preserve">Strassenmarkierung: </w:t>
      </w:r>
      <w:r w:rsidR="00261D49">
        <w:t>Braun</w:t>
      </w:r>
    </w:p>
    <w:p w:rsidR="00961426" w:rsidRDefault="00961426" w:rsidP="00EB4ECA">
      <w:pPr>
        <w:pStyle w:val="ListParagraph"/>
        <w:numPr>
          <w:ilvl w:val="0"/>
          <w:numId w:val="9"/>
        </w:numPr>
      </w:pPr>
      <w:r>
        <w:t>Rasen: Violett</w:t>
      </w:r>
    </w:p>
    <w:p w:rsidR="00961426" w:rsidRDefault="00961426" w:rsidP="00EB4ECA">
      <w:pPr>
        <w:pStyle w:val="ListParagraph"/>
        <w:numPr>
          <w:ilvl w:val="0"/>
          <w:numId w:val="9"/>
        </w:numPr>
      </w:pPr>
      <w:r>
        <w:t xml:space="preserve">Hintergrund: </w:t>
      </w:r>
      <w:r w:rsidR="00261D49">
        <w:t>Magenta</w:t>
      </w:r>
    </w:p>
    <w:p w:rsidR="00961426" w:rsidRDefault="00961426" w:rsidP="00EB4ECA">
      <w:pPr>
        <w:pStyle w:val="ListParagraph"/>
        <w:numPr>
          <w:ilvl w:val="0"/>
          <w:numId w:val="9"/>
        </w:numPr>
      </w:pPr>
      <w:r>
        <w:t>Himmel</w:t>
      </w:r>
      <w:r w:rsidR="00261D49">
        <w:t>: Gold</w:t>
      </w:r>
    </w:p>
    <w:p w:rsidR="00961426" w:rsidRDefault="00961426" w:rsidP="00961426"/>
    <w:p w:rsidR="000D5A17" w:rsidRDefault="00961426" w:rsidP="009F00C7">
      <w:r>
        <w:t xml:space="preserve">Per Drop-Down lässt sich die </w:t>
      </w:r>
      <w:r w:rsidR="00884560">
        <w:t xml:space="preserve">gewünschte </w:t>
      </w:r>
      <w:r>
        <w:t>Region auswählen. Die Zeichnungsebene verfolgt die Mausposition</w:t>
      </w:r>
      <w:r w:rsidR="00E712AA">
        <w:t>. B</w:t>
      </w:r>
      <w:r>
        <w:t>ei jedem Klick wird die X- und Y-Position der Maus</w:t>
      </w:r>
      <w:r w:rsidR="00884560">
        <w:t xml:space="preserve"> auf der Ebene</w:t>
      </w:r>
      <w:r>
        <w:t xml:space="preserve"> als neuer Punkt des Polygons hinzugefügt</w:t>
      </w:r>
      <w:r w:rsidR="00884560">
        <w:t xml:space="preserve"> und dargestellt</w:t>
      </w:r>
      <w:r>
        <w:t>.</w:t>
      </w:r>
      <w:r w:rsidR="00884560">
        <w:t xml:space="preserve"> Die definierten Polygone werden ebenfalls in die Datenbank abgespeichert. Davor </w:t>
      </w:r>
      <w:r w:rsidR="000D5A17">
        <w:t>werden die Positionen der Polygonpunkte auf zwischen 0 und 1 skaliert.</w:t>
      </w:r>
    </w:p>
    <w:p w:rsidR="000D5A17" w:rsidRDefault="000D5A17" w:rsidP="009F0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D5A17" w:rsidTr="00262FA0">
        <w:tc>
          <w:tcPr>
            <w:tcW w:w="9055" w:type="dxa"/>
          </w:tcPr>
          <w:p w:rsidR="00AE0848"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FF"/>
                <w:sz w:val="18"/>
                <w:szCs w:val="18"/>
                <w:lang w:val="en-US"/>
              </w:rPr>
              <w:t>public</w:t>
            </w:r>
            <w:r w:rsidRPr="000D5A17">
              <w:rPr>
                <w:rFonts w:ascii="Consolas" w:hAnsi="Consolas"/>
                <w:color w:val="000000"/>
                <w:sz w:val="18"/>
                <w:szCs w:val="18"/>
                <w:lang w:val="en-US"/>
              </w:rPr>
              <w:t> </w:t>
            </w:r>
            <w:r w:rsidRPr="000D5A17">
              <w:rPr>
                <w:rFonts w:ascii="Consolas" w:hAnsi="Consolas"/>
                <w:color w:val="0000FF"/>
                <w:sz w:val="18"/>
                <w:szCs w:val="18"/>
                <w:lang w:val="en-US"/>
              </w:rPr>
              <w:t>static</w:t>
            </w:r>
            <w:r w:rsidRPr="000D5A17">
              <w:rPr>
                <w:rFonts w:ascii="Consolas" w:hAnsi="Consolas"/>
                <w:color w:val="000000"/>
                <w:sz w:val="18"/>
                <w:szCs w:val="18"/>
                <w:lang w:val="en-US"/>
              </w:rPr>
              <w:t> </w:t>
            </w:r>
            <w:r w:rsidRPr="000D5A17">
              <w:rPr>
                <w:rFonts w:ascii="Consolas" w:hAnsi="Consolas"/>
                <w:color w:val="0000FF"/>
                <w:sz w:val="18"/>
                <w:szCs w:val="18"/>
                <w:lang w:val="en-US"/>
              </w:rPr>
              <w:t>string</w:t>
            </w:r>
            <w:r w:rsidRPr="000D5A17">
              <w:rPr>
                <w:rFonts w:ascii="Consolas" w:hAnsi="Consolas"/>
                <w:color w:val="000000"/>
                <w:sz w:val="18"/>
                <w:szCs w:val="18"/>
                <w:lang w:val="en-US"/>
              </w:rPr>
              <w:t> SerializePointCollection(</w:t>
            </w:r>
          </w:p>
          <w:p w:rsidR="000D5A17" w:rsidRPr="000D5A17" w:rsidRDefault="00AE0848"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000D5A17" w:rsidRPr="000D5A17">
              <w:rPr>
                <w:rFonts w:ascii="Consolas" w:hAnsi="Consolas"/>
                <w:color w:val="2B91AF"/>
                <w:sz w:val="18"/>
                <w:szCs w:val="18"/>
                <w:lang w:val="en-US"/>
              </w:rPr>
              <w:t>Polygon</w:t>
            </w:r>
            <w:r w:rsidR="000D5A17" w:rsidRPr="000D5A17">
              <w:rPr>
                <w:rFonts w:ascii="Consolas" w:hAnsi="Consolas"/>
                <w:color w:val="000000"/>
                <w:sz w:val="18"/>
                <w:szCs w:val="18"/>
                <w:lang w:val="en-US"/>
              </w:rPr>
              <w:t> polygon,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viewWidth, </w:t>
            </w:r>
            <w:r w:rsidR="000D5A17" w:rsidRPr="000D5A17">
              <w:rPr>
                <w:rFonts w:ascii="Consolas" w:hAnsi="Consolas"/>
                <w:color w:val="0000FF"/>
                <w:sz w:val="18"/>
                <w:szCs w:val="18"/>
                <w:lang w:val="en-US"/>
              </w:rPr>
              <w:t>double</w:t>
            </w:r>
            <w:r w:rsidR="000D5A17" w:rsidRPr="000D5A17">
              <w:rPr>
                <w:rFonts w:ascii="Consolas" w:hAnsi="Consolas"/>
                <w:color w:val="000000"/>
                <w:sz w:val="18"/>
                <w:szCs w:val="18"/>
                <w:lang w:val="en-US"/>
              </w:rPr>
              <w:t> viewHeight)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 pointCollection = </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PointCollection</w:t>
            </w:r>
            <w:r w:rsidRPr="000D5A17">
              <w:rPr>
                <w:rFonts w:ascii="Consolas" w:hAnsi="Consolas"/>
                <w:color w:val="000000"/>
                <w:sz w:val="18"/>
                <w:szCs w:val="18"/>
                <w:lang w:val="en-US"/>
              </w:rPr>
              <w:t>();</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0D5A17">
              <w:rPr>
                <w:rFonts w:ascii="Consolas" w:hAnsi="Consolas"/>
                <w:color w:val="0000FF"/>
                <w:sz w:val="18"/>
                <w:szCs w:val="18"/>
                <w:lang w:val="en-US"/>
              </w:rPr>
              <w:t>foreach</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 point </w:t>
            </w:r>
            <w:r w:rsidRPr="000D5A17">
              <w:rPr>
                <w:rFonts w:ascii="Consolas" w:hAnsi="Consolas"/>
                <w:color w:val="0000FF"/>
                <w:sz w:val="18"/>
                <w:szCs w:val="18"/>
                <w:lang w:val="en-US"/>
              </w:rPr>
              <w:t>in</w:t>
            </w:r>
            <w:r w:rsidRPr="000D5A17">
              <w:rPr>
                <w:rFonts w:ascii="Consolas" w:hAnsi="Consolas"/>
                <w:color w:val="000000"/>
                <w:sz w:val="18"/>
                <w:szCs w:val="18"/>
                <w:lang w:val="en-US"/>
              </w:rPr>
              <w:t> polygon.Points)</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lang w:val="en-US"/>
              </w:rPr>
              <w:t>    </w:t>
            </w:r>
            <w:r w:rsidRPr="000D5A17">
              <w:rPr>
                <w:rFonts w:ascii="Consolas" w:hAnsi="Consolas"/>
                <w:color w:val="000000"/>
                <w:sz w:val="18"/>
                <w:szCs w:val="18"/>
              </w:rPr>
              <w:t>{</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w:t>
            </w:r>
            <w:r w:rsidR="00AE0848">
              <w:rPr>
                <w:rFonts w:ascii="Consolas" w:hAnsi="Consolas"/>
                <w:color w:val="008000"/>
                <w:sz w:val="18"/>
                <w:szCs w:val="18"/>
              </w:rPr>
              <w:t>S</w:t>
            </w:r>
            <w:r w:rsidRPr="000D5A17">
              <w:rPr>
                <w:rFonts w:ascii="Consolas" w:hAnsi="Consolas"/>
                <w:color w:val="008000"/>
                <w:sz w:val="18"/>
                <w:szCs w:val="18"/>
              </w:rPr>
              <w:t>kalier</w:t>
            </w:r>
            <w:r w:rsidR="00AE0848">
              <w:rPr>
                <w:rFonts w:ascii="Consolas" w:hAnsi="Consolas"/>
                <w:color w:val="008000"/>
                <w:sz w:val="18"/>
                <w:szCs w:val="18"/>
              </w:rPr>
              <w:t>ung der Punkte zwischen 0 und 1</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Fensterbereite * X-Position</w:t>
            </w:r>
          </w:p>
          <w:p w:rsidR="000D5A17" w:rsidRPr="000D5A17" w:rsidRDefault="000D5A17" w:rsidP="00725523">
            <w:pPr>
              <w:pStyle w:val="HTMLPreformatted"/>
              <w:shd w:val="clear" w:color="auto" w:fill="FFFFFF"/>
              <w:spacing w:line="204" w:lineRule="auto"/>
              <w:rPr>
                <w:rFonts w:ascii="Consolas" w:hAnsi="Consolas"/>
                <w:color w:val="000000"/>
                <w:sz w:val="18"/>
                <w:szCs w:val="18"/>
              </w:rPr>
            </w:pPr>
            <w:r w:rsidRPr="000D5A17">
              <w:rPr>
                <w:rFonts w:ascii="Consolas" w:hAnsi="Consolas"/>
                <w:color w:val="000000"/>
                <w:sz w:val="18"/>
                <w:szCs w:val="18"/>
              </w:rPr>
              <w:t>        </w:t>
            </w:r>
            <w:r w:rsidRPr="000D5A17">
              <w:rPr>
                <w:rFonts w:ascii="Consolas" w:hAnsi="Consolas"/>
                <w:color w:val="008000"/>
                <w:sz w:val="18"/>
                <w:szCs w:val="18"/>
              </w:rPr>
              <w:t>// 1 / Fensterhöhe * Y-Position</w:t>
            </w:r>
          </w:p>
          <w:p w:rsidR="000D5A17" w:rsidRPr="000D5A17"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rPr>
              <w:t>        </w:t>
            </w:r>
            <w:r w:rsidRPr="000D5A17">
              <w:rPr>
                <w:rFonts w:ascii="Consolas" w:hAnsi="Consolas"/>
                <w:color w:val="000000"/>
                <w:sz w:val="18"/>
                <w:szCs w:val="18"/>
                <w:lang w:val="en-US"/>
              </w:rPr>
              <w:t>pointCollection.Add(</w:t>
            </w:r>
            <w:r w:rsidRPr="000D5A17">
              <w:rPr>
                <w:rFonts w:ascii="Consolas" w:hAnsi="Consolas"/>
                <w:color w:val="0000FF"/>
                <w:sz w:val="18"/>
                <w:szCs w:val="18"/>
                <w:lang w:val="en-US"/>
              </w:rPr>
              <w:t>new</w:t>
            </w:r>
            <w:r w:rsidRPr="000D5A17">
              <w:rPr>
                <w:rFonts w:ascii="Consolas" w:hAnsi="Consolas"/>
                <w:color w:val="000000"/>
                <w:sz w:val="18"/>
                <w:szCs w:val="18"/>
                <w:lang w:val="en-US"/>
              </w:rPr>
              <w:t> </w:t>
            </w:r>
            <w:r w:rsidRPr="000D5A17">
              <w:rPr>
                <w:rFonts w:ascii="Consolas" w:hAnsi="Consolas"/>
                <w:color w:val="2B91AF"/>
                <w:sz w:val="18"/>
                <w:szCs w:val="18"/>
                <w:lang w:val="en-US"/>
              </w:rPr>
              <w:t>Point</w:t>
            </w:r>
            <w:r w:rsidRPr="000D5A17">
              <w:rPr>
                <w:rFonts w:ascii="Consolas" w:hAnsi="Consolas"/>
                <w:color w:val="000000"/>
                <w:sz w:val="18"/>
                <w:szCs w:val="18"/>
                <w:lang w:val="en-US"/>
              </w:rPr>
              <w:t>(1 / viewWidth * point.X, 1 / viewHeight * point.Y));</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0D5A17">
              <w:rPr>
                <w:rFonts w:ascii="Consolas" w:hAnsi="Consolas"/>
                <w:color w:val="000000"/>
                <w:sz w:val="18"/>
                <w:szCs w:val="18"/>
                <w:lang w:val="en-US"/>
              </w:rPr>
              <w:t>    </w:t>
            </w:r>
            <w:r w:rsidRPr="00640B41">
              <w:rPr>
                <w:rFonts w:ascii="Consolas" w:hAnsi="Consolas"/>
                <w:color w:val="000000"/>
                <w:sz w:val="18"/>
                <w:szCs w:val="18"/>
                <w:lang w:val="en-US"/>
              </w:rPr>
              <w: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8000"/>
                <w:sz w:val="18"/>
                <w:szCs w:val="18"/>
                <w:lang w:val="en-US"/>
              </w:rPr>
              <w:t>// Serialisiertung zu Json-Objekt</w:t>
            </w:r>
          </w:p>
          <w:p w:rsidR="000D5A17" w:rsidRPr="00640B41" w:rsidRDefault="000D5A17" w:rsidP="00725523">
            <w:pPr>
              <w:pStyle w:val="HTMLPreformatted"/>
              <w:shd w:val="clear" w:color="auto" w:fill="FFFFFF"/>
              <w:spacing w:line="204" w:lineRule="auto"/>
              <w:rPr>
                <w:rFonts w:ascii="Consolas" w:hAnsi="Consolas"/>
                <w:color w:val="000000"/>
                <w:sz w:val="18"/>
                <w:szCs w:val="18"/>
                <w:lang w:val="en-US"/>
              </w:rPr>
            </w:pPr>
            <w:r w:rsidRPr="00640B41">
              <w:rPr>
                <w:rFonts w:ascii="Consolas" w:hAnsi="Consolas"/>
                <w:color w:val="000000"/>
                <w:sz w:val="18"/>
                <w:szCs w:val="18"/>
                <w:lang w:val="en-US"/>
              </w:rPr>
              <w:t>    </w:t>
            </w:r>
            <w:r w:rsidRPr="00640B41">
              <w:rPr>
                <w:rFonts w:ascii="Consolas" w:hAnsi="Consolas"/>
                <w:color w:val="0000FF"/>
                <w:sz w:val="18"/>
                <w:szCs w:val="18"/>
                <w:lang w:val="en-US"/>
              </w:rPr>
              <w:t>return</w:t>
            </w:r>
            <w:r w:rsidRPr="00640B41">
              <w:rPr>
                <w:rFonts w:ascii="Consolas" w:hAnsi="Consolas"/>
                <w:color w:val="000000"/>
                <w:sz w:val="18"/>
                <w:szCs w:val="18"/>
                <w:lang w:val="en-US"/>
              </w:rPr>
              <w:t> </w:t>
            </w:r>
            <w:r w:rsidRPr="00640B41">
              <w:rPr>
                <w:rFonts w:ascii="Consolas" w:hAnsi="Consolas"/>
                <w:color w:val="2B91AF"/>
                <w:sz w:val="18"/>
                <w:szCs w:val="18"/>
                <w:lang w:val="en-US"/>
              </w:rPr>
              <w:t>JsonConvert</w:t>
            </w:r>
            <w:r w:rsidRPr="00640B41">
              <w:rPr>
                <w:rFonts w:ascii="Consolas" w:hAnsi="Consolas"/>
                <w:color w:val="000000"/>
                <w:sz w:val="18"/>
                <w:szCs w:val="18"/>
                <w:lang w:val="en-US"/>
              </w:rPr>
              <w:t>.SerializeObject(pointCollection);</w:t>
            </w:r>
          </w:p>
          <w:p w:rsidR="000D5A17" w:rsidRPr="000D5A17" w:rsidRDefault="000D5A17" w:rsidP="00262FA0">
            <w:pPr>
              <w:pStyle w:val="HTMLPreformatted"/>
              <w:keepNext/>
              <w:shd w:val="clear" w:color="auto" w:fill="FFFFFF"/>
              <w:spacing w:line="204" w:lineRule="auto"/>
              <w:rPr>
                <w:rFonts w:ascii="Consolas" w:hAnsi="Consolas"/>
                <w:color w:val="000000"/>
              </w:rPr>
            </w:pPr>
            <w:r w:rsidRPr="000D5A17">
              <w:rPr>
                <w:rFonts w:ascii="Consolas" w:hAnsi="Consolas"/>
                <w:color w:val="000000"/>
                <w:sz w:val="18"/>
                <w:szCs w:val="18"/>
              </w:rPr>
              <w:t>}</w:t>
            </w:r>
          </w:p>
        </w:tc>
      </w:tr>
    </w:tbl>
    <w:p w:rsidR="000D5A17" w:rsidRDefault="00262FA0" w:rsidP="00262FA0">
      <w:pPr>
        <w:pStyle w:val="Caption"/>
        <w:jc w:val="center"/>
      </w:pPr>
      <w:bookmarkStart w:id="62" w:name="_Toc472593763"/>
      <w:r>
        <w:t xml:space="preserve">Code </w:t>
      </w:r>
      <w:fldSimple w:instr=" SEQ Code \* ARABIC ">
        <w:r w:rsidR="006249AB">
          <w:rPr>
            <w:noProof/>
          </w:rPr>
          <w:t>3</w:t>
        </w:r>
      </w:fldSimple>
      <w:r w:rsidR="000065BD">
        <w:t>: Serialisierung und Skalierung</w:t>
      </w:r>
      <w:r>
        <w:t xml:space="preserve"> eines Polygons</w:t>
      </w:r>
      <w:bookmarkEnd w:id="62"/>
    </w:p>
    <w:p w:rsidR="00884560" w:rsidRDefault="000D5A17" w:rsidP="009F00C7">
      <w:r>
        <w:t>Dies ist nötig, damit das Polygon nicht abhängig ist von der aktuellen</w:t>
      </w:r>
      <w:r w:rsidR="00725523">
        <w:t xml:space="preserve"> Fenstergrösse der Applikation.</w:t>
      </w:r>
    </w:p>
    <w:p w:rsidR="00916BB8" w:rsidRDefault="00916BB8" w:rsidP="00961426">
      <w:pPr>
        <w:pStyle w:val="Heading2"/>
      </w:pPr>
      <w:bookmarkStart w:id="63" w:name="_Toc472593855"/>
      <w:r w:rsidRPr="003A4BC9">
        <w:t>Bereinigung</w:t>
      </w:r>
      <w:r w:rsidRPr="00916BB8">
        <w:t xml:space="preserve"> von Autos</w:t>
      </w:r>
      <w:bookmarkEnd w:id="63"/>
    </w:p>
    <w:p w:rsidR="00294AB3" w:rsidRPr="00294AB3" w:rsidRDefault="00294AB3" w:rsidP="00294AB3">
      <w:r>
        <w:t>Damit Au</w:t>
      </w:r>
      <w:r w:rsidR="000D0B60">
        <w:t>tos, welche sich gerade auf der Aufnahme befinden, die Farben der Regionen nicht verfälschen, muss ein Weg gefunden werden die Fahrzeuge aus dem Bild zu entfernen. Die Idee ist hier, dass mehrere Bilder, die in kurzen Abständen aufgenommen wurden mit mathematischen Operationen miteinander verschmolzen werden. So soll ein neues, autofreies Bild entstehen, dass für die Weiterverarbeitung bestimmt ist.</w:t>
      </w:r>
    </w:p>
    <w:p w:rsidR="00916BB8" w:rsidRDefault="00916BB8" w:rsidP="00916BB8">
      <w:pPr>
        <w:pStyle w:val="Heading3"/>
      </w:pPr>
      <w:bookmarkStart w:id="64" w:name="_Toc472593856"/>
      <w:r w:rsidRPr="00916BB8">
        <w:t>Algorithmus</w:t>
      </w:r>
      <w:bookmarkEnd w:id="64"/>
    </w:p>
    <w:p w:rsidR="00C838C3" w:rsidRDefault="003D6CA1" w:rsidP="007B017B">
      <w:r>
        <w:t xml:space="preserve">Zunächst wird ein erstes Bild über die Web-Schnittstelle heruntergeladen und </w:t>
      </w:r>
      <w:r w:rsidR="00C838C3">
        <w:t>im Dateisystem abgelegt. Danach muss einige Sekunden gewartet werden. Falls in zu hoher Frequenz Bilder von der Webcam angefordert werden, ist es möglich, dass die Kamera dasselbe Bild noch einmal liefert.</w:t>
      </w:r>
      <w:r w:rsidR="007B017B">
        <w:t xml:space="preserve"> Anschliessend erfolgt die Berechnung der </w:t>
      </w:r>
      <w:r w:rsidR="00C838C3">
        <w:t xml:space="preserve">Differenz der </w:t>
      </w:r>
      <w:r w:rsidR="007B017B">
        <w:t xml:space="preserve">beiden </w:t>
      </w:r>
      <w:r w:rsidR="00C838C3">
        <w:t>Bilder</w:t>
      </w:r>
      <w:r w:rsidR="007B017B">
        <w:t>:</w:t>
      </w:r>
    </w:p>
    <w:p w:rsidR="007B017B" w:rsidRDefault="007B017B"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B017B" w:rsidTr="00262FA0">
        <w:tc>
          <w:tcPr>
            <w:tcW w:w="9055" w:type="dxa"/>
          </w:tcPr>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b/>
                <w:bCs/>
                <w:color w:val="0000FF"/>
                <w:sz w:val="18"/>
                <w:szCs w:val="18"/>
                <w:lang w:val="en-US" w:eastAsia="de-CH"/>
              </w:rPr>
              <w:t>public</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void</w:t>
            </w:r>
            <w:r w:rsidRPr="007B017B">
              <w:rPr>
                <w:rFonts w:ascii="Consolas" w:eastAsia="Times New Roman" w:hAnsi="Consolas" w:cs="Courier New"/>
                <w:color w:val="000000"/>
                <w:sz w:val="18"/>
                <w:szCs w:val="18"/>
                <w:lang w:val="en-US" w:eastAsia="de-CH"/>
              </w:rPr>
              <w:t xml:space="preserve"> CalculateAbsoluteDifference</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8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imagePath1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string</w:t>
            </w:r>
            <w:r w:rsidRPr="007B017B">
              <w:rPr>
                <w:rFonts w:ascii="Consolas" w:eastAsia="Times New Roman" w:hAnsi="Consolas" w:cs="Courier New"/>
                <w:color w:val="000000"/>
                <w:sz w:val="18"/>
                <w:szCs w:val="18"/>
                <w:lang w:val="en-US" w:eastAsia="de-CH"/>
              </w:rPr>
              <w:t xml:space="preserve"> resultPath</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image0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imagePath0</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 xml:space="preserve"> image1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b/>
                <w:bCs/>
                <w:color w:val="0000FF"/>
                <w:sz w:val="18"/>
                <w:szCs w:val="18"/>
                <w:lang w:eastAsia="de-CH"/>
              </w:rPr>
              <w:t>new</w:t>
            </w:r>
            <w:r w:rsidRPr="007B017B">
              <w:rPr>
                <w:rFonts w:ascii="Consolas" w:eastAsia="Times New Roman" w:hAnsi="Consolas" w:cs="Courier New"/>
                <w:color w:val="000000"/>
                <w:sz w:val="18"/>
                <w:szCs w:val="18"/>
                <w:lang w:eastAsia="de-CH"/>
              </w:rPr>
              <w:t xml:space="preserve"> Image</w:t>
            </w:r>
            <w:r w:rsidRPr="007B017B">
              <w:rPr>
                <w:rFonts w:ascii="Consolas" w:eastAsia="Times New Roman" w:hAnsi="Consolas" w:cs="Courier New"/>
                <w:b/>
                <w:bCs/>
                <w:color w:val="000080"/>
                <w:sz w:val="18"/>
                <w:szCs w:val="18"/>
                <w:lang w:eastAsia="de-CH"/>
              </w:rPr>
              <w:t>&lt;</w:t>
            </w:r>
            <w:r w:rsidRPr="007B017B">
              <w:rPr>
                <w:rFonts w:ascii="Consolas" w:eastAsia="Times New Roman" w:hAnsi="Consolas" w:cs="Courier New"/>
                <w:color w:val="000000"/>
                <w:sz w:val="18"/>
                <w:szCs w:val="18"/>
                <w:lang w:eastAsia="de-CH"/>
              </w:rPr>
              <w:t>Bgr</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8000FF"/>
                <w:sz w:val="18"/>
                <w:szCs w:val="18"/>
                <w:lang w:eastAsia="de-CH"/>
              </w:rPr>
              <w:t>byte</w:t>
            </w:r>
            <w:r w:rsidRPr="007B017B">
              <w:rPr>
                <w:rFonts w:ascii="Consolas" w:eastAsia="Times New Roman" w:hAnsi="Consolas" w:cs="Courier New"/>
                <w:b/>
                <w:bCs/>
                <w:color w:val="000080"/>
                <w:sz w:val="18"/>
                <w:szCs w:val="18"/>
                <w:lang w:eastAsia="de-CH"/>
              </w:rPr>
              <w:t>&gt;(</w:t>
            </w:r>
            <w:r w:rsidRPr="007B017B">
              <w:rPr>
                <w:rFonts w:ascii="Consolas" w:eastAsia="Times New Roman" w:hAnsi="Consolas" w:cs="Courier New"/>
                <w:color w:val="000000"/>
                <w:sz w:val="18"/>
                <w:szCs w:val="18"/>
                <w:lang w:eastAsia="de-CH"/>
              </w:rPr>
              <w:t>imagePath1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Neues, leeres Bild erzeugen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color w:val="000000"/>
                <w:sz w:val="18"/>
                <w:szCs w:val="18"/>
                <w:lang w:val="en-US" w:eastAsia="de-CH"/>
              </w:rPr>
              <w:t xml:space="preserve"> result1 </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Image</w:t>
            </w:r>
            <w:r w:rsidRPr="007B017B">
              <w:rPr>
                <w:rFonts w:ascii="Consolas" w:eastAsia="Times New Roman" w:hAnsi="Consolas" w:cs="Courier New"/>
                <w:b/>
                <w:bCs/>
                <w:color w:val="000080"/>
                <w:sz w:val="18"/>
                <w:szCs w:val="18"/>
                <w:lang w:val="en-US" w:eastAsia="de-CH"/>
              </w:rPr>
              <w:t>&lt;</w:t>
            </w:r>
            <w:r w:rsidRPr="007B017B">
              <w:rPr>
                <w:rFonts w:ascii="Consolas" w:eastAsia="Times New Roman" w:hAnsi="Consolas" w:cs="Courier New"/>
                <w:color w:val="000000"/>
                <w:sz w:val="18"/>
                <w:szCs w:val="18"/>
                <w:lang w:val="en-US" w:eastAsia="de-CH"/>
              </w:rPr>
              <w:t>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&gt;(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8000FF"/>
                <w:sz w:val="18"/>
                <w:szCs w:val="18"/>
                <w:lang w:val="en-US" w:eastAsia="de-CH"/>
              </w:rPr>
              <w:t>byte</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288</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352</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3</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Absolute Differenz der beiden Bilder berechnen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lastRenderedPageBreak/>
              <w:t xml:space="preserve">    result1 </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 xml:space="preserve"> image0</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AbsDiff</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image1</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Threshholden</w:t>
            </w:r>
            <w:r>
              <w:rPr>
                <w:rFonts w:ascii="Consolas" w:eastAsia="Times New Roman" w:hAnsi="Consolas" w:cs="Courier New"/>
                <w:color w:val="008000"/>
                <w:sz w:val="18"/>
                <w:szCs w:val="18"/>
                <w:lang w:eastAsia="de-CH"/>
              </w:rPr>
              <w:t xml:space="preserve"> </w:t>
            </w:r>
            <w:r w:rsidRPr="007B017B">
              <w:rPr>
                <w:rFonts w:ascii="Consolas" w:eastAsia="Times New Roman" w:hAnsi="Consolas" w:cs="Courier New"/>
                <w:color w:val="008000"/>
                <w:sz w:val="18"/>
                <w:szCs w:val="18"/>
                <w:lang w:eastAsia="de-CH"/>
              </w:rPr>
              <w:t>und Invertieren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val="en-US"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0000"/>
                <w:sz w:val="18"/>
                <w:szCs w:val="18"/>
                <w:lang w:val="en-US" w:eastAsia="de-CH"/>
              </w:rPr>
              <w:t>result1</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_ThresholdBinaryInv</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50</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b/>
                <w:bCs/>
                <w:color w:val="0000FF"/>
                <w:sz w:val="18"/>
                <w:szCs w:val="18"/>
                <w:lang w:val="en-US" w:eastAsia="de-CH"/>
              </w:rPr>
              <w:t>new</w:t>
            </w:r>
            <w:r w:rsidRPr="007B017B">
              <w:rPr>
                <w:rFonts w:ascii="Consolas" w:eastAsia="Times New Roman" w:hAnsi="Consolas" w:cs="Courier New"/>
                <w:color w:val="000000"/>
                <w:sz w:val="18"/>
                <w:szCs w:val="18"/>
                <w:lang w:val="en-US" w:eastAsia="de-CH"/>
              </w:rPr>
              <w:t xml:space="preserve"> Bgr</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FF8000"/>
                <w:sz w:val="18"/>
                <w:szCs w:val="18"/>
                <w:lang w:val="en-US" w:eastAsia="de-CH"/>
              </w:rPr>
              <w:t>255</w:t>
            </w:r>
            <w:r w:rsidRPr="007B017B">
              <w:rPr>
                <w:rFonts w:ascii="Consolas" w:eastAsia="Times New Roman" w:hAnsi="Consolas" w:cs="Courier New"/>
                <w:b/>
                <w:bCs/>
                <w:color w:val="000080"/>
                <w:sz w:val="18"/>
                <w:szCs w:val="18"/>
                <w:lang w:val="en-US" w:eastAsia="de-CH"/>
              </w:rPr>
              <w:t>));</w:t>
            </w: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Schwarze Fläche grösser machen per Erosions-Operation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_Erode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FF8000"/>
                <w:sz w:val="18"/>
                <w:szCs w:val="18"/>
                <w:lang w:eastAsia="de-CH"/>
              </w:rPr>
              <w:t>3</w:t>
            </w:r>
            <w:r w:rsidRPr="007B017B">
              <w:rPr>
                <w:rFonts w:ascii="Consolas" w:eastAsia="Times New Roman" w:hAnsi="Consolas" w:cs="Courier New"/>
                <w:b/>
                <w:bCs/>
                <w:color w:val="000080"/>
                <w:sz w:val="18"/>
                <w:szCs w:val="18"/>
                <w:lang w:eastAsia="de-CH"/>
              </w:rPr>
              <w:t>);</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p>
          <w:p w:rsidR="007B017B" w:rsidRPr="007B017B" w:rsidRDefault="007B017B" w:rsidP="007B017B">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Differenz der Bilder in neuem Bild abspeichern</w:t>
            </w:r>
          </w:p>
          <w:p w:rsidR="007B017B" w:rsidRPr="007B017B" w:rsidRDefault="007B017B" w:rsidP="007B017B">
            <w:pPr>
              <w:shd w:val="clear" w:color="auto" w:fill="FFFFFF"/>
              <w:spacing w:line="204" w:lineRule="auto"/>
              <w:rPr>
                <w:rFonts w:ascii="Consolas" w:eastAsia="Times New Roman" w:hAnsi="Consolas" w:cs="Courier New"/>
                <w:color w:val="000000"/>
                <w:sz w:val="18"/>
                <w:szCs w:val="18"/>
                <w:lang w:eastAsia="de-CH"/>
              </w:rPr>
            </w:pPr>
            <w:r w:rsidRPr="007B017B">
              <w:rPr>
                <w:rFonts w:ascii="Consolas" w:eastAsia="Times New Roman" w:hAnsi="Consolas" w:cs="Courier New"/>
                <w:color w:val="000000"/>
                <w:sz w:val="18"/>
                <w:szCs w:val="18"/>
                <w:lang w:eastAsia="de-CH"/>
              </w:rPr>
              <w:t xml:space="preserve">    result1</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Save</w:t>
            </w:r>
            <w:r w:rsidRPr="007B017B">
              <w:rPr>
                <w:rFonts w:ascii="Consolas" w:eastAsia="Times New Roman" w:hAnsi="Consolas" w:cs="Courier New"/>
                <w:b/>
                <w:bCs/>
                <w:color w:val="000080"/>
                <w:sz w:val="18"/>
                <w:szCs w:val="18"/>
                <w:lang w:eastAsia="de-CH"/>
              </w:rPr>
              <w:t>(</w:t>
            </w:r>
            <w:r w:rsidRPr="007B017B">
              <w:rPr>
                <w:rFonts w:ascii="Consolas" w:eastAsia="Times New Roman" w:hAnsi="Consolas" w:cs="Courier New"/>
                <w:color w:val="000000"/>
                <w:sz w:val="18"/>
                <w:szCs w:val="18"/>
                <w:lang w:eastAsia="de-CH"/>
              </w:rPr>
              <w:t>resultPath</w:t>
            </w:r>
            <w:r w:rsidRPr="007B017B">
              <w:rPr>
                <w:rFonts w:ascii="Consolas" w:eastAsia="Times New Roman" w:hAnsi="Consolas" w:cs="Courier New"/>
                <w:b/>
                <w:bCs/>
                <w:color w:val="000080"/>
                <w:sz w:val="18"/>
                <w:szCs w:val="18"/>
                <w:lang w:eastAsia="de-CH"/>
              </w:rPr>
              <w:t>);</w:t>
            </w:r>
          </w:p>
          <w:p w:rsidR="007B017B" w:rsidRPr="007B017B" w:rsidRDefault="007B017B" w:rsidP="007F2AFB">
            <w:pPr>
              <w:keepNext/>
              <w:shd w:val="clear" w:color="auto" w:fill="FFFFFF"/>
              <w:spacing w:line="204" w:lineRule="auto"/>
              <w:rPr>
                <w:rFonts w:ascii="Times New Roman" w:eastAsia="Times New Roman" w:hAnsi="Times New Roman"/>
                <w:sz w:val="24"/>
                <w:szCs w:val="24"/>
                <w:lang w:eastAsia="de-CH"/>
              </w:rPr>
            </w:pPr>
            <w:r w:rsidRPr="007B017B">
              <w:rPr>
                <w:rFonts w:ascii="Consolas" w:eastAsia="Times New Roman" w:hAnsi="Consolas" w:cs="Courier New"/>
                <w:b/>
                <w:bCs/>
                <w:color w:val="000080"/>
                <w:sz w:val="18"/>
                <w:szCs w:val="18"/>
                <w:lang w:eastAsia="de-CH"/>
              </w:rPr>
              <w:t>}</w:t>
            </w:r>
          </w:p>
        </w:tc>
      </w:tr>
    </w:tbl>
    <w:p w:rsidR="007B017B" w:rsidRDefault="007F2AFB" w:rsidP="007F2AFB">
      <w:pPr>
        <w:pStyle w:val="Caption"/>
        <w:jc w:val="center"/>
      </w:pPr>
      <w:bookmarkStart w:id="65" w:name="_Toc472593764"/>
      <w:r>
        <w:lastRenderedPageBreak/>
        <w:t xml:space="preserve">Code </w:t>
      </w:r>
      <w:fldSimple w:instr=" SEQ Code \* ARABIC ">
        <w:r w:rsidR="006249AB">
          <w:rPr>
            <w:noProof/>
          </w:rPr>
          <w:t>4</w:t>
        </w:r>
      </w:fldSimple>
      <w:r>
        <w:t>: Berechnung der Absoluten Differenz zweier Bilder</w:t>
      </w:r>
      <w:bookmarkEnd w:id="65"/>
    </w:p>
    <w:p w:rsidR="00A67BDB" w:rsidRDefault="007B017B" w:rsidP="007B017B">
      <w:r>
        <w:t xml:space="preserve">Das Resultat ist eine Bitmaske, welche schwarze Flecken enthält, dort wo sich die beiden Bilder unterscheiden. Die Bilder unterscheiden sich an jenen Stellen, </w:t>
      </w:r>
      <w:r w:rsidR="00A67BDB">
        <w:t>wo ein Auto sich nur im einem der Bilder befindet.</w:t>
      </w:r>
    </w:p>
    <w:p w:rsidR="00A67BDB" w:rsidRDefault="00A67BDB" w:rsidP="007B017B"/>
    <w:p w:rsidR="00B966FF" w:rsidRDefault="00656CFF" w:rsidP="00B966FF">
      <w:pPr>
        <w:keepNext/>
      </w:pPr>
      <w:r>
        <w:pict>
          <v:shape id="_x0000_i1027" type="#_x0000_t75" style="width:452.15pt;height:108pt">
            <v:imagedata r:id="rId30" o:title="Difference"/>
          </v:shape>
        </w:pict>
      </w:r>
    </w:p>
    <w:p w:rsidR="007B017B" w:rsidRDefault="00B966FF" w:rsidP="00B966FF">
      <w:pPr>
        <w:pStyle w:val="Caption"/>
        <w:jc w:val="center"/>
      </w:pPr>
      <w:bookmarkStart w:id="66" w:name="_Toc472593812"/>
      <w:r>
        <w:t xml:space="preserve">Abbildung </w:t>
      </w:r>
      <w:fldSimple w:instr=" SEQ Abbildung \* ARABIC ">
        <w:r w:rsidR="006249AB">
          <w:rPr>
            <w:noProof/>
          </w:rPr>
          <w:t>17</w:t>
        </w:r>
      </w:fldSimple>
      <w:r>
        <w:t>: Differenz aus zwei Kamerabilder und resultierende Bitmaske</w:t>
      </w:r>
      <w:bookmarkEnd w:id="66"/>
    </w:p>
    <w:p w:rsidR="002E7000" w:rsidRDefault="002E7000" w:rsidP="007B017B">
      <w:r>
        <w:t xml:space="preserve">Aus dem ersten Bild und der Bitmaske kann ein neues Bild (Kandidat) mit </w:t>
      </w:r>
      <w:r w:rsidR="00D936EE">
        <w:t xml:space="preserve">leeren, </w:t>
      </w:r>
      <w:r>
        <w:t>schwarzen Flecken erzeugt werden.</w:t>
      </w:r>
      <w:r w:rsidR="000065BD">
        <w:t xml:space="preserve"> Dies ist mit einem einfachen E</w:t>
      </w:r>
      <w:r w:rsidR="00D936EE">
        <w:t>mguCV-Aufruf ausführbar:</w:t>
      </w:r>
    </w:p>
    <w:p w:rsidR="00D936EE" w:rsidRDefault="00D936EE"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D936EE" w:rsidTr="007F2AFB">
        <w:tc>
          <w:tcPr>
            <w:tcW w:w="9055" w:type="dxa"/>
          </w:tcPr>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936EE">
              <w:rPr>
                <w:rFonts w:ascii="Consolas" w:eastAsia="Times New Roman" w:hAnsi="Consolas" w:cs="Courier New"/>
                <w:b/>
                <w:bCs/>
                <w:color w:val="0000FF"/>
                <w:sz w:val="18"/>
                <w:szCs w:val="18"/>
                <w:lang w:val="en-US" w:eastAsia="de-CH"/>
              </w:rPr>
              <w:t>public</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void</w:t>
            </w:r>
            <w:r>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val="en-US" w:eastAsia="de-CH"/>
              </w:rPr>
              <w:t>GetMaskedImage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imagePath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maskPath</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string</w:t>
            </w:r>
            <w:r w:rsidRPr="00D936EE">
              <w:rPr>
                <w:rFonts w:ascii="Consolas" w:eastAsia="Times New Roman" w:hAnsi="Consolas" w:cs="Courier New"/>
                <w:color w:val="000000"/>
                <w:sz w:val="18"/>
                <w:szCs w:val="18"/>
                <w:lang w:val="en-US" w:eastAsia="de-CH"/>
              </w:rPr>
              <w:t xml:space="preserve"> resultPath</w:t>
            </w:r>
            <w:r w:rsidRPr="00D936EE">
              <w:rPr>
                <w:rFonts w:ascii="Consolas" w:eastAsia="Times New Roman" w:hAnsi="Consolas" w:cs="Courier New"/>
                <w:b/>
                <w:bCs/>
                <w:color w:val="000080"/>
                <w:sz w:val="18"/>
                <w:szCs w:val="18"/>
                <w:lang w:val="en-US" w:eastAsia="de-CH"/>
              </w:rPr>
              <w:t>)</w:t>
            </w:r>
          </w:p>
          <w:p w:rsidR="00DE7A9C" w:rsidRPr="007B017B"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Bilder einlesen</w:t>
            </w:r>
          </w:p>
          <w:p w:rsidR="00D936EE" w:rsidRPr="004352FA"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image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imagePath</w:t>
            </w:r>
            <w:r w:rsidRPr="004352FA">
              <w:rPr>
                <w:rFonts w:ascii="Consolas" w:eastAsia="Times New Roman" w:hAnsi="Consolas" w:cs="Courier New"/>
                <w:b/>
                <w:bCs/>
                <w:color w:val="000080"/>
                <w:sz w:val="18"/>
                <w:szCs w:val="18"/>
                <w:lang w:eastAsia="de-CH"/>
              </w:rPr>
              <w:t>);</w:t>
            </w:r>
          </w:p>
          <w:p w:rsidR="00DE7A9C" w:rsidRPr="00DE7A9C" w:rsidRDefault="00D936EE"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 xml:space="preserve"> mask </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b/>
                <w:bCs/>
                <w:color w:val="0000FF"/>
                <w:sz w:val="18"/>
                <w:szCs w:val="18"/>
                <w:lang w:val="en-US" w:eastAsia="de-CH"/>
              </w:rPr>
              <w:t>new</w:t>
            </w:r>
            <w:r w:rsidRPr="00D936EE">
              <w:rPr>
                <w:rFonts w:ascii="Consolas" w:eastAsia="Times New Roman" w:hAnsi="Consolas" w:cs="Courier New"/>
                <w:color w:val="000000"/>
                <w:sz w:val="18"/>
                <w:szCs w:val="18"/>
                <w:lang w:val="en-US" w:eastAsia="de-CH"/>
              </w:rPr>
              <w:t xml:space="preserve"> Image</w:t>
            </w:r>
            <w:r w:rsidRPr="00D936EE">
              <w:rPr>
                <w:rFonts w:ascii="Consolas" w:eastAsia="Times New Roman" w:hAnsi="Consolas" w:cs="Courier New"/>
                <w:b/>
                <w:bCs/>
                <w:color w:val="000080"/>
                <w:sz w:val="18"/>
                <w:szCs w:val="18"/>
                <w:lang w:val="en-US" w:eastAsia="de-CH"/>
              </w:rPr>
              <w:t>&lt;</w:t>
            </w:r>
            <w:r w:rsidRPr="00D936EE">
              <w:rPr>
                <w:rFonts w:ascii="Consolas" w:eastAsia="Times New Roman" w:hAnsi="Consolas" w:cs="Courier New"/>
                <w:color w:val="000000"/>
                <w:sz w:val="18"/>
                <w:szCs w:val="18"/>
                <w:lang w:val="en-US" w:eastAsia="de-CH"/>
              </w:rPr>
              <w:t>Bgr</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8000FF"/>
                <w:sz w:val="18"/>
                <w:szCs w:val="18"/>
                <w:lang w:val="en-US" w:eastAsia="de-CH"/>
              </w:rPr>
              <w:t>byte</w:t>
            </w:r>
            <w:r w:rsidRPr="00D936EE">
              <w:rPr>
                <w:rFonts w:ascii="Consolas" w:eastAsia="Times New Roman" w:hAnsi="Consolas" w:cs="Courier New"/>
                <w:b/>
                <w:bCs/>
                <w:color w:val="000080"/>
                <w:sz w:val="18"/>
                <w:szCs w:val="18"/>
                <w:lang w:val="en-US" w:eastAsia="de-CH"/>
              </w:rPr>
              <w:t>&gt;(</w:t>
            </w:r>
            <w:r w:rsidRPr="00D936EE">
              <w:rPr>
                <w:rFonts w:ascii="Consolas" w:eastAsia="Times New Roman" w:hAnsi="Consolas" w:cs="Courier New"/>
                <w:color w:val="000000"/>
                <w:sz w:val="18"/>
                <w:szCs w:val="18"/>
                <w:lang w:val="en-US" w:eastAsia="de-CH"/>
              </w:rPr>
              <w:t>maskPath</w:t>
            </w:r>
            <w:r w:rsidRPr="00D936EE">
              <w:rPr>
                <w:rFonts w:ascii="Consolas" w:eastAsia="Times New Roman" w:hAnsi="Consolas" w:cs="Courier New"/>
                <w:b/>
                <w:bCs/>
                <w:color w:val="000080"/>
                <w:sz w:val="18"/>
                <w:szCs w:val="18"/>
                <w:lang w:val="en-US" w:eastAsia="de-CH"/>
              </w:rPr>
              <w:t>);</w:t>
            </w: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0065BD" w:rsidRDefault="00D936EE"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000000"/>
                <w:sz w:val="18"/>
                <w:szCs w:val="18"/>
                <w:lang w:eastAsia="de-CH"/>
              </w:rPr>
              <w:t>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color w:val="000000"/>
                <w:sz w:val="18"/>
                <w:szCs w:val="18"/>
                <w:lang w:eastAsia="de-CH"/>
              </w:rPr>
              <w:t xml:space="preserve"> result </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FF8000"/>
                <w:sz w:val="18"/>
                <w:szCs w:val="18"/>
                <w:lang w:eastAsia="de-CH"/>
              </w:rPr>
              <w:t>288</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352</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w:t>
            </w:r>
            <w:r w:rsidRPr="000065BD">
              <w:rPr>
                <w:rFonts w:ascii="Consolas" w:eastAsia="Times New Roman" w:hAnsi="Consolas" w:cs="Courier New"/>
                <w:b/>
                <w:bCs/>
                <w:color w:val="000080"/>
                <w:sz w:val="18"/>
                <w:szCs w:val="18"/>
                <w:lang w:eastAsia="de-CH"/>
              </w:rPr>
              <w:t>]);</w:t>
            </w:r>
          </w:p>
          <w:p w:rsidR="00DE7A9C" w:rsidRPr="000065BD" w:rsidRDefault="00DE7A9C" w:rsidP="00D936EE">
            <w:pPr>
              <w:shd w:val="clear" w:color="auto" w:fill="FFFFFF"/>
              <w:spacing w:line="204" w:lineRule="auto"/>
              <w:rPr>
                <w:rFonts w:ascii="Consolas" w:eastAsia="Times New Roman" w:hAnsi="Consolas" w:cs="Courier New"/>
                <w:color w:val="000000"/>
                <w:sz w:val="18"/>
                <w:szCs w:val="18"/>
                <w:lang w:eastAsia="de-CH"/>
              </w:rPr>
            </w:pPr>
          </w:p>
          <w:p w:rsidR="00D936EE" w:rsidRPr="00DE7A9C" w:rsidRDefault="00DE7A9C" w:rsidP="00D936EE">
            <w:pPr>
              <w:shd w:val="clear" w:color="auto" w:fill="FFFFFF"/>
              <w:spacing w:line="204" w:lineRule="auto"/>
              <w:rPr>
                <w:rFonts w:ascii="Consolas" w:eastAsia="Times New Roman" w:hAnsi="Consolas" w:cs="Courier New"/>
                <w:color w:val="008000"/>
                <w:sz w:val="18"/>
                <w:szCs w:val="18"/>
                <w:lang w:eastAsia="de-CH"/>
              </w:rPr>
            </w:pPr>
            <w:r w:rsidRPr="000065BD">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936EE">
              <w:rPr>
                <w:rFonts w:ascii="Consolas" w:eastAsia="Times New Roman" w:hAnsi="Consolas" w:cs="Courier New"/>
                <w:color w:val="000000"/>
                <w:sz w:val="18"/>
                <w:szCs w:val="18"/>
                <w:lang w:val="en-US" w:eastAsia="de-CH"/>
              </w:rPr>
              <w:t>CvInvoke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cvCopy</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image</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result</w:t>
            </w:r>
            <w:r w:rsidRPr="00D936EE">
              <w:rPr>
                <w:rFonts w:ascii="Consolas" w:eastAsia="Times New Roman" w:hAnsi="Consolas" w:cs="Courier New"/>
                <w:b/>
                <w:bCs/>
                <w:color w:val="000080"/>
                <w:sz w:val="18"/>
                <w:szCs w:val="18"/>
                <w:lang w:val="en-US" w:eastAsia="de-CH"/>
              </w:rPr>
              <w:t>,</w:t>
            </w:r>
            <w:r w:rsidRPr="00D936EE">
              <w:rPr>
                <w:rFonts w:ascii="Consolas" w:eastAsia="Times New Roman" w:hAnsi="Consolas" w:cs="Courier New"/>
                <w:color w:val="000000"/>
                <w:sz w:val="18"/>
                <w:szCs w:val="18"/>
                <w:lang w:val="en-US" w:eastAsia="de-CH"/>
              </w:rPr>
              <w:t xml:space="preserve"> mask</w:t>
            </w:r>
            <w:r w:rsidRPr="00D936EE">
              <w:rPr>
                <w:rFonts w:ascii="Consolas" w:eastAsia="Times New Roman" w:hAnsi="Consolas" w:cs="Courier New"/>
                <w:b/>
                <w:bCs/>
                <w:color w:val="000080"/>
                <w:sz w:val="18"/>
                <w:szCs w:val="18"/>
                <w:lang w:val="en-US" w:eastAsia="de-CH"/>
              </w:rPr>
              <w:t>);</w:t>
            </w: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val="en-US" w:eastAsia="de-CH"/>
              </w:rPr>
            </w:pPr>
          </w:p>
          <w:p w:rsidR="00D936EE" w:rsidRPr="00D936EE" w:rsidRDefault="00D936EE" w:rsidP="00D936EE">
            <w:pPr>
              <w:shd w:val="clear" w:color="auto" w:fill="FFFFFF"/>
              <w:spacing w:line="204" w:lineRule="auto"/>
              <w:rPr>
                <w:rFonts w:ascii="Consolas" w:eastAsia="Times New Roman" w:hAnsi="Consolas" w:cs="Courier New"/>
                <w:color w:val="000000"/>
                <w:sz w:val="18"/>
                <w:szCs w:val="18"/>
                <w:lang w:eastAsia="de-CH"/>
              </w:rPr>
            </w:pPr>
            <w:r w:rsidRPr="00D936EE">
              <w:rPr>
                <w:rFonts w:ascii="Consolas" w:eastAsia="Times New Roman" w:hAnsi="Consolas" w:cs="Courier New"/>
                <w:color w:val="000000"/>
                <w:sz w:val="18"/>
                <w:szCs w:val="18"/>
                <w:lang w:val="en-US" w:eastAsia="de-CH"/>
              </w:rPr>
              <w:t xml:space="preserve">    </w:t>
            </w:r>
            <w:r w:rsidRPr="00D936EE">
              <w:rPr>
                <w:rFonts w:ascii="Consolas" w:eastAsia="Times New Roman" w:hAnsi="Consolas" w:cs="Courier New"/>
                <w:color w:val="000000"/>
                <w:sz w:val="18"/>
                <w:szCs w:val="18"/>
                <w:lang w:eastAsia="de-CH"/>
              </w:rPr>
              <w:t>result</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Save</w:t>
            </w:r>
            <w:r w:rsidRPr="00D936EE">
              <w:rPr>
                <w:rFonts w:ascii="Consolas" w:eastAsia="Times New Roman" w:hAnsi="Consolas" w:cs="Courier New"/>
                <w:b/>
                <w:bCs/>
                <w:color w:val="000080"/>
                <w:sz w:val="18"/>
                <w:szCs w:val="18"/>
                <w:lang w:eastAsia="de-CH"/>
              </w:rPr>
              <w:t>(</w:t>
            </w:r>
            <w:r w:rsidRPr="00D936EE">
              <w:rPr>
                <w:rFonts w:ascii="Consolas" w:eastAsia="Times New Roman" w:hAnsi="Consolas" w:cs="Courier New"/>
                <w:color w:val="000000"/>
                <w:sz w:val="18"/>
                <w:szCs w:val="18"/>
                <w:lang w:eastAsia="de-CH"/>
              </w:rPr>
              <w:t>resultPath</w:t>
            </w:r>
            <w:r w:rsidRPr="00D936EE">
              <w:rPr>
                <w:rFonts w:ascii="Consolas" w:eastAsia="Times New Roman" w:hAnsi="Consolas" w:cs="Courier New"/>
                <w:b/>
                <w:bCs/>
                <w:color w:val="000080"/>
                <w:sz w:val="18"/>
                <w:szCs w:val="18"/>
                <w:lang w:eastAsia="de-CH"/>
              </w:rPr>
              <w:t>);</w:t>
            </w:r>
          </w:p>
          <w:p w:rsidR="00D936EE" w:rsidRPr="00D936EE" w:rsidRDefault="00D936EE" w:rsidP="007F2AFB">
            <w:pPr>
              <w:keepNext/>
              <w:shd w:val="clear" w:color="auto" w:fill="FFFFFF"/>
              <w:spacing w:line="204" w:lineRule="auto"/>
              <w:rPr>
                <w:rFonts w:ascii="Times New Roman" w:eastAsia="Times New Roman" w:hAnsi="Times New Roman"/>
                <w:sz w:val="24"/>
                <w:szCs w:val="24"/>
                <w:lang w:eastAsia="de-CH"/>
              </w:rPr>
            </w:pPr>
            <w:r w:rsidRPr="00D936EE">
              <w:rPr>
                <w:rFonts w:ascii="Consolas" w:eastAsia="Times New Roman" w:hAnsi="Consolas" w:cs="Courier New"/>
                <w:b/>
                <w:bCs/>
                <w:color w:val="000080"/>
                <w:sz w:val="18"/>
                <w:szCs w:val="18"/>
                <w:lang w:eastAsia="de-CH"/>
              </w:rPr>
              <w:t>}</w:t>
            </w:r>
          </w:p>
        </w:tc>
      </w:tr>
    </w:tbl>
    <w:p w:rsidR="00D936EE" w:rsidRDefault="007F2AFB" w:rsidP="007F2AFB">
      <w:pPr>
        <w:pStyle w:val="Caption"/>
        <w:jc w:val="center"/>
      </w:pPr>
      <w:bookmarkStart w:id="67" w:name="_Toc472593765"/>
      <w:r>
        <w:t xml:space="preserve">Code </w:t>
      </w:r>
      <w:fldSimple w:instr=" SEQ Code \* ARABIC ">
        <w:r w:rsidR="006249AB">
          <w:rPr>
            <w:noProof/>
          </w:rPr>
          <w:t>5</w:t>
        </w:r>
      </w:fldSimple>
      <w:r>
        <w:t>: Bild Maskieren mit Bitmaske</w:t>
      </w:r>
      <w:bookmarkEnd w:id="67"/>
    </w:p>
    <w:p w:rsidR="00D936EE" w:rsidRDefault="00C928D1" w:rsidP="007B017B">
      <w:r>
        <w:t xml:space="preserve">So sieht ein </w:t>
      </w:r>
      <w:r w:rsidR="00D936EE">
        <w:t>Ka</w:t>
      </w:r>
      <w:r>
        <w:t>ndidatenbild</w:t>
      </w:r>
      <w:r w:rsidR="00D936EE">
        <w:t xml:space="preserve"> aus. Die Autos aus den Quell-Bildern sind entfernt.</w:t>
      </w:r>
      <w:r w:rsidR="004352FA">
        <w:t xml:space="preserve"> Es folgt der Versuch diese Löcher zu füllen.</w:t>
      </w:r>
    </w:p>
    <w:p w:rsidR="00D936EE" w:rsidRDefault="00D936EE" w:rsidP="007B017B"/>
    <w:p w:rsidR="00B966FF" w:rsidRDefault="002E7000" w:rsidP="00B966FF">
      <w:pPr>
        <w:keepNext/>
        <w:jc w:val="center"/>
      </w:pPr>
      <w:r>
        <w:rPr>
          <w:noProof/>
          <w:lang w:eastAsia="de-CH"/>
        </w:rPr>
        <w:drawing>
          <wp:inline distT="0" distB="0" distL="0" distR="0">
            <wp:extent cx="2214000" cy="1814400"/>
            <wp:effectExtent l="0" t="0" r="0" b="0"/>
            <wp:docPr id="2" name="Picture 2" descr="C:\Users\uzapy\AppData\Local\Microsoft\Windows\INetCacheContent.Word\mvk110_20170104_225650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zapy\AppData\Local\Microsoft\Windows\INetCacheContent.Word\mvk110_20170104_225650_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14000" cy="1814400"/>
                    </a:xfrm>
                    <a:prstGeom prst="rect">
                      <a:avLst/>
                    </a:prstGeom>
                    <a:noFill/>
                    <a:ln>
                      <a:noFill/>
                    </a:ln>
                  </pic:spPr>
                </pic:pic>
              </a:graphicData>
            </a:graphic>
          </wp:inline>
        </w:drawing>
      </w:r>
    </w:p>
    <w:p w:rsidR="002E7000" w:rsidRDefault="00B966FF" w:rsidP="00B966FF">
      <w:pPr>
        <w:pStyle w:val="Caption"/>
        <w:jc w:val="center"/>
      </w:pPr>
      <w:bookmarkStart w:id="68" w:name="_Toc472593813"/>
      <w:r>
        <w:t xml:space="preserve">Abbildung </w:t>
      </w:r>
      <w:fldSimple w:instr=" SEQ Abbildung \* ARABIC ">
        <w:r w:rsidR="006249AB">
          <w:rPr>
            <w:noProof/>
          </w:rPr>
          <w:t>18</w:t>
        </w:r>
      </w:fldSimple>
      <w:r>
        <w:t>: Kandidatenbild mit schwarzen Löchern</w:t>
      </w:r>
      <w:bookmarkEnd w:id="68"/>
    </w:p>
    <w:p w:rsidR="002E7000" w:rsidRDefault="004352FA" w:rsidP="002E7000">
      <w:r>
        <w:lastRenderedPageBreak/>
        <w:t>Es</w:t>
      </w:r>
      <w:r w:rsidR="00564C08">
        <w:t xml:space="preserve"> kann kalkuliert werden</w:t>
      </w:r>
      <w:r w:rsidR="004D478D">
        <w:t>, welcher Anteil der entstandenen Bitmaske</w:t>
      </w:r>
      <w:r w:rsidR="00FE5695">
        <w:t>, die zum Kandidaten gehört,</w:t>
      </w:r>
      <w:r w:rsidR="004D478D">
        <w:t xml:space="preserve"> schwarz ist. Falls mehr als ein Prozent der Bitmaske schwarz ist, wird ein weiteres Bild im Bereinigungsprozess berücksichtigt.</w:t>
      </w:r>
    </w:p>
    <w:p w:rsidR="00564C08" w:rsidRDefault="004D478D" w:rsidP="007B017B">
      <w:r>
        <w:t xml:space="preserve">Erneut wird kurz gewartet und ein </w:t>
      </w:r>
      <w:r w:rsidR="004352FA">
        <w:t>weiteres</w:t>
      </w:r>
      <w:r>
        <w:t xml:space="preserve"> Bild von der Webcam heruntergeladen</w:t>
      </w:r>
      <w:r w:rsidR="002E7000">
        <w:t>. Aus dem zweiten und dem dritten Bild lässt sich wieder die Bitmaske erzeugen</w:t>
      </w:r>
      <w:r w:rsidR="004352FA">
        <w:t>, welche mit der vorange</w:t>
      </w:r>
      <w:r w:rsidR="00E712AA">
        <w:t>gangenen</w:t>
      </w:r>
      <w:r w:rsidR="004352FA">
        <w:t xml:space="preserve"> Bitmaske </w:t>
      </w:r>
      <w:r w:rsidR="00C808EF">
        <w:t>verglichen wird</w:t>
      </w:r>
      <w:r w:rsidR="002E7000">
        <w:t xml:space="preserve">. </w:t>
      </w:r>
      <w:r w:rsidR="004E3104">
        <w:t xml:space="preserve">An denjenigen </w:t>
      </w:r>
      <w:r w:rsidR="00E712AA">
        <w:t>S</w:t>
      </w:r>
      <w:r w:rsidR="004E3104">
        <w:t>tellen, wo sich die</w:t>
      </w:r>
      <w:r w:rsidR="004352FA">
        <w:t xml:space="preserve"> zwei</w:t>
      </w:r>
      <w:r w:rsidR="004E3104">
        <w:t xml:space="preserve"> Bitmasken unterscheiden, können nun Bildinhalte aus dem dritten Bild zum</w:t>
      </w:r>
      <w:r w:rsidR="00E712AA">
        <w:t xml:space="preserve"> Auffüllen des</w:t>
      </w:r>
      <w:r w:rsidR="004E3104">
        <w:t xml:space="preserve"> Kandidatenbild</w:t>
      </w:r>
      <w:r w:rsidR="00E712AA">
        <w:t>es entnommen</w:t>
      </w:r>
      <w:r w:rsidR="004E3104">
        <w:t xml:space="preserve"> werden:</w:t>
      </w:r>
    </w:p>
    <w:p w:rsidR="004E3104" w:rsidRDefault="004E3104" w:rsidP="007B017B"/>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104" w:rsidTr="007F2AFB">
        <w:tc>
          <w:tcPr>
            <w:tcW w:w="9055" w:type="dxa"/>
          </w:tcPr>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b/>
                <w:bCs/>
                <w:color w:val="0000FF"/>
                <w:sz w:val="18"/>
                <w:szCs w:val="18"/>
                <w:lang w:val="en-US" w:eastAsia="de-CH"/>
              </w:rPr>
              <w:t>public</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void</w:t>
            </w:r>
            <w:r w:rsidRPr="00DE7A9C">
              <w:rPr>
                <w:rFonts w:ascii="Consolas" w:eastAsia="Times New Roman" w:hAnsi="Consolas" w:cs="Courier New"/>
                <w:color w:val="000000"/>
                <w:sz w:val="18"/>
                <w:szCs w:val="18"/>
                <w:lang w:val="en-US" w:eastAsia="de-CH"/>
              </w:rPr>
              <w:t xml:space="preserve"> FillMaskHoles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newImagePath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candidateImagePath</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string</w:t>
            </w:r>
            <w:r w:rsidRPr="00DE7A9C">
              <w:rPr>
                <w:rFonts w:ascii="Consolas" w:eastAsia="Times New Roman" w:hAnsi="Consolas" w:cs="Courier New"/>
                <w:color w:val="000000"/>
                <w:sz w:val="18"/>
                <w:szCs w:val="18"/>
                <w:lang w:val="en-US" w:eastAsia="de-CH"/>
              </w:rPr>
              <w:t xml:space="preserve"> resultPath</w:t>
            </w:r>
            <w:r w:rsidRPr="00DE7A9C">
              <w:rPr>
                <w:rFonts w:ascii="Consolas" w:eastAsia="Times New Roman" w:hAnsi="Consolas" w:cs="Courier New"/>
                <w:b/>
                <w:bCs/>
                <w:color w:val="000080"/>
                <w:sz w:val="18"/>
                <w:szCs w:val="18"/>
                <w:lang w:val="en-US" w:eastAsia="de-CH"/>
              </w:rPr>
              <w:t>)</w:t>
            </w:r>
          </w:p>
          <w:p w:rsidR="00AA6C45" w:rsidRPr="007B017B" w:rsidRDefault="00DE7A9C" w:rsidP="00AA6C45">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b/>
                <w:bCs/>
                <w:color w:val="000080"/>
                <w:sz w:val="18"/>
                <w:szCs w:val="18"/>
                <w:lang w:eastAsia="de-CH"/>
              </w:rPr>
              <w:t>{</w:t>
            </w: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7B017B">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Masken und Bilder</w:t>
            </w:r>
            <w:r w:rsidRPr="007B017B">
              <w:rPr>
                <w:rFonts w:ascii="Consolas" w:eastAsia="Times New Roman" w:hAnsi="Consolas" w:cs="Courier New"/>
                <w:color w:val="008000"/>
                <w:sz w:val="18"/>
                <w:szCs w:val="18"/>
                <w:lang w:eastAsia="de-CH"/>
              </w:rPr>
              <w:t xml:space="preserve"> einlesen</w:t>
            </w:r>
          </w:p>
          <w:p w:rsidR="00DE7A9C" w:rsidRPr="004352FA"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 xml:space="preserve"> mask0 </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b/>
                <w:bCs/>
                <w:color w:val="0000FF"/>
                <w:sz w:val="18"/>
                <w:szCs w:val="18"/>
                <w:lang w:eastAsia="de-CH"/>
              </w:rPr>
              <w:t>new</w:t>
            </w:r>
            <w:r w:rsidRPr="004352FA">
              <w:rPr>
                <w:rFonts w:ascii="Consolas" w:eastAsia="Times New Roman" w:hAnsi="Consolas" w:cs="Courier New"/>
                <w:color w:val="000000"/>
                <w:sz w:val="18"/>
                <w:szCs w:val="18"/>
                <w:lang w:eastAsia="de-CH"/>
              </w:rPr>
              <w:t xml:space="preserve"> Image</w:t>
            </w:r>
            <w:r w:rsidRPr="004352FA">
              <w:rPr>
                <w:rFonts w:ascii="Consolas" w:eastAsia="Times New Roman" w:hAnsi="Consolas" w:cs="Courier New"/>
                <w:b/>
                <w:bCs/>
                <w:color w:val="000080"/>
                <w:sz w:val="18"/>
                <w:szCs w:val="18"/>
                <w:lang w:eastAsia="de-CH"/>
              </w:rPr>
              <w:t>&lt;</w:t>
            </w:r>
            <w:r w:rsidRPr="004352FA">
              <w:rPr>
                <w:rFonts w:ascii="Consolas" w:eastAsia="Times New Roman" w:hAnsi="Consolas" w:cs="Courier New"/>
                <w:color w:val="000000"/>
                <w:sz w:val="18"/>
                <w:szCs w:val="18"/>
                <w:lang w:eastAsia="de-CH"/>
              </w:rPr>
              <w:t>Bgr</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 xml:space="preserve"> </w:t>
            </w:r>
            <w:r w:rsidRPr="004352FA">
              <w:rPr>
                <w:rFonts w:ascii="Consolas" w:eastAsia="Times New Roman" w:hAnsi="Consolas" w:cs="Courier New"/>
                <w:color w:val="8000FF"/>
                <w:sz w:val="18"/>
                <w:szCs w:val="18"/>
                <w:lang w:eastAsia="de-CH"/>
              </w:rPr>
              <w:t>byte</w:t>
            </w:r>
            <w:r w:rsidRPr="004352FA">
              <w:rPr>
                <w:rFonts w:ascii="Consolas" w:eastAsia="Times New Roman" w:hAnsi="Consolas" w:cs="Courier New"/>
                <w:b/>
                <w:bCs/>
                <w:color w:val="000080"/>
                <w:sz w:val="18"/>
                <w:szCs w:val="18"/>
                <w:lang w:eastAsia="de-CH"/>
              </w:rPr>
              <w:t>&gt;(</w:t>
            </w:r>
            <w:r w:rsidRPr="004352FA">
              <w:rPr>
                <w:rFonts w:ascii="Consolas" w:eastAsia="Times New Roman" w:hAnsi="Consolas" w:cs="Courier New"/>
                <w:color w:val="000000"/>
                <w:sz w:val="18"/>
                <w:szCs w:val="18"/>
                <w:lang w:eastAsia="de-CH"/>
              </w:rPr>
              <w:t>maskPath0</w:t>
            </w:r>
            <w:r w:rsidRPr="004352FA">
              <w:rPr>
                <w:rFonts w:ascii="Consolas" w:eastAsia="Times New Roman" w:hAnsi="Consolas" w:cs="Courier New"/>
                <w:b/>
                <w:bCs/>
                <w:color w:val="000080"/>
                <w:sz w:val="18"/>
                <w:szCs w:val="18"/>
                <w:lang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4352FA">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mask1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maskPath1</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newImage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newImagePath</w:t>
            </w:r>
            <w:r w:rsidRPr="00DE7A9C">
              <w:rPr>
                <w:rFonts w:ascii="Consolas" w:eastAsia="Times New Roman" w:hAnsi="Consolas" w:cs="Courier New"/>
                <w:b/>
                <w:bCs/>
                <w:color w:val="000080"/>
                <w:sz w:val="18"/>
                <w:szCs w:val="18"/>
                <w:lang w:val="en-US" w:eastAsia="de-CH"/>
              </w:rPr>
              <w:t>);</w:t>
            </w:r>
          </w:p>
          <w:p w:rsidR="00AA6C45" w:rsidRPr="00DE7A9C" w:rsidRDefault="00DE7A9C" w:rsidP="00AA6C45">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 xml:space="preserve"> candidate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new</w:t>
            </w:r>
            <w:r w:rsidRPr="00DE7A9C">
              <w:rPr>
                <w:rFonts w:ascii="Consolas" w:eastAsia="Times New Roman" w:hAnsi="Consolas" w:cs="Courier New"/>
                <w:color w:val="000000"/>
                <w:sz w:val="18"/>
                <w:szCs w:val="18"/>
                <w:lang w:val="en-US" w:eastAsia="de-CH"/>
              </w:rPr>
              <w:t xml:space="preserve"> Image</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Bgr</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8000FF"/>
                <w:sz w:val="18"/>
                <w:szCs w:val="18"/>
                <w:lang w:val="en-US" w:eastAsia="de-CH"/>
              </w:rPr>
              <w:t>byte</w:t>
            </w:r>
            <w:r w:rsidRPr="00DE7A9C">
              <w:rPr>
                <w:rFonts w:ascii="Consolas" w:eastAsia="Times New Roman" w:hAnsi="Consolas" w:cs="Courier New"/>
                <w:b/>
                <w:bCs/>
                <w:color w:val="000080"/>
                <w:sz w:val="18"/>
                <w:szCs w:val="18"/>
                <w:lang w:val="en-US" w:eastAsia="de-CH"/>
              </w:rPr>
              <w:t>&gt;(</w:t>
            </w:r>
            <w:r w:rsidRPr="00DE7A9C">
              <w:rPr>
                <w:rFonts w:ascii="Consolas" w:eastAsia="Times New Roman" w:hAnsi="Consolas" w:cs="Courier New"/>
                <w:color w:val="000000"/>
                <w:sz w:val="18"/>
                <w:szCs w:val="18"/>
                <w:lang w:val="en-US" w:eastAsia="de-CH"/>
              </w:rPr>
              <w:t>candidateImagePath</w:t>
            </w:r>
            <w:r w:rsidRPr="00DE7A9C">
              <w:rPr>
                <w:rFonts w:ascii="Consolas" w:eastAsia="Times New Roman" w:hAnsi="Consolas" w:cs="Courier New"/>
                <w:b/>
                <w:bCs/>
                <w:color w:val="000080"/>
                <w:sz w:val="18"/>
                <w:szCs w:val="18"/>
                <w:lang w:val="en-US" w:eastAsia="de-CH"/>
              </w:rPr>
              <w:t>);</w:t>
            </w:r>
            <w:r w:rsidR="00AA6C45" w:rsidRPr="00DE7A9C">
              <w:rPr>
                <w:rFonts w:ascii="Consolas" w:eastAsia="Times New Roman" w:hAnsi="Consolas" w:cs="Courier New"/>
                <w:color w:val="000000"/>
                <w:sz w:val="18"/>
                <w:szCs w:val="18"/>
                <w:lang w:val="en-US" w:eastAsia="de-CH"/>
              </w:rPr>
              <w:t xml:space="preserve"> </w:t>
            </w:r>
          </w:p>
          <w:p w:rsidR="00AA6C45" w:rsidRPr="00DE7A9C" w:rsidRDefault="00AA6C45" w:rsidP="00AA6C45">
            <w:pPr>
              <w:shd w:val="clear" w:color="auto" w:fill="FFFFFF"/>
              <w:spacing w:line="204" w:lineRule="auto"/>
              <w:rPr>
                <w:rFonts w:ascii="Consolas" w:eastAsia="Times New Roman" w:hAnsi="Consolas" w:cs="Courier New"/>
                <w:color w:val="008000"/>
                <w:sz w:val="18"/>
                <w:szCs w:val="18"/>
                <w:lang w:eastAsia="de-CH"/>
              </w:rPr>
            </w:pPr>
            <w:r w:rsidRPr="00DE7A9C">
              <w:rPr>
                <w:rFonts w:ascii="Consolas" w:eastAsia="Times New Roman" w:hAnsi="Consolas" w:cs="Courier New"/>
                <w:color w:val="000000"/>
                <w:sz w:val="18"/>
                <w:szCs w:val="18"/>
                <w:lang w:val="en-US" w:eastAsia="de-CH"/>
              </w:rPr>
              <w:t xml:space="preserve">    </w:t>
            </w:r>
            <w:r w:rsidRPr="007B017B">
              <w:rPr>
                <w:rFonts w:ascii="Consolas" w:eastAsia="Times New Roman" w:hAnsi="Consolas" w:cs="Courier New"/>
                <w:color w:val="008000"/>
                <w:sz w:val="18"/>
                <w:szCs w:val="18"/>
                <w:lang w:eastAsia="de-CH"/>
              </w:rPr>
              <w:t>// Neues, leeres Bild erzeugen</w:t>
            </w:r>
          </w:p>
          <w:p w:rsidR="00DE7A9C" w:rsidRPr="000065BD"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AA6C45">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000000"/>
                <w:sz w:val="18"/>
                <w:szCs w:val="18"/>
                <w:lang w:eastAsia="de-CH"/>
              </w:rPr>
              <w:t>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color w:val="000000"/>
                <w:sz w:val="18"/>
                <w:szCs w:val="18"/>
                <w:lang w:eastAsia="de-CH"/>
              </w:rPr>
              <w:t xml:space="preserve"> resultMask </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Image</w:t>
            </w:r>
            <w:r w:rsidRPr="000065BD">
              <w:rPr>
                <w:rFonts w:ascii="Consolas" w:eastAsia="Times New Roman" w:hAnsi="Consolas" w:cs="Courier New"/>
                <w:b/>
                <w:bCs/>
                <w:color w:val="000080"/>
                <w:sz w:val="18"/>
                <w:szCs w:val="18"/>
                <w:lang w:eastAsia="de-CH"/>
              </w:rPr>
              <w:t>&lt;</w:t>
            </w:r>
            <w:r w:rsidRPr="000065BD">
              <w:rPr>
                <w:rFonts w:ascii="Consolas" w:eastAsia="Times New Roman" w:hAnsi="Consolas" w:cs="Courier New"/>
                <w:color w:val="000000"/>
                <w:sz w:val="18"/>
                <w:szCs w:val="18"/>
                <w:lang w:eastAsia="de-CH"/>
              </w:rPr>
              <w:t>Bgr</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&gt;(</w:t>
            </w:r>
            <w:r w:rsidRPr="000065BD">
              <w:rPr>
                <w:rFonts w:ascii="Consolas" w:eastAsia="Times New Roman" w:hAnsi="Consolas" w:cs="Courier New"/>
                <w:b/>
                <w:bCs/>
                <w:color w:val="0000FF"/>
                <w:sz w:val="18"/>
                <w:szCs w:val="18"/>
                <w:lang w:eastAsia="de-CH"/>
              </w:rPr>
              <w:t>new</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8000FF"/>
                <w:sz w:val="18"/>
                <w:szCs w:val="18"/>
                <w:lang w:eastAsia="de-CH"/>
              </w:rPr>
              <w:t>byte</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FF8000"/>
                <w:sz w:val="18"/>
                <w:szCs w:val="18"/>
                <w:lang w:eastAsia="de-CH"/>
              </w:rPr>
              <w:t>288</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352</w:t>
            </w:r>
            <w:r w:rsidRPr="000065BD">
              <w:rPr>
                <w:rFonts w:ascii="Consolas" w:eastAsia="Times New Roman" w:hAnsi="Consolas" w:cs="Courier New"/>
                <w:b/>
                <w:bCs/>
                <w:color w:val="000080"/>
                <w:sz w:val="18"/>
                <w:szCs w:val="18"/>
                <w:lang w:eastAsia="de-CH"/>
              </w:rPr>
              <w:t>,</w:t>
            </w:r>
            <w:r w:rsidRPr="000065BD">
              <w:rPr>
                <w:rFonts w:ascii="Consolas" w:eastAsia="Times New Roman" w:hAnsi="Consolas" w:cs="Courier New"/>
                <w:color w:val="000000"/>
                <w:sz w:val="18"/>
                <w:szCs w:val="18"/>
                <w:lang w:eastAsia="de-CH"/>
              </w:rPr>
              <w:t xml:space="preserve"> </w:t>
            </w:r>
            <w:r w:rsidRPr="000065BD">
              <w:rPr>
                <w:rFonts w:ascii="Consolas" w:eastAsia="Times New Roman" w:hAnsi="Consolas" w:cs="Courier New"/>
                <w:color w:val="FF8000"/>
                <w:sz w:val="18"/>
                <w:szCs w:val="18"/>
                <w:lang w:eastAsia="de-CH"/>
              </w:rPr>
              <w:t>3</w:t>
            </w:r>
            <w:r w:rsidRPr="000065BD">
              <w:rPr>
                <w:rFonts w:ascii="Consolas" w:eastAsia="Times New Roman" w:hAnsi="Consolas" w:cs="Courier New"/>
                <w:b/>
                <w:bCs/>
                <w:color w:val="000080"/>
                <w:sz w:val="18"/>
                <w:szCs w:val="18"/>
                <w:lang w:eastAsia="de-CH"/>
              </w:rPr>
              <w:t>]);</w:t>
            </w:r>
          </w:p>
          <w:p w:rsidR="00DE7A9C" w:rsidRPr="000065BD" w:rsidRDefault="00DE7A9C" w:rsidP="00DE7A9C">
            <w:pPr>
              <w:shd w:val="clear" w:color="auto" w:fill="FFFFFF"/>
              <w:spacing w:line="204" w:lineRule="auto"/>
              <w:rPr>
                <w:rFonts w:ascii="Consolas" w:eastAsia="Times New Roman" w:hAnsi="Consolas" w:cs="Courier New"/>
                <w:color w:val="000000"/>
                <w:sz w:val="18"/>
                <w:szCs w:val="18"/>
                <w:lang w:eastAsia="de-CH"/>
              </w:rPr>
            </w:pP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eastAsia="de-CH"/>
              </w:rPr>
            </w:pPr>
            <w:r w:rsidRPr="000065BD">
              <w:rPr>
                <w:rFonts w:ascii="Consolas" w:eastAsia="Times New Roman" w:hAnsi="Consolas" w:cs="Courier New"/>
                <w:color w:val="000000"/>
                <w:sz w:val="18"/>
                <w:szCs w:val="18"/>
                <w:lang w:eastAsia="de-CH"/>
              </w:rPr>
              <w:t xml:space="preserve">    </w:t>
            </w:r>
            <w:r w:rsidR="00AA6C45">
              <w:rPr>
                <w:rFonts w:ascii="Consolas" w:eastAsia="Times New Roman" w:hAnsi="Consolas" w:cs="Courier New"/>
                <w:color w:val="008000"/>
                <w:sz w:val="18"/>
                <w:szCs w:val="18"/>
                <w:lang w:eastAsia="de-CH"/>
              </w:rPr>
              <w:t xml:space="preserve">// Neue Maske erzeugen: </w:t>
            </w:r>
            <w:r w:rsidR="004352FA">
              <w:rPr>
                <w:rFonts w:ascii="Consolas" w:eastAsia="Times New Roman" w:hAnsi="Consolas" w:cs="Courier New"/>
                <w:color w:val="008000"/>
                <w:sz w:val="18"/>
                <w:szCs w:val="18"/>
                <w:lang w:eastAsia="de-CH"/>
              </w:rPr>
              <w:t>Repräsentiert d</w:t>
            </w:r>
            <w:r w:rsidR="00AA6C45">
              <w:rPr>
                <w:rFonts w:ascii="Consolas" w:eastAsia="Times New Roman" w:hAnsi="Consolas" w:cs="Courier New"/>
                <w:color w:val="008000"/>
                <w:sz w:val="18"/>
                <w:szCs w:val="18"/>
                <w:lang w:eastAsia="de-CH"/>
              </w:rPr>
              <w:t>ie U</w:t>
            </w:r>
            <w:r w:rsidRPr="00DE7A9C">
              <w:rPr>
                <w:rFonts w:ascii="Consolas" w:eastAsia="Times New Roman" w:hAnsi="Consolas" w:cs="Courier New"/>
                <w:color w:val="008000"/>
                <w:sz w:val="18"/>
                <w:szCs w:val="18"/>
                <w:lang w:eastAsia="de-CH"/>
              </w:rPr>
              <w:t>nterschiede der beiden Input-Masken</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Cols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for</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8000FF"/>
                <w:sz w:val="18"/>
                <w:szCs w:val="18"/>
                <w:lang w:val="en-US" w:eastAsia="de-CH"/>
              </w:rPr>
              <w:t>int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 </w:t>
            </w:r>
            <w:r w:rsidRPr="00DE7A9C">
              <w:rPr>
                <w:rFonts w:ascii="Consolas" w:eastAsia="Times New Roman" w:hAnsi="Consolas" w:cs="Courier New"/>
                <w:b/>
                <w:bCs/>
                <w:color w:val="000080"/>
                <w:sz w:val="18"/>
                <w:szCs w:val="18"/>
                <w:lang w:val="en-US" w:eastAsia="de-CH"/>
              </w:rPr>
              <w:t>&lt;</w:t>
            </w:r>
            <w:r w:rsidRPr="00DE7A9C">
              <w:rPr>
                <w:rFonts w:ascii="Consolas" w:eastAsia="Times New Roman" w:hAnsi="Consolas" w:cs="Courier New"/>
                <w:color w:val="000000"/>
                <w:sz w:val="18"/>
                <w:szCs w:val="18"/>
                <w:lang w:val="en-US" w:eastAsia="de-CH"/>
              </w:rPr>
              <w:t xml:space="preserve"> 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Rows</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j</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if</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mask0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DE7A9C"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mask0</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0</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AA6C45"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mask1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&amp;&amp;</w:t>
            </w:r>
          </w:p>
          <w:p w:rsidR="00AA6C45" w:rsidRDefault="00AA6C45" w:rsidP="00DE7A9C">
            <w:pPr>
              <w:shd w:val="clear" w:color="auto" w:fill="FFFFFF"/>
              <w:spacing w:line="204" w:lineRule="auto"/>
              <w:rPr>
                <w:rFonts w:ascii="Consolas" w:eastAsia="Times New Roman" w:hAnsi="Consolas" w:cs="Courier New"/>
                <w:color w:val="000000"/>
                <w:sz w:val="18"/>
                <w:szCs w:val="18"/>
                <w:lang w:val="en-US" w:eastAsia="de-CH"/>
              </w:rPr>
            </w:pPr>
            <w:r>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000000"/>
                <w:sz w:val="18"/>
                <w:szCs w:val="18"/>
                <w:lang w:val="en-US" w:eastAsia="de-CH"/>
              </w:rPr>
              <w:t>mask1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Data</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j</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i</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1</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color w:val="FF8000"/>
                <w:sz w:val="18"/>
                <w:szCs w:val="18"/>
                <w:lang w:val="en-US" w:eastAsia="de-CH"/>
              </w:rPr>
              <w:t>255</w:t>
            </w:r>
            <w:r w:rsidR="00DE7A9C" w:rsidRPr="00DE7A9C">
              <w:rPr>
                <w:rFonts w:ascii="Consolas" w:eastAsia="Times New Roman" w:hAnsi="Consolas" w:cs="Courier New"/>
                <w:color w:val="000000"/>
                <w:sz w:val="18"/>
                <w:szCs w:val="18"/>
                <w:lang w:val="en-US" w:eastAsia="de-CH"/>
              </w:rPr>
              <w:t xml:space="preserve"> </w:t>
            </w:r>
            <w:r w:rsidR="00DE7A9C" w:rsidRPr="00DE7A9C">
              <w:rPr>
                <w:rFonts w:ascii="Consolas" w:eastAsia="Times New Roman" w:hAnsi="Consolas" w:cs="Courier New"/>
                <w:b/>
                <w:bCs/>
                <w:color w:val="000080"/>
                <w:sz w:val="18"/>
                <w:szCs w:val="18"/>
                <w:lang w:val="en-US" w:eastAsia="de-CH"/>
              </w:rPr>
              <w:t>&amp;&amp;</w:t>
            </w:r>
          </w:p>
          <w:p w:rsidR="00DE7A9C"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r>
              <w:rPr>
                <w:rFonts w:ascii="Consolas" w:eastAsia="Times New Roman" w:hAnsi="Consolas" w:cs="Courier New"/>
                <w:color w:val="000000"/>
                <w:sz w:val="18"/>
                <w:szCs w:val="18"/>
                <w:lang w:val="en-US" w:eastAsia="de-CH"/>
              </w:rPr>
              <w:t xml:space="preserve">                </w:t>
            </w:r>
            <w:r w:rsidR="00DE7A9C" w:rsidRPr="004352FA">
              <w:rPr>
                <w:rFonts w:ascii="Consolas" w:eastAsia="Times New Roman" w:hAnsi="Consolas" w:cs="Courier New"/>
                <w:color w:val="000000"/>
                <w:sz w:val="18"/>
                <w:szCs w:val="18"/>
                <w:lang w:eastAsia="de-CH"/>
              </w:rPr>
              <w:t>mask1</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Data</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j</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i</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b/>
                <w:bCs/>
                <w:color w:val="000080"/>
                <w:sz w:val="18"/>
                <w:szCs w:val="18"/>
                <w:lang w:eastAsia="de-CH"/>
              </w:rPr>
              <w:t>==</w:t>
            </w:r>
            <w:r w:rsidR="00DE7A9C" w:rsidRPr="004352FA">
              <w:rPr>
                <w:rFonts w:ascii="Consolas" w:eastAsia="Times New Roman" w:hAnsi="Consolas" w:cs="Courier New"/>
                <w:color w:val="000000"/>
                <w:sz w:val="18"/>
                <w:szCs w:val="18"/>
                <w:lang w:eastAsia="de-CH"/>
              </w:rPr>
              <w:t xml:space="preserve"> </w:t>
            </w:r>
            <w:r w:rsidR="00DE7A9C" w:rsidRPr="004352FA">
              <w:rPr>
                <w:rFonts w:ascii="Consolas" w:eastAsia="Times New Roman" w:hAnsi="Consolas" w:cs="Courier New"/>
                <w:color w:val="FF8000"/>
                <w:sz w:val="18"/>
                <w:szCs w:val="18"/>
                <w:lang w:eastAsia="de-CH"/>
              </w:rPr>
              <w:t>255</w:t>
            </w:r>
            <w:r w:rsidR="00DE7A9C" w:rsidRPr="004352FA">
              <w:rPr>
                <w:rFonts w:ascii="Consolas" w:eastAsia="Times New Roman" w:hAnsi="Consolas" w:cs="Courier New"/>
                <w:b/>
                <w:bCs/>
                <w:color w:val="000080"/>
                <w:sz w:val="18"/>
                <w:szCs w:val="18"/>
                <w:lang w:eastAsia="de-CH"/>
              </w:rPr>
              <w:t>)</w:t>
            </w:r>
          </w:p>
          <w:p w:rsidR="001A72E7" w:rsidRPr="001A72E7" w:rsidRDefault="00DE7A9C" w:rsidP="001A72E7">
            <w:pPr>
              <w:shd w:val="clear" w:color="auto" w:fill="FFFFFF"/>
              <w:spacing w:line="204" w:lineRule="auto"/>
              <w:rPr>
                <w:rFonts w:ascii="Consolas" w:eastAsia="Times New Roman" w:hAnsi="Consolas" w:cs="Courier New"/>
                <w:b/>
                <w:bCs/>
                <w:color w:val="000080"/>
                <w:sz w:val="18"/>
                <w:szCs w:val="18"/>
                <w:lang w:eastAsia="de-CH"/>
              </w:rPr>
            </w:pPr>
            <w:r w:rsidRPr="001A72E7">
              <w:rPr>
                <w:rFonts w:ascii="Consolas" w:eastAsia="Times New Roman" w:hAnsi="Consolas" w:cs="Courier New"/>
                <w:color w:val="000000"/>
                <w:sz w:val="18"/>
                <w:szCs w:val="18"/>
                <w:lang w:eastAsia="de-CH"/>
              </w:rPr>
              <w:t xml:space="preserve">            </w:t>
            </w:r>
            <w:r w:rsidRPr="001A72E7">
              <w:rPr>
                <w:rFonts w:ascii="Consolas" w:eastAsia="Times New Roman" w:hAnsi="Consolas" w:cs="Courier New"/>
                <w:b/>
                <w:bCs/>
                <w:color w:val="000080"/>
                <w:sz w:val="18"/>
                <w:szCs w:val="18"/>
                <w:lang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Pr>
                <w:rFonts w:ascii="Consolas" w:eastAsia="Times New Roman" w:hAnsi="Consolas" w:cs="Courier New"/>
                <w:color w:val="000000"/>
                <w:sz w:val="18"/>
                <w:szCs w:val="18"/>
                <w:lang w:eastAsia="de-CH"/>
              </w:rPr>
              <w:t xml:space="preserve">            </w:t>
            </w:r>
            <w:r>
              <w:rPr>
                <w:rFonts w:ascii="Consolas" w:eastAsia="Times New Roman" w:hAnsi="Consolas" w:cs="Courier New"/>
                <w:color w:val="008000"/>
                <w:sz w:val="18"/>
                <w:szCs w:val="18"/>
                <w:lang w:eastAsia="de-CH"/>
              </w:rPr>
              <w:t>// Schwarzes Pixel setzen, wenn die Masken unterschiedlich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FF"/>
                <w:sz w:val="18"/>
                <w:szCs w:val="18"/>
                <w:lang w:val="en-US" w:eastAsia="de-CH"/>
              </w:rPr>
              <w:t>else</w:t>
            </w:r>
          </w:p>
          <w:p w:rsidR="00DE7A9C" w:rsidRDefault="00DE7A9C" w:rsidP="00DE7A9C">
            <w:pPr>
              <w:shd w:val="clear" w:color="auto" w:fill="FFFFFF"/>
              <w:spacing w:line="204" w:lineRule="auto"/>
              <w:rPr>
                <w:rFonts w:ascii="Consolas" w:eastAsia="Times New Roman" w:hAnsi="Consolas" w:cs="Courier New"/>
                <w:b/>
                <w:bCs/>
                <w:color w:val="00008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1A72E7" w:rsidRPr="001A72E7" w:rsidRDefault="001A72E7" w:rsidP="00DE7A9C">
            <w:pPr>
              <w:shd w:val="clear" w:color="auto" w:fill="FFFFFF"/>
              <w:spacing w:line="204" w:lineRule="auto"/>
              <w:rPr>
                <w:rFonts w:ascii="Consolas" w:eastAsia="Times New Roman" w:hAnsi="Consolas" w:cs="Courier New"/>
                <w:color w:val="008000"/>
                <w:sz w:val="18"/>
                <w:szCs w:val="18"/>
                <w:lang w:eastAsia="de-CH"/>
              </w:rPr>
            </w:pPr>
            <w:r w:rsidRPr="004352FA">
              <w:rPr>
                <w:rFonts w:ascii="Consolas" w:eastAsia="Times New Roman" w:hAnsi="Consolas" w:cs="Courier New"/>
                <w:color w:val="000000"/>
                <w:sz w:val="18"/>
                <w:szCs w:val="18"/>
                <w:lang w:val="en-US" w:eastAsia="de-CH"/>
              </w:rPr>
              <w:t xml:space="preserve">                </w:t>
            </w:r>
            <w:r>
              <w:rPr>
                <w:rFonts w:ascii="Consolas" w:eastAsia="Times New Roman" w:hAnsi="Consolas" w:cs="Courier New"/>
                <w:color w:val="008000"/>
                <w:sz w:val="18"/>
                <w:szCs w:val="18"/>
                <w:lang w:eastAsia="de-CH"/>
              </w:rPr>
              <w:t>// Weisses Pixel setzen, wenn die Masken gleich sind</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1A72E7">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0</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1</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Data</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j</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i</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FF8000"/>
                <w:sz w:val="18"/>
                <w:szCs w:val="18"/>
                <w:lang w:val="en-US" w:eastAsia="de-CH"/>
              </w:rPr>
              <w:t>255</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8000"/>
                <w:sz w:val="18"/>
                <w:szCs w:val="18"/>
                <w:lang w:val="en-US"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8000"/>
                <w:sz w:val="18"/>
                <w:szCs w:val="18"/>
                <w:lang w:val="en-US" w:eastAsia="de-CH"/>
              </w:rPr>
              <w:t>// Maske invertieren</w:t>
            </w:r>
          </w:p>
          <w:p w:rsidR="00DE7A9C" w:rsidRPr="004352FA" w:rsidRDefault="00DE7A9C" w:rsidP="00DE7A9C">
            <w:pPr>
              <w:shd w:val="clear" w:color="auto" w:fill="FFFFFF"/>
              <w:spacing w:line="204" w:lineRule="auto"/>
              <w:rPr>
                <w:rFonts w:ascii="Consolas" w:eastAsia="Times New Roman" w:hAnsi="Consolas" w:cs="Courier New"/>
                <w:b/>
                <w:bCs/>
                <w:color w:val="000080"/>
                <w:sz w:val="18"/>
                <w:szCs w:val="18"/>
                <w:lang w:eastAsia="de-CH"/>
              </w:rPr>
            </w:pPr>
            <w:r w:rsidRPr="00DE7A9C">
              <w:rPr>
                <w:rFonts w:ascii="Consolas" w:eastAsia="Times New Roman" w:hAnsi="Consolas" w:cs="Courier New"/>
                <w:color w:val="000000"/>
                <w:sz w:val="18"/>
                <w:szCs w:val="18"/>
                <w:lang w:val="en-US" w:eastAsia="de-CH"/>
              </w:rPr>
              <w:t xml:space="preserve">    </w:t>
            </w:r>
            <w:r w:rsidRPr="004352FA">
              <w:rPr>
                <w:rFonts w:ascii="Consolas" w:eastAsia="Times New Roman" w:hAnsi="Consolas" w:cs="Courier New"/>
                <w:color w:val="000000"/>
                <w:sz w:val="18"/>
                <w:szCs w:val="18"/>
                <w:lang w:eastAsia="de-CH"/>
              </w:rPr>
              <w:t>resultMask</w:t>
            </w:r>
            <w:r w:rsidRPr="004352FA">
              <w:rPr>
                <w:rFonts w:ascii="Consolas" w:eastAsia="Times New Roman" w:hAnsi="Consolas" w:cs="Courier New"/>
                <w:b/>
                <w:bCs/>
                <w:color w:val="000080"/>
                <w:sz w:val="18"/>
                <w:szCs w:val="18"/>
                <w:lang w:eastAsia="de-CH"/>
              </w:rPr>
              <w:t>.</w:t>
            </w:r>
            <w:r w:rsidRPr="004352FA">
              <w:rPr>
                <w:rFonts w:ascii="Consolas" w:eastAsia="Times New Roman" w:hAnsi="Consolas" w:cs="Courier New"/>
                <w:color w:val="000000"/>
                <w:sz w:val="18"/>
                <w:szCs w:val="18"/>
                <w:lang w:eastAsia="de-CH"/>
              </w:rPr>
              <w:t>_Not</w:t>
            </w:r>
            <w:r w:rsidRPr="004352FA">
              <w:rPr>
                <w:rFonts w:ascii="Consolas" w:eastAsia="Times New Roman" w:hAnsi="Consolas" w:cs="Courier New"/>
                <w:b/>
                <w:bCs/>
                <w:color w:val="000080"/>
                <w:sz w:val="18"/>
                <w:szCs w:val="18"/>
                <w:lang w:eastAsia="de-CH"/>
              </w:rPr>
              <w:t>();</w:t>
            </w:r>
          </w:p>
          <w:p w:rsidR="00AA6C45" w:rsidRPr="004352FA" w:rsidRDefault="00AA6C45" w:rsidP="00DE7A9C">
            <w:pPr>
              <w:shd w:val="clear" w:color="auto" w:fill="FFFFFF"/>
              <w:spacing w:line="204" w:lineRule="auto"/>
              <w:rPr>
                <w:rFonts w:ascii="Consolas" w:eastAsia="Times New Roman" w:hAnsi="Consolas" w:cs="Courier New"/>
                <w:color w:val="000000"/>
                <w:sz w:val="18"/>
                <w:szCs w:val="18"/>
                <w:lang w:eastAsia="de-CH"/>
              </w:rPr>
            </w:pPr>
          </w:p>
          <w:p w:rsidR="00DE7A9C" w:rsidRPr="00AA6C45" w:rsidRDefault="00AA6C45" w:rsidP="00DE7A9C">
            <w:pPr>
              <w:shd w:val="clear" w:color="auto" w:fill="FFFFFF"/>
              <w:spacing w:line="204" w:lineRule="auto"/>
              <w:rPr>
                <w:rFonts w:ascii="Consolas" w:eastAsia="Times New Roman" w:hAnsi="Consolas" w:cs="Courier New"/>
                <w:color w:val="008000"/>
                <w:sz w:val="18"/>
                <w:szCs w:val="18"/>
                <w:lang w:eastAsia="de-CH"/>
              </w:rPr>
            </w:pPr>
            <w:r w:rsidRPr="00AA6C45">
              <w:rPr>
                <w:rFonts w:ascii="Consolas" w:eastAsia="Times New Roman" w:hAnsi="Consolas" w:cs="Courier New"/>
                <w:color w:val="000000"/>
                <w:sz w:val="18"/>
                <w:szCs w:val="18"/>
                <w:lang w:eastAsia="de-CH"/>
              </w:rPr>
              <w:t xml:space="preserve">    </w:t>
            </w:r>
            <w:r w:rsidRPr="007B017B">
              <w:rPr>
                <w:rFonts w:ascii="Consolas" w:eastAsia="Times New Roman" w:hAnsi="Consolas" w:cs="Courier New"/>
                <w:color w:val="008000"/>
                <w:sz w:val="18"/>
                <w:szCs w:val="18"/>
                <w:lang w:eastAsia="de-CH"/>
              </w:rPr>
              <w:t xml:space="preserve">// </w:t>
            </w:r>
            <w:r>
              <w:rPr>
                <w:rFonts w:ascii="Consolas" w:eastAsia="Times New Roman" w:hAnsi="Consolas" w:cs="Courier New"/>
                <w:color w:val="008000"/>
                <w:sz w:val="18"/>
                <w:szCs w:val="18"/>
                <w:lang w:eastAsia="de-CH"/>
              </w:rPr>
              <w:t>Bildpunkte in neues Bild kopieren, ausser dort wo Bitmaske Flecken hat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r w:rsidRPr="00AA6C45">
              <w:rPr>
                <w:rFonts w:ascii="Consolas" w:eastAsia="Times New Roman" w:hAnsi="Consolas" w:cs="Courier New"/>
                <w:color w:val="000000"/>
                <w:sz w:val="18"/>
                <w:szCs w:val="18"/>
                <w:lang w:eastAsia="de-CH"/>
              </w:rPr>
              <w:t xml:space="preserve">    </w:t>
            </w:r>
            <w:r w:rsidRPr="00DE7A9C">
              <w:rPr>
                <w:rFonts w:ascii="Consolas" w:eastAsia="Times New Roman" w:hAnsi="Consolas" w:cs="Courier New"/>
                <w:color w:val="000000"/>
                <w:sz w:val="18"/>
                <w:szCs w:val="18"/>
                <w:lang w:val="en-US" w:eastAsia="de-CH"/>
              </w:rPr>
              <w:t>CvInvoke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cvCopy</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newImage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candidate</w:t>
            </w:r>
            <w:r w:rsidRPr="00DE7A9C">
              <w:rPr>
                <w:rFonts w:ascii="Consolas" w:eastAsia="Times New Roman" w:hAnsi="Consolas" w:cs="Courier New"/>
                <w:b/>
                <w:bCs/>
                <w:color w:val="000080"/>
                <w:sz w:val="18"/>
                <w:szCs w:val="18"/>
                <w:lang w:val="en-US" w:eastAsia="de-CH"/>
              </w:rPr>
              <w:t>,</w:t>
            </w:r>
            <w:r w:rsidRPr="00DE7A9C">
              <w:rPr>
                <w:rFonts w:ascii="Consolas" w:eastAsia="Times New Roman" w:hAnsi="Consolas" w:cs="Courier New"/>
                <w:color w:val="000000"/>
                <w:sz w:val="18"/>
                <w:szCs w:val="18"/>
                <w:lang w:val="en-US" w:eastAsia="de-CH"/>
              </w:rPr>
              <w:t xml:space="preserve"> resultMask</w:t>
            </w:r>
            <w:r w:rsidRPr="00DE7A9C">
              <w:rPr>
                <w:rFonts w:ascii="Consolas" w:eastAsia="Times New Roman" w:hAnsi="Consolas" w:cs="Courier New"/>
                <w:b/>
                <w:bCs/>
                <w:color w:val="000080"/>
                <w:sz w:val="18"/>
                <w:szCs w:val="18"/>
                <w:lang w:val="en-US" w:eastAsia="de-CH"/>
              </w:rPr>
              <w:t>);</w:t>
            </w: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val="en-US" w:eastAsia="de-CH"/>
              </w:rPr>
            </w:pPr>
          </w:p>
          <w:p w:rsidR="00DE7A9C" w:rsidRPr="00DE7A9C" w:rsidRDefault="00DE7A9C" w:rsidP="00DE7A9C">
            <w:pPr>
              <w:shd w:val="clear" w:color="auto" w:fill="FFFFFF"/>
              <w:spacing w:line="204" w:lineRule="auto"/>
              <w:rPr>
                <w:rFonts w:ascii="Consolas" w:eastAsia="Times New Roman" w:hAnsi="Consolas" w:cs="Courier New"/>
                <w:color w:val="000000"/>
                <w:sz w:val="18"/>
                <w:szCs w:val="18"/>
                <w:lang w:eastAsia="de-CH"/>
              </w:rPr>
            </w:pPr>
            <w:r w:rsidRPr="00DE7A9C">
              <w:rPr>
                <w:rFonts w:ascii="Consolas" w:eastAsia="Times New Roman" w:hAnsi="Consolas" w:cs="Courier New"/>
                <w:color w:val="000000"/>
                <w:sz w:val="18"/>
                <w:szCs w:val="18"/>
                <w:lang w:val="en-US" w:eastAsia="de-CH"/>
              </w:rPr>
              <w:t xml:space="preserve">    </w:t>
            </w:r>
            <w:r w:rsidRPr="00DE7A9C">
              <w:rPr>
                <w:rFonts w:ascii="Consolas" w:eastAsia="Times New Roman" w:hAnsi="Consolas" w:cs="Courier New"/>
                <w:color w:val="000000"/>
                <w:sz w:val="18"/>
                <w:szCs w:val="18"/>
                <w:lang w:eastAsia="de-CH"/>
              </w:rPr>
              <w:t>candidate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Save</w:t>
            </w:r>
            <w:r w:rsidRPr="00DE7A9C">
              <w:rPr>
                <w:rFonts w:ascii="Consolas" w:eastAsia="Times New Roman" w:hAnsi="Consolas" w:cs="Courier New"/>
                <w:b/>
                <w:bCs/>
                <w:color w:val="000080"/>
                <w:sz w:val="18"/>
                <w:szCs w:val="18"/>
                <w:lang w:eastAsia="de-CH"/>
              </w:rPr>
              <w:t>(</w:t>
            </w:r>
            <w:r w:rsidRPr="00DE7A9C">
              <w:rPr>
                <w:rFonts w:ascii="Consolas" w:eastAsia="Times New Roman" w:hAnsi="Consolas" w:cs="Courier New"/>
                <w:color w:val="000000"/>
                <w:sz w:val="18"/>
                <w:szCs w:val="18"/>
                <w:lang w:eastAsia="de-CH"/>
              </w:rPr>
              <w:t>resultPath</w:t>
            </w:r>
            <w:r w:rsidRPr="00DE7A9C">
              <w:rPr>
                <w:rFonts w:ascii="Consolas" w:eastAsia="Times New Roman" w:hAnsi="Consolas" w:cs="Courier New"/>
                <w:b/>
                <w:bCs/>
                <w:color w:val="000080"/>
                <w:sz w:val="18"/>
                <w:szCs w:val="18"/>
                <w:lang w:eastAsia="de-CH"/>
              </w:rPr>
              <w:t>);</w:t>
            </w:r>
          </w:p>
          <w:p w:rsidR="004E3104" w:rsidRPr="00DE7A9C" w:rsidRDefault="00DE7A9C" w:rsidP="007F2AFB">
            <w:pPr>
              <w:keepNext/>
              <w:shd w:val="clear" w:color="auto" w:fill="FFFFFF"/>
              <w:spacing w:line="204" w:lineRule="auto"/>
              <w:rPr>
                <w:rFonts w:ascii="Times New Roman" w:eastAsia="Times New Roman" w:hAnsi="Times New Roman"/>
                <w:sz w:val="24"/>
                <w:szCs w:val="24"/>
                <w:lang w:eastAsia="de-CH"/>
              </w:rPr>
            </w:pPr>
            <w:r w:rsidRPr="00DE7A9C">
              <w:rPr>
                <w:rFonts w:ascii="Consolas" w:eastAsia="Times New Roman" w:hAnsi="Consolas" w:cs="Courier New"/>
                <w:b/>
                <w:bCs/>
                <w:color w:val="000080"/>
                <w:sz w:val="18"/>
                <w:szCs w:val="18"/>
                <w:lang w:eastAsia="de-CH"/>
              </w:rPr>
              <w:t>}</w:t>
            </w:r>
          </w:p>
        </w:tc>
      </w:tr>
    </w:tbl>
    <w:p w:rsidR="00951C6C" w:rsidRDefault="007F2AFB" w:rsidP="007F2AFB">
      <w:pPr>
        <w:pStyle w:val="Caption"/>
        <w:jc w:val="center"/>
      </w:pPr>
      <w:bookmarkStart w:id="69" w:name="_Toc472593766"/>
      <w:r>
        <w:t xml:space="preserve">Code </w:t>
      </w:r>
      <w:fldSimple w:instr=" SEQ Code \* ARABIC ">
        <w:r w:rsidR="006249AB">
          <w:rPr>
            <w:noProof/>
          </w:rPr>
          <w:t>6</w:t>
        </w:r>
      </w:fldSimple>
      <w:r>
        <w:t>: Ausfüllen von Löchern im Kandidatenbild mit Inhalten</w:t>
      </w:r>
      <w:bookmarkEnd w:id="69"/>
    </w:p>
    <w:p w:rsidR="007F2AFB" w:rsidRDefault="007F2AFB">
      <w:pPr>
        <w:spacing w:line="240" w:lineRule="auto"/>
      </w:pPr>
      <w:r>
        <w:br w:type="page"/>
      </w:r>
    </w:p>
    <w:p w:rsidR="009903D7" w:rsidRDefault="00C808EF" w:rsidP="007B017B">
      <w:r>
        <w:lastRenderedPageBreak/>
        <w:t xml:space="preserve">So </w:t>
      </w:r>
      <w:r w:rsidR="00AD5ABC">
        <w:t>kann</w:t>
      </w:r>
      <w:r>
        <w:t xml:space="preserve"> das Ausfüllen der Löcher im Kandidatenbild aus</w:t>
      </w:r>
      <w:r w:rsidR="00AD5ABC">
        <w:t>sehen</w:t>
      </w:r>
      <w:r>
        <w:t>:</w:t>
      </w:r>
    </w:p>
    <w:p w:rsidR="00AD5ABC" w:rsidRDefault="00AD5ABC" w:rsidP="007B017B"/>
    <w:p w:rsidR="00AA0575" w:rsidRDefault="00656CFF" w:rsidP="00AA0575">
      <w:pPr>
        <w:keepNext/>
      </w:pPr>
      <w:r>
        <w:pict>
          <v:shape id="_x0000_i1028" type="#_x0000_t75" style="width:452.3pt;height:241.7pt">
            <v:imagedata r:id="rId32" o:title="Fill Mask Holes"/>
          </v:shape>
        </w:pict>
      </w:r>
    </w:p>
    <w:p w:rsidR="00AD5ABC" w:rsidRDefault="00AA0575" w:rsidP="00AA0575">
      <w:pPr>
        <w:pStyle w:val="Caption"/>
        <w:jc w:val="center"/>
      </w:pPr>
      <w:bookmarkStart w:id="70" w:name="_Toc472593814"/>
      <w:r>
        <w:t xml:space="preserve">Abbildung </w:t>
      </w:r>
      <w:fldSimple w:instr=" SEQ Abbildung \* ARABIC ">
        <w:r w:rsidR="006249AB">
          <w:rPr>
            <w:noProof/>
          </w:rPr>
          <w:t>19</w:t>
        </w:r>
      </w:fldSimple>
      <w:r>
        <w:t>: Auffüllen von schwarzen Löchern im Kandidatenbild</w:t>
      </w:r>
      <w:bookmarkEnd w:id="70"/>
    </w:p>
    <w:p w:rsidR="00C928D1" w:rsidRDefault="00C928D1" w:rsidP="007B017B">
      <w:r>
        <w:t xml:space="preserve">Dieser Prozess wird so lange wiederholt, bis die Bitmaske des Kandidatenbildes </w:t>
      </w:r>
      <w:r w:rsidR="00FE5695">
        <w:t>weniger als ein Prozent schwarz ist:</w:t>
      </w:r>
    </w:p>
    <w:p w:rsidR="00FE5695" w:rsidRDefault="00FE5695" w:rsidP="007B017B"/>
    <w:p w:rsidR="00FE5695" w:rsidRDefault="00FE5695" w:rsidP="00EB4ECA">
      <w:pPr>
        <w:pStyle w:val="ListParagraph"/>
        <w:numPr>
          <w:ilvl w:val="0"/>
          <w:numId w:val="10"/>
        </w:numPr>
      </w:pPr>
      <w:r>
        <w:t>Neues Bild herunterladen</w:t>
      </w:r>
    </w:p>
    <w:p w:rsidR="00FE5695" w:rsidRDefault="00FE5695" w:rsidP="00EB4ECA">
      <w:pPr>
        <w:pStyle w:val="ListParagraph"/>
        <w:numPr>
          <w:ilvl w:val="0"/>
          <w:numId w:val="10"/>
        </w:numPr>
      </w:pPr>
      <w:r>
        <w:t>Differenz der letzten zwei Bildern erstellen (Bitmaske)</w:t>
      </w:r>
    </w:p>
    <w:p w:rsidR="00FE5695" w:rsidRDefault="00FE5695" w:rsidP="00EB4ECA">
      <w:pPr>
        <w:pStyle w:val="ListParagraph"/>
        <w:numPr>
          <w:ilvl w:val="0"/>
          <w:numId w:val="10"/>
        </w:numPr>
      </w:pPr>
      <w:r>
        <w:t>Differenz zwischen dieser Bitmaske und der Kandidaten-Bitmaske erstellen</w:t>
      </w:r>
    </w:p>
    <w:p w:rsidR="00FE5695" w:rsidRDefault="00FE5695" w:rsidP="00EB4ECA">
      <w:pPr>
        <w:pStyle w:val="ListParagraph"/>
        <w:numPr>
          <w:ilvl w:val="0"/>
          <w:numId w:val="10"/>
        </w:numPr>
      </w:pPr>
      <w:r>
        <w:t>Löcher im Kandidatenbild füllen m</w:t>
      </w:r>
      <w:r w:rsidR="00FC1FE3">
        <w:t>it Inhalt aus dem neuesten Bild</w:t>
      </w:r>
    </w:p>
    <w:p w:rsidR="00FE5695" w:rsidRDefault="00FE5695" w:rsidP="00EB4ECA">
      <w:pPr>
        <w:pStyle w:val="ListParagraph"/>
        <w:numPr>
          <w:ilvl w:val="0"/>
          <w:numId w:val="10"/>
        </w:numPr>
      </w:pPr>
      <w:r>
        <w:t>Neue Kandidaten-Bitmaske erstellen</w:t>
      </w:r>
    </w:p>
    <w:p w:rsidR="00FE5695" w:rsidRDefault="00195F7E" w:rsidP="00EB4ECA">
      <w:pPr>
        <w:pStyle w:val="ListParagraph"/>
        <w:numPr>
          <w:ilvl w:val="0"/>
          <w:numId w:val="10"/>
        </w:numPr>
      </w:pPr>
      <w:r>
        <w:t>Schwarzanteil der Kandid</w:t>
      </w:r>
      <w:r w:rsidR="00FE5695">
        <w:t>aten-Bitmaske berechnen</w:t>
      </w:r>
    </w:p>
    <w:p w:rsidR="009F606F" w:rsidRDefault="009F606F" w:rsidP="009F606F"/>
    <w:p w:rsidR="009F606F" w:rsidRDefault="009F606F" w:rsidP="009F606F">
      <w:r>
        <w:t xml:space="preserve">Nach der Bereinigung der Autos, wird das Bild in die </w:t>
      </w:r>
      <w:r w:rsidR="00CC1B90">
        <w:t>vor</w:t>
      </w:r>
      <w:r>
        <w:t>definierten Segmente auseinandergeschnitten</w:t>
      </w:r>
      <w:r w:rsidR="002E4A35">
        <w:t>:</w:t>
      </w:r>
    </w:p>
    <w:p w:rsidR="002E4A35" w:rsidRDefault="002E4A35" w:rsidP="009F606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E4A35" w:rsidTr="007F2AFB">
        <w:tc>
          <w:tcPr>
            <w:tcW w:w="9055" w:type="dxa"/>
          </w:tcPr>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FF"/>
                <w:sz w:val="18"/>
                <w:szCs w:val="18"/>
                <w:lang w:val="en-US" w:eastAsia="de-CH"/>
              </w:rPr>
              <w:t>public</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BitmapImage</w:t>
            </w:r>
            <w:r w:rsidRPr="002E4A35">
              <w:rPr>
                <w:rFonts w:ascii="Consolas" w:eastAsia="Times New Roman" w:hAnsi="Consolas" w:cs="Courier New"/>
                <w:color w:val="000000"/>
                <w:sz w:val="18"/>
                <w:szCs w:val="18"/>
                <w:lang w:val="en-US" w:eastAsia="de-CH"/>
              </w:rPr>
              <w:t> GetPatchBitmapImage</w:t>
            </w:r>
            <w:r>
              <w:rPr>
                <w:rFonts w:ascii="Consolas" w:eastAsia="Times New Roman" w:hAnsi="Consolas" w:cs="Courier New"/>
                <w:color w:val="000000"/>
                <w:sz w:val="18"/>
                <w:szCs w:val="18"/>
                <w:lang w:val="en-US" w:eastAsia="de-CH"/>
              </w:rPr>
              <w:t xml:space="preserve"> </w:t>
            </w:r>
            <w:r w:rsidRPr="002E4A35">
              <w:rPr>
                <w:rFonts w:ascii="Consolas" w:eastAsia="Times New Roman" w:hAnsi="Consolas" w:cs="Courier New"/>
                <w:color w:val="000000"/>
                <w:sz w:val="18"/>
                <w:szCs w:val="18"/>
                <w:lang w:val="en-US" w:eastAsia="de-CH"/>
              </w:rPr>
              <w:t>(</w:t>
            </w:r>
            <w:r w:rsidRPr="002E4A35">
              <w:rPr>
                <w:rFonts w:ascii="Consolas" w:eastAsia="Times New Roman" w:hAnsi="Consolas" w:cs="Courier New"/>
                <w:color w:val="0000FF"/>
                <w:sz w:val="18"/>
                <w:szCs w:val="18"/>
                <w:lang w:val="en-US" w:eastAsia="de-CH"/>
              </w:rPr>
              <w:t>string</w:t>
            </w:r>
            <w:r w:rsidRPr="002E4A35">
              <w:rPr>
                <w:rFonts w:ascii="Consolas" w:eastAsia="Times New Roman" w:hAnsi="Consolas" w:cs="Courier New"/>
                <w:color w:val="000000"/>
                <w:sz w:val="18"/>
                <w:szCs w:val="18"/>
                <w:lang w:val="en-US" w:eastAsia="de-CH"/>
              </w:rPr>
              <w:t> imagePath, </w:t>
            </w:r>
            <w:r w:rsidRPr="002E4A35">
              <w:rPr>
                <w:rFonts w:ascii="Consolas" w:eastAsia="Times New Roman" w:hAnsi="Consolas" w:cs="Courier New"/>
                <w:color w:val="2B91AF"/>
                <w:sz w:val="18"/>
                <w:szCs w:val="18"/>
                <w:lang w:val="en-US" w:eastAsia="de-CH"/>
              </w:rPr>
              <w:t>IEnumerable</w:t>
            </w:r>
            <w:r w:rsidRPr="002E4A35">
              <w:rPr>
                <w:rFonts w:ascii="Consolas" w:eastAsia="Times New Roman" w:hAnsi="Consolas" w:cs="Courier New"/>
                <w:color w:val="000000"/>
                <w:sz w:val="18"/>
                <w:szCs w:val="18"/>
                <w:lang w:val="en-US" w:eastAsia="de-CH"/>
              </w:rPr>
              <w:t>&lt;</w:t>
            </w:r>
            <w:r w:rsidRPr="002E4A35">
              <w:rPr>
                <w:rFonts w:ascii="Consolas" w:eastAsia="Times New Roman" w:hAnsi="Consolas" w:cs="Courier New"/>
                <w:color w:val="2B91AF"/>
                <w:sz w:val="18"/>
                <w:szCs w:val="18"/>
                <w:lang w:val="en-US" w:eastAsia="de-CH"/>
              </w:rPr>
              <w:t>Point</w:t>
            </w:r>
            <w:r w:rsidRPr="002E4A35">
              <w:rPr>
                <w:rFonts w:ascii="Consolas" w:eastAsia="Times New Roman" w:hAnsi="Consolas" w:cs="Courier New"/>
                <w:color w:val="000000"/>
                <w:sz w:val="18"/>
                <w:szCs w:val="18"/>
                <w:lang w:val="en-US" w:eastAsia="de-CH"/>
              </w:rPr>
              <w:t>&gt; </w:t>
            </w:r>
            <w:r>
              <w:rPr>
                <w:rFonts w:ascii="Consolas" w:eastAsia="Times New Roman" w:hAnsi="Consolas" w:cs="Courier New"/>
                <w:color w:val="000000"/>
                <w:sz w:val="18"/>
                <w:szCs w:val="18"/>
                <w:lang w:val="en-US" w:eastAsia="de-CH"/>
              </w:rPr>
              <w:t>polygon</w:t>
            </w:r>
            <w:r w:rsidRPr="002E4A35">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ED58FF">
              <w:rPr>
                <w:rFonts w:ascii="Consolas" w:eastAsia="Times New Roman" w:hAnsi="Consolas" w:cs="Courier New"/>
                <w:color w:val="008000"/>
                <w:sz w:val="18"/>
                <w:szCs w:val="18"/>
                <w:lang w:val="en-US" w:eastAsia="de-CH"/>
              </w:rPr>
              <w:t>// UMatrix aus Bild erstellen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 matrix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Mat</w:t>
            </w:r>
            <w:r w:rsidRPr="00640B41">
              <w:rPr>
                <w:rFonts w:ascii="Consolas" w:eastAsia="Times New Roman" w:hAnsi="Consolas" w:cs="Courier New"/>
                <w:color w:val="000000"/>
                <w:sz w:val="18"/>
                <w:szCs w:val="18"/>
                <w:lang w:val="en-US" w:eastAsia="de-CH"/>
              </w:rPr>
              <w:t>(imagePath, </w:t>
            </w:r>
            <w:r w:rsidRPr="00640B41">
              <w:rPr>
                <w:rFonts w:ascii="Consolas" w:eastAsia="Times New Roman" w:hAnsi="Consolas" w:cs="Courier New"/>
                <w:color w:val="2B91AF"/>
                <w:sz w:val="18"/>
                <w:szCs w:val="18"/>
                <w:lang w:val="en-US" w:eastAsia="de-CH"/>
              </w:rPr>
              <w:t>LoadImageType</w:t>
            </w:r>
            <w:r w:rsidRPr="00640B41">
              <w:rPr>
                <w:rFonts w:ascii="Consolas" w:eastAsia="Times New Roman" w:hAnsi="Consolas" w:cs="Courier New"/>
                <w:color w:val="000000"/>
                <w:sz w:val="18"/>
                <w:szCs w:val="18"/>
                <w:lang w:val="en-US" w:eastAsia="de-CH"/>
              </w:rPr>
              <w:t>.AnyColor);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fr-CH" w:eastAsia="de-CH"/>
              </w:rPr>
              <w:t>UMat</w:t>
            </w:r>
            <w:r w:rsidRPr="002E4A35">
              <w:rPr>
                <w:rFonts w:ascii="Consolas" w:eastAsia="Times New Roman" w:hAnsi="Consolas" w:cs="Courier New"/>
                <w:color w:val="000000"/>
                <w:sz w:val="18"/>
                <w:szCs w:val="18"/>
                <w:lang w:val="fr-CH" w:eastAsia="de-CH"/>
              </w:rPr>
              <w:t> uMatrix = matrix.ToUMat(</w:t>
            </w:r>
            <w:r w:rsidRPr="002E4A35">
              <w:rPr>
                <w:rFonts w:ascii="Consolas" w:eastAsia="Times New Roman" w:hAnsi="Consolas" w:cs="Courier New"/>
                <w:color w:val="2B91AF"/>
                <w:sz w:val="18"/>
                <w:szCs w:val="18"/>
                <w:lang w:val="fr-CH" w:eastAsia="de-CH"/>
              </w:rPr>
              <w:t>AccessType</w:t>
            </w:r>
            <w:r w:rsidRPr="002E4A35">
              <w:rPr>
                <w:rFonts w:ascii="Consolas" w:eastAsia="Times New Roman" w:hAnsi="Consolas" w:cs="Courier New"/>
                <w:color w:val="000000"/>
                <w:sz w:val="18"/>
                <w:szCs w:val="18"/>
                <w:lang w:val="fr-CH" w:eastAsia="de-CH"/>
              </w:rPr>
              <w:t>.ReadWrite);</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008000"/>
                <w:sz w:val="18"/>
                <w:szCs w:val="18"/>
                <w:lang w:val="fr-CH" w:eastAsia="de-CH"/>
              </w:rPr>
              <w:t>// </w:t>
            </w:r>
            <w:r>
              <w:rPr>
                <w:rFonts w:ascii="Consolas" w:eastAsia="Times New Roman" w:hAnsi="Consolas" w:cs="Courier New"/>
                <w:color w:val="008000"/>
                <w:sz w:val="18"/>
                <w:szCs w:val="18"/>
                <w:lang w:val="fr-CH" w:eastAsia="de-CH"/>
              </w:rPr>
              <w:t>Polygon auf Bildgrösse skalieren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fr-CH" w:eastAsia="de-CH"/>
              </w:rPr>
            </w:pPr>
            <w:r w:rsidRPr="002E4A35">
              <w:rPr>
                <w:rFonts w:ascii="Consolas" w:eastAsia="Times New Roman" w:hAnsi="Consolas" w:cs="Courier New"/>
                <w:color w:val="000000"/>
                <w:sz w:val="18"/>
                <w:szCs w:val="18"/>
                <w:lang w:val="fr-CH" w:eastAsia="de-CH"/>
              </w:rPr>
              <w:t>    </w:t>
            </w:r>
            <w:r w:rsidRPr="002E4A35">
              <w:rPr>
                <w:rFonts w:ascii="Consolas" w:eastAsia="Times New Roman" w:hAnsi="Consolas" w:cs="Courier New"/>
                <w:color w:val="2B91AF"/>
                <w:sz w:val="18"/>
                <w:szCs w:val="18"/>
                <w:lang w:val="fr-CH" w:eastAsia="de-CH"/>
              </w:rPr>
              <w:t>List</w:t>
            </w:r>
            <w:r w:rsidRPr="002E4A35">
              <w:rPr>
                <w:rFonts w:ascii="Consolas" w:eastAsia="Times New Roman" w:hAnsi="Consolas" w:cs="Courier New"/>
                <w:color w:val="000000"/>
                <w:sz w:val="18"/>
                <w:szCs w:val="18"/>
                <w:lang w:val="fr-CH" w:eastAsia="de-CH"/>
              </w:rPr>
              <w:t>&lt;</w:t>
            </w:r>
            <w:r w:rsidRPr="002E4A35">
              <w:rPr>
                <w:rFonts w:ascii="Consolas" w:eastAsia="Times New Roman" w:hAnsi="Consolas" w:cs="Courier New"/>
                <w:color w:val="2B91AF"/>
                <w:sz w:val="18"/>
                <w:szCs w:val="18"/>
                <w:lang w:val="fr-CH" w:eastAsia="de-CH"/>
              </w:rPr>
              <w:t>Point</w:t>
            </w:r>
            <w:r w:rsidRPr="002E4A35">
              <w:rPr>
                <w:rFonts w:ascii="Consolas" w:eastAsia="Times New Roman" w:hAnsi="Consolas" w:cs="Courier New"/>
                <w:color w:val="000000"/>
                <w:sz w:val="18"/>
                <w:szCs w:val="18"/>
                <w:lang w:val="fr-CH" w:eastAsia="de-CH"/>
              </w:rPr>
              <w:t xml:space="preserve">&gt; scaledPoints = GetScaledPoints(polygon, uMatrix.Cols, uMatrix.Rows); </w:t>
            </w:r>
          </w:p>
          <w:p w:rsidR="008162B7" w:rsidRDefault="002E4A35" w:rsidP="0081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val="fr-CH" w:eastAsia="de-CH"/>
              </w:rPr>
              <w:t>    </w:t>
            </w:r>
            <w:r w:rsidRPr="00A211BF">
              <w:rPr>
                <w:rFonts w:ascii="Consolas" w:eastAsia="Times New Roman" w:hAnsi="Consolas" w:cs="Courier New"/>
                <w:color w:val="008000"/>
                <w:sz w:val="18"/>
                <w:szCs w:val="18"/>
                <w:lang w:eastAsia="de-CH"/>
              </w:rPr>
              <w:t>// Polygon invertieren.</w:t>
            </w:r>
            <w:r w:rsidR="008162B7" w:rsidRPr="00A211BF">
              <w:rPr>
                <w:rFonts w:ascii="Consolas" w:eastAsia="Times New Roman" w:hAnsi="Consolas" w:cs="Courier New"/>
                <w:color w:val="008000"/>
                <w:sz w:val="18"/>
                <w:szCs w:val="18"/>
                <w:lang w:eastAsia="de-CH"/>
              </w:rPr>
              <w:t xml:space="preserve"> </w:t>
            </w:r>
            <w:r w:rsidR="008162B7">
              <w:rPr>
                <w:rFonts w:ascii="Consolas" w:eastAsia="Times New Roman" w:hAnsi="Consolas" w:cs="Courier New"/>
                <w:color w:val="008000"/>
                <w:sz w:val="18"/>
                <w:szCs w:val="18"/>
                <w:lang w:eastAsia="de-CH"/>
              </w:rPr>
              <w:t>Es wird ist ein Polygon erstellt,</w:t>
            </w:r>
          </w:p>
          <w:p w:rsidR="002E4A35" w:rsidRPr="002E4A35" w:rsidRDefault="008162B7"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2E4A35">
              <w:rPr>
                <w:rFonts w:ascii="Consolas" w:eastAsia="Times New Roman" w:hAnsi="Consolas" w:cs="Courier New"/>
                <w:color w:val="008000"/>
                <w:sz w:val="18"/>
                <w:szCs w:val="18"/>
                <w:lang w:eastAsia="de-CH"/>
              </w:rPr>
              <w:t>dass alles ausser die ursprüngliche Polygonfläche</w:t>
            </w:r>
            <w:r>
              <w:rPr>
                <w:rFonts w:ascii="Consolas" w:eastAsia="Times New Roman" w:hAnsi="Consolas" w:cs="Courier New"/>
                <w:color w:val="008000"/>
                <w:sz w:val="18"/>
                <w:szCs w:val="18"/>
                <w:lang w:eastAsia="de-CH"/>
              </w:rPr>
              <w:t xml:space="preserve"> </w:t>
            </w:r>
            <w:r w:rsidR="002E4A35">
              <w:rPr>
                <w:rFonts w:ascii="Consolas" w:eastAsia="Times New Roman" w:hAnsi="Consolas" w:cs="Courier New"/>
                <w:color w:val="008000"/>
                <w:sz w:val="18"/>
                <w:szCs w:val="18"/>
                <w:lang w:eastAsia="de-CH"/>
              </w:rPr>
              <w:t>abdeckt</w:t>
            </w:r>
          </w:p>
          <w:p w:rsidR="002E4A35" w:rsidRPr="00ED58FF"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ED58FF">
              <w:rPr>
                <w:rFonts w:ascii="Consolas" w:eastAsia="Times New Roman" w:hAnsi="Consolas" w:cs="Courier New"/>
                <w:color w:val="2B91AF"/>
                <w:sz w:val="18"/>
                <w:szCs w:val="18"/>
                <w:lang w:val="en-US" w:eastAsia="de-CH"/>
              </w:rPr>
              <w:t>List</w:t>
            </w:r>
            <w:r w:rsidRPr="00ED58FF">
              <w:rPr>
                <w:rFonts w:ascii="Consolas" w:eastAsia="Times New Roman" w:hAnsi="Consolas" w:cs="Courier New"/>
                <w:color w:val="000000"/>
                <w:sz w:val="18"/>
                <w:szCs w:val="18"/>
                <w:lang w:val="en-US" w:eastAsia="de-CH"/>
              </w:rPr>
              <w:t>&lt;Drawing.</w:t>
            </w:r>
            <w:r w:rsidRPr="00ED58FF">
              <w:rPr>
                <w:rFonts w:ascii="Consolas" w:eastAsia="Times New Roman" w:hAnsi="Consolas" w:cs="Courier New"/>
                <w:color w:val="2B91AF"/>
                <w:sz w:val="18"/>
                <w:szCs w:val="18"/>
                <w:lang w:val="en-US" w:eastAsia="de-CH"/>
              </w:rPr>
              <w:t>Point</w:t>
            </w:r>
            <w:r w:rsidRPr="00ED58FF">
              <w:rPr>
                <w:rFonts w:ascii="Consolas" w:eastAsia="Times New Roman" w:hAnsi="Consolas" w:cs="Courier New"/>
                <w:color w:val="000000"/>
                <w:sz w:val="18"/>
                <w:szCs w:val="18"/>
                <w:lang w:val="en-US" w:eastAsia="de-CH"/>
              </w:rPr>
              <w:t>&gt; polygonPoints =</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ED58FF">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00"/>
                <w:sz w:val="18"/>
                <w:szCs w:val="18"/>
                <w:lang w:val="en-US" w:eastAsia="de-CH"/>
              </w:rPr>
              <w:t>GetInvertedPoints(scaledPoints, uMatrix.Cols, uMatrix.Rows);</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Invertiertes Polygon auf das Bild anwenden</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 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VectorOfPoint</w:t>
            </w:r>
            <w:r w:rsidRPr="00640B41">
              <w:rPr>
                <w:rFonts w:ascii="Consolas" w:eastAsia="Times New Roman" w:hAnsi="Consolas" w:cs="Courier New"/>
                <w:color w:val="000000"/>
                <w:sz w:val="18"/>
                <w:szCs w:val="18"/>
                <w:lang w:val="en-US" w:eastAsia="de-CH"/>
              </w:rPr>
              <w:t>(polygonPoints.ToArray()))</w:t>
            </w:r>
          </w:p>
          <w:p w:rsidR="002E4A35" w:rsidRPr="00640B41"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0000FF"/>
                <w:sz w:val="18"/>
                <w:szCs w:val="18"/>
                <w:lang w:val="en-US" w:eastAsia="de-CH"/>
              </w:rPr>
              <w:t>using</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 vvPoint = </w:t>
            </w:r>
            <w:r w:rsidRPr="00640B41">
              <w:rPr>
                <w:rFonts w:ascii="Consolas" w:eastAsia="Times New Roman" w:hAnsi="Consolas" w:cs="Courier New"/>
                <w:color w:val="0000FF"/>
                <w:sz w:val="18"/>
                <w:szCs w:val="18"/>
                <w:lang w:val="en-US" w:eastAsia="de-CH"/>
              </w:rPr>
              <w:t>new</w:t>
            </w:r>
            <w:r w:rsidRPr="00640B41">
              <w:rPr>
                <w:rFonts w:ascii="Consolas" w:eastAsia="Times New Roman" w:hAnsi="Consolas" w:cs="Courier New"/>
                <w:color w:val="000000"/>
                <w:sz w:val="18"/>
                <w:szCs w:val="18"/>
                <w:lang w:val="en-US" w:eastAsia="de-CH"/>
              </w:rPr>
              <w:t> </w:t>
            </w:r>
            <w:r w:rsidRPr="00640B41">
              <w:rPr>
                <w:rFonts w:ascii="Consolas" w:eastAsia="Times New Roman" w:hAnsi="Consolas" w:cs="Courier New"/>
                <w:color w:val="2B91AF"/>
                <w:sz w:val="18"/>
                <w:szCs w:val="18"/>
                <w:lang w:val="en-US" w:eastAsia="de-CH"/>
              </w:rPr>
              <w:t>VectorOfVectorOfPoint</w:t>
            </w:r>
            <w:r w:rsidRPr="00640B41">
              <w:rPr>
                <w:rFonts w:ascii="Consolas" w:eastAsia="Times New Roman" w:hAnsi="Consolas" w:cs="Courier New"/>
                <w:color w:val="000000"/>
                <w:sz w:val="18"/>
                <w:szCs w:val="18"/>
                <w:lang w:val="en-US" w:eastAsia="de-CH"/>
              </w:rPr>
              <w:t>(vPoint))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640B41">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Alles schwarz anmalen, dass nicht im </w:t>
            </w:r>
            <w:r w:rsidR="008162B7" w:rsidRPr="008162B7">
              <w:rPr>
                <w:rFonts w:ascii="Consolas" w:eastAsia="Times New Roman" w:hAnsi="Consolas" w:cs="Courier New"/>
                <w:color w:val="008000"/>
                <w:sz w:val="18"/>
                <w:szCs w:val="18"/>
                <w:lang w:eastAsia="de-CH"/>
              </w:rPr>
              <w:t xml:space="preserve">invertieten </w:t>
            </w:r>
            <w:r w:rsidRPr="002E4A35">
              <w:rPr>
                <w:rFonts w:ascii="Consolas" w:eastAsia="Times New Roman" w:hAnsi="Consolas" w:cs="Courier New"/>
                <w:color w:val="008000"/>
                <w:sz w:val="18"/>
                <w:szCs w:val="18"/>
                <w:lang w:eastAsia="de-CH"/>
              </w:rPr>
              <w:t>Polygon ist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val="en-US" w:eastAsia="de-CH"/>
              </w:rPr>
              <w:t>CvInvoke</w:t>
            </w:r>
            <w:r w:rsidRPr="002E4A35">
              <w:rPr>
                <w:rFonts w:ascii="Consolas" w:eastAsia="Times New Roman" w:hAnsi="Consolas" w:cs="Courier New"/>
                <w:color w:val="000000"/>
                <w:sz w:val="18"/>
                <w:szCs w:val="18"/>
                <w:lang w:val="en-US" w:eastAsia="de-CH"/>
              </w:rPr>
              <w:t>.FillPoly(uMatrix, vvPoint, </w:t>
            </w:r>
            <w:r w:rsidRPr="002E4A35">
              <w:rPr>
                <w:rFonts w:ascii="Consolas" w:eastAsia="Times New Roman" w:hAnsi="Consolas" w:cs="Courier New"/>
                <w:color w:val="0000FF"/>
                <w:sz w:val="18"/>
                <w:szCs w:val="18"/>
                <w:lang w:val="en-US" w:eastAsia="de-CH"/>
              </w:rPr>
              <w:t>new</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Bgr</w:t>
            </w:r>
            <w:r w:rsidRPr="002E4A35">
              <w:rPr>
                <w:rFonts w:ascii="Consolas" w:eastAsia="Times New Roman" w:hAnsi="Consolas" w:cs="Courier New"/>
                <w:color w:val="000000"/>
                <w:sz w:val="18"/>
                <w:szCs w:val="18"/>
                <w:lang w:val="en-US" w:eastAsia="de-CH"/>
              </w:rPr>
              <w:t>(0, 0, 0).MCvScalar);</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00"/>
                <w:sz w:val="18"/>
                <w:szCs w:val="18"/>
                <w:lang w:eastAsia="de-CH"/>
              </w:rPr>
              <w:t>}</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BD7743">
              <w:rPr>
                <w:rFonts w:ascii="Consolas" w:eastAsia="Times New Roman" w:hAnsi="Consolas" w:cs="Courier New"/>
                <w:color w:val="008000"/>
                <w:sz w:val="18"/>
                <w:szCs w:val="18"/>
                <w:lang w:eastAsia="de-CH"/>
              </w:rPr>
              <w:t xml:space="preserve">Matrix zu Image umwandeln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 image = </w:t>
            </w:r>
            <w:r w:rsidRPr="002E4A35">
              <w:rPr>
                <w:rFonts w:ascii="Consolas" w:eastAsia="Times New Roman" w:hAnsi="Consolas" w:cs="Courier New"/>
                <w:color w:val="0000FF"/>
                <w:sz w:val="18"/>
                <w:szCs w:val="18"/>
                <w:lang w:eastAsia="de-CH"/>
              </w:rPr>
              <w:t>new</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2B91AF"/>
                <w:sz w:val="18"/>
                <w:szCs w:val="18"/>
                <w:lang w:eastAsia="de-CH"/>
              </w:rPr>
              <w:t>Image</w:t>
            </w:r>
            <w:r w:rsidRPr="002E4A35">
              <w:rPr>
                <w:rFonts w:ascii="Consolas" w:eastAsia="Times New Roman" w:hAnsi="Consolas" w:cs="Courier New"/>
                <w:color w:val="000000"/>
                <w:sz w:val="18"/>
                <w:szCs w:val="18"/>
                <w:lang w:eastAsia="de-CH"/>
              </w:rPr>
              <w:t>&lt;</w:t>
            </w:r>
            <w:r w:rsidRPr="002E4A35">
              <w:rPr>
                <w:rFonts w:ascii="Consolas" w:eastAsia="Times New Roman" w:hAnsi="Consolas" w:cs="Courier New"/>
                <w:color w:val="2B91AF"/>
                <w:sz w:val="18"/>
                <w:szCs w:val="18"/>
                <w:lang w:eastAsia="de-CH"/>
              </w:rPr>
              <w:t>Bgr</w:t>
            </w: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FF"/>
                <w:sz w:val="18"/>
                <w:szCs w:val="18"/>
                <w:lang w:eastAsia="de-CH"/>
              </w:rPr>
              <w:t>byte</w:t>
            </w:r>
            <w:r w:rsidRPr="002E4A35">
              <w:rPr>
                <w:rFonts w:ascii="Consolas" w:eastAsia="Times New Roman" w:hAnsi="Consolas" w:cs="Courier New"/>
                <w:color w:val="000000"/>
                <w:sz w:val="18"/>
                <w:szCs w:val="18"/>
                <w:lang w:eastAsia="de-CH"/>
              </w:rPr>
              <w:t>&gt;(uMatrix.Bitmap);</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xml:space="preserve"> </w:t>
            </w:r>
          </w:p>
          <w:p w:rsidR="007C4FFD"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szCs w:val="18"/>
                <w:lang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8000"/>
                <w:sz w:val="18"/>
                <w:szCs w:val="18"/>
                <w:lang w:eastAsia="de-CH"/>
              </w:rPr>
              <w:t>// </w:t>
            </w:r>
            <w:r w:rsidR="008162B7" w:rsidRPr="008162B7">
              <w:rPr>
                <w:rFonts w:ascii="Consolas" w:eastAsia="Times New Roman" w:hAnsi="Consolas" w:cs="Courier New"/>
                <w:color w:val="008000"/>
                <w:sz w:val="18"/>
                <w:szCs w:val="18"/>
                <w:lang w:eastAsia="de-CH"/>
              </w:rPr>
              <w:t>Bild auf Polygon-Region beschneiden</w:t>
            </w:r>
            <w:r w:rsidR="002E4571">
              <w:rPr>
                <w:rFonts w:ascii="Consolas" w:eastAsia="Times New Roman" w:hAnsi="Consolas" w:cs="Courier New"/>
                <w:color w:val="008000"/>
                <w:sz w:val="18"/>
                <w:szCs w:val="18"/>
                <w:lang w:eastAsia="de-CH"/>
              </w:rPr>
              <w:t xml:space="preserve"> (Bounding-Box)</w:t>
            </w:r>
          </w:p>
          <w:p w:rsidR="002E4A35" w:rsidRPr="002E4A35" w:rsidRDefault="007C4FFD"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2E4A35">
              <w:rPr>
                <w:rFonts w:ascii="Consolas" w:eastAsia="Times New Roman" w:hAnsi="Consolas" w:cs="Courier New"/>
                <w:color w:val="000000"/>
                <w:sz w:val="18"/>
                <w:szCs w:val="18"/>
                <w:lang w:eastAsia="de-CH"/>
              </w:rPr>
              <w:t>    </w:t>
            </w:r>
            <w:r>
              <w:rPr>
                <w:rFonts w:ascii="Consolas" w:eastAsia="Times New Roman" w:hAnsi="Consolas" w:cs="Courier New"/>
                <w:color w:val="008000"/>
                <w:sz w:val="18"/>
                <w:szCs w:val="18"/>
                <w:lang w:eastAsia="de-CH"/>
              </w:rPr>
              <w:t>// (schwarze Ränder oben, unten, links und rechts abschneiden)</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eastAsia="de-CH"/>
              </w:rPr>
              <w:t>    </w:t>
            </w:r>
            <w:r w:rsidRPr="002E4A35">
              <w:rPr>
                <w:rFonts w:ascii="Consolas" w:eastAsia="Times New Roman" w:hAnsi="Consolas" w:cs="Courier New"/>
                <w:color w:val="000000"/>
                <w:sz w:val="18"/>
                <w:szCs w:val="18"/>
                <w:lang w:val="en-US" w:eastAsia="de-CH"/>
              </w:rPr>
              <w:t>image.ROI = GetRegionOfInterest(scaledPoints);</w:t>
            </w:r>
          </w:p>
          <w:p w:rsidR="001B24E3"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lastRenderedPageBreak/>
              <w:t xml:space="preserve"> </w:t>
            </w:r>
          </w:p>
          <w:p w:rsidR="002E4A35" w:rsidRPr="002E4A35" w:rsidRDefault="002E4A35" w:rsidP="002E4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0000FF"/>
                <w:sz w:val="18"/>
                <w:szCs w:val="18"/>
                <w:lang w:val="en-US" w:eastAsia="de-CH"/>
              </w:rPr>
              <w:t>return</w:t>
            </w:r>
            <w:r w:rsidRPr="002E4A35">
              <w:rPr>
                <w:rFonts w:ascii="Consolas" w:eastAsia="Times New Roman" w:hAnsi="Consolas" w:cs="Courier New"/>
                <w:color w:val="000000"/>
                <w:sz w:val="18"/>
                <w:szCs w:val="18"/>
                <w:lang w:val="en-US" w:eastAsia="de-CH"/>
              </w:rPr>
              <w:t> </w:t>
            </w:r>
            <w:r w:rsidRPr="002E4A35">
              <w:rPr>
                <w:rFonts w:ascii="Consolas" w:eastAsia="Times New Roman" w:hAnsi="Consolas" w:cs="Courier New"/>
                <w:color w:val="2B91AF"/>
                <w:sz w:val="18"/>
                <w:szCs w:val="18"/>
                <w:lang w:val="en-US" w:eastAsia="de-CH"/>
              </w:rPr>
              <w:t>OpenCVHelper</w:t>
            </w:r>
            <w:r w:rsidRPr="002E4A35">
              <w:rPr>
                <w:rFonts w:ascii="Consolas" w:eastAsia="Times New Roman" w:hAnsi="Consolas" w:cs="Courier New"/>
                <w:color w:val="000000"/>
                <w:sz w:val="18"/>
                <w:szCs w:val="18"/>
                <w:lang w:val="en-US" w:eastAsia="de-CH"/>
              </w:rPr>
              <w:t>.BitmapToBitmapImage(image.Bitmap);</w:t>
            </w:r>
          </w:p>
          <w:p w:rsidR="002E4A35" w:rsidRPr="002E4A35" w:rsidRDefault="002E4A35"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E4A35">
              <w:rPr>
                <w:rFonts w:ascii="Consolas" w:eastAsia="Times New Roman" w:hAnsi="Consolas" w:cs="Courier New"/>
                <w:color w:val="000000"/>
                <w:sz w:val="18"/>
                <w:szCs w:val="18"/>
                <w:lang w:eastAsia="de-CH"/>
              </w:rPr>
              <w:t>}</w:t>
            </w:r>
          </w:p>
        </w:tc>
      </w:tr>
    </w:tbl>
    <w:p w:rsidR="002E4A35" w:rsidRDefault="007F2AFB" w:rsidP="007F2AFB">
      <w:pPr>
        <w:pStyle w:val="Caption"/>
        <w:jc w:val="center"/>
      </w:pPr>
      <w:bookmarkStart w:id="71" w:name="_Toc472593767"/>
      <w:r>
        <w:lastRenderedPageBreak/>
        <w:t xml:space="preserve">Code </w:t>
      </w:r>
      <w:fldSimple w:instr=" SEQ Code \* ARABIC ">
        <w:r w:rsidR="006249AB">
          <w:rPr>
            <w:noProof/>
          </w:rPr>
          <w:t>7</w:t>
        </w:r>
      </w:fldSimple>
      <w:r>
        <w:t>: Ausschneiden eines Bildaussegments</w:t>
      </w:r>
      <w:bookmarkEnd w:id="71"/>
    </w:p>
    <w:p w:rsidR="00B02794" w:rsidRDefault="00EA163A" w:rsidP="009F606F">
      <w:r>
        <w:t>Es resultieren</w:t>
      </w:r>
      <w:r w:rsidR="00B02794">
        <w:t xml:space="preserve"> von Autos</w:t>
      </w:r>
      <w:r>
        <w:t xml:space="preserve"> bereinigte Bildsegmente</w:t>
      </w:r>
      <w:r w:rsidR="00B02794">
        <w:t xml:space="preserve"> für die Schneedetektion. Ausgehend vom oben bearbeiten Beispiel entstehen fünf Segmente:</w:t>
      </w:r>
    </w:p>
    <w:p w:rsidR="00B02794" w:rsidRDefault="00B02794" w:rsidP="009F606F"/>
    <w:p w:rsidR="00AA0575" w:rsidRDefault="00656CFF" w:rsidP="00AA0575">
      <w:pPr>
        <w:keepNext/>
        <w:jc w:val="center"/>
      </w:pPr>
      <w:r>
        <w:pict>
          <v:shape id="_x0000_i1029" type="#_x0000_t75" style="width:323.95pt;height:210.65pt">
            <v:imagedata r:id="rId33" o:title="Segments"/>
          </v:shape>
        </w:pict>
      </w:r>
    </w:p>
    <w:p w:rsidR="00B02794" w:rsidRDefault="00AA0575" w:rsidP="00AA0575">
      <w:pPr>
        <w:pStyle w:val="Caption"/>
        <w:jc w:val="center"/>
      </w:pPr>
      <w:bookmarkStart w:id="72" w:name="_Toc472593815"/>
      <w:r>
        <w:t xml:space="preserve">Abbildung </w:t>
      </w:r>
      <w:fldSimple w:instr=" SEQ Abbildung \* ARABIC ">
        <w:r w:rsidR="006249AB">
          <w:rPr>
            <w:noProof/>
          </w:rPr>
          <w:t>20</w:t>
        </w:r>
      </w:fldSimple>
      <w:r>
        <w:t>: Ausgeschnittene Bildsegmente von mvk110</w:t>
      </w:r>
      <w:bookmarkEnd w:id="72"/>
    </w:p>
    <w:p w:rsidR="008376D0" w:rsidRDefault="00BD7743" w:rsidP="008376D0">
      <w:pPr>
        <w:pStyle w:val="Heading2"/>
      </w:pPr>
      <w:bookmarkStart w:id="73" w:name="_Toc472593857"/>
      <w:r>
        <w:t xml:space="preserve">Naive </w:t>
      </w:r>
      <w:r w:rsidR="00190FD2">
        <w:t>Schneedetektion</w:t>
      </w:r>
      <w:bookmarkEnd w:id="73"/>
    </w:p>
    <w:p w:rsidR="00682B36" w:rsidRDefault="00BD7743" w:rsidP="009228CE">
      <w:r>
        <w:t xml:space="preserve">Die Schneedetektion verfolgt nun einen naiven Ansatz: Für jede Region wird </w:t>
      </w:r>
      <w:r w:rsidR="00232311">
        <w:t>die</w:t>
      </w:r>
      <w:r>
        <w:t xml:space="preserve"> D</w:t>
      </w:r>
      <w:r w:rsidR="00682B36">
        <w:t>urchschnittsfarbe ausgerechnet. Dies bewerkstelligt ein einfacher OpenCV-Aufruf:</w:t>
      </w:r>
    </w:p>
    <w:p w:rsidR="00682B36" w:rsidRDefault="00682B36"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82B36" w:rsidRPr="00656CFF" w:rsidTr="007F2AFB">
        <w:tc>
          <w:tcPr>
            <w:tcW w:w="9055" w:type="dxa"/>
          </w:tcPr>
          <w:p w:rsidR="00682B36" w:rsidRPr="00232311" w:rsidRDefault="00682B3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682B36">
              <w:rPr>
                <w:rFonts w:ascii="Consolas" w:eastAsia="Times New Roman" w:hAnsi="Consolas" w:cs="Courier New"/>
                <w:color w:val="2B91AF"/>
                <w:lang w:val="en-US" w:eastAsia="de-CH"/>
              </w:rPr>
              <w:t>Bgr</w:t>
            </w:r>
            <w:r w:rsidRPr="00682B36">
              <w:rPr>
                <w:rFonts w:ascii="Consolas" w:eastAsia="Times New Roman" w:hAnsi="Consolas" w:cs="Courier New"/>
                <w:color w:val="000000"/>
                <w:lang w:val="en-US" w:eastAsia="de-CH"/>
              </w:rPr>
              <w:t> </w:t>
            </w:r>
            <w:r w:rsidR="00232311">
              <w:rPr>
                <w:rFonts w:ascii="Consolas" w:eastAsia="Times New Roman" w:hAnsi="Consolas" w:cs="Courier New"/>
                <w:color w:val="000000"/>
                <w:lang w:val="en-US" w:eastAsia="de-CH"/>
              </w:rPr>
              <w:t>average</w:t>
            </w:r>
            <w:r w:rsidRPr="00682B36">
              <w:rPr>
                <w:rFonts w:ascii="Consolas" w:eastAsia="Times New Roman" w:hAnsi="Consolas" w:cs="Courier New"/>
                <w:color w:val="000000"/>
                <w:lang w:val="en-US" w:eastAsia="de-CH"/>
              </w:rPr>
              <w:t> = </w:t>
            </w:r>
            <w:r w:rsidR="00232311" w:rsidRPr="00232311">
              <w:rPr>
                <w:rFonts w:ascii="Consolas" w:eastAsia="Times New Roman" w:hAnsi="Consolas" w:cs="Courier New"/>
                <w:color w:val="000000"/>
                <w:sz w:val="18"/>
                <w:szCs w:val="18"/>
                <w:lang w:val="en-US" w:eastAsia="de-CH"/>
              </w:rPr>
              <w:t>region</w:t>
            </w:r>
            <w:r w:rsidRPr="00682B36">
              <w:rPr>
                <w:rFonts w:ascii="Consolas" w:eastAsia="Times New Roman" w:hAnsi="Consolas" w:cs="Courier New"/>
                <w:color w:val="000000"/>
                <w:lang w:val="en-US" w:eastAsia="de-CH"/>
              </w:rPr>
              <w:t>.GetAverage(</w:t>
            </w:r>
            <w:r w:rsidR="00232311" w:rsidRPr="00232311">
              <w:rPr>
                <w:rFonts w:ascii="Consolas" w:eastAsia="Times New Roman" w:hAnsi="Consolas" w:cs="Courier New"/>
                <w:color w:val="000000"/>
                <w:lang w:val="en-US" w:eastAsia="de-CH"/>
              </w:rPr>
              <w:t>bitmask</w:t>
            </w:r>
            <w:r w:rsidRPr="00682B36">
              <w:rPr>
                <w:rFonts w:ascii="Consolas" w:eastAsia="Times New Roman" w:hAnsi="Consolas" w:cs="Courier New"/>
                <w:color w:val="000000"/>
                <w:lang w:val="en-US" w:eastAsia="de-CH"/>
              </w:rPr>
              <w:t>);</w:t>
            </w:r>
          </w:p>
        </w:tc>
      </w:tr>
    </w:tbl>
    <w:p w:rsidR="00682B36" w:rsidRPr="00BC040C" w:rsidRDefault="007F2AFB" w:rsidP="007F2AFB">
      <w:pPr>
        <w:pStyle w:val="Caption"/>
        <w:jc w:val="center"/>
      </w:pPr>
      <w:bookmarkStart w:id="74" w:name="_Toc472593768"/>
      <w:r>
        <w:t xml:space="preserve">Code </w:t>
      </w:r>
      <w:fldSimple w:instr=" SEQ Code \* ARABIC ">
        <w:r w:rsidR="006249AB">
          <w:rPr>
            <w:noProof/>
          </w:rPr>
          <w:t>8</w:t>
        </w:r>
      </w:fldSimple>
      <w:r>
        <w:t>: Berechnung der Durchschnittsfarbe einer Region mit Bitmaske</w:t>
      </w:r>
      <w:bookmarkEnd w:id="74"/>
    </w:p>
    <w:p w:rsidR="00E56B43" w:rsidRDefault="00682B36" w:rsidP="009228CE">
      <w:r>
        <w:t>Der Rückgabewert ist eine OpenCV-Struktur (Bgr = Blue-Green-Red), dass den Durchschnittswert pro Kan</w:t>
      </w:r>
      <w:r w:rsidR="00E56B43">
        <w:t>al als Fliesskommazahl enthält.</w:t>
      </w:r>
      <w:r w:rsidR="00232311">
        <w:t xml:space="preserve"> Diese Struktur kann </w:t>
      </w:r>
      <w:r w:rsidR="00195F7E">
        <w:t xml:space="preserve">als </w:t>
      </w:r>
      <w:r w:rsidR="00232311">
        <w:t xml:space="preserve">dreidimensionaler Vektor betrachtet werden. Die Distanz zu vorberechneten Referenzwerten </w:t>
      </w:r>
      <w:r w:rsidR="00195F7E">
        <w:t xml:space="preserve">lässt sich </w:t>
      </w:r>
      <w:r w:rsidR="00232311">
        <w:t>mit der Euklidischen Distanz</w:t>
      </w:r>
      <w:r w:rsidR="0026139E">
        <w:rPr>
          <w:rStyle w:val="FootnoteReference"/>
        </w:rPr>
        <w:footnoteReference w:id="6"/>
      </w:r>
      <w:r w:rsidR="009B2DEE">
        <w:t xml:space="preserve"> </w:t>
      </w:r>
      <w:r w:rsidR="00195F7E">
        <w:t>errechnen</w:t>
      </w:r>
      <w:r w:rsidR="00232311">
        <w:t>:</w:t>
      </w:r>
    </w:p>
    <w:p w:rsidR="00232311" w:rsidRDefault="00232311" w:rsidP="009228C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32311" w:rsidRPr="00656CFF" w:rsidTr="007F2AFB">
        <w:tc>
          <w:tcPr>
            <w:tcW w:w="9055" w:type="dxa"/>
          </w:tcPr>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.Pow(snow.Red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FF"/>
                <w:sz w:val="18"/>
                <w:szCs w:val="18"/>
                <w:lang w:val="en-US" w:eastAsia="de-CH"/>
              </w:rPr>
              <w:t>double</w:t>
            </w:r>
            <w:r w:rsidRPr="00232311">
              <w:rPr>
                <w:rFonts w:ascii="Consolas" w:eastAsia="Times New Roman" w:hAnsi="Consolas" w:cs="Courier New"/>
                <w:color w:val="000000"/>
                <w:sz w:val="18"/>
                <w:szCs w:val="18"/>
                <w:lang w:val="en-US" w:eastAsia="de-CH"/>
              </w:rPr>
              <w:t> distanceToNotSnow =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.Sqrt(</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.Pow(normal.Blue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.Blue, 2) +</w:t>
            </w:r>
          </w:p>
          <w:p w:rsidR="00232311" w:rsidRPr="00232311" w:rsidRDefault="00232311" w:rsidP="00232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.Pow(normal.Green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.Green, 2) +</w:t>
            </w:r>
          </w:p>
          <w:p w:rsidR="00232311" w:rsidRPr="00232311" w:rsidRDefault="00232311"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232311">
              <w:rPr>
                <w:rFonts w:ascii="Consolas" w:eastAsia="Times New Roman" w:hAnsi="Consolas" w:cs="Courier New"/>
                <w:color w:val="000000"/>
                <w:sz w:val="18"/>
                <w:szCs w:val="18"/>
                <w:lang w:val="en-US" w:eastAsia="de-CH"/>
              </w:rPr>
              <w:t>    </w:t>
            </w:r>
            <w:r w:rsidRPr="00232311">
              <w:rPr>
                <w:rFonts w:ascii="Consolas" w:eastAsia="Times New Roman" w:hAnsi="Consolas" w:cs="Courier New"/>
                <w:color w:val="2B91AF"/>
                <w:sz w:val="18"/>
                <w:szCs w:val="18"/>
                <w:lang w:val="en-US" w:eastAsia="de-CH"/>
              </w:rPr>
              <w:t>Math</w:t>
            </w:r>
            <w:r w:rsidRPr="00232311">
              <w:rPr>
                <w:rFonts w:ascii="Consolas" w:eastAsia="Times New Roman" w:hAnsi="Consolas" w:cs="Courier New"/>
                <w:color w:val="000000"/>
                <w:sz w:val="18"/>
                <w:szCs w:val="18"/>
                <w:lang w:val="en-US" w:eastAsia="de-CH"/>
              </w:rPr>
              <w:t>.Pow(normal.Red - </w:t>
            </w:r>
            <w:r>
              <w:rPr>
                <w:rFonts w:ascii="Consolas" w:eastAsia="Times New Roman" w:hAnsi="Consolas" w:cs="Courier New"/>
                <w:color w:val="000000"/>
                <w:sz w:val="18"/>
                <w:szCs w:val="18"/>
                <w:lang w:val="en-US" w:eastAsia="de-CH"/>
              </w:rPr>
              <w:t>average</w:t>
            </w:r>
            <w:r w:rsidRPr="00232311">
              <w:rPr>
                <w:rFonts w:ascii="Consolas" w:eastAsia="Times New Roman" w:hAnsi="Consolas" w:cs="Courier New"/>
                <w:color w:val="000000"/>
                <w:sz w:val="18"/>
                <w:szCs w:val="18"/>
                <w:lang w:val="en-US" w:eastAsia="de-CH"/>
              </w:rPr>
              <w:t>.Red, 2));</w:t>
            </w:r>
          </w:p>
        </w:tc>
      </w:tr>
    </w:tbl>
    <w:p w:rsidR="00E56B43" w:rsidRPr="00BC040C" w:rsidRDefault="007F2AFB" w:rsidP="007F2AFB">
      <w:pPr>
        <w:pStyle w:val="Caption"/>
        <w:jc w:val="center"/>
      </w:pPr>
      <w:bookmarkStart w:id="75" w:name="_Toc472593769"/>
      <w:r>
        <w:t xml:space="preserve">Code </w:t>
      </w:r>
      <w:fldSimple w:instr=" SEQ Code \* ARABIC ">
        <w:r w:rsidR="006249AB">
          <w:rPr>
            <w:noProof/>
          </w:rPr>
          <w:t>9</w:t>
        </w:r>
      </w:fldSimple>
      <w:r>
        <w:t>: Berechnung der Euklidischen Distanz zu den Referenzfarbwerten</w:t>
      </w:r>
      <w:bookmarkEnd w:id="75"/>
    </w:p>
    <w:p w:rsidR="007A669D" w:rsidRDefault="00071F02" w:rsidP="007B5128">
      <w:r>
        <w:t xml:space="preserve">Wenn die Durchschnittsfarbe von mehr als der Hälfte aller Regionen näher am Referenzwert für </w:t>
      </w:r>
      <w:r w:rsidR="007A669D">
        <w:t>die Kategorie (Schnee oder kein Schnee) liegt, wird dem Bild die entsprechende Kategorie zugewiesen.</w:t>
      </w:r>
    </w:p>
    <w:p w:rsidR="00071F02" w:rsidRDefault="00232311" w:rsidP="007B5128">
      <w:r w:rsidRPr="00232311">
        <w:t xml:space="preserve">Da </w:t>
      </w:r>
      <w:r>
        <w:t xml:space="preserve">über das betrachtete Bild nichts über Licht- und Wetterverhältnisse bekannt ist, kann nur ein Vergleich zu globalen Referenzwerten </w:t>
      </w:r>
      <w:r w:rsidR="003C757B">
        <w:t>gezogen werden</w:t>
      </w:r>
      <w:r w:rsidR="00071F02">
        <w:t>.</w:t>
      </w:r>
      <w:r w:rsidR="003C757B">
        <w:rPr>
          <w:rFonts w:cs="Arial"/>
          <w:bCs/>
          <w:szCs w:val="26"/>
        </w:rPr>
        <w:t xml:space="preserve"> </w:t>
      </w:r>
      <w:r w:rsidR="00071F02">
        <w:rPr>
          <w:rFonts w:cs="Arial"/>
          <w:bCs/>
          <w:szCs w:val="26"/>
        </w:rPr>
        <w:t xml:space="preserve">Für die Referenzwerte wurden für jede Kamera Bilder ausgewählt, welche die Kategorien ‘es liegt Schnee’ und ‘es liegt kein </w:t>
      </w:r>
      <w:r w:rsidR="00071F02">
        <w:rPr>
          <w:rFonts w:cs="Arial"/>
          <w:bCs/>
          <w:szCs w:val="26"/>
        </w:rPr>
        <w:lastRenderedPageBreak/>
        <w:t xml:space="preserve">Schnee’ gut repräsentieren und nicht von Licht- und </w:t>
      </w:r>
      <w:r w:rsidR="00071F02">
        <w:t>Wetterverhältnisse</w:t>
      </w:r>
      <w:r w:rsidR="00071F02">
        <w:rPr>
          <w:rFonts w:cs="Arial"/>
          <w:bCs/>
          <w:szCs w:val="26"/>
        </w:rPr>
        <w:t>n signifikant beeinflusst sind. Die Bilder wurden auf Regionen aufgetrennt. Pro Region konnte der Durchschnittswert ausgerechnet und in der Datenbank abgelegt werden.</w:t>
      </w:r>
    </w:p>
    <w:p w:rsidR="009F00C7" w:rsidRDefault="009F00C7" w:rsidP="009F00C7">
      <w:pPr>
        <w:pStyle w:val="Heading2"/>
      </w:pPr>
      <w:bookmarkStart w:id="76" w:name="_Toc472593858"/>
      <w:r>
        <w:t>Resultate</w:t>
      </w:r>
      <w:bookmarkEnd w:id="76"/>
    </w:p>
    <w:p w:rsidR="007A669D" w:rsidRDefault="007A669D" w:rsidP="009F6961">
      <w:r>
        <w:t xml:space="preserve">Ursprünglich </w:t>
      </w:r>
      <w:r w:rsidR="00756C0C">
        <w:t>war nicht bekannt wie viel Zeit die Verarbeitung eines Bildes in Anspruch nimmt. Im Projektverlauf wurde jedoch klar, dass die Verarbeitungszeit nicht signifikant ist. Die De</w:t>
      </w:r>
      <w:r w:rsidR="00195F7E">
        <w:t>tektion für alle Kameras dauert</w:t>
      </w:r>
      <w:r w:rsidR="00756C0C">
        <w:t xml:space="preserve"> nur einige Sekunden und stellt für einen potentiellen Live-Betrieb keine Einschränkung dar.</w:t>
      </w:r>
    </w:p>
    <w:p w:rsidR="00DA7E15" w:rsidRDefault="00DA7E15" w:rsidP="009F6961"/>
    <w:p w:rsidR="009F6961" w:rsidRDefault="00756C0C" w:rsidP="009F6961">
      <w:r>
        <w:t xml:space="preserve">Die Schneedetektion liefert nicht genügend gute </w:t>
      </w:r>
      <w:r w:rsidR="00036D45">
        <w:t xml:space="preserve">Ergebnisse. </w:t>
      </w:r>
      <w:r w:rsidR="009F6961">
        <w:t>Es gibt keine Möglichkeit die Referenzwerte dynamisch auf den Bildinhalt anzupassen. Häufig wird ein Bild zur Schnee-Kategorie zugew</w:t>
      </w:r>
      <w:r w:rsidR="00223DF0">
        <w:t xml:space="preserve">iesen, obwohl kein Schnee liegt, dafür beispielsweise </w:t>
      </w:r>
      <w:r w:rsidR="009F6961">
        <w:t>Nebel die Umgebung viel weisser erscheinen lässt. Abgesehen von Nebel gibt es weitere Situationen in denen die Farben verfälscht sind:</w:t>
      </w:r>
    </w:p>
    <w:p w:rsidR="007B5128" w:rsidRDefault="009F6961" w:rsidP="00EB4ECA">
      <w:pPr>
        <w:pStyle w:val="ListParagraph"/>
        <w:numPr>
          <w:ilvl w:val="0"/>
          <w:numId w:val="12"/>
        </w:numPr>
      </w:pPr>
      <w:r>
        <w:t>Dämmerung</w:t>
      </w:r>
      <w:r w:rsidR="00E60BC3">
        <w:t>: Veränderte Farben, lange Schatten und direkte Sonneneinstrahlung in die Linse verändern die Farben aller Bildregionen</w:t>
      </w:r>
    </w:p>
    <w:p w:rsidR="009F6961" w:rsidRDefault="009F6961" w:rsidP="00EB4ECA">
      <w:pPr>
        <w:pStyle w:val="ListParagraph"/>
        <w:numPr>
          <w:ilvl w:val="0"/>
          <w:numId w:val="12"/>
        </w:numPr>
      </w:pPr>
      <w:r>
        <w:t>Nachts wird nur ein schwarz-weiss</w:t>
      </w:r>
      <w:r w:rsidR="00E60BC3">
        <w:t>es</w:t>
      </w:r>
      <w:r>
        <w:t xml:space="preserve"> Bild aufgenommen</w:t>
      </w:r>
    </w:p>
    <w:p w:rsidR="00E60BC3" w:rsidRDefault="00E60BC3" w:rsidP="00EB4ECA">
      <w:pPr>
        <w:pStyle w:val="ListParagraph"/>
        <w:numPr>
          <w:ilvl w:val="0"/>
          <w:numId w:val="12"/>
        </w:numPr>
      </w:pPr>
      <w:r>
        <w:t>Bei Regenwetter können Scheinwerfer der Autos und die Sonne Reflektionen auf der nassen Fahrbahn entstehen lassen</w:t>
      </w:r>
    </w:p>
    <w:p w:rsidR="00DA7E15" w:rsidRDefault="00DA7E15" w:rsidP="00E60BC3"/>
    <w:p w:rsidR="00DA7E15" w:rsidRDefault="00DA7E15" w:rsidP="00E60BC3">
      <w:r>
        <w:t>Der Fokus in der Bachelorarbeit wurde aus diesen Gründen auf folgende Punkte gelegt:</w:t>
      </w:r>
    </w:p>
    <w:p w:rsidR="00DA7E15" w:rsidRDefault="00DA7E15" w:rsidP="00EB4ECA">
      <w:pPr>
        <w:pStyle w:val="ListParagraph"/>
        <w:numPr>
          <w:ilvl w:val="0"/>
          <w:numId w:val="13"/>
        </w:numPr>
      </w:pPr>
      <w:r>
        <w:t>Referenzwerte für verschiedene Licht- und Wetterverhältnisse herstellen</w:t>
      </w:r>
    </w:p>
    <w:p w:rsidR="00DA7E15" w:rsidRDefault="00DA7E15" w:rsidP="00EB4ECA">
      <w:pPr>
        <w:pStyle w:val="ListParagraph"/>
        <w:numPr>
          <w:ilvl w:val="0"/>
          <w:numId w:val="13"/>
        </w:numPr>
      </w:pPr>
      <w:r>
        <w:t>Systematisches testen des Algorithmus ermöglichen</w:t>
      </w:r>
    </w:p>
    <w:p w:rsidR="00DA7E15" w:rsidRDefault="008B052D" w:rsidP="00EB4ECA">
      <w:pPr>
        <w:pStyle w:val="ListParagraph"/>
        <w:numPr>
          <w:ilvl w:val="0"/>
          <w:numId w:val="13"/>
        </w:numPr>
      </w:pPr>
      <w:r>
        <w:t>Eine Stichprobe erstellen, bei der zu jedem Bild die ‘Wahrheit’ bekannt ist: Zu jedem Bild</w:t>
      </w:r>
      <w:r w:rsidR="00905F06">
        <w:t xml:space="preserve"> sollen Kategorien erfasst werden, wie</w:t>
      </w:r>
      <w:r>
        <w:t xml:space="preserve"> Schnee-</w:t>
      </w:r>
      <w:r w:rsidR="00905F06">
        <w:t xml:space="preserve">, Licht- und Wetterverhältnisse. Die Kategorien sollen zum Bild in </w:t>
      </w:r>
      <w:r>
        <w:t xml:space="preserve">der Datenbank </w:t>
      </w:r>
      <w:r w:rsidR="00905F06">
        <w:t>abgespeichert werden</w:t>
      </w:r>
    </w:p>
    <w:p w:rsidR="008B052D" w:rsidRDefault="008B052D" w:rsidP="00EB4ECA">
      <w:pPr>
        <w:pStyle w:val="ListParagraph"/>
        <w:numPr>
          <w:ilvl w:val="0"/>
          <w:numId w:val="13"/>
        </w:numPr>
      </w:pPr>
      <w:r>
        <w:t>Weitere statistische Werte einbeziehen</w:t>
      </w:r>
      <w:r w:rsidR="00905F06">
        <w:t xml:space="preserve"> wie </w:t>
      </w:r>
      <w:r>
        <w:t>Histogramm, Kontrast und Farbspektrum</w:t>
      </w:r>
      <w:r w:rsidR="00905F06">
        <w:t>. Nicht nur die Durchschnittsfarbe</w:t>
      </w:r>
    </w:p>
    <w:p w:rsidR="008B052D" w:rsidRDefault="008B052D" w:rsidP="00EB4ECA">
      <w:pPr>
        <w:pStyle w:val="ListParagraph"/>
        <w:numPr>
          <w:ilvl w:val="0"/>
          <w:numId w:val="13"/>
        </w:numPr>
      </w:pPr>
      <w:r>
        <w:t>Konzepte aus Machine Learning für die Detektion verwenden</w:t>
      </w:r>
    </w:p>
    <w:p w:rsidR="00F67C3F" w:rsidRPr="007B5128" w:rsidRDefault="008B052D" w:rsidP="00EB4ECA">
      <w:pPr>
        <w:pStyle w:val="ListParagraph"/>
        <w:numPr>
          <w:ilvl w:val="0"/>
          <w:numId w:val="13"/>
        </w:numPr>
      </w:pPr>
      <w:r>
        <w:t>Kleinere Regionen (Patches) betrachten und nicht das gesamte Bild in grosse Segmente einteilen. Für die ASTRA ist hauptsächlich interessant, ob unmittelbar neben der Strasse</w:t>
      </w:r>
      <w:r w:rsidR="00905F06">
        <w:t xml:space="preserve"> Schnee</w:t>
      </w:r>
      <w:r>
        <w:t xml:space="preserve"> liegt. Es sollen Patches in Strassennähe betrachtet werden, auf welchen Schnee längere Zeit liegen bleibt.</w:t>
      </w:r>
    </w:p>
    <w:p w:rsidR="009F00C7" w:rsidRDefault="009F00C7" w:rsidP="009F00C7">
      <w:pPr>
        <w:pStyle w:val="Heading2"/>
      </w:pPr>
      <w:bookmarkStart w:id="77" w:name="_Toc472593859"/>
      <w:r>
        <w:t>Weitere Themen</w:t>
      </w:r>
      <w:bookmarkEnd w:id="77"/>
    </w:p>
    <w:p w:rsidR="00F675D3" w:rsidRDefault="00223DF0" w:rsidP="00F675D3">
      <w:r>
        <w:t>Im Verlauf der Projektarbeit wurden noch weitere Themen bearbeitet, welche schliesslich keine nennenswerten Resultate geliefert haben:</w:t>
      </w:r>
    </w:p>
    <w:p w:rsidR="00F675D3" w:rsidRDefault="00F675D3" w:rsidP="00F675D3">
      <w:pPr>
        <w:pStyle w:val="Heading3"/>
      </w:pPr>
      <w:bookmarkStart w:id="78" w:name="_Toc472593860"/>
      <w:r>
        <w:t>Wetterdaten</w:t>
      </w:r>
      <w:bookmarkEnd w:id="78"/>
    </w:p>
    <w:p w:rsidR="00E665A5" w:rsidRDefault="00223DF0" w:rsidP="00F675D3">
      <w:r>
        <w:t xml:space="preserve">Einbezug von historischen und aktuellen Wetterdaten: Um dynamisch entscheiden zu können welche </w:t>
      </w:r>
      <w:r w:rsidR="00F675D3">
        <w:t>Licht- und Wetterverhältnisse auf dem Bild zu erwarten sind, sollen Wetterdaten von MeteoSchweiz berücksichtigt werden.</w:t>
      </w:r>
      <w:r w:rsidR="00E665A5">
        <w:t xml:space="preserve"> Von Interesse wäre beispielsweise lokale Temperatur, Niederschlagsmenge und Luftfeuchtigkeit.</w:t>
      </w:r>
    </w:p>
    <w:p w:rsidR="00223DF0" w:rsidRDefault="00F675D3" w:rsidP="00F675D3">
      <w:r>
        <w:t>Leider betreibt</w:t>
      </w:r>
      <w:r w:rsidR="00905F06">
        <w:t xml:space="preserve"> das</w:t>
      </w:r>
      <w:r>
        <w:t xml:space="preserve"> Bundesamt für Meteorologie keine öff</w:t>
      </w:r>
      <w:r w:rsidR="00E665A5">
        <w:t xml:space="preserve">entliche Programmschnittstelle. </w:t>
      </w:r>
      <w:r w:rsidR="008E4736">
        <w:t>Es existieren zwar öffentliche Schnittstellen (wie OpenWeatherMap.org</w:t>
      </w:r>
      <w:r w:rsidR="0026139E">
        <w:rPr>
          <w:rStyle w:val="FootnoteReference"/>
        </w:rPr>
        <w:footnoteReference w:id="7"/>
      </w:r>
      <w:r w:rsidR="008E4736">
        <w:t xml:space="preserve">), diese bieten </w:t>
      </w:r>
      <w:r w:rsidR="00905F06">
        <w:t xml:space="preserve">aber </w:t>
      </w:r>
      <w:r w:rsidR="008E4736">
        <w:t>Datenabfragen ab</w:t>
      </w:r>
      <w:r w:rsidR="00905F06">
        <w:t xml:space="preserve"> einer</w:t>
      </w:r>
      <w:r w:rsidR="008E4736">
        <w:t xml:space="preserve"> bestimmten Menge nur gegen ein Entgelt an. </w:t>
      </w:r>
      <w:r>
        <w:t xml:space="preserve">Die einzige Möglichkeit auf diese Daten zuzugreifen ist eine Applikation, die von der Abteilung für Extremwertanalyse der Fachhochschule entwickelt und betrieben wird. Diese </w:t>
      </w:r>
      <w:r w:rsidR="00E665A5">
        <w:t>bietet eine Exportfunktion aber keine Programmschnittstelle.</w:t>
      </w:r>
    </w:p>
    <w:p w:rsidR="00E665A5" w:rsidRDefault="00E665A5" w:rsidP="00F675D3">
      <w:r>
        <w:t xml:space="preserve">Ein beträchtlicher Teil der Projektzeit wurde in </w:t>
      </w:r>
      <w:r w:rsidR="00905F06">
        <w:t>das Einarbeiten</w:t>
      </w:r>
      <w:r>
        <w:t xml:space="preserve"> in die Applikation</w:t>
      </w:r>
      <w:r w:rsidR="00905F06">
        <w:t xml:space="preserve"> (DataViewer)</w:t>
      </w:r>
      <w:r>
        <w:t xml:space="preserve"> investiert. Aus Zeitgründen wurde das Thema aber nicht mehr weiterverfolgt.</w:t>
      </w:r>
    </w:p>
    <w:p w:rsidR="00E665A5" w:rsidRDefault="00E665A5" w:rsidP="00E665A5">
      <w:pPr>
        <w:pStyle w:val="Heading3"/>
      </w:pPr>
      <w:bookmarkStart w:id="79" w:name="_Toc472593861"/>
      <w:r>
        <w:lastRenderedPageBreak/>
        <w:t>Intelligenter Cron-Job</w:t>
      </w:r>
      <w:bookmarkEnd w:id="79"/>
    </w:p>
    <w:p w:rsidR="00E665A5" w:rsidRPr="00E665A5" w:rsidRDefault="00E665A5" w:rsidP="00E665A5">
      <w:r>
        <w:t>Der Cron-Job sollte so erweitert werden, dass</w:t>
      </w:r>
      <w:r w:rsidR="008E4736">
        <w:t xml:space="preserve"> der Bilddownload</w:t>
      </w:r>
      <w:r>
        <w:t xml:space="preserve"> häufiger als alle zehn Minuten </w:t>
      </w:r>
      <w:r w:rsidR="008E4736">
        <w:t>geschieht. Gleichzeitig soll ein Vorverarbeitungs-Job die Bilder bereits auf dem Server von Autos bereinigen. Dies wurde nicht weiterverfolgt, weil nicht genug Kenntnisse über Batch-Skripts</w:t>
      </w:r>
      <w:r w:rsidR="00905F06">
        <w:t xml:space="preserve"> vorhanden sind</w:t>
      </w:r>
      <w:r w:rsidR="008E4736">
        <w:t>.</w:t>
      </w:r>
    </w:p>
    <w:p w:rsidR="00916BB8" w:rsidRDefault="00916BB8">
      <w:pPr>
        <w:spacing w:line="240" w:lineRule="auto"/>
      </w:pPr>
      <w:r>
        <w:br w:type="page"/>
      </w:r>
    </w:p>
    <w:p w:rsidR="00916BB8" w:rsidRPr="00916BB8" w:rsidRDefault="00916BB8" w:rsidP="00916BB8">
      <w:pPr>
        <w:pStyle w:val="Heading1"/>
      </w:pPr>
      <w:bookmarkStart w:id="80" w:name="_Toc472593862"/>
      <w:r w:rsidRPr="00916BB8">
        <w:lastRenderedPageBreak/>
        <w:t>Bachelorarbeit</w:t>
      </w:r>
      <w:bookmarkEnd w:id="80"/>
    </w:p>
    <w:p w:rsidR="00916BB8" w:rsidRDefault="00916BB8" w:rsidP="00916BB8">
      <w:pPr>
        <w:pStyle w:val="Heading2"/>
      </w:pPr>
      <w:bookmarkStart w:id="81" w:name="_Toc472593863"/>
      <w:r w:rsidRPr="00916BB8">
        <w:t>Verbesserung zu Projekt 2</w:t>
      </w:r>
      <w:bookmarkEnd w:id="81"/>
    </w:p>
    <w:p w:rsidR="00602A09" w:rsidRDefault="008B7D6F" w:rsidP="00602A09">
      <w:r>
        <w:t xml:space="preserve">Im Projekt 2 konnte viel Wissen über den Datenstand und das Handwerk angeeignet werden. Nun aber sollen sich die Anstrengungen vermehrt auf die Verbesserung der Schneedetektion richten. </w:t>
      </w:r>
      <w:r w:rsidR="0031529B">
        <w:t>Die Erkennungsrat</w:t>
      </w:r>
      <w:r w:rsidR="00AA1DF1">
        <w:t>e de</w:t>
      </w:r>
      <w:r w:rsidR="0031529B">
        <w:t>s</w:t>
      </w:r>
      <w:r w:rsidR="00AA1DF1">
        <w:t xml:space="preserve"> Algorithmus soll messbar </w:t>
      </w:r>
      <w:r w:rsidR="00964E0D">
        <w:t>und zuverlässiger sein als der naive Ansatz aus der Projektarbeit</w:t>
      </w:r>
      <w:r w:rsidR="00AA1DF1">
        <w:t xml:space="preserve">. </w:t>
      </w:r>
      <w:r>
        <w:t>Hierzu soll</w:t>
      </w:r>
      <w:r w:rsidR="00905F06">
        <w:t>en Informationen</w:t>
      </w:r>
      <w:r>
        <w:t xml:space="preserve"> </w:t>
      </w:r>
      <w:r w:rsidR="00017D99">
        <w:t xml:space="preserve">aus dem Bildarchiv gewonnen werden, die für den Computer </w:t>
      </w:r>
      <w:r w:rsidR="00AA1DF1">
        <w:t>verständlich sind:</w:t>
      </w:r>
    </w:p>
    <w:p w:rsidR="00C03792" w:rsidRDefault="00964E0D" w:rsidP="00C03792">
      <w:r>
        <w:t>Zu jedem Bild soll in der Datenbank gespeichert sein, ob neben der Strasse Schnee liegt oder nicht. Mit dieser Zusatzinformation kann die Güte eines neuen Algorithmus gemessen werden</w:t>
      </w:r>
      <w:r w:rsidR="00BA055C">
        <w:t xml:space="preserve"> (F-Test)</w:t>
      </w:r>
      <w:r>
        <w:t xml:space="preserve">. Weiter sollen auch Licht- und Wetterverhältnisse auf dem Bild bekannt sein. So wird es möglich, dass abhängig </w:t>
      </w:r>
      <w:r w:rsidR="00F4316B">
        <w:t xml:space="preserve">vom Bildinhalt </w:t>
      </w:r>
      <w:r w:rsidR="00905F06">
        <w:t>mit</w:t>
      </w:r>
      <w:r w:rsidR="00F4316B">
        <w:t xml:space="preserve"> adäquate</w:t>
      </w:r>
      <w:r w:rsidR="00905F06">
        <w:t>n</w:t>
      </w:r>
      <w:r w:rsidR="00F4316B">
        <w:t xml:space="preserve"> Referenzwerte</w:t>
      </w:r>
      <w:r w:rsidR="00905F06">
        <w:t>n</w:t>
      </w:r>
      <w:r w:rsidR="00F4316B">
        <w:t xml:space="preserve"> </w:t>
      </w:r>
      <w:r w:rsidR="00905F06">
        <w:t>verglichen</w:t>
      </w:r>
      <w:r w:rsidR="00F4316B">
        <w:t xml:space="preserve"> wird.</w:t>
      </w:r>
    </w:p>
    <w:p w:rsidR="00916BB8" w:rsidRDefault="00916BB8" w:rsidP="00916BB8">
      <w:pPr>
        <w:pStyle w:val="Heading2"/>
      </w:pPr>
      <w:bookmarkStart w:id="82" w:name="_Toc472593864"/>
      <w:r w:rsidRPr="00916BB8">
        <w:t>F-Test</w:t>
      </w:r>
      <w:bookmarkEnd w:id="82"/>
    </w:p>
    <w:p w:rsidR="00F4316B" w:rsidRDefault="00903689" w:rsidP="00F4316B">
      <w:r>
        <w:t>Um den Algorithmus systematisch testen zu können, kommt der F-Test zum Zug. Dieser Test kann eine Aussage über die Qualität eines Klassifikators machen</w:t>
      </w:r>
      <w:sdt>
        <w:sdtPr>
          <w:id w:val="-335144695"/>
          <w:citation/>
        </w:sdtPr>
        <w:sdtEnd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rsidR="0026139E">
        <w:t>F</w:t>
      </w:r>
      <w:r>
        <w:t>. Dabei ist der Klassifikator ein Verfahren, das Objekte zu verschiedenen Klassen zuordnet. In unserem Fall gibt es die Klassen ‘Schnee’ und ‘kein Schnee’.</w:t>
      </w:r>
    </w:p>
    <w:p w:rsidR="00903689" w:rsidRDefault="00903689" w:rsidP="00F4316B">
      <w:r>
        <w:t xml:space="preserve">Bei der Klassifizierung können Fehler </w:t>
      </w:r>
      <w:r w:rsidR="00933141">
        <w:t>passieren: Entweder wird einem Schnee-Bild die Kategorie ‘kein Schnee’ oder einem schneefreien Bild die Kategorie ‘Schnee’ zugewiesen. Daraus entstehen vier verschiedene Fälle:</w:t>
      </w:r>
    </w:p>
    <w:p w:rsidR="00933141" w:rsidRDefault="00933141" w:rsidP="00F4316B"/>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2126"/>
      </w:tblGrid>
      <w:tr w:rsidR="00933141" w:rsidTr="009A00F4">
        <w:trPr>
          <w:jc w:val="center"/>
        </w:trPr>
        <w:tc>
          <w:tcPr>
            <w:tcW w:w="1418" w:type="dxa"/>
          </w:tcPr>
          <w:p w:rsidR="00933141" w:rsidRDefault="00933141" w:rsidP="009A00F4"/>
        </w:tc>
        <w:tc>
          <w:tcPr>
            <w:tcW w:w="1843" w:type="dxa"/>
          </w:tcPr>
          <w:p w:rsidR="00933141" w:rsidRDefault="00933141" w:rsidP="009A00F4">
            <w:r>
              <w:t>Es liegt Schnee</w:t>
            </w:r>
          </w:p>
        </w:tc>
        <w:tc>
          <w:tcPr>
            <w:tcW w:w="2126" w:type="dxa"/>
          </w:tcPr>
          <w:p w:rsidR="00933141" w:rsidRDefault="00933141" w:rsidP="009A00F4">
            <w:r>
              <w:t>Es liegt kein Schnee</w:t>
            </w:r>
          </w:p>
        </w:tc>
      </w:tr>
      <w:tr w:rsidR="00933141" w:rsidTr="009A00F4">
        <w:trPr>
          <w:jc w:val="center"/>
        </w:trPr>
        <w:tc>
          <w:tcPr>
            <w:tcW w:w="1418" w:type="dxa"/>
          </w:tcPr>
          <w:p w:rsidR="00933141" w:rsidRDefault="00933141" w:rsidP="009A00F4">
            <w:r>
              <w:t>Test positiv</w:t>
            </w:r>
          </w:p>
        </w:tc>
        <w:tc>
          <w:tcPr>
            <w:tcW w:w="1843" w:type="dxa"/>
            <w:shd w:val="clear" w:color="auto" w:fill="70AD47" w:themeFill="accent6"/>
          </w:tcPr>
          <w:p w:rsidR="00933141" w:rsidRDefault="00933141" w:rsidP="009A00F4">
            <w:r>
              <w:t>Richtig positiv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w:t>
            </w:r>
          </w:p>
        </w:tc>
        <w:tc>
          <w:tcPr>
            <w:tcW w:w="2126" w:type="dxa"/>
            <w:shd w:val="clear" w:color="auto" w:fill="FF0000"/>
          </w:tcPr>
          <w:p w:rsidR="00933141" w:rsidRDefault="00933141" w:rsidP="009A00F4">
            <w:r>
              <w:t>Falsch positiv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t>)</w:t>
            </w:r>
          </w:p>
        </w:tc>
      </w:tr>
      <w:tr w:rsidR="00933141" w:rsidTr="009A00F4">
        <w:trPr>
          <w:jc w:val="center"/>
        </w:trPr>
        <w:tc>
          <w:tcPr>
            <w:tcW w:w="1418" w:type="dxa"/>
          </w:tcPr>
          <w:p w:rsidR="00933141" w:rsidRDefault="00933141" w:rsidP="009A00F4">
            <w:r>
              <w:t>Test negativ</w:t>
            </w:r>
          </w:p>
        </w:tc>
        <w:tc>
          <w:tcPr>
            <w:tcW w:w="1843" w:type="dxa"/>
            <w:shd w:val="clear" w:color="auto" w:fill="FFFF00"/>
          </w:tcPr>
          <w:p w:rsidR="00933141" w:rsidRDefault="00933141" w:rsidP="009A00F4">
            <w:r>
              <w:t>Falsch negativ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t>)</w:t>
            </w:r>
          </w:p>
        </w:tc>
        <w:tc>
          <w:tcPr>
            <w:tcW w:w="2126" w:type="dxa"/>
            <w:shd w:val="clear" w:color="auto" w:fill="FFC000"/>
          </w:tcPr>
          <w:p w:rsidR="00933141" w:rsidRDefault="00933141" w:rsidP="00951C6C">
            <w:pPr>
              <w:keepNext/>
            </w:pPr>
            <w:r>
              <w:t>Richtig negativ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t>)</w:t>
            </w:r>
          </w:p>
        </w:tc>
      </w:tr>
    </w:tbl>
    <w:p w:rsidR="00933141" w:rsidRDefault="00951C6C" w:rsidP="00951C6C">
      <w:pPr>
        <w:pStyle w:val="Caption"/>
        <w:jc w:val="center"/>
      </w:pPr>
      <w:bookmarkStart w:id="83" w:name="_Toc472593788"/>
      <w:r>
        <w:t xml:space="preserve">Tabelle </w:t>
      </w:r>
      <w:fldSimple w:instr=" SEQ Tabelle \* ARABIC ">
        <w:r w:rsidR="006249AB">
          <w:rPr>
            <w:noProof/>
          </w:rPr>
          <w:t>1</w:t>
        </w:r>
      </w:fldSimple>
      <w:r>
        <w:t>: Mögliche Resultate einer Klassifizierung</w:t>
      </w:r>
      <w:bookmarkEnd w:id="83"/>
    </w:p>
    <w:p w:rsidR="0034411E" w:rsidRDefault="00EC476D" w:rsidP="00F4316B">
      <w:r>
        <w:t xml:space="preserve">Nun </w:t>
      </w:r>
      <w:r w:rsidR="0034411E">
        <w:t>können</w:t>
      </w:r>
      <w:r>
        <w:t xml:space="preserve"> nach der Durchführung einer Klassifizierung des Datenstandes</w:t>
      </w:r>
      <w:r w:rsidR="00905F06">
        <w:t>,</w:t>
      </w:r>
      <w:r>
        <w:t xml:space="preserve"> </w:t>
      </w:r>
      <w:r w:rsidR="0034411E">
        <w:t>die richtig und falsch eingeordneten Bilder aufgezählt werden. Aus diesen Zahlen lassen sich drei Kennwerte berechnen:</w:t>
      </w:r>
    </w:p>
    <w:p w:rsidR="0034411E" w:rsidRPr="0034411E" w:rsidRDefault="0034411E" w:rsidP="00F4316B">
      <m:oMathPara>
        <m:oMath>
          <m:r>
            <w:rPr>
              <w:rFonts w:ascii="Cambria Math" w:hAnsi="Cambria Math"/>
            </w:rPr>
            <m:t>Sensitivität=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en>
          </m:f>
        </m:oMath>
      </m:oMathPara>
    </w:p>
    <w:p w:rsidR="0034411E" w:rsidRDefault="0034411E" w:rsidP="00F4316B"/>
    <w:p w:rsidR="0034411E" w:rsidRDefault="0034411E" w:rsidP="00F4316B">
      <m:oMathPara>
        <m:oMath>
          <m:r>
            <w:rPr>
              <w:rFonts w:ascii="Cambria Math" w:hAnsi="Cambria Math"/>
            </w:rPr>
            <m:t>Genauigkeit=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den>
          </m:f>
        </m:oMath>
      </m:oMathPara>
    </w:p>
    <w:p w:rsidR="0034411E" w:rsidRDefault="0034411E" w:rsidP="0034411E"/>
    <w:p w:rsidR="0034411E" w:rsidRDefault="0034411E" w:rsidP="0034411E">
      <w:r>
        <w:t>Die Sensitivität ist das Verhältnis zwischen den richtig detektierten Objekten zu allen positiv klassifizierten Objekten. Während die Genauigkeit ein Verhältnis zwischen den richtig detektierten und allen tatsächlich positiven Objekten ist. Aus diesen zwei Kennzahlen bildet sich der F-Wert:</w:t>
      </w:r>
    </w:p>
    <w:p w:rsidR="0034411E" w:rsidRDefault="0034411E" w:rsidP="0034411E">
      <m:oMathPara>
        <m:oMath>
          <m:r>
            <w:rPr>
              <w:rFonts w:ascii="Cambria Math" w:hAnsi="Cambria Math"/>
            </w:rPr>
            <m:t>F=2*</m:t>
          </m:r>
          <m:f>
            <m:fPr>
              <m:ctrlPr>
                <w:rPr>
                  <w:rFonts w:ascii="Cambria Math" w:hAnsi="Cambria Math"/>
                  <w:i/>
                </w:rPr>
              </m:ctrlPr>
            </m:fPr>
            <m:num>
              <m:r>
                <w:rPr>
                  <w:rFonts w:ascii="Cambria Math" w:hAnsi="Cambria Math"/>
                </w:rPr>
                <m:t>Sensitivität*Genauigkeit</m:t>
              </m:r>
            </m:num>
            <m:den>
              <m:r>
                <w:rPr>
                  <w:rFonts w:ascii="Cambria Math" w:hAnsi="Cambria Math"/>
                </w:rPr>
                <m:t>Sensitivität+Genauigkeit</m:t>
              </m:r>
            </m:den>
          </m:f>
        </m:oMath>
      </m:oMathPara>
    </w:p>
    <w:p w:rsidR="0034411E" w:rsidRDefault="0034411E" w:rsidP="00F4316B"/>
    <w:p w:rsidR="00753CB3" w:rsidRDefault="00E22AC0" w:rsidP="00C03792">
      <w:r>
        <w:t>Der Wertbereich aller drei Zahlen ist zwischen 0 und 1. Je höher die Werte sind, des</w:t>
      </w:r>
      <w:r w:rsidR="00765B0A">
        <w:t>to besser ist der Klassifikator.</w:t>
      </w:r>
    </w:p>
    <w:p w:rsidR="00916BB8" w:rsidRDefault="00916BB8" w:rsidP="00916BB8">
      <w:pPr>
        <w:pStyle w:val="Heading2"/>
      </w:pPr>
      <w:bookmarkStart w:id="84" w:name="_Toc472593865"/>
      <w:r w:rsidRPr="00916BB8">
        <w:t>Stichprobe aufbauen</w:t>
      </w:r>
      <w:bookmarkEnd w:id="84"/>
    </w:p>
    <w:p w:rsidR="00B3590E" w:rsidRPr="006B1C02" w:rsidRDefault="006B1C02" w:rsidP="006B1C02">
      <w:r>
        <w:t xml:space="preserve">Damit der Klassifikator prüfbar ist, muss also die Wahrheit bekannt sein. Das bedeutet zu </w:t>
      </w:r>
      <w:r w:rsidR="00B3590E">
        <w:t xml:space="preserve">möglichst </w:t>
      </w:r>
      <w:r>
        <w:t>jedem Bild aus dem Bildarchiv muss erfasst werden, ob auf dem Bild Schnee liegt oder nicht.</w:t>
      </w:r>
      <w:r w:rsidR="00BD010E">
        <w:t xml:space="preserve"> Dafür wird die bestehende </w:t>
      </w:r>
      <w:r w:rsidR="00B3590E">
        <w:t>Applikation erweitert mit einer ‘Klassifizierung per Hand’.</w:t>
      </w:r>
    </w:p>
    <w:p w:rsidR="00B3590E" w:rsidRDefault="00B3590E" w:rsidP="00B3590E">
      <w:pPr>
        <w:pStyle w:val="Heading3"/>
      </w:pPr>
      <w:bookmarkStart w:id="85" w:name="_Toc472593866"/>
      <w:r w:rsidRPr="006B1C02">
        <w:lastRenderedPageBreak/>
        <w:t>Kategorien</w:t>
      </w:r>
      <w:bookmarkEnd w:id="85"/>
    </w:p>
    <w:p w:rsidR="00B3590E" w:rsidRDefault="00204060" w:rsidP="00B3590E">
      <w:r>
        <w:t xml:space="preserve">Neben den zwei offensichtlichen Kategorien ‘Schnee’ und ‘kein Schnee’, gibt es weitere Fälle, bei denen </w:t>
      </w:r>
      <w:r w:rsidR="006C31A3">
        <w:t>der</w:t>
      </w:r>
      <w:r w:rsidR="00B3590E">
        <w:t xml:space="preserve"> Bild</w:t>
      </w:r>
      <w:r w:rsidR="006C31A3">
        <w:t>inhalt</w:t>
      </w:r>
      <w:r w:rsidR="00B3590E">
        <w:t xml:space="preserve"> </w:t>
      </w:r>
      <w:r>
        <w:t xml:space="preserve">beeinflusst ist. Abhängig vom </w:t>
      </w:r>
      <w:r w:rsidR="00B3590E">
        <w:t>Sonnenstand und den Wetterverhältnissen</w:t>
      </w:r>
      <w:r>
        <w:t xml:space="preserve"> verändern sich die </w:t>
      </w:r>
      <w:r w:rsidR="006C31A3">
        <w:t xml:space="preserve">abgebildeten </w:t>
      </w:r>
      <w:r>
        <w:t>Farben und Sichtverhältnisse</w:t>
      </w:r>
      <w:r w:rsidR="00B3590E">
        <w:t xml:space="preserve">. Es kamen </w:t>
      </w:r>
      <w:r w:rsidR="00E6333E">
        <w:t xml:space="preserve">insgesamt </w:t>
      </w:r>
      <w:r w:rsidR="00B3590E">
        <w:t>folgende Bild-Kategorien zum Vorschein:</w:t>
      </w:r>
    </w:p>
    <w:p w:rsidR="00204060" w:rsidRDefault="00204060" w:rsidP="00B3590E"/>
    <w:tbl>
      <w:tblPr>
        <w:tblStyle w:val="TableGrid"/>
        <w:tblW w:w="0" w:type="auto"/>
        <w:tblLook w:val="04A0" w:firstRow="1" w:lastRow="0" w:firstColumn="1" w:lastColumn="0" w:noHBand="0" w:noVBand="1"/>
      </w:tblPr>
      <w:tblGrid>
        <w:gridCol w:w="3018"/>
        <w:gridCol w:w="3018"/>
        <w:gridCol w:w="3019"/>
      </w:tblGrid>
      <w:tr w:rsidR="00E6333E" w:rsidTr="00E6333E">
        <w:tc>
          <w:tcPr>
            <w:tcW w:w="3018" w:type="dxa"/>
          </w:tcPr>
          <w:p w:rsidR="00AA0575" w:rsidRDefault="00E6333E" w:rsidP="00AA0575">
            <w:pPr>
              <w:keepNext/>
              <w:jc w:val="center"/>
            </w:pPr>
            <w:r>
              <w:rPr>
                <w:noProof/>
                <w:lang w:eastAsia="de-CH"/>
              </w:rPr>
              <w:drawing>
                <wp:inline distT="0" distB="0" distL="0" distR="0" wp14:anchorId="541CA62C" wp14:editId="6A1FB961">
                  <wp:extent cx="1836000" cy="1501612"/>
                  <wp:effectExtent l="0" t="0" r="0" b="3810"/>
                  <wp:docPr id="13" name="Picture 13" descr="C:\Users\uzapy\AppData\Local\Microsoft\Windows\INetCacheContent.Word\mvk131_20150317_13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zapy\AppData\Local\Microsoft\Windows\INetCacheContent.Word\mvk131_20150317_130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6000" cy="1501612"/>
                          </a:xfrm>
                          <a:prstGeom prst="rect">
                            <a:avLst/>
                          </a:prstGeom>
                          <a:noFill/>
                          <a:ln>
                            <a:noFill/>
                          </a:ln>
                        </pic:spPr>
                      </pic:pic>
                    </a:graphicData>
                  </a:graphic>
                </wp:inline>
              </w:drawing>
            </w:r>
          </w:p>
          <w:p w:rsidR="00E6333E" w:rsidRDefault="00AA0575" w:rsidP="00AA0575">
            <w:pPr>
              <w:pStyle w:val="Caption"/>
              <w:jc w:val="center"/>
            </w:pPr>
            <w:bookmarkStart w:id="86" w:name="_Toc472593816"/>
            <w:r>
              <w:t xml:space="preserve">Abbildung </w:t>
            </w:r>
            <w:fldSimple w:instr=" SEQ Abbildung \* ARABIC ">
              <w:r w:rsidR="006249AB">
                <w:rPr>
                  <w:noProof/>
                </w:rPr>
                <w:t>21</w:t>
              </w:r>
            </w:fldSimple>
            <w:r>
              <w:t>: Kategorie 'kein Schnee'</w:t>
            </w:r>
            <w:bookmarkEnd w:id="86"/>
          </w:p>
        </w:tc>
        <w:tc>
          <w:tcPr>
            <w:tcW w:w="3018" w:type="dxa"/>
          </w:tcPr>
          <w:p w:rsidR="00AA0575" w:rsidRDefault="00E6333E" w:rsidP="00AA0575">
            <w:pPr>
              <w:keepNext/>
              <w:jc w:val="center"/>
            </w:pPr>
            <w:r>
              <w:rPr>
                <w:noProof/>
                <w:lang w:eastAsia="de-CH"/>
              </w:rPr>
              <w:drawing>
                <wp:inline distT="0" distB="0" distL="0" distR="0">
                  <wp:extent cx="1836000" cy="1501559"/>
                  <wp:effectExtent l="0" t="0" r="0" b="3810"/>
                  <wp:docPr id="22" name="Picture 22" descr="C:\Users\uzapy\AppData\Local\Microsoft\Windows\INetCacheContent.Word\mvk131_20150130_11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zapy\AppData\Local\Microsoft\Windows\INetCacheContent.Word\mvk131_20150130_1150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36000" cy="1501559"/>
                          </a:xfrm>
                          <a:prstGeom prst="rect">
                            <a:avLst/>
                          </a:prstGeom>
                          <a:noFill/>
                          <a:ln>
                            <a:noFill/>
                          </a:ln>
                        </pic:spPr>
                      </pic:pic>
                    </a:graphicData>
                  </a:graphic>
                </wp:inline>
              </w:drawing>
            </w:r>
          </w:p>
          <w:p w:rsidR="00E6333E" w:rsidRDefault="00AA0575" w:rsidP="00AA0575">
            <w:pPr>
              <w:pStyle w:val="Caption"/>
              <w:jc w:val="center"/>
            </w:pPr>
            <w:bookmarkStart w:id="87" w:name="_Toc472593817"/>
            <w:r>
              <w:t xml:space="preserve">Abbildung </w:t>
            </w:r>
            <w:fldSimple w:instr=" SEQ Abbildung \* ARABIC ">
              <w:r w:rsidR="006249AB">
                <w:rPr>
                  <w:noProof/>
                </w:rPr>
                <w:t>22</w:t>
              </w:r>
            </w:fldSimple>
            <w:r>
              <w:t>: Kategorie 'Schnee'</w:t>
            </w:r>
            <w:bookmarkEnd w:id="87"/>
          </w:p>
        </w:tc>
        <w:tc>
          <w:tcPr>
            <w:tcW w:w="3019" w:type="dxa"/>
          </w:tcPr>
          <w:p w:rsidR="00E6333E" w:rsidRDefault="00E6333E" w:rsidP="00E6333E">
            <w:pPr>
              <w:jc w:val="center"/>
            </w:pPr>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656CFF" w:rsidP="00AA0575">
            <w:pPr>
              <w:keepNext/>
              <w:jc w:val="center"/>
            </w:pPr>
            <w:r>
              <w:rPr>
                <w:noProof/>
                <w:sz w:val="20"/>
                <w:lang w:eastAsia="de-CH"/>
              </w:rPr>
              <w:pict>
                <v:shape id="_x0000_i1030" type="#_x0000_t75" style="width:143.9pt;height:117.7pt">
                  <v:imagedata r:id="rId36" o:title="mvk131_20150112_075001"/>
                </v:shape>
              </w:pict>
            </w:r>
          </w:p>
          <w:p w:rsidR="00E6333E" w:rsidRDefault="00AA0575" w:rsidP="00AA0575">
            <w:pPr>
              <w:pStyle w:val="Caption"/>
              <w:jc w:val="center"/>
            </w:pPr>
            <w:bookmarkStart w:id="88" w:name="_Toc472593818"/>
            <w:r>
              <w:t xml:space="preserve">Abbildung </w:t>
            </w:r>
            <w:fldSimple w:instr=" SEQ Abbildung \* ARABIC ">
              <w:r w:rsidR="006249AB">
                <w:rPr>
                  <w:noProof/>
                </w:rPr>
                <w:t>23</w:t>
              </w:r>
            </w:fldSimple>
            <w:r>
              <w:t>: Kategorie 'Tag'</w:t>
            </w:r>
            <w:bookmarkEnd w:id="88"/>
          </w:p>
        </w:tc>
        <w:tc>
          <w:tcPr>
            <w:tcW w:w="3018" w:type="dxa"/>
          </w:tcPr>
          <w:p w:rsidR="00AA0575" w:rsidRDefault="00656CFF" w:rsidP="00AA0575">
            <w:pPr>
              <w:keepNext/>
              <w:jc w:val="center"/>
            </w:pPr>
            <w:r>
              <w:rPr>
                <w:noProof/>
                <w:sz w:val="20"/>
                <w:lang w:eastAsia="de-CH"/>
              </w:rPr>
              <w:pict>
                <v:shape id="_x0000_i1031" type="#_x0000_t75" style="width:143.9pt;height:117.7pt">
                  <v:imagedata r:id="rId37" o:title="mvk131_20160325_052001"/>
                </v:shape>
              </w:pict>
            </w:r>
          </w:p>
          <w:p w:rsidR="00E6333E" w:rsidRDefault="00AA0575" w:rsidP="00AA0575">
            <w:pPr>
              <w:pStyle w:val="Caption"/>
              <w:jc w:val="center"/>
            </w:pPr>
            <w:bookmarkStart w:id="89" w:name="_Toc472593819"/>
            <w:r>
              <w:t xml:space="preserve">Abbildung </w:t>
            </w:r>
            <w:fldSimple w:instr=" SEQ Abbildung \* ARABIC ">
              <w:r w:rsidR="006249AB">
                <w:rPr>
                  <w:noProof/>
                </w:rPr>
                <w:t>24</w:t>
              </w:r>
            </w:fldSimple>
            <w:r>
              <w:t>: Kategorie 'Dämmerung' (Morgen oder Abend)</w:t>
            </w:r>
            <w:bookmarkEnd w:id="89"/>
          </w:p>
        </w:tc>
        <w:tc>
          <w:tcPr>
            <w:tcW w:w="3019" w:type="dxa"/>
          </w:tcPr>
          <w:p w:rsidR="00AA0575" w:rsidRDefault="00E6333E" w:rsidP="00AA0575">
            <w:pPr>
              <w:keepNext/>
              <w:jc w:val="center"/>
            </w:pPr>
            <w:r>
              <w:rPr>
                <w:noProof/>
                <w:lang w:eastAsia="de-CH"/>
              </w:rPr>
              <w:drawing>
                <wp:inline distT="0" distB="0" distL="0" distR="0">
                  <wp:extent cx="1837690" cy="1498600"/>
                  <wp:effectExtent l="0" t="0" r="0" b="6350"/>
                  <wp:docPr id="30" name="Picture 30" descr="C:\Users\uzapy\AppData\Local\Microsoft\Windows\INetCacheContent.Word\mvk131_20141218_22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zapy\AppData\Local\Microsoft\Windows\INetCacheContent.Word\mvk131_20141218_2220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0" w:name="_Toc472593820"/>
            <w:r>
              <w:t xml:space="preserve">Abbildung </w:t>
            </w:r>
            <w:fldSimple w:instr=" SEQ Abbildung \* ARABIC ">
              <w:r w:rsidR="006249AB">
                <w:rPr>
                  <w:noProof/>
                </w:rPr>
                <w:t>25</w:t>
              </w:r>
            </w:fldSimple>
            <w:r>
              <w:t>: Kategorie 'Nacht'</w:t>
            </w:r>
            <w:bookmarkEnd w:id="90"/>
          </w:p>
        </w:tc>
      </w:tr>
    </w:tbl>
    <w:p w:rsidR="00E6333E" w:rsidRDefault="00E6333E" w:rsidP="00B3590E"/>
    <w:tbl>
      <w:tblPr>
        <w:tblStyle w:val="TableGrid"/>
        <w:tblW w:w="0" w:type="auto"/>
        <w:tblLook w:val="04A0" w:firstRow="1" w:lastRow="0" w:firstColumn="1" w:lastColumn="0" w:noHBand="0" w:noVBand="1"/>
      </w:tblPr>
      <w:tblGrid>
        <w:gridCol w:w="3018"/>
        <w:gridCol w:w="3018"/>
        <w:gridCol w:w="3019"/>
      </w:tblGrid>
      <w:tr w:rsidR="00E6333E" w:rsidTr="00A93EB3">
        <w:tc>
          <w:tcPr>
            <w:tcW w:w="3018" w:type="dxa"/>
          </w:tcPr>
          <w:p w:rsidR="00AA0575" w:rsidRDefault="00450C62" w:rsidP="00AA0575">
            <w:pPr>
              <w:keepNext/>
              <w:jc w:val="center"/>
            </w:pPr>
            <w:r>
              <w:rPr>
                <w:noProof/>
                <w:lang w:eastAsia="de-CH"/>
              </w:rPr>
              <w:drawing>
                <wp:inline distT="0" distB="0" distL="0" distR="0">
                  <wp:extent cx="1836000" cy="1501613"/>
                  <wp:effectExtent l="0" t="0" r="0" b="3810"/>
                  <wp:docPr id="37" name="Picture 37" descr="C:\Users\uzapy\AppData\Local\Microsoft\Windows\INetCacheContent.Word\mvk131_20151027_0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zapy\AppData\Local\Microsoft\Windows\INetCacheContent.Word\mvk131_20151027_0650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1" w:name="_Toc472593821"/>
            <w:r>
              <w:t xml:space="preserve">Abbildung </w:t>
            </w:r>
            <w:fldSimple w:instr=" SEQ Abbildung \* ARABIC ">
              <w:r w:rsidR="006249AB">
                <w:rPr>
                  <w:noProof/>
                </w:rPr>
                <w:t>26</w:t>
              </w:r>
            </w:fldSimple>
            <w:r>
              <w:t>: Kategorie 'Nebel'</w:t>
            </w:r>
            <w:bookmarkEnd w:id="91"/>
          </w:p>
        </w:tc>
        <w:tc>
          <w:tcPr>
            <w:tcW w:w="3018" w:type="dxa"/>
          </w:tcPr>
          <w:p w:rsidR="00AA0575" w:rsidRDefault="00972B28" w:rsidP="00AA0575">
            <w:pPr>
              <w:keepNext/>
              <w:jc w:val="center"/>
            </w:pPr>
            <w:r>
              <w:rPr>
                <w:noProof/>
                <w:lang w:eastAsia="de-CH"/>
              </w:rPr>
              <w:drawing>
                <wp:inline distT="0" distB="0" distL="0" distR="0">
                  <wp:extent cx="1836000" cy="1501613"/>
                  <wp:effectExtent l="0" t="0" r="0" b="3810"/>
                  <wp:docPr id="38" name="Picture 38" descr="C:\Users\uzapy\AppData\Local\Microsoft\Windows\INetCacheContent.Word\mvk131_20150223_124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zapy\AppData\Local\Microsoft\Windows\INetCacheContent.Word\mvk131_20150223_12400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6000" cy="1501613"/>
                          </a:xfrm>
                          <a:prstGeom prst="rect">
                            <a:avLst/>
                          </a:prstGeom>
                          <a:noFill/>
                          <a:ln>
                            <a:noFill/>
                          </a:ln>
                        </pic:spPr>
                      </pic:pic>
                    </a:graphicData>
                  </a:graphic>
                </wp:inline>
              </w:drawing>
            </w:r>
          </w:p>
          <w:p w:rsidR="00E6333E" w:rsidRDefault="00AA0575" w:rsidP="00AA0575">
            <w:pPr>
              <w:pStyle w:val="Caption"/>
              <w:jc w:val="center"/>
            </w:pPr>
            <w:bookmarkStart w:id="92" w:name="_Toc472593822"/>
            <w:r>
              <w:t xml:space="preserve">Abbildung </w:t>
            </w:r>
            <w:fldSimple w:instr=" SEQ Abbildung \* ARABIC ">
              <w:r w:rsidR="006249AB">
                <w:rPr>
                  <w:noProof/>
                </w:rPr>
                <w:t>27</w:t>
              </w:r>
            </w:fldSimple>
            <w:r>
              <w:t>: Kategorie 'Niederschlag'</w:t>
            </w:r>
            <w:bookmarkEnd w:id="92"/>
          </w:p>
        </w:tc>
        <w:tc>
          <w:tcPr>
            <w:tcW w:w="3019" w:type="dxa"/>
          </w:tcPr>
          <w:p w:rsidR="00AA0575" w:rsidRDefault="00972B28" w:rsidP="00AA0575">
            <w:pPr>
              <w:keepNext/>
              <w:jc w:val="center"/>
            </w:pPr>
            <w:r>
              <w:rPr>
                <w:noProof/>
                <w:lang w:eastAsia="de-CH"/>
              </w:rPr>
              <w:drawing>
                <wp:inline distT="0" distB="0" distL="0" distR="0">
                  <wp:extent cx="1837690" cy="1498600"/>
                  <wp:effectExtent l="0" t="0" r="0" b="6350"/>
                  <wp:docPr id="39" name="Picture 39" descr="C:\Users\uzapy\AppData\Local\Microsoft\Windows\INetCacheContent.Word\mvk131_20151107_14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zapy\AppData\Local\Microsoft\Windows\INetCacheContent.Word\mvk131_20151107_14300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7690" cy="1498600"/>
                          </a:xfrm>
                          <a:prstGeom prst="rect">
                            <a:avLst/>
                          </a:prstGeom>
                          <a:noFill/>
                          <a:ln>
                            <a:noFill/>
                          </a:ln>
                        </pic:spPr>
                      </pic:pic>
                    </a:graphicData>
                  </a:graphic>
                </wp:inline>
              </w:drawing>
            </w:r>
          </w:p>
          <w:p w:rsidR="00E6333E" w:rsidRDefault="00AA0575" w:rsidP="00AA0575">
            <w:pPr>
              <w:pStyle w:val="Caption"/>
              <w:jc w:val="center"/>
            </w:pPr>
            <w:bookmarkStart w:id="93" w:name="_Toc472593823"/>
            <w:r>
              <w:t xml:space="preserve">Abbildung </w:t>
            </w:r>
            <w:fldSimple w:instr=" SEQ Abbildung \* ARABIC ">
              <w:r w:rsidR="006249AB">
                <w:rPr>
                  <w:noProof/>
                </w:rPr>
                <w:t>28</w:t>
              </w:r>
            </w:fldSimple>
            <w:r>
              <w:t>: Kategorie 'schlechte Lichtverhältnisse' (Reflektionen oder direkte Sonneneinstrahlung)</w:t>
            </w:r>
            <w:bookmarkEnd w:id="93"/>
          </w:p>
        </w:tc>
      </w:tr>
    </w:tbl>
    <w:p w:rsidR="00204060" w:rsidRDefault="00204060" w:rsidP="00B3590E"/>
    <w:p w:rsidR="00E6333E" w:rsidRPr="00C335AA" w:rsidRDefault="00CD56F6" w:rsidP="00B3590E">
      <w:r>
        <w:t>Zudem können auch mehrere Beeinträchtigungen gleichzeitig eintreffen. So können zum Beispiel Scheinwerfer auf einer regennassen Strasse Reflektionen verursachen oder Sonneneinstrahlung bei Nebel am Morgen das Bild heller erscheinen lassen.</w:t>
      </w:r>
      <w:r w:rsidR="006C31A3">
        <w:t xml:space="preserve"> Dies macht die naive Detektion mit dem Vergleich zu globalen Referenzwerten zu fehleranfällig.</w:t>
      </w:r>
    </w:p>
    <w:p w:rsidR="006D3376" w:rsidRPr="006D3376" w:rsidRDefault="00916BB8" w:rsidP="006D3376">
      <w:pPr>
        <w:pStyle w:val="Heading3"/>
      </w:pPr>
      <w:bookmarkStart w:id="94" w:name="_Toc472593867"/>
      <w:r w:rsidRPr="00916BB8">
        <w:lastRenderedPageBreak/>
        <w:t>Programm</w:t>
      </w:r>
      <w:bookmarkEnd w:id="94"/>
      <w:r w:rsidR="006D3376">
        <w:br/>
      </w:r>
    </w:p>
    <w:p w:rsidR="00AA0575" w:rsidRDefault="00B3590E" w:rsidP="00AA0575">
      <w:pPr>
        <w:keepNext/>
        <w:jc w:val="center"/>
      </w:pPr>
      <w:r>
        <w:rPr>
          <w:noProof/>
          <w:lang w:eastAsia="de-CH"/>
        </w:rPr>
        <w:drawing>
          <wp:inline distT="0" distB="0" distL="0" distR="0" wp14:anchorId="338C3E54" wp14:editId="58ECBB07">
            <wp:extent cx="5443200" cy="35460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3200" cy="3546000"/>
                    </a:xfrm>
                    <a:prstGeom prst="rect">
                      <a:avLst/>
                    </a:prstGeom>
                  </pic:spPr>
                </pic:pic>
              </a:graphicData>
            </a:graphic>
          </wp:inline>
        </w:drawing>
      </w:r>
    </w:p>
    <w:p w:rsidR="00CC726E" w:rsidRDefault="00AA0575" w:rsidP="00AA0575">
      <w:pPr>
        <w:pStyle w:val="Caption"/>
        <w:jc w:val="center"/>
      </w:pPr>
      <w:bookmarkStart w:id="95" w:name="_Toc472593824"/>
      <w:r>
        <w:t xml:space="preserve">Abbildung </w:t>
      </w:r>
      <w:fldSimple w:instr=" SEQ Abbildung \* ARABIC ">
        <w:r w:rsidR="006249AB">
          <w:rPr>
            <w:noProof/>
          </w:rPr>
          <w:t>29</w:t>
        </w:r>
      </w:fldSimple>
      <w:r w:rsidRPr="003B7B11">
        <w:t xml:space="preserve">: Bildschirmfoto des </w:t>
      </w:r>
      <w:r>
        <w:t>Kategorieerfassungsmoduls</w:t>
      </w:r>
      <w:bookmarkEnd w:id="95"/>
    </w:p>
    <w:p w:rsidR="00070B71" w:rsidRDefault="00A13338" w:rsidP="00B3590E">
      <w:r>
        <w:t>Um den Aufbau der Stichprobe in einer möglichst kurzen Zeit zu bewältigen</w:t>
      </w:r>
      <w:r w:rsidR="00DB61A8">
        <w:t>,</w:t>
      </w:r>
      <w:r>
        <w:t xml:space="preserve"> wurde die Applikation u</w:t>
      </w:r>
      <w:r w:rsidR="00905F06">
        <w:t>m ein</w:t>
      </w:r>
      <w:r>
        <w:t xml:space="preserve"> ‘Kategorisierungs-Modul’ erweitert. </w:t>
      </w:r>
      <w:r w:rsidR="00B3590E">
        <w:t>In diesem Modul werden Bilder in ihrer</w:t>
      </w:r>
      <w:r w:rsidR="00905F06">
        <w:t xml:space="preserve"> Aufnahmereihenfolge geladen und</w:t>
      </w:r>
      <w:r w:rsidR="00B3590E">
        <w:t xml:space="preserve"> eines nach dem anderen gross angezeigt.</w:t>
      </w:r>
      <w:r w:rsidR="00836F58">
        <w:t xml:space="preserve"> Daneben werden nachfolgende Bilder angezeigt, die einen Überblick geben, wie sich die Sichtverhältnisse in den darauffolgenden</w:t>
      </w:r>
      <w:r w:rsidR="00070B71">
        <w:t xml:space="preserve"> Minuten verändert haben.</w:t>
      </w:r>
    </w:p>
    <w:p w:rsidR="00B3590E" w:rsidRDefault="00836F58" w:rsidP="00B3590E">
      <w:r>
        <w:t xml:space="preserve">Mit den Knöpfen oberhalb der Bilder lässt sich die Situation im Bild auf die Kategorien verteilen und </w:t>
      </w:r>
      <w:r w:rsidR="00070B71">
        <w:t xml:space="preserve">das Bild wechseln. Um die Bilder schneller durcharbeiten zu können ist das Modul vollständig mit der Tastatur </w:t>
      </w:r>
      <w:r w:rsidR="00233EFE">
        <w:t>bedienbar</w:t>
      </w:r>
      <w:r w:rsidR="00070B71">
        <w:t>:</w:t>
      </w:r>
    </w:p>
    <w:p w:rsidR="007A09BD" w:rsidRDefault="007A09BD" w:rsidP="00B3590E"/>
    <w:p w:rsidR="00070B71" w:rsidRDefault="00070B71" w:rsidP="00EB4ECA">
      <w:pPr>
        <w:pStyle w:val="ListParagraph"/>
        <w:numPr>
          <w:ilvl w:val="0"/>
          <w:numId w:val="16"/>
        </w:numPr>
      </w:pPr>
      <w:r>
        <w:t xml:space="preserve">Vorwärts und Zurück auf der Zeitachse ist auf </w:t>
      </w:r>
      <w:r w:rsidR="00DB61A8">
        <w:t>der</w:t>
      </w:r>
      <w:r>
        <w:t xml:space="preserve"> rechte</w:t>
      </w:r>
      <w:r w:rsidR="00DB61A8">
        <w:t>n</w:t>
      </w:r>
      <w:r>
        <w:t xml:space="preserve"> beziehungsweise linke</w:t>
      </w:r>
      <w:r w:rsidR="00DB61A8">
        <w:t>n</w:t>
      </w:r>
      <w:r>
        <w:t xml:space="preserve"> Pfeiltaste abgebildet.</w:t>
      </w:r>
      <w:r w:rsidR="007A09BD">
        <w:t xml:space="preserve"> Bei jedem Wechsel auf das nächste oder vorangehende Bild, wird der definierte Zustand zum Datensatz gespeichert.</w:t>
      </w:r>
    </w:p>
    <w:p w:rsidR="00070B71" w:rsidRDefault="00070B71" w:rsidP="00EB4ECA">
      <w:pPr>
        <w:pStyle w:val="ListParagraph"/>
        <w:numPr>
          <w:ilvl w:val="0"/>
          <w:numId w:val="16"/>
        </w:numPr>
      </w:pPr>
      <w:r>
        <w:t>Nummerntaste 1 schaltet zwischen ‘Schnee’ und ‘kein Schnee’ um</w:t>
      </w:r>
    </w:p>
    <w:p w:rsidR="00070B71" w:rsidRDefault="00070B71" w:rsidP="00EB4ECA">
      <w:pPr>
        <w:pStyle w:val="ListParagraph"/>
        <w:numPr>
          <w:ilvl w:val="0"/>
          <w:numId w:val="16"/>
        </w:numPr>
      </w:pPr>
      <w:r>
        <w:t xml:space="preserve">Nummerntaste 2 </w:t>
      </w:r>
      <w:r w:rsidR="007A09BD">
        <w:t>wechselt periodisch die Tageszeitoptionen:</w:t>
      </w:r>
      <w:r w:rsidR="007A09BD">
        <w:br/>
        <w:t>Nacht =&gt; Dämmerung =&gt; Tag =&gt; Dämmerung =&gt; Nacht =&gt; …</w:t>
      </w:r>
    </w:p>
    <w:p w:rsidR="007A09BD" w:rsidRDefault="007A09BD" w:rsidP="00EB4ECA">
      <w:pPr>
        <w:pStyle w:val="ListParagraph"/>
        <w:numPr>
          <w:ilvl w:val="0"/>
          <w:numId w:val="16"/>
        </w:numPr>
      </w:pPr>
      <w:r>
        <w:t>Nummerntasten 3, 4 und 5 aktivieren und deaktivieren die Nebel-, Bewölkungs- und Regen-Option</w:t>
      </w:r>
    </w:p>
    <w:p w:rsidR="007A09BD" w:rsidRDefault="007A09BD" w:rsidP="00EB4ECA">
      <w:pPr>
        <w:pStyle w:val="ListParagraph"/>
        <w:numPr>
          <w:ilvl w:val="0"/>
          <w:numId w:val="16"/>
        </w:numPr>
      </w:pPr>
      <w:r>
        <w:t>Nummerntaste 6 schaltet zwischen guten und schlechten Lichtverhältnissen um</w:t>
      </w:r>
    </w:p>
    <w:p w:rsidR="005E7A88" w:rsidRDefault="005E7A88" w:rsidP="005E7A88"/>
    <w:p w:rsidR="006D3376" w:rsidRDefault="006D3376" w:rsidP="006D3376">
      <w:r>
        <w:t xml:space="preserve">Auf Datenbankebene wurde die Bild-Tabelle so erweitert, dass </w:t>
      </w:r>
      <w:r w:rsidR="00CB26DE">
        <w:t xml:space="preserve">neben dem Dateipfad, der Kamera und dem Aufnahmezeitpunkt auch </w:t>
      </w:r>
      <w:r>
        <w:t>die Kategorie</w:t>
      </w:r>
      <w:r w:rsidR="00CB26DE">
        <w:t xml:space="preserve">zugehörigkeit als </w:t>
      </w:r>
      <w:r>
        <w:t>Wahrheitswert (Boolean / Bit) gespeichert werden kann:</w:t>
      </w:r>
    </w:p>
    <w:p w:rsidR="00753CB3" w:rsidRDefault="00753CB3">
      <w:pPr>
        <w:spacing w:line="240" w:lineRule="auto"/>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6D3376" w:rsidTr="00753CB3">
        <w:tc>
          <w:tcPr>
            <w:tcW w:w="9045" w:type="dxa"/>
          </w:tcPr>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FF"/>
                <w:sz w:val="18"/>
                <w:szCs w:val="18"/>
                <w:lang w:val="en-US" w:eastAsia="de-CH"/>
              </w:rPr>
              <w:t>CREATE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TABLE</w:t>
            </w:r>
            <w:r w:rsidRPr="006D3376">
              <w:rPr>
                <w:rFonts w:ascii="Consolas" w:eastAsia="Times New Roman" w:hAnsi="Consolas" w:cs="Courier New"/>
                <w:color w:val="000000"/>
                <w:sz w:val="18"/>
                <w:szCs w:val="18"/>
                <w:lang w:val="en-US" w:eastAsia="de-CH"/>
              </w:rPr>
              <w:t> [dbo]</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[Images]</w:t>
            </w:r>
            <w:r w:rsidRPr="006D3376">
              <w:rPr>
                <w:rFonts w:ascii="Consolas" w:eastAsia="Times New Roman" w:hAnsi="Consolas" w:cs="Courier New"/>
                <w:color w:val="0000FF"/>
                <w:sz w:val="18"/>
                <w:szCs w:val="18"/>
                <w:lang w:val="en-US" w:eastAsia="de-CH"/>
              </w:rPr>
              <w:t> </w:t>
            </w:r>
            <w:r w:rsidRPr="006D3376">
              <w:rPr>
                <w:rFonts w:ascii="Consolas" w:eastAsia="Times New Roman" w:hAnsi="Consolas" w:cs="Courier New"/>
                <w:color w:val="808080"/>
                <w:sz w:val="18"/>
                <w:szCs w:val="18"/>
                <w:lang w:val="en-US" w:eastAsia="de-CH"/>
              </w:rPr>
              <w:t>(</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[ID]           </w:t>
            </w:r>
            <w:r w:rsidRPr="006D3376">
              <w:rPr>
                <w:rFonts w:ascii="Consolas" w:eastAsia="Times New Roman" w:hAnsi="Consolas" w:cs="Courier New"/>
                <w:color w:val="0000FF"/>
                <w:sz w:val="18"/>
                <w:szCs w:val="18"/>
                <w:lang w:val="en-US" w:eastAsia="de-CH"/>
              </w:rPr>
              <w:t>INT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IDENTITY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1</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[Name]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[Place]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50</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[DateTime]     </w:t>
            </w:r>
            <w:r w:rsidRPr="006D3376">
              <w:rPr>
                <w:rFonts w:ascii="Consolas" w:eastAsia="Times New Roman" w:hAnsi="Consolas" w:cs="Courier New"/>
                <w:color w:val="0000FF"/>
                <w:sz w:val="18"/>
                <w:szCs w:val="18"/>
                <w:lang w:val="en-US" w:eastAsia="de-CH"/>
              </w:rPr>
              <w:t>DATETIME</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NOT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[TimeZone]     </w:t>
            </w:r>
            <w:r w:rsidRPr="006D3376">
              <w:rPr>
                <w:rFonts w:ascii="Consolas" w:eastAsia="Times New Roman" w:hAnsi="Consolas" w:cs="Courier New"/>
                <w:color w:val="0000FF"/>
                <w:sz w:val="18"/>
                <w:szCs w:val="18"/>
                <w:lang w:val="en-US" w:eastAsia="de-CH"/>
              </w:rPr>
              <w:t>NVARCHAR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[UnixTime]     </w:t>
            </w:r>
            <w:r w:rsidRPr="006D3376">
              <w:rPr>
                <w:rFonts w:ascii="Consolas" w:eastAsia="Times New Roman" w:hAnsi="Consolas" w:cs="Courier New"/>
                <w:color w:val="0000FF"/>
                <w:sz w:val="18"/>
                <w:szCs w:val="18"/>
                <w:lang w:val="en-US" w:eastAsia="de-CH"/>
              </w:rPr>
              <w:t>FLOAT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53</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[NoSnow]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lastRenderedPageBreak/>
              <w:t>    [Night]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[Dusk]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[Day]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[Foggy]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[Cloudy]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[Rainy]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[BadLighting]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[GoodLighting] </w:t>
            </w:r>
            <w:r w:rsidRPr="006D3376">
              <w:rPr>
                <w:rFonts w:ascii="Consolas" w:eastAsia="Times New Roman" w:hAnsi="Consolas" w:cs="Courier New"/>
                <w:color w:val="0000FF"/>
                <w:sz w:val="18"/>
                <w:szCs w:val="18"/>
                <w:lang w:val="en-US" w:eastAsia="de-CH"/>
              </w:rPr>
              <w:t>BIT</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808080"/>
                <w:sz w:val="18"/>
                <w:szCs w:val="18"/>
                <w:lang w:val="en-US" w:eastAsia="de-CH"/>
              </w:rPr>
              <w:t>NULL,</w:t>
            </w:r>
          </w:p>
          <w:p w:rsidR="006D3376" w:rsidRPr="006D3376" w:rsidRDefault="006D3376" w:rsidP="006D3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PRIMARY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KEY</w:t>
            </w:r>
            <w:r w:rsidRPr="006D3376">
              <w:rPr>
                <w:rFonts w:ascii="Consolas" w:eastAsia="Times New Roman" w:hAnsi="Consolas" w:cs="Courier New"/>
                <w:color w:val="000000"/>
                <w:sz w:val="18"/>
                <w:szCs w:val="18"/>
                <w:lang w:val="en-US" w:eastAsia="de-CH"/>
              </w:rPr>
              <w:t> </w:t>
            </w:r>
            <w:r w:rsidRPr="006D3376">
              <w:rPr>
                <w:rFonts w:ascii="Consolas" w:eastAsia="Times New Roman" w:hAnsi="Consolas" w:cs="Courier New"/>
                <w:color w:val="0000FF"/>
                <w:sz w:val="18"/>
                <w:szCs w:val="18"/>
                <w:lang w:val="en-US" w:eastAsia="de-CH"/>
              </w:rPr>
              <w:t>CLUSTERED </w:t>
            </w:r>
            <w:r w:rsidRPr="006D3376">
              <w:rPr>
                <w:rFonts w:ascii="Consolas" w:eastAsia="Times New Roman" w:hAnsi="Consolas" w:cs="Courier New"/>
                <w:color w:val="808080"/>
                <w:sz w:val="18"/>
                <w:szCs w:val="18"/>
                <w:lang w:val="en-US" w:eastAsia="de-CH"/>
              </w:rPr>
              <w:t>(</w:t>
            </w:r>
            <w:r w:rsidRPr="006D3376">
              <w:rPr>
                <w:rFonts w:ascii="Consolas" w:eastAsia="Times New Roman" w:hAnsi="Consolas" w:cs="Courier New"/>
                <w:color w:val="000000"/>
                <w:sz w:val="18"/>
                <w:szCs w:val="18"/>
                <w:lang w:val="en-US" w:eastAsia="de-CH"/>
              </w:rPr>
              <w:t>[ID] </w:t>
            </w:r>
            <w:r w:rsidRPr="006D3376">
              <w:rPr>
                <w:rFonts w:ascii="Consolas" w:eastAsia="Times New Roman" w:hAnsi="Consolas" w:cs="Courier New"/>
                <w:color w:val="0000FF"/>
                <w:sz w:val="18"/>
                <w:szCs w:val="18"/>
                <w:lang w:val="en-US" w:eastAsia="de-CH"/>
              </w:rPr>
              <w:t>ASC</w:t>
            </w:r>
            <w:r w:rsidRPr="006D3376">
              <w:rPr>
                <w:rFonts w:ascii="Consolas" w:eastAsia="Times New Roman" w:hAnsi="Consolas" w:cs="Courier New"/>
                <w:color w:val="808080"/>
                <w:sz w:val="18"/>
                <w:szCs w:val="18"/>
                <w:lang w:val="en-US" w:eastAsia="de-CH"/>
              </w:rPr>
              <w:t>)</w:t>
            </w:r>
          </w:p>
          <w:p w:rsidR="006D3376" w:rsidRPr="006D3376" w:rsidRDefault="006D3376" w:rsidP="007F2AFB">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6D3376">
              <w:rPr>
                <w:rFonts w:ascii="Consolas" w:eastAsia="Times New Roman" w:hAnsi="Consolas" w:cs="Courier New"/>
                <w:color w:val="808080"/>
                <w:sz w:val="18"/>
                <w:szCs w:val="18"/>
                <w:lang w:eastAsia="de-CH"/>
              </w:rPr>
              <w:t>);</w:t>
            </w:r>
          </w:p>
        </w:tc>
      </w:tr>
    </w:tbl>
    <w:p w:rsidR="007F2AFB" w:rsidRDefault="007F2AFB" w:rsidP="007F2AFB">
      <w:pPr>
        <w:pStyle w:val="Caption"/>
        <w:jc w:val="center"/>
      </w:pPr>
      <w:bookmarkStart w:id="96" w:name="_Toc472593770"/>
      <w:r>
        <w:lastRenderedPageBreak/>
        <w:t xml:space="preserve">Code </w:t>
      </w:r>
      <w:fldSimple w:instr=" SEQ Code \* ARABIC ">
        <w:r w:rsidR="006249AB">
          <w:rPr>
            <w:noProof/>
          </w:rPr>
          <w:t>10</w:t>
        </w:r>
      </w:fldSimple>
      <w:r>
        <w:t>: Erweiterung der Images-Tabelle um Kategorien</w:t>
      </w:r>
      <w:bookmarkEnd w:id="96"/>
    </w:p>
    <w:p w:rsidR="00FF5BC7" w:rsidRDefault="00FF5BC7" w:rsidP="00FF5BC7">
      <w:pPr>
        <w:pStyle w:val="Heading3"/>
      </w:pPr>
      <w:bookmarkStart w:id="97" w:name="_Toc472593868"/>
      <w:r>
        <w:t>Anpassungen Galerie Modul</w:t>
      </w:r>
      <w:bookmarkEnd w:id="97"/>
    </w:p>
    <w:p w:rsidR="006D3376" w:rsidRDefault="00CB26DE" w:rsidP="006D3376">
      <w:r>
        <w:t>Für die s</w:t>
      </w:r>
      <w:r w:rsidR="006D3376">
        <w:t>tichprobenartige Kontrolle</w:t>
      </w:r>
      <w:r w:rsidR="00233EFE">
        <w:t xml:space="preserve"> und allfällige Korrektur</w:t>
      </w:r>
      <w:r w:rsidR="006D3376">
        <w:t xml:space="preserve"> der gespeicherten Kategorien</w:t>
      </w:r>
      <w:r w:rsidR="00566A44">
        <w:t xml:space="preserve"> wurde </w:t>
      </w:r>
      <w:r w:rsidR="00DB61A8">
        <w:t>das</w:t>
      </w:r>
      <w:r w:rsidR="00566A44">
        <w:t xml:space="preserve"> Galerie-Modul um </w:t>
      </w:r>
      <w:r w:rsidR="00FF5BC7">
        <w:t>zwei Funktionen erweitert: Ein</w:t>
      </w:r>
      <w:r w:rsidR="00DB61A8">
        <w:t>erseits ein</w:t>
      </w:r>
      <w:r w:rsidR="00FF5BC7">
        <w:t xml:space="preserve"> Kontextmenu</w:t>
      </w:r>
      <w:r w:rsidR="00566A44">
        <w:t xml:space="preserve"> welches die zugewiesenen Kategorien </w:t>
      </w:r>
      <w:r w:rsidR="007F2C1B">
        <w:t>anzeigt und anpas</w:t>
      </w:r>
      <w:r w:rsidR="00FF5BC7">
        <w:t>sbar macht</w:t>
      </w:r>
      <w:r w:rsidR="00DB61A8">
        <w:t>.</w:t>
      </w:r>
      <w:r w:rsidR="00FF5BC7">
        <w:t xml:space="preserve"> </w:t>
      </w:r>
      <w:r w:rsidR="00DB61A8">
        <w:t xml:space="preserve">Andererseits </w:t>
      </w:r>
      <w:r w:rsidR="00FF5BC7">
        <w:t>ein Filter mit dem sich die Bildliste neben Kamera und Datum auch auf Kategorien einschränken lässt</w:t>
      </w:r>
      <w:r w:rsidR="00DB61A8">
        <w:t>.</w:t>
      </w:r>
    </w:p>
    <w:p w:rsidR="007F2C1B" w:rsidRDefault="007F2C1B" w:rsidP="006D3376"/>
    <w:p w:rsidR="00AA0575" w:rsidRDefault="00656CFF" w:rsidP="00AA0575">
      <w:pPr>
        <w:keepNext/>
        <w:jc w:val="center"/>
      </w:pPr>
      <w:r>
        <w:rPr>
          <w:noProof/>
          <w:lang w:eastAsia="de-CH"/>
        </w:rPr>
        <w:pict>
          <v:shape id="_x0000_i1032" type="#_x0000_t75" style="width:368.3pt;height:307.6pt">
            <v:imagedata r:id="rId43" o:title="Contextmenu+Filter"/>
          </v:shape>
        </w:pict>
      </w:r>
    </w:p>
    <w:p w:rsidR="00FF5BC7" w:rsidRDefault="00AA0575" w:rsidP="00AA0575">
      <w:pPr>
        <w:pStyle w:val="Caption"/>
        <w:jc w:val="center"/>
      </w:pPr>
      <w:bookmarkStart w:id="98" w:name="_Toc472593825"/>
      <w:r>
        <w:t xml:space="preserve">Abbildung </w:t>
      </w:r>
      <w:fldSimple w:instr=" SEQ Abbildung \* ARABIC ">
        <w:r w:rsidR="006249AB">
          <w:rPr>
            <w:noProof/>
          </w:rPr>
          <w:t>30</w:t>
        </w:r>
      </w:fldSimple>
      <w:r>
        <w:t>: Bildschirmfoto des Galeriemoduls mit Kategorieerweiterungen</w:t>
      </w:r>
      <w:bookmarkEnd w:id="98"/>
    </w:p>
    <w:p w:rsidR="00A93EB3" w:rsidRDefault="00A93EB3" w:rsidP="00A93EB3">
      <w:pPr>
        <w:pStyle w:val="Heading3"/>
      </w:pPr>
      <w:bookmarkStart w:id="99" w:name="_Toc472593869"/>
      <w:r>
        <w:t>Erfassung der Kategorien</w:t>
      </w:r>
      <w:bookmarkEnd w:id="99"/>
    </w:p>
    <w:p w:rsidR="00CB26DE" w:rsidRDefault="00FF0748" w:rsidP="006D3376">
      <w:r>
        <w:t>Das Kategorisierungs-Modul ermöglicht</w:t>
      </w:r>
      <w:r w:rsidR="008A12B8">
        <w:t>e</w:t>
      </w:r>
      <w:r w:rsidR="00A93EB3">
        <w:t xml:space="preserve"> es die ca. 4</w:t>
      </w:r>
      <w:r>
        <w:t>00’000</w:t>
      </w:r>
      <w:r w:rsidR="00A93EB3">
        <w:t xml:space="preserve"> Bilder zügig durchzuarbeiten</w:t>
      </w:r>
      <w:r>
        <w:t xml:space="preserve">. Im Schnitt wurde pro Bild weniger als eine halbe Sekunde aufgewendet. Das bedeutet, dass die Erfassung der Kategorien für das gesamte Bildarchiv etwa 45 Arbeitsstunden </w:t>
      </w:r>
      <w:r w:rsidR="00FF5BC7">
        <w:t xml:space="preserve">im Oktober </w:t>
      </w:r>
      <w:r>
        <w:t>in Anspruch nahm.</w:t>
      </w:r>
    </w:p>
    <w:p w:rsidR="00916BB8" w:rsidRDefault="00916BB8" w:rsidP="00F8723C">
      <w:pPr>
        <w:pStyle w:val="Heading3"/>
      </w:pPr>
      <w:bookmarkStart w:id="100" w:name="_Toc472593870"/>
      <w:r w:rsidRPr="00916BB8">
        <w:t>Verhältnis</w:t>
      </w:r>
      <w:bookmarkEnd w:id="100"/>
    </w:p>
    <w:p w:rsidR="00E05D9C" w:rsidRDefault="002258A6" w:rsidP="00E05D9C">
      <w:r>
        <w:t>Aus den nun verfügbaren Daten können nun die ersten einfachen statistischen Analysen erstellt werden. So kann ein Überblick über die absolute Anzahl von Schneebildern und das Verhältnis zu den schneefreien Aufnahmen erstellt werden:</w:t>
      </w:r>
    </w:p>
    <w:p w:rsidR="002258A6" w:rsidRDefault="002258A6" w:rsidP="00E05D9C"/>
    <w:tbl>
      <w:tblPr>
        <w:tblW w:w="80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1417"/>
        <w:gridCol w:w="1418"/>
        <w:gridCol w:w="1417"/>
        <w:gridCol w:w="1417"/>
        <w:gridCol w:w="1417"/>
      </w:tblGrid>
      <w:tr w:rsidR="006B1FB2" w:rsidRPr="002258A6" w:rsidTr="006B1FB2">
        <w:trPr>
          <w:trHeight w:val="290"/>
          <w:jc w:val="center"/>
        </w:trPr>
        <w:tc>
          <w:tcPr>
            <w:tcW w:w="960"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lastRenderedPageBreak/>
              <w:t>Kamera</w:t>
            </w:r>
          </w:p>
        </w:tc>
        <w:tc>
          <w:tcPr>
            <w:tcW w:w="1417" w:type="dxa"/>
            <w:shd w:val="clear" w:color="auto" w:fill="auto"/>
            <w:noWrap/>
            <w:vAlign w:val="center"/>
            <w:hideMark/>
          </w:tcPr>
          <w:p w:rsidR="002258A6" w:rsidRPr="002258A6" w:rsidRDefault="002258A6"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w:t>
            </w:r>
            <w:r w:rsidR="006B1FB2">
              <w:rPr>
                <w:rFonts w:ascii="Calibri" w:eastAsia="Times New Roman" w:hAnsi="Calibri" w:cs="Calibri"/>
                <w:color w:val="000000"/>
                <w:sz w:val="22"/>
                <w:szCs w:val="22"/>
                <w:lang w:eastAsia="de-CH"/>
              </w:rPr>
              <w:t xml:space="preserve"> insgesamt</w:t>
            </w:r>
          </w:p>
        </w:tc>
        <w:tc>
          <w:tcPr>
            <w:tcW w:w="1418"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Bilder o</w:t>
            </w:r>
            <w:r w:rsidR="002258A6">
              <w:rPr>
                <w:rFonts w:ascii="Calibri" w:eastAsia="Times New Roman" w:hAnsi="Calibri" w:cs="Calibri"/>
                <w:color w:val="000000"/>
                <w:sz w:val="22"/>
                <w:szCs w:val="22"/>
                <w:lang w:eastAsia="de-CH"/>
              </w:rPr>
              <w:t>hne</w:t>
            </w:r>
            <w:r w:rsidR="002258A6" w:rsidRPr="002258A6">
              <w:rPr>
                <w:rFonts w:ascii="Calibri" w:eastAsia="Times New Roman" w:hAnsi="Calibri" w:cs="Calibri"/>
                <w:color w:val="000000"/>
                <w:sz w:val="22"/>
                <w:szCs w:val="22"/>
                <w:lang w:eastAsia="de-CH"/>
              </w:rPr>
              <w:t xml:space="preserve"> 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Anteil o</w:t>
            </w:r>
            <w:r w:rsidR="002258A6">
              <w:rPr>
                <w:rFonts w:ascii="Calibri" w:eastAsia="Times New Roman" w:hAnsi="Calibri" w:cs="Calibri"/>
                <w:color w:val="000000"/>
                <w:sz w:val="22"/>
                <w:szCs w:val="22"/>
                <w:lang w:eastAsia="de-CH"/>
              </w:rPr>
              <w:t>hne Schnee (%)</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Bilder mit </w:t>
            </w:r>
            <w:r w:rsidR="002258A6" w:rsidRPr="002258A6">
              <w:rPr>
                <w:rFonts w:ascii="Calibri" w:eastAsia="Times New Roman" w:hAnsi="Calibri" w:cs="Calibri"/>
                <w:color w:val="000000"/>
                <w:sz w:val="22"/>
                <w:szCs w:val="22"/>
                <w:lang w:eastAsia="de-CH"/>
              </w:rPr>
              <w:t>Schnee</w:t>
            </w:r>
          </w:p>
        </w:tc>
        <w:tc>
          <w:tcPr>
            <w:tcW w:w="1417" w:type="dxa"/>
            <w:shd w:val="clear" w:color="auto" w:fill="auto"/>
            <w:noWrap/>
            <w:vAlign w:val="center"/>
            <w:hideMark/>
          </w:tcPr>
          <w:p w:rsidR="002258A6" w:rsidRPr="002258A6" w:rsidRDefault="006B1FB2" w:rsidP="006B1FB2">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 xml:space="preserve">Anteil mit </w:t>
            </w:r>
            <w:r w:rsidR="002258A6" w:rsidRPr="002258A6">
              <w:rPr>
                <w:rFonts w:ascii="Calibri" w:eastAsia="Times New Roman" w:hAnsi="Calibri" w:cs="Calibri"/>
                <w:color w:val="000000"/>
                <w:sz w:val="22"/>
                <w:szCs w:val="22"/>
                <w:lang w:eastAsia="de-CH"/>
              </w:rPr>
              <w:t>Schnee</w:t>
            </w:r>
            <w:r w:rsidR="002258A6">
              <w:rPr>
                <w:rFonts w:ascii="Calibri" w:eastAsia="Times New Roman" w:hAnsi="Calibri" w:cs="Calibri"/>
                <w:color w:val="000000"/>
                <w:sz w:val="22"/>
                <w:szCs w:val="22"/>
                <w:lang w:eastAsia="de-CH"/>
              </w:rPr>
              <w:t xml:space="preserve"> (%)</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37894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32264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85,14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14,86</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mvk022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15760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14020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88,96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1740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11,04</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34145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29396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86,09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4749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13,91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19377</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18344</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94,67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1033</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27815</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24385</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87,67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3430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12,33</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21100</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19599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92,89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1501</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7,11</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31949</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28077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87,88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3872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12,12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mvk108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21114</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19148</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90,69</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1966</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9,31</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mvk110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51763</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30066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58,08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21697</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41,92</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mvk120</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54118</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34734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64,18</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19384</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35,82</w:t>
            </w:r>
          </w:p>
        </w:tc>
      </w:tr>
      <w:tr w:rsidR="006B1FB2" w:rsidRPr="002258A6" w:rsidTr="006B1FB2">
        <w:trPr>
          <w:trHeight w:val="290"/>
          <w:jc w:val="center"/>
        </w:trPr>
        <w:tc>
          <w:tcPr>
            <w:tcW w:w="960" w:type="dxa"/>
            <w:shd w:val="clear" w:color="auto" w:fill="auto"/>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mvk122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51232</w:t>
            </w:r>
          </w:p>
        </w:tc>
        <w:tc>
          <w:tcPr>
            <w:tcW w:w="1418"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43172</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84,27</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8060</w:t>
            </w:r>
          </w:p>
        </w:tc>
        <w:tc>
          <w:tcPr>
            <w:tcW w:w="1417" w:type="dxa"/>
            <w:shd w:val="clear" w:color="auto" w:fill="auto"/>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15,73</w:t>
            </w:r>
          </w:p>
        </w:tc>
      </w:tr>
      <w:tr w:rsidR="006B1FB2" w:rsidRPr="002258A6" w:rsidTr="006521BE">
        <w:trPr>
          <w:trHeight w:val="290"/>
          <w:jc w:val="center"/>
        </w:trPr>
        <w:tc>
          <w:tcPr>
            <w:tcW w:w="960" w:type="dxa"/>
            <w:shd w:val="clear" w:color="auto" w:fill="F2F2F2" w:themeFill="background1" w:themeFillShade="F2"/>
            <w:vAlign w:val="center"/>
            <w:hideMark/>
          </w:tcPr>
          <w:p w:rsidR="002258A6" w:rsidRPr="002258A6" w:rsidRDefault="002258A6" w:rsidP="002258A6">
            <w:pPr>
              <w:spacing w:line="240" w:lineRule="auto"/>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mvk131</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51844</w:t>
            </w:r>
          </w:p>
        </w:tc>
        <w:tc>
          <w:tcPr>
            <w:tcW w:w="1418"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29166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56,26</w:t>
            </w:r>
          </w:p>
        </w:tc>
        <w:tc>
          <w:tcPr>
            <w:tcW w:w="1417" w:type="dxa"/>
            <w:shd w:val="clear" w:color="auto" w:fill="F2F2F2" w:themeFill="background1" w:themeFillShade="F2"/>
            <w:noWrap/>
            <w:vAlign w:val="bottom"/>
            <w:hideMark/>
          </w:tcPr>
          <w:p w:rsidR="002258A6" w:rsidRPr="002258A6" w:rsidRDefault="002258A6" w:rsidP="002258A6">
            <w:pPr>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22678</w:t>
            </w:r>
          </w:p>
        </w:tc>
        <w:tc>
          <w:tcPr>
            <w:tcW w:w="1417" w:type="dxa"/>
            <w:shd w:val="clear" w:color="auto" w:fill="F2F2F2" w:themeFill="background1" w:themeFillShade="F2"/>
            <w:noWrap/>
            <w:vAlign w:val="bottom"/>
            <w:hideMark/>
          </w:tcPr>
          <w:p w:rsidR="002258A6" w:rsidRPr="002258A6" w:rsidRDefault="002258A6" w:rsidP="00951C6C">
            <w:pPr>
              <w:keepNext/>
              <w:spacing w:line="240" w:lineRule="auto"/>
              <w:jc w:val="right"/>
              <w:rPr>
                <w:rFonts w:ascii="Calibri" w:eastAsia="Times New Roman" w:hAnsi="Calibri" w:cs="Calibri"/>
                <w:color w:val="000000"/>
                <w:sz w:val="22"/>
                <w:szCs w:val="22"/>
                <w:lang w:eastAsia="de-CH"/>
              </w:rPr>
            </w:pPr>
            <w:r w:rsidRPr="002258A6">
              <w:rPr>
                <w:rFonts w:ascii="Calibri" w:eastAsia="Times New Roman" w:hAnsi="Calibri" w:cs="Calibri"/>
                <w:color w:val="000000"/>
                <w:sz w:val="22"/>
                <w:szCs w:val="22"/>
                <w:lang w:eastAsia="de-CH"/>
              </w:rPr>
              <w:t>43,74</w:t>
            </w:r>
          </w:p>
        </w:tc>
      </w:tr>
    </w:tbl>
    <w:p w:rsidR="002258A6" w:rsidRDefault="00951C6C" w:rsidP="00951C6C">
      <w:pPr>
        <w:pStyle w:val="Caption"/>
        <w:jc w:val="center"/>
      </w:pPr>
      <w:bookmarkStart w:id="101" w:name="_Toc472593789"/>
      <w:r>
        <w:t xml:space="preserve">Tabelle </w:t>
      </w:r>
      <w:fldSimple w:instr=" SEQ Tabelle \* ARABIC ">
        <w:r w:rsidR="006249AB">
          <w:rPr>
            <w:noProof/>
          </w:rPr>
          <w:t>2</w:t>
        </w:r>
      </w:fldSimple>
      <w:r>
        <w:t>: Verhältnis zwischen Schneebildern und schneefreien Bildern pro Kameraperspektive</w:t>
      </w:r>
      <w:bookmarkEnd w:id="101"/>
    </w:p>
    <w:p w:rsidR="006B1FB2" w:rsidRPr="00E05D9C" w:rsidRDefault="00F847EE" w:rsidP="00E05D9C">
      <w:r>
        <w:t xml:space="preserve">Es ist sichtbar, dass für drei Kameras (mvk110, mvk120, mvk131) das Schneeverhältnis deutlich höher ist als bei den anderen. Diese Kameras befinden sich auf der A8, die Strasse zwischen </w:t>
      </w:r>
      <w:r w:rsidR="006521BE">
        <w:t>Brienzersee</w:t>
      </w:r>
      <w:r>
        <w:t xml:space="preserve"> und Brünigpass</w:t>
      </w:r>
      <w:r w:rsidR="00DB61A8">
        <w:t>-Pass</w:t>
      </w:r>
      <w:r w:rsidR="006521BE">
        <w:t>höhe</w:t>
      </w:r>
      <w:r>
        <w:t>. Diese befinden sich auf einer höheren Lage und in einer Region, in welcher hohe Berge im Tagesverlauf länger Schatten auf die Strasse werfen. Hier bleibt der Schnee länger liegen.</w:t>
      </w:r>
    </w:p>
    <w:p w:rsidR="00916BB8" w:rsidRDefault="00916BB8" w:rsidP="00916BB8">
      <w:pPr>
        <w:pStyle w:val="Heading3"/>
      </w:pPr>
      <w:bookmarkStart w:id="102" w:name="_Toc472593871"/>
      <w:r w:rsidRPr="00916BB8">
        <w:t>Wahrscheinlichkeit</w:t>
      </w:r>
      <w:r w:rsidR="00F847EE">
        <w:t xml:space="preserve"> für eingeschränkte Sichtverhältnisse</w:t>
      </w:r>
      <w:bookmarkEnd w:id="102"/>
    </w:p>
    <w:p w:rsidR="00F847EE" w:rsidRDefault="00A04942" w:rsidP="00F847EE">
      <w:r>
        <w:t>Beim Erfassen der Kategorien ist aufgefallen, dass eingeschränkte Sichtverhältnisse pro Kamera immer wieder zu gleichen Uhrzeiten auftreten. Dies bestätigt sich bei genauerer Betrachtung der Zahlen:</w:t>
      </w:r>
    </w:p>
    <w:p w:rsidR="00A04942" w:rsidRDefault="00A04942" w:rsidP="00F847EE"/>
    <w:p w:rsidR="00A04942" w:rsidRDefault="00A04942" w:rsidP="00F847EE">
      <w:bookmarkStart w:id="103" w:name="_GoBack"/>
      <w:r>
        <w:rPr>
          <w:noProof/>
          <w:lang w:eastAsia="de-CH"/>
        </w:rPr>
        <w:drawing>
          <wp:inline distT="0" distB="0" distL="0" distR="0" wp14:anchorId="46694BE3" wp14:editId="608C1327">
            <wp:extent cx="5749925" cy="3435790"/>
            <wp:effectExtent l="0" t="0" r="3175" b="12700"/>
            <wp:docPr id="10" name="Chart 10">
              <a:extLst xmlns:a="http://schemas.openxmlformats.org/drawingml/2006/main">
                <a:ext uri="{FF2B5EF4-FFF2-40B4-BE49-F238E27FC236}">
                  <a16:creationId xmlns:a16="http://schemas.microsoft.com/office/drawing/2014/main" id="{3670A6BB-B4D5-49DC-8DC3-1DA74CC84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bookmarkEnd w:id="103"/>
    </w:p>
    <w:p w:rsidR="00A04942" w:rsidRDefault="00A04942" w:rsidP="00F847EE"/>
    <w:p w:rsidR="00A04942" w:rsidRDefault="006521BE" w:rsidP="00F847EE">
      <w:r>
        <w:t>In der Winterzeit ist die Wahrscheinlichkeit für eine Nebellage</w:t>
      </w:r>
      <w:r w:rsidR="0013205F">
        <w:t xml:space="preserve"> für alle Kameras</w:t>
      </w:r>
      <w:r>
        <w:t xml:space="preserve"> zwischen 8 und </w:t>
      </w:r>
      <w:r w:rsidR="009A00F4">
        <w:t>10</w:t>
      </w:r>
      <w:r>
        <w:t xml:space="preserve"> Uhr morgens</w:t>
      </w:r>
      <w:r w:rsidR="00DB61A8" w:rsidRPr="00DB61A8">
        <w:t xml:space="preserve"> </w:t>
      </w:r>
      <w:r w:rsidR="00DB61A8">
        <w:t>am höchsten</w:t>
      </w:r>
      <w:r>
        <w:t xml:space="preserve">. Hier stechen zwei Kameras (mvk120 und mvk131) auf </w:t>
      </w:r>
      <w:r>
        <w:lastRenderedPageBreak/>
        <w:t xml:space="preserve">der A8-Route besonders heraus: </w:t>
      </w:r>
      <w:r w:rsidR="000C3831">
        <w:t>H</w:t>
      </w:r>
      <w:r>
        <w:t>ier ist die Wahrscheinlichkeit für Nebel um 9 Uhr morgens mit über 40 Prozent am höchsten.</w:t>
      </w:r>
    </w:p>
    <w:p w:rsidR="0013205F" w:rsidRDefault="0013205F" w:rsidP="00F847EE"/>
    <w:p w:rsidR="0013205F" w:rsidRDefault="0013205F" w:rsidP="00F847EE">
      <w:r>
        <w:rPr>
          <w:noProof/>
          <w:lang w:eastAsia="de-CH"/>
        </w:rPr>
        <w:drawing>
          <wp:inline distT="0" distB="0" distL="0" distR="0" wp14:anchorId="6ECAB7E7" wp14:editId="092104F6">
            <wp:extent cx="5749925" cy="3434400"/>
            <wp:effectExtent l="0" t="0" r="3175" b="13970"/>
            <wp:docPr id="17" name="Chart 17">
              <a:extLst xmlns:a="http://schemas.openxmlformats.org/drawingml/2006/main">
                <a:ext uri="{FF2B5EF4-FFF2-40B4-BE49-F238E27FC236}">
                  <a16:creationId xmlns:a16="http://schemas.microsoft.com/office/drawing/2014/main" id="{3B343820-4A55-484A-AE1E-848975631C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13205F" w:rsidRPr="003C5811" w:rsidRDefault="0013205F" w:rsidP="00F847EE">
      <w:pPr>
        <w:rPr>
          <w:lang w:val="en-US"/>
        </w:rPr>
      </w:pPr>
    </w:p>
    <w:p w:rsidR="00C03792" w:rsidRDefault="000C3831" w:rsidP="00C03792">
      <w:r>
        <w:t>Abhängig davon wie die Kamera platziert ist</w:t>
      </w:r>
      <w:r w:rsidR="00DB61A8">
        <w:t>, ist</w:t>
      </w:r>
      <w:r>
        <w:t xml:space="preserve"> die Wahrscheinlichkeit für schlechte Lichtverhältnisse zu gleichen Uhrzeiten höher: Kameras die nach Osten ausgerichtet sind und teilweise den Himmel im Bild haben, sind am Morgen von der direkten Sonneneinstrahlung beeinflusst</w:t>
      </w:r>
      <w:r w:rsidR="00C566B7">
        <w:t xml:space="preserve"> (mvk101, mvk107 und mvk122)</w:t>
      </w:r>
      <w:r>
        <w:t>.</w:t>
      </w:r>
      <w:r w:rsidR="00C566B7">
        <w:t xml:space="preserve"> Dasselbe gilt für Kameras mit Ausrichtung nach Westen – nur scheint da die Abendsonne in die Kamera (mvk021 und mvk022)</w:t>
      </w:r>
      <w:r w:rsidR="000C0F33">
        <w:t>.</w:t>
      </w:r>
    </w:p>
    <w:p w:rsidR="00916BB8" w:rsidRDefault="008A12B8" w:rsidP="00916BB8">
      <w:pPr>
        <w:pStyle w:val="Heading2"/>
      </w:pPr>
      <w:bookmarkStart w:id="104" w:name="_Toc472593872"/>
      <w:r>
        <w:t>Neue Segmentierung (Patches)</w:t>
      </w:r>
      <w:bookmarkEnd w:id="104"/>
    </w:p>
    <w:p w:rsidR="000C4FC5" w:rsidRDefault="00665F8D" w:rsidP="005537BC">
      <w:r>
        <w:t xml:space="preserve">Im Verlauf </w:t>
      </w:r>
      <w:r w:rsidR="00DB61A8">
        <w:t>des</w:t>
      </w:r>
      <w:r>
        <w:t xml:space="preserve"> Projekt 2 stellte sich heraus, dass es für die Detektion keinen Sinn macht das gesamte Bild in grosse Segmente zu unterteilen. Die farbliche Variation in den</w:t>
      </w:r>
      <w:r w:rsidR="00DB61A8">
        <w:t xml:space="preserve"> grossen</w:t>
      </w:r>
      <w:r>
        <w:t xml:space="preserve"> Segmenten ist viel zu gross</w:t>
      </w:r>
      <w:r w:rsidR="00DB61A8" w:rsidRPr="00DB61A8">
        <w:t xml:space="preserve"> </w:t>
      </w:r>
      <w:r w:rsidR="00DB61A8">
        <w:t>für eine Detektion</w:t>
      </w:r>
      <w:r>
        <w:t>. Das Interesse der Auftraggeber konzentriert sich auf die Information, ob unmittelbar neben der S</w:t>
      </w:r>
      <w:r w:rsidR="000C4FC5">
        <w:t>trasse Schnee liegt oder nicht.</w:t>
      </w:r>
      <w:r w:rsidR="000C4FC5" w:rsidRPr="000C4FC5">
        <w:t xml:space="preserve"> </w:t>
      </w:r>
      <w:r w:rsidR="000C4FC5">
        <w:t>Aus der näheren Betrachtung fällt darum die Fahrbahn heraus – hier bleibt kein Schnee liegen. Die Räumfahrzeuge säubern schneebedeckte Strassen innerhalb von Stunden. Auch Hintergrund des Bildes und der Himmel sind für eine Detektion nicht nützlich.</w:t>
      </w:r>
    </w:p>
    <w:p w:rsidR="005537BC" w:rsidRDefault="000C4FC5" w:rsidP="005537BC">
      <w:r>
        <w:t>Die Regionen wurden mit dem bestehenden Polygon-Editor neu definiert und fortan als Patches</w:t>
      </w:r>
      <w:r w:rsidR="00D62D51">
        <w:t xml:space="preserve"> (Flickstellen)</w:t>
      </w:r>
      <w:r>
        <w:t xml:space="preserve"> bezeichnet. Diese decken Regi</w:t>
      </w:r>
      <w:r w:rsidR="00DB61A8">
        <w:t>onen ab, auf denen Schnee lange</w:t>
      </w:r>
      <w:r>
        <w:t xml:space="preserve"> nach Schneefall liegen bleibt: Mittel-, Pannenstreifen und Rasenflächen neben der Fahrbahn.</w:t>
      </w:r>
    </w:p>
    <w:p w:rsidR="000C4FC5" w:rsidRDefault="000C4FC5" w:rsidP="005537BC"/>
    <w:p w:rsidR="00AA0575" w:rsidRDefault="000C4FC5" w:rsidP="00AA0575">
      <w:pPr>
        <w:keepNext/>
        <w:jc w:val="center"/>
      </w:pPr>
      <w:r w:rsidRPr="000C4FC5">
        <w:rPr>
          <w:noProof/>
          <w:lang w:eastAsia="de-CH"/>
        </w:rPr>
        <w:lastRenderedPageBreak/>
        <w:drawing>
          <wp:inline distT="0" distB="0" distL="0" distR="0" wp14:anchorId="018D4198" wp14:editId="38571881">
            <wp:extent cx="2214000" cy="18148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4000" cy="1814841"/>
                    </a:xfrm>
                    <a:prstGeom prst="rect">
                      <a:avLst/>
                    </a:prstGeom>
                  </pic:spPr>
                </pic:pic>
              </a:graphicData>
            </a:graphic>
          </wp:inline>
        </w:drawing>
      </w:r>
    </w:p>
    <w:p w:rsidR="000C4FC5" w:rsidRDefault="00AA0575" w:rsidP="00AA0575">
      <w:pPr>
        <w:pStyle w:val="Caption"/>
        <w:jc w:val="center"/>
      </w:pPr>
      <w:bookmarkStart w:id="105" w:name="_Toc472593826"/>
      <w:r>
        <w:t xml:space="preserve">Abbildung </w:t>
      </w:r>
      <w:fldSimple w:instr=" SEQ Abbildung \* ARABIC ">
        <w:r w:rsidR="006249AB">
          <w:rPr>
            <w:noProof/>
          </w:rPr>
          <w:t>31</w:t>
        </w:r>
      </w:fldSimple>
      <w:r>
        <w:t>: Neue Segmentierung für mvk110</w:t>
      </w:r>
      <w:bookmarkEnd w:id="105"/>
    </w:p>
    <w:p w:rsidR="00C03792" w:rsidRDefault="00362DC0" w:rsidP="00C03792">
      <w:r>
        <w:t>Für die Kamera mvk101</w:t>
      </w:r>
      <w:r w:rsidR="00D62D51">
        <w:t xml:space="preserve"> wurden </w:t>
      </w:r>
      <w:r w:rsidR="00640B41">
        <w:t xml:space="preserve">beispielsweise </w:t>
      </w:r>
      <w:r w:rsidR="00D62D51">
        <w:t>fünf Patches definiert: Drei Rasenflächen um die Autobahneinfahrt, ein Stück zwischen Leitplanken und ein Strassenstück mit Markierungen.</w:t>
      </w:r>
    </w:p>
    <w:p w:rsidR="00916BB8" w:rsidRDefault="00916BB8" w:rsidP="009A00F4">
      <w:pPr>
        <w:pStyle w:val="Heading2"/>
      </w:pPr>
      <w:bookmarkStart w:id="106" w:name="_Toc472593873"/>
      <w:r w:rsidRPr="00916BB8">
        <w:t>Statistische Werte pro Patch</w:t>
      </w:r>
      <w:bookmarkEnd w:id="106"/>
    </w:p>
    <w:p w:rsidR="009A00F4" w:rsidRPr="009A00F4" w:rsidRDefault="003D2766" w:rsidP="009A00F4">
      <w:r>
        <w:t xml:space="preserve">Eine weitere Lehre aus der Projektarbeit war, dass </w:t>
      </w:r>
      <w:r w:rsidR="001E113E">
        <w:t xml:space="preserve">allein </w:t>
      </w:r>
      <w:r>
        <w:t>der Durchschnitts</w:t>
      </w:r>
      <w:r w:rsidR="001E113E">
        <w:t>farb</w:t>
      </w:r>
      <w:r>
        <w:t xml:space="preserve">wert für die Detektion nicht ausreicht. </w:t>
      </w:r>
      <w:r w:rsidR="001E113E">
        <w:t>Aus den Bildern und Bildausschnitten lassen sich noch viele weitere Informationen extrahieren.</w:t>
      </w:r>
      <w:r w:rsidR="0050594A">
        <w:t xml:space="preserve"> Hierzu unterziehen wir die Bilder einer statistischen Auswertung.</w:t>
      </w:r>
    </w:p>
    <w:p w:rsidR="00916BB8" w:rsidRDefault="0050594A" w:rsidP="009A00F4">
      <w:pPr>
        <w:pStyle w:val="Heading3"/>
        <w:rPr>
          <w:lang w:val="en-US"/>
        </w:rPr>
      </w:pPr>
      <w:bookmarkStart w:id="107" w:name="_Toc472593874"/>
      <w:r>
        <w:t>Histogramm</w:t>
      </w:r>
      <w:bookmarkEnd w:id="107"/>
    </w:p>
    <w:p w:rsidR="00B051D0" w:rsidRDefault="00855AC9" w:rsidP="0050594A">
      <w:r>
        <w:t xml:space="preserve">Die zu analysierenden Bilder im Archiv sind normale JPEG-Dateien mit einer Farbtiefe von 24 Bit. Das bedeutet, dass </w:t>
      </w:r>
      <w:r w:rsidR="00DB61A8">
        <w:t>j</w:t>
      </w:r>
      <w:r>
        <w:t>eder Bildpunkt aus einer roten, blauen und grünen Farbkomponente besteht</w:t>
      </w:r>
      <w:r w:rsidR="00DB61A8">
        <w:t>. J</w:t>
      </w:r>
      <w:r>
        <w:t>ede</w:t>
      </w:r>
      <w:r w:rsidR="00DB61A8">
        <w:t>r</w:t>
      </w:r>
      <w:r>
        <w:t xml:space="preserve"> Komponentenwert </w:t>
      </w:r>
      <w:r w:rsidR="00DB61A8">
        <w:t>ist in 8 Bit codiert</w:t>
      </w:r>
      <w:r>
        <w:t xml:space="preserve">. </w:t>
      </w:r>
      <w:r w:rsidR="00EA6F43">
        <w:t>Jede Farbkomponente kann</w:t>
      </w:r>
      <w:r w:rsidR="00640B41">
        <w:t xml:space="preserve"> so</w:t>
      </w:r>
      <w:r w:rsidR="00EA6F43">
        <w:t xml:space="preserve"> Werte zwischen 0 und 255 annehmen.</w:t>
      </w:r>
      <w:r w:rsidR="0024452F">
        <w:t xml:space="preserve"> Je höher der Wert desto intensiver ist die Farbe. Die Tabelle </w:t>
      </w:r>
      <w:r w:rsidR="00E84DC3">
        <w:t xml:space="preserve">unten </w:t>
      </w:r>
      <w:r w:rsidR="0024452F">
        <w:t xml:space="preserve">zeigt alle </w:t>
      </w:r>
      <w:r w:rsidR="00E84DC3">
        <w:t>Farben pro Kanal, die eine 8-Bit-Farbe annehmen kann:</w:t>
      </w:r>
    </w:p>
    <w:p w:rsidR="00EA6F43" w:rsidRDefault="00EA6F43" w:rsidP="0050594A"/>
    <w:p w:rsidR="00AA0575" w:rsidRDefault="00C747A8" w:rsidP="00AA0575">
      <w:pPr>
        <w:keepNext/>
      </w:pPr>
      <w:r w:rsidRPr="00C747A8">
        <w:rPr>
          <w:noProof/>
          <w:lang w:eastAsia="de-CH"/>
        </w:rPr>
        <w:drawing>
          <wp:inline distT="0" distB="0" distL="0" distR="0" wp14:anchorId="5E4F4EF7" wp14:editId="09174575">
            <wp:extent cx="5749925" cy="4514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9925" cy="451485"/>
                    </a:xfrm>
                    <a:prstGeom prst="rect">
                      <a:avLst/>
                    </a:prstGeom>
                  </pic:spPr>
                </pic:pic>
              </a:graphicData>
            </a:graphic>
          </wp:inline>
        </w:drawing>
      </w:r>
    </w:p>
    <w:p w:rsidR="00B051D0" w:rsidRDefault="00AA0575" w:rsidP="00AA0575">
      <w:pPr>
        <w:pStyle w:val="Caption"/>
        <w:jc w:val="center"/>
      </w:pPr>
      <w:bookmarkStart w:id="108" w:name="_Toc472593827"/>
      <w:r>
        <w:t xml:space="preserve">Abbildung </w:t>
      </w:r>
      <w:fldSimple w:instr=" SEQ Abbildung \* ARABIC ">
        <w:r w:rsidR="006249AB">
          <w:rPr>
            <w:noProof/>
          </w:rPr>
          <w:t>32</w:t>
        </w:r>
      </w:fldSimple>
      <w:r>
        <w:t>: Alle möglichen 8 Bit Farben</w:t>
      </w:r>
      <w:r w:rsidR="005B2784">
        <w:t xml:space="preserve"> (rot, blau und grün)</w:t>
      </w:r>
      <w:bookmarkEnd w:id="108"/>
    </w:p>
    <w:p w:rsidR="00EA6F43" w:rsidRDefault="00EA6F43" w:rsidP="00EA6F43">
      <w:r w:rsidRPr="0050594A">
        <w:t xml:space="preserve">Das Histogramm </w:t>
      </w:r>
      <w:r>
        <w:t>ist eine diskrete Häufigkeitsverteilung von Farbwerten in einem Bild</w:t>
      </w:r>
      <w:sdt>
        <w:sdtPr>
          <w:id w:val="1504164213"/>
          <w:citation/>
        </w:sdtPr>
        <w:sdtEnd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Um das Histogramm eines Bildes zu generieren, muss pro Bildpunkt und</w:t>
      </w:r>
      <w:r w:rsidR="00E84DC3">
        <w:t xml:space="preserve"> pro</w:t>
      </w:r>
      <w:r>
        <w:t xml:space="preserve"> Farbkanal aufgezählt werden, wie häufig jeder der 256 verschiedenen Werte im Bild vorkommt.</w:t>
      </w:r>
      <w:r w:rsidR="00157CF8">
        <w:t xml:space="preserve"> </w:t>
      </w:r>
      <w:r w:rsidR="00035FA0">
        <w:t xml:space="preserve">Die Aufzählung </w:t>
      </w:r>
      <w:r w:rsidR="00EB0809">
        <w:t xml:space="preserve">ist im Programm </w:t>
      </w:r>
      <w:r w:rsidR="00035FA0">
        <w:t>mit drei Listen und zwei For-Schleifen gelöst:</w:t>
      </w:r>
    </w:p>
    <w:p w:rsidR="00EA6F43" w:rsidRDefault="00EA6F43" w:rsidP="0050594A"/>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24452F" w:rsidTr="00BC040C">
        <w:tc>
          <w:tcPr>
            <w:tcW w:w="9055" w:type="dxa"/>
          </w:tcPr>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FF"/>
                <w:sz w:val="18"/>
                <w:lang w:val="en-US" w:eastAsia="de-CH"/>
              </w:rPr>
              <w:t>private</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Statistic</w:t>
            </w:r>
            <w:r w:rsidRPr="0024452F">
              <w:rPr>
                <w:rFonts w:ascii="Consolas" w:eastAsia="Times New Roman" w:hAnsi="Consolas" w:cs="Courier New"/>
                <w:color w:val="000000"/>
                <w:sz w:val="18"/>
                <w:lang w:val="en-US" w:eastAsia="de-CH"/>
              </w:rPr>
              <w:t> GetStatistic(</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Bgr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image, </w:t>
            </w:r>
            <w:r w:rsidRPr="0024452F">
              <w:rPr>
                <w:rFonts w:ascii="Consolas" w:eastAsia="Times New Roman" w:hAnsi="Consolas" w:cs="Courier New"/>
                <w:color w:val="2B91AF"/>
                <w:sz w:val="18"/>
                <w:lang w:val="en-US" w:eastAsia="de-CH"/>
              </w:rPr>
              <w:t>Image</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2B91AF"/>
                <w:sz w:val="18"/>
                <w:lang w:val="en-US" w:eastAsia="de-CH"/>
              </w:rPr>
              <w:t>Gray</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byte</w:t>
            </w:r>
            <w:r w:rsidRPr="0024452F">
              <w:rPr>
                <w:rFonts w:ascii="Consolas" w:eastAsia="Times New Roman" w:hAnsi="Consolas" w:cs="Courier New"/>
                <w:color w:val="000000"/>
                <w:sz w:val="18"/>
                <w:lang w:val="en-US" w:eastAsia="de-CH"/>
              </w:rPr>
              <w:t>&gt; bitmask)</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Pro Kanal eine leere Liste der Länge 256 erstellen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blueHistogram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blueHistogram.AddRange(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greenHistogram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greenHistogram.AddRange(</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 redHistogram = </w:t>
            </w:r>
            <w:r w:rsidRPr="0024452F">
              <w:rPr>
                <w:rFonts w:ascii="Consolas" w:eastAsia="Times New Roman" w:hAnsi="Consolas" w:cs="Courier New"/>
                <w:color w:val="0000FF"/>
                <w:sz w:val="18"/>
                <w:lang w:val="en-US" w:eastAsia="de-CH"/>
              </w:rPr>
              <w:t>new</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2B91AF"/>
                <w:sz w:val="18"/>
                <w:lang w:val="en-US" w:eastAsia="de-CH"/>
              </w:rPr>
              <w:t>List</w:t>
            </w:r>
            <w:r w:rsidRPr="0024452F">
              <w:rPr>
                <w:rFonts w:ascii="Consolas" w:eastAsia="Times New Roman" w:hAnsi="Consolas" w:cs="Courier New"/>
                <w:color w:val="000000"/>
                <w:sz w:val="18"/>
                <w:lang w:val="en-US" w:eastAsia="de-CH"/>
              </w:rPr>
              <w:t>&lt;</w:t>
            </w:r>
            <w:r w:rsidRPr="0024452F">
              <w:rPr>
                <w:rFonts w:ascii="Consolas" w:eastAsia="Times New Roman" w:hAnsi="Consolas" w:cs="Courier New"/>
                <w:color w:val="0000FF"/>
                <w:sz w:val="18"/>
                <w:lang w:val="en-US" w:eastAsia="de-CH"/>
              </w:rPr>
              <w:t>double</w:t>
            </w:r>
            <w:r w:rsidRPr="0024452F">
              <w:rPr>
                <w:rFonts w:ascii="Consolas" w:eastAsia="Times New Roman" w:hAnsi="Consolas" w:cs="Courier New"/>
                <w:color w:val="000000"/>
                <w:sz w:val="18"/>
                <w:lang w:val="en-US" w:eastAsia="de-CH"/>
              </w:rPr>
              <w:t>&gt;();</w:t>
            </w:r>
          </w:p>
          <w:p w:rsidR="0024452F" w:rsidRPr="00265E91"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redHistogram.AddRange(</w:t>
            </w:r>
            <w:r w:rsidRPr="0024452F">
              <w:rPr>
                <w:rFonts w:ascii="Consolas" w:eastAsia="Times New Roman" w:hAnsi="Consolas" w:cs="Courier New"/>
                <w:color w:val="0000FF"/>
                <w:sz w:val="18"/>
                <w:lang w:eastAsia="de-CH"/>
              </w:rPr>
              <w:t>new</w:t>
            </w: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eastAsia="de-CH"/>
              </w:rPr>
              <w:t>double</w:t>
            </w:r>
            <w:r w:rsidRPr="0024452F">
              <w:rPr>
                <w:rFonts w:ascii="Consolas" w:eastAsia="Times New Roman" w:hAnsi="Consolas" w:cs="Courier New"/>
                <w:color w:val="000000"/>
                <w:sz w:val="18"/>
                <w:lang w:eastAsia="de-CH"/>
              </w:rPr>
              <w:t>[256]);</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Spalten im Bild</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for</w:t>
            </w: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 i = 0; i &lt; image.Cols; i++)</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Für alle Zeilen im Bild</w:t>
            </w:r>
          </w:p>
          <w:p w:rsidR="0024452F" w:rsidRPr="000065BD"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0065BD">
              <w:rPr>
                <w:rFonts w:ascii="Consolas" w:eastAsia="Times New Roman" w:hAnsi="Consolas" w:cs="Courier New"/>
                <w:color w:val="0000FF"/>
                <w:sz w:val="18"/>
                <w:lang w:eastAsia="de-CH"/>
              </w:rPr>
              <w:t>for</w:t>
            </w:r>
            <w:r w:rsidRPr="000065BD">
              <w:rPr>
                <w:rFonts w:ascii="Consolas" w:eastAsia="Times New Roman" w:hAnsi="Consolas" w:cs="Courier New"/>
                <w:color w:val="000000"/>
                <w:sz w:val="18"/>
                <w:lang w:eastAsia="de-CH"/>
              </w:rPr>
              <w:t> (</w:t>
            </w:r>
            <w:r w:rsidRPr="000065BD">
              <w:rPr>
                <w:rFonts w:ascii="Consolas" w:eastAsia="Times New Roman" w:hAnsi="Consolas" w:cs="Courier New"/>
                <w:color w:val="0000FF"/>
                <w:sz w:val="18"/>
                <w:lang w:eastAsia="de-CH"/>
              </w:rPr>
              <w:t>int</w:t>
            </w:r>
            <w:r w:rsidRPr="000065BD">
              <w:rPr>
                <w:rFonts w:ascii="Consolas" w:eastAsia="Times New Roman" w:hAnsi="Consolas" w:cs="Courier New"/>
                <w:color w:val="000000"/>
                <w:sz w:val="18"/>
                <w:lang w:eastAsia="de-CH"/>
              </w:rPr>
              <w:t> j = 0; j &lt; image.Rows; j++)</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065BD">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Wenn keine Bitmaske angegeben wurde,</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oder die Bitmaske an dieser stelle schwarz ist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FF"/>
                <w:sz w:val="18"/>
                <w:lang w:val="en-US" w:eastAsia="de-CH"/>
              </w:rPr>
              <w:t>if</w:t>
            </w:r>
            <w:r w:rsidRPr="0024452F">
              <w:rPr>
                <w:rFonts w:ascii="Consolas" w:eastAsia="Times New Roman" w:hAnsi="Consolas" w:cs="Courier New"/>
                <w:color w:val="000000"/>
                <w:sz w:val="18"/>
                <w:lang w:val="en-US" w:eastAsia="de-CH"/>
              </w:rPr>
              <w:t> (bitmask == </w:t>
            </w:r>
            <w:r w:rsidRPr="0024452F">
              <w:rPr>
                <w:rFonts w:ascii="Consolas" w:eastAsia="Times New Roman" w:hAnsi="Consolas" w:cs="Courier New"/>
                <w:color w:val="0000FF"/>
                <w:sz w:val="18"/>
                <w:lang w:val="en-US" w:eastAsia="de-CH"/>
              </w:rPr>
              <w:t>null</w:t>
            </w:r>
            <w:r w:rsidRPr="0024452F">
              <w:rPr>
                <w:rFonts w:ascii="Consolas" w:eastAsia="Times New Roman" w:hAnsi="Consolas" w:cs="Courier New"/>
                <w:color w:val="000000"/>
                <w:sz w:val="18"/>
                <w:lang w:val="en-US" w:eastAsia="de-CH"/>
              </w:rPr>
              <w:t> || bitmask[j, i].MCvScalar.V0 == 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lastRenderedPageBreak/>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Histogram pro Kanal abfüllen: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8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Listen-Element</w:t>
            </w:r>
            <w:r w:rsidR="00640B41">
              <w:rPr>
                <w:rFonts w:ascii="Consolas" w:eastAsia="Times New Roman" w:hAnsi="Consolas" w:cs="Courier New"/>
                <w:color w:val="008000"/>
                <w:sz w:val="18"/>
                <w:lang w:eastAsia="de-CH"/>
              </w:rPr>
              <w:t xml:space="preserve"> im Farbkanal</w:t>
            </w:r>
            <w:r w:rsidRPr="0024452F">
              <w:rPr>
                <w:rFonts w:ascii="Consolas" w:eastAsia="Times New Roman" w:hAnsi="Consolas" w:cs="Courier New"/>
                <w:color w:val="008000"/>
                <w:sz w:val="18"/>
                <w:lang w:eastAsia="de-CH"/>
              </w:rPr>
              <w:t> inkrementieren,</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8000"/>
                <w:sz w:val="18"/>
                <w:lang w:eastAsia="de-CH"/>
              </w:rPr>
              <w:t>// dass dem Farbwert des aktuellen Bildpunkts entspricht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eastAsia="de-CH"/>
              </w:rPr>
              <w:t>                </w:t>
            </w:r>
            <w:r w:rsidRPr="0024452F">
              <w:rPr>
                <w:rFonts w:ascii="Consolas" w:eastAsia="Times New Roman" w:hAnsi="Consolas" w:cs="Courier New"/>
                <w:color w:val="000000"/>
                <w:sz w:val="18"/>
                <w:lang w:val="en-US" w:eastAsia="de-CH"/>
              </w:rPr>
              <w:t>blueHistogram[(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i].MCvScalar.V0]++;</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greenHistogram[(</w:t>
            </w:r>
            <w:r w:rsidRPr="0024452F">
              <w:rPr>
                <w:rFonts w:ascii="Consolas" w:eastAsia="Times New Roman" w:hAnsi="Consolas" w:cs="Courier New"/>
                <w:color w:val="0000FF"/>
                <w:sz w:val="18"/>
                <w:lang w:val="en-US" w:eastAsia="de-CH"/>
              </w:rPr>
              <w:t>int</w:t>
            </w:r>
            <w:r w:rsidRPr="0024452F">
              <w:rPr>
                <w:rFonts w:ascii="Consolas" w:eastAsia="Times New Roman" w:hAnsi="Consolas" w:cs="Courier New"/>
                <w:color w:val="000000"/>
                <w:sz w:val="18"/>
                <w:lang w:val="en-US" w:eastAsia="de-CH"/>
              </w:rPr>
              <w:t>)image[j, i].MCvScalar.V1]++;</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redHistogram[(</w:t>
            </w:r>
            <w:r w:rsidRPr="0024452F">
              <w:rPr>
                <w:rFonts w:ascii="Consolas" w:eastAsia="Times New Roman" w:hAnsi="Consolas" w:cs="Courier New"/>
                <w:color w:val="0000FF"/>
                <w:sz w:val="18"/>
                <w:lang w:eastAsia="de-CH"/>
              </w:rPr>
              <w:t>int</w:t>
            </w:r>
            <w:r w:rsidRPr="0024452F">
              <w:rPr>
                <w:rFonts w:ascii="Consolas" w:eastAsia="Times New Roman" w:hAnsi="Consolas" w:cs="Courier New"/>
                <w:color w:val="000000"/>
                <w:sz w:val="18"/>
                <w:lang w:eastAsia="de-CH"/>
              </w:rPr>
              <w:t>)image[j, i].MCvScalar.V2]++;</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val="en-US" w:eastAsia="de-CH"/>
              </w:rPr>
              <w:t>            </w:t>
            </w:r>
            <w:r w:rsidRPr="0024452F">
              <w:rPr>
                <w:rFonts w:ascii="Consolas" w:eastAsia="Times New Roman" w:hAnsi="Consolas" w:cs="Courier New"/>
                <w:color w:val="000000"/>
                <w:sz w:val="18"/>
                <w:lang w:eastAsia="de-CH"/>
              </w:rPr>
              <w:t>}</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2445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24452F">
              <w:rPr>
                <w:rFonts w:ascii="Consolas" w:eastAsia="Times New Roman" w:hAnsi="Consolas" w:cs="Courier New"/>
                <w:color w:val="000000"/>
                <w:sz w:val="18"/>
                <w:lang w:eastAsia="de-CH"/>
              </w:rPr>
              <w:t>    }</w:t>
            </w:r>
          </w:p>
          <w:p w:rsidR="0024452F" w:rsidRPr="0024452F" w:rsidRDefault="0024452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24452F">
              <w:rPr>
                <w:rFonts w:ascii="Consolas" w:eastAsia="Times New Roman" w:hAnsi="Consolas" w:cs="Courier New"/>
                <w:color w:val="000000"/>
                <w:sz w:val="18"/>
                <w:lang w:eastAsia="de-CH"/>
              </w:rPr>
              <w:t>[…]</w:t>
            </w:r>
          </w:p>
        </w:tc>
      </w:tr>
    </w:tbl>
    <w:p w:rsidR="0024452F" w:rsidRDefault="00BC040C" w:rsidP="00BC040C">
      <w:pPr>
        <w:pStyle w:val="Caption"/>
        <w:jc w:val="center"/>
      </w:pPr>
      <w:bookmarkStart w:id="109" w:name="_Toc472593771"/>
      <w:r>
        <w:lastRenderedPageBreak/>
        <w:t xml:space="preserve">Code </w:t>
      </w:r>
      <w:fldSimple w:instr=" SEQ Code \* ARABIC ">
        <w:r w:rsidR="006249AB">
          <w:rPr>
            <w:noProof/>
          </w:rPr>
          <w:t>11</w:t>
        </w:r>
      </w:fldSimple>
      <w:r>
        <w:t>: Berechnung eines Histogramms</w:t>
      </w:r>
      <w:bookmarkEnd w:id="109"/>
    </w:p>
    <w:p w:rsidR="00591870" w:rsidRDefault="00FD2720" w:rsidP="0050594A">
      <w:r>
        <w:t>Die resultierenden Häufigkeitswerte</w:t>
      </w:r>
      <w:r w:rsidR="00035FA0">
        <w:t xml:space="preserve"> in den drei</w:t>
      </w:r>
      <w:r>
        <w:t xml:space="preserve"> </w:t>
      </w:r>
      <w:r w:rsidR="00B6588F">
        <w:t xml:space="preserve">Listen </w:t>
      </w:r>
      <w:r>
        <w:t>lassen sic</w:t>
      </w:r>
      <w:r w:rsidR="00157CF8">
        <w:t xml:space="preserve">h nun in </w:t>
      </w:r>
      <w:r w:rsidR="00B6588F">
        <w:t xml:space="preserve">Balkendiagrammen </w:t>
      </w:r>
      <w:r w:rsidR="00157CF8">
        <w:t>darstellen</w:t>
      </w:r>
      <w:r w:rsidR="009753D5">
        <w:t>.</w:t>
      </w:r>
      <w:r w:rsidR="008E66C5">
        <w:t xml:space="preserve"> Stichprobenartig wurden Bilder einer Kameraperspektive bei unterschiedlichen Schneeverhältnissen verglichen. Eine erste Tendenz konnte so</w:t>
      </w:r>
      <w:r w:rsidR="000D13B4">
        <w:t xml:space="preserve"> beobachtet werden. Das Histogramm eines Patches mit liegendem Schnee ist meist deutlich nach rechts verschoben und hat eine </w:t>
      </w:r>
      <w:r w:rsidR="006D5053">
        <w:t>kleinere Streuung (</w:t>
      </w:r>
      <w:r w:rsidR="000D13B4">
        <w:t>höhere Varianz</w:t>
      </w:r>
      <w:r w:rsidR="006D5053">
        <w:t>)</w:t>
      </w:r>
      <w:r w:rsidR="000D13B4">
        <w:t xml:space="preserve"> als Patches ohne Schnee:</w:t>
      </w:r>
    </w:p>
    <w:p w:rsidR="00B6588F" w:rsidRDefault="00B6588F" w:rsidP="0050594A"/>
    <w:tbl>
      <w:tblPr>
        <w:tblStyle w:val="TableGrid"/>
        <w:tblW w:w="0" w:type="auto"/>
        <w:tblLook w:val="04A0" w:firstRow="1" w:lastRow="0" w:firstColumn="1" w:lastColumn="0" w:noHBand="0" w:noVBand="1"/>
      </w:tblPr>
      <w:tblGrid>
        <w:gridCol w:w="4525"/>
        <w:gridCol w:w="4530"/>
      </w:tblGrid>
      <w:tr w:rsidR="006910BA" w:rsidTr="00ED58FF">
        <w:trPr>
          <w:trHeight w:val="2923"/>
        </w:trPr>
        <w:tc>
          <w:tcPr>
            <w:tcW w:w="4525" w:type="dxa"/>
          </w:tcPr>
          <w:p w:rsidR="005B2784" w:rsidRDefault="00656CFF" w:rsidP="005B2784">
            <w:pPr>
              <w:keepNext/>
            </w:pPr>
            <w:r>
              <w:rPr>
                <w:sz w:val="20"/>
              </w:rPr>
              <w:pict>
                <v:shape id="_x0000_i1033" type="#_x0000_t75" style="width:224.1pt;height:146.15pt">
                  <v:imagedata r:id="rId48" o:title="Patch ohne Schnee"/>
                </v:shape>
              </w:pict>
            </w:r>
          </w:p>
          <w:p w:rsidR="006910BA" w:rsidRDefault="005B2784" w:rsidP="005B2784">
            <w:pPr>
              <w:pStyle w:val="Caption"/>
              <w:jc w:val="center"/>
            </w:pPr>
            <w:bookmarkStart w:id="110" w:name="_Toc472593828"/>
            <w:r>
              <w:t xml:space="preserve">Abbildung </w:t>
            </w:r>
            <w:fldSimple w:instr=" SEQ Abbildung \* ARABIC ">
              <w:r w:rsidR="006249AB">
                <w:rPr>
                  <w:noProof/>
                </w:rPr>
                <w:t>33</w:t>
              </w:r>
            </w:fldSimple>
            <w:r>
              <w:t>: Ausgeschnittenes Bildsegment von mvk110</w:t>
            </w:r>
            <w:r>
              <w:rPr>
                <w:noProof/>
              </w:rPr>
              <w:t xml:space="preserve"> ohne Schnee</w:t>
            </w:r>
            <w:bookmarkEnd w:id="110"/>
          </w:p>
        </w:tc>
        <w:tc>
          <w:tcPr>
            <w:tcW w:w="4530" w:type="dxa"/>
          </w:tcPr>
          <w:p w:rsidR="006910BA" w:rsidRDefault="006910BA" w:rsidP="0050594A">
            <w:r>
              <w:rPr>
                <w:noProof/>
                <w:lang w:eastAsia="de-CH"/>
              </w:rPr>
              <w:drawing>
                <wp:inline distT="0" distB="0" distL="0" distR="0" wp14:anchorId="15A97AD2" wp14:editId="3152C783">
                  <wp:extent cx="2874645" cy="1884898"/>
                  <wp:effectExtent l="0" t="0" r="1905" b="1270"/>
                  <wp:docPr id="55" name="Chart 55">
                    <a:extLst xmlns:a="http://schemas.openxmlformats.org/drawingml/2006/main">
                      <a:ext uri="{FF2B5EF4-FFF2-40B4-BE49-F238E27FC236}">
                        <a16:creationId xmlns:a16="http://schemas.microsoft.com/office/drawing/2014/main" id="{ADF7D588-1D23-4D9A-9041-804D372B1F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ohne Schnee</w:t>
            </w:r>
          </w:p>
        </w:tc>
      </w:tr>
      <w:tr w:rsidR="00873AE5" w:rsidTr="00DE0DD9">
        <w:tc>
          <w:tcPr>
            <w:tcW w:w="4525" w:type="dxa"/>
          </w:tcPr>
          <w:p w:rsidR="00873AE5" w:rsidRDefault="00873AE5" w:rsidP="0050594A"/>
        </w:tc>
        <w:tc>
          <w:tcPr>
            <w:tcW w:w="4530" w:type="dxa"/>
          </w:tcPr>
          <w:p w:rsidR="00873AE5" w:rsidRDefault="00873AE5" w:rsidP="0050594A"/>
        </w:tc>
      </w:tr>
      <w:tr w:rsidR="006910BA" w:rsidTr="00ED58FF">
        <w:trPr>
          <w:trHeight w:val="2936"/>
        </w:trPr>
        <w:tc>
          <w:tcPr>
            <w:tcW w:w="4525" w:type="dxa"/>
          </w:tcPr>
          <w:p w:rsidR="005B2784" w:rsidRDefault="00656CFF" w:rsidP="005B2784">
            <w:pPr>
              <w:keepNext/>
            </w:pPr>
            <w:r>
              <w:rPr>
                <w:sz w:val="20"/>
              </w:rPr>
              <w:pict>
                <v:shape id="_x0000_i1034" type="#_x0000_t75" style="width:224.1pt;height:147.15pt">
                  <v:imagedata r:id="rId50" o:title="Patch mit Schnee"/>
                </v:shape>
              </w:pict>
            </w:r>
          </w:p>
          <w:p w:rsidR="006910BA" w:rsidRDefault="005B2784" w:rsidP="005B2784">
            <w:pPr>
              <w:pStyle w:val="Caption"/>
              <w:jc w:val="center"/>
            </w:pPr>
            <w:bookmarkStart w:id="111" w:name="_Toc472593829"/>
            <w:r>
              <w:t xml:space="preserve">Abbildung </w:t>
            </w:r>
            <w:fldSimple w:instr=" SEQ Abbildung \* ARABIC ">
              <w:r w:rsidR="006249AB">
                <w:rPr>
                  <w:noProof/>
                </w:rPr>
                <w:t>34</w:t>
              </w:r>
            </w:fldSimple>
            <w:r>
              <w:t xml:space="preserve">: </w:t>
            </w:r>
            <w:r w:rsidRPr="00F17BE1">
              <w:t xml:space="preserve">Ausgeschnittenes Bildsegment von mvk110 </w:t>
            </w:r>
            <w:r>
              <w:t>mit</w:t>
            </w:r>
            <w:r w:rsidRPr="00F17BE1">
              <w:t xml:space="preserve"> Schnee</w:t>
            </w:r>
            <w:bookmarkEnd w:id="111"/>
          </w:p>
        </w:tc>
        <w:tc>
          <w:tcPr>
            <w:tcW w:w="4530" w:type="dxa"/>
          </w:tcPr>
          <w:p w:rsidR="006910BA" w:rsidRDefault="006910BA" w:rsidP="0050594A">
            <w:r>
              <w:rPr>
                <w:noProof/>
                <w:lang w:eastAsia="de-CH"/>
              </w:rPr>
              <w:drawing>
                <wp:inline distT="0" distB="0" distL="0" distR="0" wp14:anchorId="6EB57DDB" wp14:editId="704A6E73">
                  <wp:extent cx="2874645" cy="1856849"/>
                  <wp:effectExtent l="0" t="0" r="1905" b="10160"/>
                  <wp:docPr id="56" name="Chart 56">
                    <a:extLst xmlns:a="http://schemas.openxmlformats.org/drawingml/2006/main">
                      <a:ext uri="{FF2B5EF4-FFF2-40B4-BE49-F238E27FC236}">
                        <a16:creationId xmlns:a16="http://schemas.microsoft.com/office/drawing/2014/main" id="{0DB72993-6A84-4E8D-A0F1-827AC415C2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51C6C" w:rsidRDefault="00951C6C" w:rsidP="0050594A"/>
          <w:p w:rsidR="00951C6C" w:rsidRPr="00951C6C" w:rsidRDefault="00951C6C" w:rsidP="00951C6C">
            <w:pPr>
              <w:jc w:val="center"/>
              <w:rPr>
                <w:sz w:val="16"/>
                <w:szCs w:val="16"/>
              </w:rPr>
            </w:pPr>
            <w:r w:rsidRPr="00951C6C">
              <w:rPr>
                <w:sz w:val="16"/>
                <w:szCs w:val="16"/>
              </w:rPr>
              <w:t>Histogramm des Bildsegments</w:t>
            </w:r>
            <w:r>
              <w:rPr>
                <w:sz w:val="16"/>
                <w:szCs w:val="16"/>
              </w:rPr>
              <w:t xml:space="preserve"> mit Schnee</w:t>
            </w:r>
          </w:p>
        </w:tc>
      </w:tr>
    </w:tbl>
    <w:p w:rsidR="00EA4E62" w:rsidRDefault="00EA4E62">
      <w:pPr>
        <w:spacing w:line="240" w:lineRule="auto"/>
        <w:rPr>
          <w:rFonts w:cs="Arial"/>
          <w:b/>
          <w:bCs/>
          <w:szCs w:val="26"/>
        </w:rPr>
      </w:pPr>
      <w:r>
        <w:br w:type="page"/>
      </w:r>
    </w:p>
    <w:p w:rsidR="00916BB8" w:rsidRDefault="00916BB8" w:rsidP="009A00F4">
      <w:pPr>
        <w:pStyle w:val="Heading3"/>
      </w:pPr>
      <w:bookmarkStart w:id="112" w:name="_Toc472593875"/>
      <w:r w:rsidRPr="0050594A">
        <w:lastRenderedPageBreak/>
        <w:t>Mod</w:t>
      </w:r>
      <w:r w:rsidR="00ED58FF">
        <w:t>alwert</w:t>
      </w:r>
      <w:bookmarkEnd w:id="112"/>
    </w:p>
    <w:p w:rsidR="00ED58FF" w:rsidRDefault="0001403F" w:rsidP="00ED58FF">
      <w:r>
        <w:t>Der Modalwert ist der häufigste Farbwert im Histogramm. Dieser kann Werte zwischen 0 und 255 annehmen. Dieser Wert kann pro Farbkanal einfach aus dem entsprechenden Histogramm herausgelesen werden:</w:t>
      </w:r>
    </w:p>
    <w:p w:rsidR="00EA4E62" w:rsidRDefault="00EA4E62">
      <w:pPr>
        <w:spacing w:line="240" w:lineRule="auto"/>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01403F" w:rsidTr="00EA4E62">
        <w:tc>
          <w:tcPr>
            <w:tcW w:w="9045" w:type="dxa"/>
          </w:tcPr>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eastAsia="de-CH"/>
              </w:rPr>
            </w:pPr>
            <w:r w:rsidRPr="0001403F">
              <w:rPr>
                <w:rFonts w:ascii="Consolas" w:eastAsia="Times New Roman" w:hAnsi="Consolas" w:cs="Courier New"/>
                <w:color w:val="008000"/>
                <w:sz w:val="18"/>
                <w:szCs w:val="18"/>
                <w:lang w:eastAsia="de-CH"/>
              </w:rPr>
              <w:t>// Mode: Farbwert (Index) des grössten Werts im Histogramm</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statistic.ModeBlue = blueHistogram.IndexOf(blueHistogram.Max());</w:t>
            </w:r>
          </w:p>
          <w:p w:rsidR="0001403F" w:rsidRPr="0001403F" w:rsidRDefault="0001403F" w:rsidP="000140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szCs w:val="18"/>
                <w:lang w:val="en-US" w:eastAsia="de-CH"/>
              </w:rPr>
            </w:pPr>
            <w:r w:rsidRPr="0001403F">
              <w:rPr>
                <w:rFonts w:ascii="Consolas" w:eastAsia="Times New Roman" w:hAnsi="Consolas" w:cs="Courier New"/>
                <w:color w:val="000000"/>
                <w:sz w:val="18"/>
                <w:szCs w:val="18"/>
                <w:lang w:val="en-US" w:eastAsia="de-CH"/>
              </w:rPr>
              <w:t>statistic.ModeGreen = greenHistogram.IndexOf(greenHistogram.Max());</w:t>
            </w:r>
          </w:p>
          <w:p w:rsidR="0001403F" w:rsidRPr="0001403F" w:rsidRDefault="0001403F"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01403F">
              <w:rPr>
                <w:rFonts w:ascii="Consolas" w:eastAsia="Times New Roman" w:hAnsi="Consolas" w:cs="Courier New"/>
                <w:color w:val="000000"/>
                <w:sz w:val="18"/>
                <w:szCs w:val="18"/>
                <w:lang w:eastAsia="de-CH"/>
              </w:rPr>
              <w:t>statistic.ModeRed = redHistogram.IndexOf(redHistogram.Max());</w:t>
            </w:r>
          </w:p>
        </w:tc>
      </w:tr>
    </w:tbl>
    <w:p w:rsidR="0001403F" w:rsidRPr="00ED58FF" w:rsidRDefault="00BC040C" w:rsidP="00BC040C">
      <w:pPr>
        <w:pStyle w:val="Caption"/>
        <w:jc w:val="center"/>
      </w:pPr>
      <w:bookmarkStart w:id="113" w:name="_Toc472593772"/>
      <w:r>
        <w:t xml:space="preserve">Code </w:t>
      </w:r>
      <w:fldSimple w:instr=" SEQ Code \* ARABIC ">
        <w:r w:rsidR="006249AB">
          <w:rPr>
            <w:noProof/>
          </w:rPr>
          <w:t>12</w:t>
        </w:r>
      </w:fldSimple>
      <w:r>
        <w:t>: Berechnung des Modalwerts</w:t>
      </w:r>
      <w:bookmarkEnd w:id="113"/>
    </w:p>
    <w:p w:rsidR="00916BB8" w:rsidRDefault="0001403F" w:rsidP="009A00F4">
      <w:pPr>
        <w:pStyle w:val="Heading3"/>
      </w:pPr>
      <w:bookmarkStart w:id="114" w:name="_Toc472593876"/>
      <w:r>
        <w:t>Durchschnittsfarbe</w:t>
      </w:r>
      <w:r w:rsidR="00E33BD2">
        <w:t xml:space="preserve"> (Mittelwert)</w:t>
      </w:r>
      <w:bookmarkEnd w:id="114"/>
    </w:p>
    <w:p w:rsidR="00E33BD2" w:rsidRDefault="00E33BD2" w:rsidP="0001403F">
      <w:r>
        <w:t>Als weiteren Kennwert eines Patches wird die Durchschnittsfarbe berechnet. Um den arithmetischen Mittelwert zu berechnen, werden alle Farbwerte</w:t>
      </w:r>
      <w:r w:rsidR="0059580F">
        <w:t xml:space="preserve"> pro Kanal</w:t>
      </w:r>
      <w:r w:rsidR="00E021B6">
        <w:t xml:space="preserve"> </w:t>
      </w:r>
      <m:oMath>
        <m:r>
          <w:rPr>
            <w:rFonts w:ascii="Cambria Math" w:hAnsi="Cambria Math"/>
          </w:rPr>
          <m:t>g</m:t>
        </m:r>
        <m:d>
          <m:dPr>
            <m:ctrlPr>
              <w:rPr>
                <w:rFonts w:ascii="Cambria Math" w:hAnsi="Cambria Math"/>
                <w:i/>
              </w:rPr>
            </m:ctrlPr>
          </m:dPr>
          <m:e>
            <m:r>
              <w:rPr>
                <w:rFonts w:ascii="Cambria Math" w:hAnsi="Cambria Math"/>
              </w:rPr>
              <m:t>x,y</m:t>
            </m:r>
          </m:e>
        </m:d>
      </m:oMath>
      <w:r w:rsidR="0059580F">
        <w:t xml:space="preserve"> </w:t>
      </w:r>
      <w:r>
        <w:t>au</w:t>
      </w:r>
      <w:r w:rsidR="0059580F">
        <w:t xml:space="preserve">fsummiert und durch die Gesamtanzahl </w:t>
      </w:r>
      <m:oMath>
        <m:d>
          <m:dPr>
            <m:ctrlPr>
              <w:rPr>
                <w:rFonts w:ascii="Cambria Math" w:hAnsi="Cambria Math"/>
                <w:i/>
              </w:rPr>
            </m:ctrlPr>
          </m:dPr>
          <m:e>
            <m:r>
              <w:rPr>
                <w:rFonts w:ascii="Cambria Math" w:hAnsi="Cambria Math"/>
              </w:rPr>
              <m:t>N</m:t>
            </m:r>
          </m:e>
        </m:d>
      </m:oMath>
      <w:r w:rsidR="00E021B6">
        <w:t xml:space="preserve"> </w:t>
      </w:r>
      <w:r w:rsidR="0059580F">
        <w:t>von Bildpunkten dividiert:</w:t>
      </w:r>
    </w:p>
    <w:p w:rsidR="00E33BD2" w:rsidRDefault="00E33BD2" w:rsidP="0001403F"/>
    <w:p w:rsidR="00E33BD2" w:rsidRPr="00E33BD2" w:rsidRDefault="00E02FBC" w:rsidP="0001403F">
      <w:pPr>
        <w:rPr>
          <w:color w:val="000000"/>
          <w:szCs w:val="22"/>
          <w:lang w:val=""/>
        </w:rPr>
      </w:pPr>
      <m:oMathPara>
        <m:oMath>
          <m:acc>
            <m:accPr>
              <m:chr m:val="̅"/>
              <m:ctrlPr>
                <w:rPr>
                  <w:rFonts w:ascii="Cambria Math" w:hAnsi="Cambria Math"/>
                  <w:i/>
                  <w:color w:val="000000"/>
                  <w:szCs w:val="22"/>
                  <w:lang w:val=""/>
                </w:rPr>
              </m:ctrlPr>
            </m:accPr>
            <m:e>
              <m:r>
                <w:rPr>
                  <w:rFonts w:ascii="Cambria Math" w:hAnsi="Cambria Math"/>
                  <w:color w:val="000000"/>
                  <w:szCs w:val="22"/>
                  <w:lang w:val=""/>
                </w:rPr>
                <m:t>g</m:t>
              </m:r>
            </m:e>
          </m:acc>
          <m:r>
            <w:rPr>
              <w:rFonts w:ascii="Cambria Math" w:hAnsi="Cambria Math"/>
              <w:color w:val="000000"/>
              <w:szCs w:val="22"/>
              <w:lang w:val=""/>
            </w:rPr>
            <m:t>=</m:t>
          </m:r>
          <m:f>
            <m:fPr>
              <m:ctrlPr>
                <w:rPr>
                  <w:rFonts w:ascii="Cambria Math" w:hAnsi="Cambria Math"/>
                  <w:i/>
                  <w:color w:val="000000"/>
                  <w:szCs w:val="22"/>
                  <w:lang w:val=""/>
                </w:rPr>
              </m:ctrlPr>
            </m:fPr>
            <m:num>
              <m:r>
                <w:rPr>
                  <w:rFonts w:ascii="Cambria Math" w:hAnsi="Cambria Math"/>
                  <w:color w:val="000000"/>
                  <w:szCs w:val="22"/>
                  <w:lang w:val=""/>
                </w:rPr>
                <m:t>1</m:t>
              </m:r>
            </m:num>
            <m:den>
              <m:r>
                <w:rPr>
                  <w:rFonts w:ascii="Cambria Math" w:hAnsi="Cambria Math"/>
                  <w:color w:val="000000"/>
                  <w:szCs w:val="22"/>
                  <w:lang w:val=""/>
                </w:rPr>
                <m:t>N</m:t>
              </m:r>
            </m:den>
          </m:f>
          <m:r>
            <w:rPr>
              <w:rFonts w:ascii="Cambria Math" w:hAnsi="Cambria Math"/>
              <w:color w:val="000000"/>
              <w:szCs w:val="22"/>
              <w:lang w:val=""/>
            </w:rPr>
            <m:t xml:space="preserve"> </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color w:val="000000"/>
              <w:szCs w:val="22"/>
              <w:lang w:val=""/>
            </w:rPr>
            <m:t xml:space="preserve">  g</m:t>
          </m:r>
          <m:d>
            <m:dPr>
              <m:ctrlPr>
                <w:rPr>
                  <w:rFonts w:ascii="Cambria Math" w:hAnsi="Cambria Math"/>
                  <w:i/>
                  <w:color w:val="000000"/>
                  <w:szCs w:val="22"/>
                  <w:lang w:val=""/>
                </w:rPr>
              </m:ctrlPr>
            </m:dPr>
            <m:e>
              <m:r>
                <w:rPr>
                  <w:rFonts w:ascii="Cambria Math" w:hAnsi="Cambria Math"/>
                  <w:color w:val="000000"/>
                  <w:szCs w:val="22"/>
                  <w:lang w:val=""/>
                </w:rPr>
                <m:t>x,y</m:t>
              </m:r>
            </m:e>
          </m:d>
        </m:oMath>
      </m:oMathPara>
    </w:p>
    <w:p w:rsidR="00E33BD2" w:rsidRPr="00E33BD2" w:rsidRDefault="00E33BD2" w:rsidP="0001403F"/>
    <w:p w:rsidR="0001403F" w:rsidRDefault="00E33BD2" w:rsidP="0001403F">
      <w:r>
        <w:t xml:space="preserve">Hierzu werden zunächst alle Farbwerte pro Kanal aus </w:t>
      </w:r>
      <w:r w:rsidR="0059580F">
        <w:t>dem</w:t>
      </w:r>
      <w:r>
        <w:t xml:space="preserve"> zweidimensionalen Pixel-Array in eine eindimensionale Liste kopiert. Danach kann der Wert </w:t>
      </w:r>
      <w:r w:rsidR="0059580F">
        <w:t>mit einem Aufruf ausgelesen werden:</w:t>
      </w:r>
    </w:p>
    <w:p w:rsidR="0059580F" w:rsidRDefault="0059580F" w:rsidP="0001403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9580F" w:rsidRPr="00656CFF" w:rsidTr="00BC040C">
        <w:tc>
          <w:tcPr>
            <w:tcW w:w="9055" w:type="dxa"/>
          </w:tcPr>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Eindimensionale Liste aller Pixel im Bild</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bluePixels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greenPixels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 redPixels = </w:t>
            </w:r>
            <w:r w:rsidRPr="0059580F">
              <w:rPr>
                <w:rFonts w:ascii="Consolas" w:hAnsi="Consolas"/>
                <w:color w:val="0000FF"/>
                <w:sz w:val="18"/>
                <w:lang w:val="en-US"/>
              </w:rPr>
              <w:t>new</w:t>
            </w:r>
            <w:r w:rsidRPr="0059580F">
              <w:rPr>
                <w:rFonts w:ascii="Consolas" w:hAnsi="Consolas"/>
                <w:color w:val="000000"/>
                <w:sz w:val="18"/>
                <w:lang w:val="en-US"/>
              </w:rPr>
              <w:t> </w:t>
            </w:r>
            <w:r w:rsidRPr="0059580F">
              <w:rPr>
                <w:rFonts w:ascii="Consolas" w:hAnsi="Consolas"/>
                <w:color w:val="2B91AF"/>
                <w:sz w:val="18"/>
                <w:lang w:val="en-US"/>
              </w:rPr>
              <w:t>List</w:t>
            </w:r>
            <w:r w:rsidRPr="0059580F">
              <w:rPr>
                <w:rFonts w:ascii="Consolas" w:hAnsi="Consolas"/>
                <w:color w:val="000000"/>
                <w:sz w:val="18"/>
                <w:lang w:val="en-US"/>
              </w:rPr>
              <w:t>&lt;</w:t>
            </w:r>
            <w:r w:rsidRPr="0059580F">
              <w:rPr>
                <w:rFonts w:ascii="Consolas" w:hAnsi="Consolas"/>
                <w:color w:val="0000FF"/>
                <w:sz w:val="18"/>
                <w:lang w:val="en-US"/>
              </w:rPr>
              <w:t>double</w:t>
            </w:r>
            <w:r w:rsidRPr="0059580F">
              <w:rPr>
                <w:rFonts w:ascii="Consolas" w:hAnsi="Consolas"/>
                <w:color w:val="000000"/>
                <w:sz w:val="18"/>
                <w:lang w:val="en-US"/>
              </w:rPr>
              <w:t>&gt;();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xml:space="preserve"> </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8000"/>
                <w:sz w:val="18"/>
              </w:rPr>
              <w:t>// Für alle Spalten im Bild</w:t>
            </w:r>
          </w:p>
          <w:p w:rsidR="0059580F" w:rsidRPr="000065BD" w:rsidRDefault="0059580F" w:rsidP="0059580F">
            <w:pPr>
              <w:pStyle w:val="HTMLPreformatted"/>
              <w:shd w:val="clear" w:color="auto" w:fill="FFFFFF"/>
              <w:spacing w:line="204" w:lineRule="auto"/>
              <w:rPr>
                <w:rFonts w:ascii="Consolas" w:hAnsi="Consolas"/>
                <w:color w:val="000000"/>
                <w:sz w:val="18"/>
              </w:rPr>
            </w:pPr>
            <w:r w:rsidRPr="000065BD">
              <w:rPr>
                <w:rFonts w:ascii="Consolas" w:hAnsi="Consolas"/>
                <w:color w:val="0000FF"/>
                <w:sz w:val="18"/>
              </w:rPr>
              <w:t>for</w:t>
            </w:r>
            <w:r w:rsidRPr="000065BD">
              <w:rPr>
                <w:rFonts w:ascii="Consolas" w:hAnsi="Consolas"/>
                <w:color w:val="000000"/>
                <w:sz w:val="18"/>
              </w:rPr>
              <w:t> (</w:t>
            </w:r>
            <w:r w:rsidRPr="000065BD">
              <w:rPr>
                <w:rFonts w:ascii="Consolas" w:hAnsi="Consolas"/>
                <w:color w:val="0000FF"/>
                <w:sz w:val="18"/>
              </w:rPr>
              <w:t>int</w:t>
            </w:r>
            <w:r w:rsidRPr="000065BD">
              <w:rPr>
                <w:rFonts w:ascii="Consolas" w:hAnsi="Consolas"/>
                <w:color w:val="000000"/>
                <w:sz w:val="18"/>
              </w:rPr>
              <w:t> i = 0; i &lt; image.Cols; i++)</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Für alle Zeilen im Bild</w:t>
            </w:r>
          </w:p>
          <w:p w:rsidR="0059580F" w:rsidRPr="000065BD"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0065BD">
              <w:rPr>
                <w:rFonts w:ascii="Consolas" w:hAnsi="Consolas"/>
                <w:color w:val="0000FF"/>
                <w:sz w:val="18"/>
              </w:rPr>
              <w:t>for</w:t>
            </w:r>
            <w:r w:rsidRPr="000065BD">
              <w:rPr>
                <w:rFonts w:ascii="Consolas" w:hAnsi="Consolas"/>
                <w:color w:val="000000"/>
                <w:sz w:val="18"/>
              </w:rPr>
              <w:t> (</w:t>
            </w:r>
            <w:r w:rsidRPr="000065BD">
              <w:rPr>
                <w:rFonts w:ascii="Consolas" w:hAnsi="Consolas"/>
                <w:color w:val="0000FF"/>
                <w:sz w:val="18"/>
              </w:rPr>
              <w:t>int</w:t>
            </w:r>
            <w:r w:rsidRPr="000065BD">
              <w:rPr>
                <w:rFonts w:ascii="Consolas" w:hAnsi="Consolas"/>
                <w:color w:val="000000"/>
                <w:sz w:val="18"/>
              </w:rPr>
              <w:t> j = 0; j &lt; image.Rows; j++)</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0065BD">
              <w:rPr>
                <w:rFonts w:ascii="Consolas" w:hAnsi="Consolas"/>
                <w:color w:val="000000"/>
                <w:sz w:val="18"/>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Wenn keine Bitmaske angegeben wurde,</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oder die Bitmaske an dieser stelle schwarz ist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FF"/>
                <w:sz w:val="18"/>
                <w:lang w:val="en-US"/>
              </w:rPr>
              <w:t>if</w:t>
            </w:r>
            <w:r w:rsidRPr="0059580F">
              <w:rPr>
                <w:rFonts w:ascii="Consolas" w:hAnsi="Consolas"/>
                <w:color w:val="000000"/>
                <w:sz w:val="18"/>
                <w:lang w:val="en-US"/>
              </w:rPr>
              <w:t> (bitmask == </w:t>
            </w:r>
            <w:r w:rsidRPr="0059580F">
              <w:rPr>
                <w:rFonts w:ascii="Consolas" w:hAnsi="Consolas"/>
                <w:color w:val="0000FF"/>
                <w:sz w:val="18"/>
                <w:lang w:val="en-US"/>
              </w:rPr>
              <w:t>null</w:t>
            </w:r>
            <w:r w:rsidRPr="0059580F">
              <w:rPr>
                <w:rFonts w:ascii="Consolas" w:hAnsi="Consolas"/>
                <w:color w:val="000000"/>
                <w:sz w:val="18"/>
                <w:lang w:val="en-US"/>
              </w:rPr>
              <w:t> || bitmask[j, i].MCvScalar.V0 == 0)</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lang w:val="en-US"/>
              </w:rPr>
              <w:t>        </w:t>
            </w:r>
            <w:r w:rsidRPr="0059580F">
              <w:rPr>
                <w:rFonts w:ascii="Consolas" w:hAnsi="Consolas"/>
                <w:color w:val="000000"/>
                <w:sz w:val="18"/>
              </w:rPr>
              <w:t>{</w:t>
            </w:r>
          </w:p>
          <w:p w:rsidR="0059580F" w:rsidRPr="0059580F" w:rsidRDefault="0059580F" w:rsidP="0059580F">
            <w:pPr>
              <w:pStyle w:val="HTMLPreformatted"/>
              <w:shd w:val="clear" w:color="auto" w:fill="FFFFFF"/>
              <w:spacing w:line="204" w:lineRule="auto"/>
              <w:rPr>
                <w:rFonts w:ascii="Consolas" w:hAnsi="Consolas"/>
                <w:color w:val="000000"/>
                <w:sz w:val="18"/>
              </w:rPr>
            </w:pPr>
            <w:r w:rsidRPr="0059580F">
              <w:rPr>
                <w:rFonts w:ascii="Consolas" w:hAnsi="Consolas"/>
                <w:color w:val="000000"/>
                <w:sz w:val="18"/>
              </w:rPr>
              <w:t>            </w:t>
            </w:r>
            <w:r w:rsidRPr="0059580F">
              <w:rPr>
                <w:rFonts w:ascii="Consolas" w:hAnsi="Consolas"/>
                <w:color w:val="008000"/>
                <w:sz w:val="18"/>
              </w:rPr>
              <w:t>// Pixel in entsprechende Farbkanal-Liste abspitzen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rPr>
              <w:t>            </w:t>
            </w:r>
            <w:r w:rsidRPr="0059580F">
              <w:rPr>
                <w:rFonts w:ascii="Consolas" w:hAnsi="Consolas"/>
                <w:color w:val="000000"/>
                <w:sz w:val="18"/>
                <w:lang w:val="en-US"/>
              </w:rPr>
              <w:t>bluePixels.Add(image[j, i].MCvScalar.V0);</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greenPix</w:t>
            </w:r>
            <w:r>
              <w:rPr>
                <w:rFonts w:ascii="Consolas" w:hAnsi="Consolas"/>
                <w:color w:val="000000"/>
                <w:sz w:val="18"/>
                <w:lang w:val="en-US"/>
              </w:rPr>
              <w:t>els.Add(image[j, i].MCvScalar.V1</w:t>
            </w: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redPixels.Add(image[j, i].MCvScalar.V2);</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    }</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8000"/>
                <w:sz w:val="18"/>
                <w:lang w:val="en-US"/>
              </w:rPr>
              <w:t>// Mean</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statistic.MeanBlue = bluePixels.Average();</w:t>
            </w:r>
          </w:p>
          <w:p w:rsidR="0059580F" w:rsidRPr="0059580F" w:rsidRDefault="0059580F" w:rsidP="0059580F">
            <w:pPr>
              <w:pStyle w:val="HTMLPreformatted"/>
              <w:shd w:val="clear" w:color="auto" w:fill="FFFFFF"/>
              <w:spacing w:line="204" w:lineRule="auto"/>
              <w:rPr>
                <w:rFonts w:ascii="Consolas" w:hAnsi="Consolas"/>
                <w:color w:val="000000"/>
                <w:sz w:val="18"/>
                <w:lang w:val="en-US"/>
              </w:rPr>
            </w:pPr>
            <w:r w:rsidRPr="0059580F">
              <w:rPr>
                <w:rFonts w:ascii="Consolas" w:hAnsi="Consolas"/>
                <w:color w:val="000000"/>
                <w:sz w:val="18"/>
                <w:lang w:val="en-US"/>
              </w:rPr>
              <w:t>statistic.MeanGreen = greenPixels.Average();</w:t>
            </w:r>
          </w:p>
          <w:p w:rsidR="0059580F" w:rsidRPr="00DD0C51" w:rsidRDefault="0059580F" w:rsidP="00BC040C">
            <w:pPr>
              <w:pStyle w:val="HTMLPreformatted"/>
              <w:keepNext/>
              <w:shd w:val="clear" w:color="auto" w:fill="FFFFFF"/>
              <w:spacing w:line="204" w:lineRule="auto"/>
              <w:rPr>
                <w:rFonts w:ascii="Consolas" w:hAnsi="Consolas"/>
                <w:color w:val="000000"/>
                <w:lang w:val="en-US"/>
              </w:rPr>
            </w:pPr>
            <w:r w:rsidRPr="00DD0C51">
              <w:rPr>
                <w:rFonts w:ascii="Consolas" w:hAnsi="Consolas"/>
                <w:color w:val="000000"/>
                <w:sz w:val="18"/>
                <w:lang w:val="en-US"/>
              </w:rPr>
              <w:t>statistic.MeanRed = redPixels.Average();</w:t>
            </w:r>
          </w:p>
        </w:tc>
      </w:tr>
    </w:tbl>
    <w:p w:rsidR="00BC040C" w:rsidRDefault="00BC040C" w:rsidP="00BC040C">
      <w:pPr>
        <w:pStyle w:val="Caption"/>
        <w:jc w:val="center"/>
      </w:pPr>
      <w:bookmarkStart w:id="115" w:name="_Toc472593773"/>
      <w:r>
        <w:t xml:space="preserve">Code </w:t>
      </w:r>
      <w:fldSimple w:instr=" SEQ Code \* ARABIC ">
        <w:r w:rsidR="006249AB">
          <w:rPr>
            <w:noProof/>
          </w:rPr>
          <w:t>13</w:t>
        </w:r>
      </w:fldSimple>
      <w:r>
        <w:t>: Berechnung des Mittelwerts</w:t>
      </w:r>
      <w:bookmarkEnd w:id="115"/>
    </w:p>
    <w:p w:rsidR="00EA4E62" w:rsidRDefault="00EA4E62">
      <w:pPr>
        <w:spacing w:line="240" w:lineRule="auto"/>
        <w:rPr>
          <w:rFonts w:cs="Arial"/>
          <w:b/>
          <w:bCs/>
          <w:szCs w:val="26"/>
        </w:rPr>
      </w:pPr>
      <w:r>
        <w:br w:type="page"/>
      </w:r>
    </w:p>
    <w:p w:rsidR="00383999" w:rsidRDefault="00383999" w:rsidP="0059580F">
      <w:pPr>
        <w:pStyle w:val="Heading3"/>
      </w:pPr>
      <w:bookmarkStart w:id="116" w:name="_Toc472593877"/>
      <w:r>
        <w:lastRenderedPageBreak/>
        <w:t>Median</w:t>
      </w:r>
      <w:bookmarkEnd w:id="116"/>
    </w:p>
    <w:p w:rsidR="00383999" w:rsidRDefault="00383999" w:rsidP="00383999">
      <w:r>
        <w:t xml:space="preserve">In einer sortierten Auflistung ist der Median der Wert, welcher in der Mitte der Liste steht. Der Unterschied zwischen Mittelwert und Median kann </w:t>
      </w:r>
      <w:r w:rsidR="000065BD">
        <w:t>bezüglich</w:t>
      </w:r>
      <w:r w:rsidR="00DB61A8">
        <w:t xml:space="preserve"> der</w:t>
      </w:r>
      <w:r w:rsidR="000B1F12">
        <w:t xml:space="preserve"> </w:t>
      </w:r>
      <w:r>
        <w:t>Verteilung der Werte</w:t>
      </w:r>
      <w:r w:rsidR="000B1F12">
        <w:t xml:space="preserve"> </w:t>
      </w:r>
      <w:r>
        <w:t>im Histogramm</w:t>
      </w:r>
      <w:r w:rsidR="00DB61A8">
        <w:t xml:space="preserve"> aussagekräftig sein</w:t>
      </w:r>
      <w:r>
        <w:t>. Um diesen Wert zu berechne</w:t>
      </w:r>
      <w:r w:rsidR="000B1F12">
        <w:t>n,</w:t>
      </w:r>
      <w:r>
        <w:t xml:space="preserve"> muss die Liste zunächst sortiert werden. Danach kann der Wert in der Mitte ausgelesen werden:</w:t>
      </w:r>
    </w:p>
    <w:p w:rsidR="00383999" w:rsidRDefault="00383999" w:rsidP="0038399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83999" w:rsidTr="00BC040C">
        <w:tc>
          <w:tcPr>
            <w:tcW w:w="9055" w:type="dxa"/>
          </w:tcPr>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8000"/>
                <w:sz w:val="18"/>
              </w:rPr>
              <w:t>// Median</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bluePixels.Sort();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greenPixels.Sort();</w:t>
            </w:r>
          </w:p>
          <w:p w:rsidR="000B1F12" w:rsidRPr="000B1F12" w:rsidRDefault="000B1F12" w:rsidP="000B1F12">
            <w:pPr>
              <w:pStyle w:val="HTMLPreformatted"/>
              <w:shd w:val="clear" w:color="auto" w:fill="FFFFFF"/>
              <w:spacing w:line="204" w:lineRule="auto"/>
              <w:rPr>
                <w:rFonts w:ascii="Consolas" w:hAnsi="Consolas"/>
                <w:color w:val="000000"/>
                <w:sz w:val="18"/>
              </w:rPr>
            </w:pPr>
            <w:r w:rsidRPr="000B1F12">
              <w:rPr>
                <w:rFonts w:ascii="Consolas" w:hAnsi="Consolas"/>
                <w:color w:val="000000"/>
                <w:sz w:val="18"/>
              </w:rPr>
              <w:t>redPixels.Sort();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int</w:t>
            </w:r>
            <w:r w:rsidRPr="000B1F12">
              <w:rPr>
                <w:rFonts w:ascii="Consolas" w:hAnsi="Consolas"/>
                <w:color w:val="000000"/>
                <w:sz w:val="18"/>
                <w:lang w:val="en-US"/>
              </w:rPr>
              <w:t> middle = bluePixels.Count / 2;</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if</w:t>
            </w:r>
            <w:r w:rsidRPr="000B1F12">
              <w:rPr>
                <w:rFonts w:ascii="Consolas" w:hAnsi="Consolas"/>
                <w:color w:val="000000"/>
                <w:sz w:val="18"/>
                <w:lang w:val="en-US"/>
              </w:rPr>
              <w:t> (bluePixels.Count % 2 == 0) </w:t>
            </w:r>
            <w:r w:rsidRPr="000B1F12">
              <w:rPr>
                <w:rFonts w:ascii="Consolas" w:hAnsi="Consolas"/>
                <w:color w:val="008000"/>
                <w:sz w:val="18"/>
                <w:lang w:val="en-US"/>
              </w:rPr>
              <w:t>// 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(bluePixels.ElementAt(middle) + bluePixels.ElementAt(middle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(greenPixels.ElementAt(middle) + greenPixels.ElementAt(middle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(redPixels.ElementAt(middle) + redPixels.ElementAt(middle - 1)) / 2d;</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FF"/>
                <w:sz w:val="18"/>
                <w:lang w:val="en-US"/>
              </w:rPr>
              <w:t>else</w:t>
            </w:r>
            <w:r w:rsidRPr="000B1F12">
              <w:rPr>
                <w:rFonts w:ascii="Consolas" w:hAnsi="Consolas"/>
                <w:color w:val="000000"/>
                <w:sz w:val="18"/>
                <w:lang w:val="en-US"/>
              </w:rPr>
              <w:t> </w:t>
            </w:r>
            <w:r w:rsidRPr="000B1F12">
              <w:rPr>
                <w:rFonts w:ascii="Consolas" w:hAnsi="Consolas"/>
                <w:color w:val="008000"/>
                <w:sz w:val="18"/>
                <w:lang w:val="en-US"/>
              </w:rPr>
              <w:t>// Ungerade Anzahl</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statistic.MedianBlue = bluePixels.ElementAt(middle);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statistic.MedianGreen = greenPixels.ElementAt(middle);</w:t>
            </w:r>
          </w:p>
          <w:p w:rsidR="000B1F12" w:rsidRPr="000B1F12" w:rsidRDefault="000B1F12" w:rsidP="000B1F12">
            <w:pPr>
              <w:pStyle w:val="HTMLPreformatted"/>
              <w:shd w:val="clear" w:color="auto" w:fill="FFFFFF"/>
              <w:spacing w:line="204" w:lineRule="auto"/>
              <w:rPr>
                <w:rFonts w:ascii="Consolas" w:hAnsi="Consolas"/>
                <w:color w:val="000000"/>
                <w:sz w:val="18"/>
                <w:lang w:val="en-US"/>
              </w:rPr>
            </w:pPr>
            <w:r w:rsidRPr="000B1F12">
              <w:rPr>
                <w:rFonts w:ascii="Consolas" w:hAnsi="Consolas"/>
                <w:color w:val="000000"/>
                <w:sz w:val="18"/>
                <w:lang w:val="en-US"/>
              </w:rPr>
              <w:t>    statistic.MedianRed = redPixels.ElementAt(middle);</w:t>
            </w:r>
          </w:p>
          <w:p w:rsidR="00383999" w:rsidRPr="000B1F12" w:rsidRDefault="000B1F12" w:rsidP="00BC040C">
            <w:pPr>
              <w:pStyle w:val="HTMLPreformatted"/>
              <w:keepNext/>
              <w:shd w:val="clear" w:color="auto" w:fill="FFFFFF"/>
              <w:spacing w:line="204" w:lineRule="auto"/>
              <w:rPr>
                <w:rFonts w:ascii="Consolas" w:hAnsi="Consolas"/>
                <w:color w:val="000000"/>
              </w:rPr>
            </w:pPr>
            <w:r w:rsidRPr="000B1F12">
              <w:rPr>
                <w:rFonts w:ascii="Consolas" w:hAnsi="Consolas"/>
                <w:color w:val="000000"/>
                <w:sz w:val="18"/>
              </w:rPr>
              <w:t>}</w:t>
            </w:r>
          </w:p>
        </w:tc>
      </w:tr>
    </w:tbl>
    <w:p w:rsidR="00BC040C" w:rsidRDefault="00BC040C" w:rsidP="00BC040C">
      <w:pPr>
        <w:pStyle w:val="Caption"/>
        <w:jc w:val="center"/>
      </w:pPr>
      <w:bookmarkStart w:id="117" w:name="_Toc472593774"/>
      <w:r>
        <w:t xml:space="preserve">Code </w:t>
      </w:r>
      <w:fldSimple w:instr=" SEQ Code \* ARABIC ">
        <w:r w:rsidR="006249AB">
          <w:rPr>
            <w:noProof/>
          </w:rPr>
          <w:t>14</w:t>
        </w:r>
      </w:fldSimple>
      <w:r>
        <w:t>: Berechnung des Medianwerts</w:t>
      </w:r>
      <w:bookmarkEnd w:id="117"/>
    </w:p>
    <w:p w:rsidR="0059580F" w:rsidRDefault="0059580F" w:rsidP="0059580F">
      <w:pPr>
        <w:pStyle w:val="Heading3"/>
      </w:pPr>
      <w:bookmarkStart w:id="118" w:name="_Toc472593878"/>
      <w:r w:rsidRPr="00916BB8">
        <w:t>Varianz</w:t>
      </w:r>
      <w:r>
        <w:t xml:space="preserve"> und Standardabweichung</w:t>
      </w:r>
      <w:bookmarkEnd w:id="118"/>
    </w:p>
    <w:p w:rsidR="0059580F" w:rsidRDefault="008D4F09" w:rsidP="0059580F">
      <w:r>
        <w:t>Diese beiden Kennwerte sagen</w:t>
      </w:r>
      <w:r w:rsidR="00DB61A8">
        <w:t>,</w:t>
      </w:r>
      <w:r>
        <w:t xml:space="preserve"> aus wie stark der ‘Histogramm-Hügel’ gestreut ist. Es wird gemessen wie stark jeder Farbwert pro Kanal vom Mittelwert abweicht. Je grösser dieser Wert, desto grösser ist die Streuung und desto </w:t>
      </w:r>
      <w:r w:rsidR="00DB61A8">
        <w:t>f</w:t>
      </w:r>
      <w:r>
        <w:t xml:space="preserve">lacher ist der Hügel (Häufigkeitsverteilung der Farbwerte im Histogramm). </w:t>
      </w:r>
      <w:r w:rsidR="00E021B6">
        <w:t>Für die Varianz werden</w:t>
      </w:r>
      <w:r>
        <w:t xml:space="preserve"> die Differenz</w:t>
      </w:r>
      <w:r w:rsidR="00E021B6">
        <w:t>en</w:t>
      </w:r>
      <w:r>
        <w:t xml:space="preserve"> aller Farbwerte zum Mittelwert </w:t>
      </w:r>
      <m:oMath>
        <m:d>
          <m:dPr>
            <m:ctrlPr>
              <w:rPr>
                <w:rFonts w:ascii="Cambria Math" w:hAnsi="Cambria Math"/>
                <w:i/>
              </w:rPr>
            </m:ctrlPr>
          </m:dPr>
          <m:e>
            <m:acc>
              <m:accPr>
                <m:chr m:val="̅"/>
                <m:ctrlPr>
                  <w:rPr>
                    <w:rFonts w:ascii="Cambria Math" w:hAnsi="Cambria Math"/>
                    <w:i/>
                  </w:rPr>
                </m:ctrlPr>
              </m:accPr>
              <m:e>
                <m:r>
                  <w:rPr>
                    <w:rFonts w:ascii="Cambria Math" w:hAnsi="Cambria Math"/>
                  </w:rPr>
                  <m:t>g</m:t>
                </m:r>
              </m:e>
            </m:acc>
          </m:e>
        </m:d>
      </m:oMath>
      <w:r w:rsidR="00E021B6">
        <w:t xml:space="preserve"> </w:t>
      </w:r>
      <w:r>
        <w:t>berechnet</w:t>
      </w:r>
      <w:r w:rsidR="00E021B6">
        <w:t xml:space="preserve">, quadriert, aufsummiert und durch </w:t>
      </w:r>
      <w:r w:rsidR="00DB61A8">
        <w:t xml:space="preserve">die </w:t>
      </w:r>
      <w:r w:rsidR="00E021B6">
        <w:t xml:space="preserve">Gesamtanzahl </w:t>
      </w:r>
      <m:oMath>
        <m:d>
          <m:dPr>
            <m:ctrlPr>
              <w:rPr>
                <w:rFonts w:ascii="Cambria Math" w:hAnsi="Cambria Math"/>
                <w:i/>
              </w:rPr>
            </m:ctrlPr>
          </m:dPr>
          <m:e>
            <m:r>
              <w:rPr>
                <w:rFonts w:ascii="Cambria Math" w:hAnsi="Cambria Math"/>
              </w:rPr>
              <m:t>N</m:t>
            </m:r>
          </m:e>
        </m:d>
      </m:oMath>
      <w:r w:rsidR="00E021B6">
        <w:t xml:space="preserve"> von Bildpunkten dividiert:</w:t>
      </w:r>
    </w:p>
    <w:p w:rsidR="00E021B6" w:rsidRDefault="00E021B6" w:rsidP="0059580F"/>
    <w:p w:rsidR="00E021B6" w:rsidRDefault="00E021B6" w:rsidP="0059580F">
      <m:oMathPara>
        <m:oMath>
          <m:r>
            <w:rPr>
              <w:rFonts w:ascii="Cambria Math" w:hAnsi="Cambria Math"/>
            </w:rPr>
            <m:t>Varianz:var=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color w:val="000000"/>
                  <w:szCs w:val="22"/>
                  <w:lang w:val=""/>
                </w:rPr>
              </m:ctrlPr>
            </m:naryPr>
            <m:sub>
              <m:r>
                <w:rPr>
                  <w:rFonts w:ascii="Cambria Math" w:hAnsi="Cambria Math"/>
                  <w:color w:val="000000"/>
                  <w:szCs w:val="22"/>
                  <w:lang w:val=""/>
                </w:rPr>
                <m:t>x=0</m:t>
              </m:r>
            </m:sub>
            <m:sup>
              <m:r>
                <w:rPr>
                  <w:rFonts w:ascii="Cambria Math" w:hAnsi="Cambria Math"/>
                  <w:color w:val="000000"/>
                  <w:szCs w:val="22"/>
                  <w:lang w:val=""/>
                </w:rPr>
                <m:t>n-1</m:t>
              </m:r>
            </m:sup>
            <m:e>
              <m:r>
                <w:rPr>
                  <w:rFonts w:ascii="Cambria Math" w:hAnsi="Cambria Math"/>
                  <w:color w:val="000000"/>
                  <w:szCs w:val="22"/>
                  <w:lang w:val=""/>
                </w:rPr>
                <m:t>x</m:t>
              </m:r>
              <m:nary>
                <m:naryPr>
                  <m:chr m:val="∑"/>
                  <m:limLoc m:val="undOvr"/>
                  <m:ctrlPr>
                    <w:rPr>
                      <w:rFonts w:ascii="Cambria Math" w:hAnsi="Cambria Math"/>
                      <w:i/>
                      <w:color w:val="000000"/>
                      <w:szCs w:val="22"/>
                      <w:lang w:val=""/>
                    </w:rPr>
                  </m:ctrlPr>
                </m:naryPr>
                <m:sub>
                  <m:r>
                    <w:rPr>
                      <w:rFonts w:ascii="Cambria Math" w:hAnsi="Cambria Math"/>
                      <w:color w:val="000000"/>
                      <w:szCs w:val="22"/>
                      <w:lang w:val=""/>
                    </w:rPr>
                    <m:t>y=0</m:t>
                  </m:r>
                </m:sub>
                <m:sup>
                  <m:r>
                    <w:rPr>
                      <w:rFonts w:ascii="Cambria Math" w:hAnsi="Cambria Math"/>
                      <w:color w:val="000000"/>
                      <w:szCs w:val="22"/>
                      <w:lang w:val=""/>
                    </w:rPr>
                    <m:t>m-1</m:t>
                  </m:r>
                </m:sup>
                <m:e>
                  <m:r>
                    <w:rPr>
                      <w:rFonts w:ascii="Cambria Math" w:hAnsi="Cambria Math"/>
                      <w:color w:val="000000"/>
                      <w:szCs w:val="22"/>
                      <w:lang w:val=""/>
                    </w:rPr>
                    <m:t>y</m:t>
                  </m:r>
                </m:e>
              </m:nary>
            </m:e>
          </m:nary>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oMath>
      </m:oMathPara>
    </w:p>
    <w:p w:rsidR="00E021B6" w:rsidRDefault="00E021B6" w:rsidP="0059580F"/>
    <w:p w:rsidR="00E021B6" w:rsidRDefault="00E021B6" w:rsidP="0059580F">
      <w:r>
        <w:t xml:space="preserve">Die Standardabweichung </w:t>
      </w:r>
      <m:oMath>
        <m:d>
          <m:dPr>
            <m:ctrlPr>
              <w:rPr>
                <w:rFonts w:ascii="Cambria Math" w:hAnsi="Cambria Math"/>
                <w:i/>
              </w:rPr>
            </m:ctrlPr>
          </m:dPr>
          <m:e>
            <m:r>
              <w:rPr>
                <w:rFonts w:ascii="Cambria Math" w:hAnsi="Cambria Math"/>
              </w:rPr>
              <m:t>σ</m:t>
            </m:r>
          </m:e>
        </m:d>
      </m:oMath>
      <w:r>
        <w:t xml:space="preserve"> ist definiert als Wurzel aus der Varianz:</w:t>
      </w:r>
    </w:p>
    <w:p w:rsidR="00E021B6" w:rsidRDefault="00E021B6" w:rsidP="0059580F"/>
    <w:p w:rsidR="00E021B6" w:rsidRDefault="00E021B6" w:rsidP="0059580F">
      <m:oMathPara>
        <m:oMath>
          <m:r>
            <w:rPr>
              <w:rFonts w:ascii="Cambria Math" w:hAnsi="Cambria Math"/>
            </w:rPr>
            <m:t>Standardabweichung:σ=</m:t>
          </m:r>
          <m:rad>
            <m:radPr>
              <m:degHide m:val="1"/>
              <m:ctrlPr>
                <w:rPr>
                  <w:rFonts w:ascii="Cambria Math" w:hAnsi="Cambria Math"/>
                  <w:i/>
                </w:rPr>
              </m:ctrlPr>
            </m:radPr>
            <m:deg/>
            <m:e>
              <m:r>
                <w:rPr>
                  <w:rFonts w:ascii="Cambria Math" w:hAnsi="Cambria Math"/>
                </w:rPr>
                <m:t>var</m:t>
              </m:r>
            </m:e>
          </m:rad>
        </m:oMath>
      </m:oMathPara>
    </w:p>
    <w:p w:rsidR="00E021B6" w:rsidRDefault="00E021B6" w:rsidP="0059580F"/>
    <w:p w:rsidR="00946910" w:rsidRDefault="00946910" w:rsidP="0059580F">
      <w:r>
        <w:t xml:space="preserve">Für die Berechnung </w:t>
      </w:r>
      <w:r w:rsidR="00DB61A8">
        <w:t>der Standardabweichung</w:t>
      </w:r>
      <w:r>
        <w:t xml:space="preserve"> wird die bereits erstellte eindimensionale Liste mit Farbwerten und der berechnete Mittelwert</w:t>
      </w:r>
      <w:r w:rsidR="00DB61A8" w:rsidRPr="00DB61A8">
        <w:t xml:space="preserve"> </w:t>
      </w:r>
      <w:r w:rsidR="00DB61A8">
        <w:t>genutzt</w:t>
      </w:r>
      <w:r>
        <w:t>:</w:t>
      </w:r>
    </w:p>
    <w:p w:rsidR="00946910" w:rsidRDefault="00946910" w:rsidP="0059580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46910" w:rsidRPr="00656CFF" w:rsidTr="00BC040C">
        <w:tc>
          <w:tcPr>
            <w:tcW w:w="9055" w:type="dxa"/>
          </w:tcPr>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Variance</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statistic.VarianceBlue = bluePixels.Sum(i =&gt; </w:t>
            </w:r>
            <w:r w:rsidRPr="00946910">
              <w:rPr>
                <w:rFonts w:ascii="Consolas" w:hAnsi="Consolas"/>
                <w:color w:val="2B91AF"/>
                <w:sz w:val="18"/>
                <w:lang w:val="en-US"/>
              </w:rPr>
              <w:t>Math</w:t>
            </w:r>
            <w:r w:rsidRPr="00946910">
              <w:rPr>
                <w:rFonts w:ascii="Consolas" w:hAnsi="Consolas"/>
                <w:color w:val="000000"/>
                <w:sz w:val="18"/>
                <w:lang w:val="en-US"/>
              </w:rPr>
              <w:t>.Pow(i - statistic.MeanBlue,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)bluePixels.Count;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statistic.VarianceGreen = greenPixels.Sum(i =&gt; </w:t>
            </w:r>
            <w:r w:rsidRPr="00946910">
              <w:rPr>
                <w:rFonts w:ascii="Consolas" w:hAnsi="Consolas"/>
                <w:color w:val="2B91AF"/>
                <w:sz w:val="18"/>
                <w:lang w:val="en-US"/>
              </w:rPr>
              <w:t>Math</w:t>
            </w:r>
            <w:r w:rsidRPr="00946910">
              <w:rPr>
                <w:rFonts w:ascii="Consolas" w:hAnsi="Consolas"/>
                <w:color w:val="000000"/>
                <w:sz w:val="18"/>
                <w:lang w:val="en-US"/>
              </w:rPr>
              <w:t>.Pow(i - statistic.MeanGreen,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)greenPixels.Count;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statistic.VarianceRed = redPixels.Sum(i =&gt; </w:t>
            </w:r>
            <w:r w:rsidRPr="00946910">
              <w:rPr>
                <w:rFonts w:ascii="Consolas" w:hAnsi="Consolas"/>
                <w:color w:val="2B91AF"/>
                <w:sz w:val="18"/>
                <w:lang w:val="en-US"/>
              </w:rPr>
              <w:t>Math</w:t>
            </w:r>
            <w:r w:rsidRPr="00946910">
              <w:rPr>
                <w:rFonts w:ascii="Consolas" w:hAnsi="Consolas"/>
                <w:color w:val="000000"/>
                <w:sz w:val="18"/>
                <w:lang w:val="en-US"/>
              </w:rPr>
              <w:t>.Pow(i - statistic.MeanRed, 2))</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 (</w:t>
            </w:r>
            <w:r w:rsidRPr="00946910">
              <w:rPr>
                <w:rFonts w:ascii="Consolas" w:hAnsi="Consolas"/>
                <w:color w:val="0000FF"/>
                <w:sz w:val="18"/>
                <w:lang w:val="en-US"/>
              </w:rPr>
              <w:t>double</w:t>
            </w:r>
            <w:r w:rsidRPr="00946910">
              <w:rPr>
                <w:rFonts w:ascii="Consolas" w:hAnsi="Consolas"/>
                <w:color w:val="000000"/>
                <w:sz w:val="18"/>
                <w:lang w:val="en-US"/>
              </w:rPr>
              <w:t>)redPixels.Count;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 xml:space="preserve"> </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8000"/>
                <w:sz w:val="18"/>
                <w:lang w:val="en-US"/>
              </w:rPr>
              <w:t>// Standard Deviation</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statistic.StandardDeviationBlue = </w:t>
            </w:r>
            <w:r w:rsidRPr="00946910">
              <w:rPr>
                <w:rFonts w:ascii="Consolas" w:hAnsi="Consolas"/>
                <w:color w:val="2B91AF"/>
                <w:sz w:val="18"/>
                <w:lang w:val="en-US"/>
              </w:rPr>
              <w:t>Math</w:t>
            </w:r>
            <w:r>
              <w:rPr>
                <w:rFonts w:ascii="Consolas" w:hAnsi="Consolas"/>
                <w:color w:val="000000"/>
                <w:sz w:val="18"/>
                <w:lang w:val="en-US"/>
              </w:rPr>
              <w:t>.Sqrt(statistic.VarianceBlue</w:t>
            </w:r>
            <w:r w:rsidRPr="00946910">
              <w:rPr>
                <w:rFonts w:ascii="Consolas" w:hAnsi="Consolas"/>
                <w:color w:val="000000"/>
                <w:sz w:val="18"/>
                <w:lang w:val="en-US"/>
              </w:rPr>
              <w:t>);</w:t>
            </w:r>
          </w:p>
          <w:p w:rsidR="00946910" w:rsidRPr="00946910" w:rsidRDefault="00946910" w:rsidP="00946910">
            <w:pPr>
              <w:pStyle w:val="HTMLPreformatted"/>
              <w:shd w:val="clear" w:color="auto" w:fill="FFFFFF"/>
              <w:spacing w:line="204" w:lineRule="auto"/>
              <w:rPr>
                <w:rFonts w:ascii="Consolas" w:hAnsi="Consolas"/>
                <w:color w:val="000000"/>
                <w:sz w:val="18"/>
                <w:lang w:val="en-US"/>
              </w:rPr>
            </w:pPr>
            <w:r w:rsidRPr="00946910">
              <w:rPr>
                <w:rFonts w:ascii="Consolas" w:hAnsi="Consolas"/>
                <w:color w:val="000000"/>
                <w:sz w:val="18"/>
                <w:lang w:val="en-US"/>
              </w:rPr>
              <w:t>statistic.StandardDeviationGreen = </w:t>
            </w:r>
            <w:r w:rsidRPr="00946910">
              <w:rPr>
                <w:rFonts w:ascii="Consolas" w:hAnsi="Consolas"/>
                <w:color w:val="2B91AF"/>
                <w:sz w:val="18"/>
                <w:lang w:val="en-US"/>
              </w:rPr>
              <w:t>Math</w:t>
            </w:r>
            <w:r>
              <w:rPr>
                <w:rFonts w:ascii="Consolas" w:hAnsi="Consolas"/>
                <w:color w:val="000000"/>
                <w:sz w:val="18"/>
                <w:lang w:val="en-US"/>
              </w:rPr>
              <w:t>.Sqrt(statistic.VarianceGreen</w:t>
            </w:r>
            <w:r w:rsidRPr="00946910">
              <w:rPr>
                <w:rFonts w:ascii="Consolas" w:hAnsi="Consolas"/>
                <w:color w:val="000000"/>
                <w:sz w:val="18"/>
                <w:lang w:val="en-US"/>
              </w:rPr>
              <w:t>);</w:t>
            </w:r>
          </w:p>
          <w:p w:rsidR="00946910" w:rsidRPr="00946910" w:rsidRDefault="00946910" w:rsidP="00BC040C">
            <w:pPr>
              <w:pStyle w:val="HTMLPreformatted"/>
              <w:keepNext/>
              <w:shd w:val="clear" w:color="auto" w:fill="FFFFFF"/>
              <w:spacing w:line="204" w:lineRule="auto"/>
              <w:rPr>
                <w:rFonts w:ascii="Consolas" w:hAnsi="Consolas"/>
                <w:color w:val="000000"/>
                <w:lang w:val="en-US"/>
              </w:rPr>
            </w:pPr>
            <w:r w:rsidRPr="00946910">
              <w:rPr>
                <w:rFonts w:ascii="Consolas" w:hAnsi="Consolas"/>
                <w:color w:val="000000"/>
                <w:sz w:val="18"/>
                <w:lang w:val="en-US"/>
              </w:rPr>
              <w:t>statistic.StandardDeviationRed = </w:t>
            </w:r>
            <w:r w:rsidRPr="00946910">
              <w:rPr>
                <w:rFonts w:ascii="Consolas" w:hAnsi="Consolas"/>
                <w:color w:val="2B91AF"/>
                <w:sz w:val="18"/>
                <w:lang w:val="en-US"/>
              </w:rPr>
              <w:t>Math</w:t>
            </w:r>
            <w:r>
              <w:rPr>
                <w:rFonts w:ascii="Consolas" w:hAnsi="Consolas"/>
                <w:color w:val="000000"/>
                <w:sz w:val="18"/>
                <w:lang w:val="en-US"/>
              </w:rPr>
              <w:t>.Sqrt(statistic.VarianceRed</w:t>
            </w:r>
            <w:r w:rsidRPr="00946910">
              <w:rPr>
                <w:rFonts w:ascii="Consolas" w:hAnsi="Consolas"/>
                <w:color w:val="000000"/>
                <w:sz w:val="18"/>
                <w:lang w:val="en-US"/>
              </w:rPr>
              <w:t>);</w:t>
            </w:r>
          </w:p>
        </w:tc>
      </w:tr>
    </w:tbl>
    <w:p w:rsidR="00BC040C" w:rsidRDefault="00BC040C" w:rsidP="00BC040C">
      <w:pPr>
        <w:pStyle w:val="Caption"/>
        <w:jc w:val="center"/>
      </w:pPr>
      <w:bookmarkStart w:id="119" w:name="_Toc472593775"/>
      <w:r>
        <w:t xml:space="preserve">Code </w:t>
      </w:r>
      <w:fldSimple w:instr=" SEQ Code \* ARABIC ">
        <w:r w:rsidR="006249AB">
          <w:rPr>
            <w:noProof/>
          </w:rPr>
          <w:t>15</w:t>
        </w:r>
      </w:fldSimple>
      <w:r>
        <w:t>: Berechnung der Standardabweichung</w:t>
      </w:r>
      <w:bookmarkEnd w:id="119"/>
    </w:p>
    <w:p w:rsidR="00EA4E62" w:rsidRDefault="00EA4E62">
      <w:pPr>
        <w:spacing w:line="240" w:lineRule="auto"/>
        <w:rPr>
          <w:rFonts w:cs="Arial"/>
          <w:b/>
          <w:bCs/>
          <w:szCs w:val="26"/>
        </w:rPr>
      </w:pPr>
      <w:r>
        <w:br w:type="page"/>
      </w:r>
    </w:p>
    <w:p w:rsidR="00DD0C51" w:rsidRDefault="003D7F06" w:rsidP="00DD0C51">
      <w:pPr>
        <w:pStyle w:val="Heading3"/>
      </w:pPr>
      <w:bookmarkStart w:id="120" w:name="_Toc472593879"/>
      <w:r>
        <w:lastRenderedPageBreak/>
        <w:t xml:space="preserve">Kontrast, </w:t>
      </w:r>
      <w:r w:rsidR="00DD0C51" w:rsidRPr="0050594A">
        <w:t>Minimum</w:t>
      </w:r>
      <w:r>
        <w:t xml:space="preserve"> und </w:t>
      </w:r>
      <w:r w:rsidR="00DD0C51">
        <w:t>Maximum</w:t>
      </w:r>
      <w:bookmarkEnd w:id="120"/>
    </w:p>
    <w:p w:rsidR="00DD0C51" w:rsidRDefault="003D7F06" w:rsidP="00DD0C51">
      <w:r>
        <w:t xml:space="preserve">Der Kontrast </w:t>
      </w:r>
      <m:oMath>
        <m:d>
          <m:dPr>
            <m:ctrlPr>
              <w:rPr>
                <w:rFonts w:ascii="Cambria Math" w:hAnsi="Cambria Math"/>
                <w:i/>
              </w:rPr>
            </m:ctrlPr>
          </m:dPr>
          <m:e>
            <m:r>
              <w:rPr>
                <w:rFonts w:ascii="Cambria Math" w:hAnsi="Cambria Math"/>
              </w:rPr>
              <m:t>C</m:t>
            </m:r>
          </m:e>
        </m:d>
      </m:oMath>
      <w:r>
        <w:t xml:space="preserve"> pro Farbkanal ist definiert als Differenz zwischen Maximal-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max</m:t>
                </m:r>
              </m:sub>
            </m:sSub>
          </m:e>
        </m:d>
      </m:oMath>
      <w:r w:rsidR="00383999">
        <w:t xml:space="preserve"> </w:t>
      </w:r>
      <w:r>
        <w:t xml:space="preserve">und Minimalwert </w:t>
      </w:r>
      <m:oMath>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min</m:t>
                </m:r>
              </m:sub>
            </m:sSub>
          </m:e>
        </m:d>
      </m:oMath>
      <w:r>
        <w:t>, dividiert durch die Summe von eben diesen Werten:</w:t>
      </w:r>
    </w:p>
    <w:p w:rsidR="003D7F06" w:rsidRDefault="003D7F06" w:rsidP="00DD0C51"/>
    <w:p w:rsidR="003D7F06" w:rsidRDefault="003D7F06" w:rsidP="00DD0C51">
      <m:oMathPara>
        <m:oMath>
          <m:r>
            <w:rPr>
              <w:rFonts w:ascii="Cambria Math" w:hAnsi="Cambria Math"/>
            </w:rPr>
            <m:t>Kontrast:C=</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num>
            <m:den>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min</m:t>
                  </m:r>
                </m:sub>
              </m:sSub>
            </m:den>
          </m:f>
        </m:oMath>
      </m:oMathPara>
    </w:p>
    <w:p w:rsidR="003D7F06" w:rsidRDefault="003D7F06" w:rsidP="00DD0C51"/>
    <w:p w:rsidR="003D7F06" w:rsidRDefault="003D7F06" w:rsidP="00DD0C51">
      <w:r>
        <w:t>Diese Werte lassen sich ebenfalls einfach aus der eindimensionalen Liste von Farbwerten auslesen:</w:t>
      </w:r>
    </w:p>
    <w:p w:rsidR="003D7F06" w:rsidRDefault="003D7F06" w:rsidP="00DD0C51"/>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D7F06" w:rsidRPr="003D7F06" w:rsidTr="00BC040C">
        <w:tc>
          <w:tcPr>
            <w:tcW w:w="9055" w:type="dxa"/>
          </w:tcPr>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8000"/>
                <w:sz w:val="18"/>
                <w:szCs w:val="18"/>
              </w:rPr>
              <w:t>// Minimum</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statistic.MinimumBlue = bluePixels.Min();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statistic.MinimumGreen = greenPixels.Min();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statistic.MinimumRed = redPixels.Min();</w:t>
            </w:r>
          </w:p>
          <w:p w:rsidR="003D7F06" w:rsidRPr="003D7F06" w:rsidRDefault="003D7F06" w:rsidP="003D7F06">
            <w:pPr>
              <w:pStyle w:val="HTMLPreformatted"/>
              <w:shd w:val="clear" w:color="auto" w:fill="FFFFFF"/>
              <w:spacing w:line="204" w:lineRule="auto"/>
              <w:rPr>
                <w:rFonts w:ascii="Consolas" w:hAnsi="Consolas"/>
                <w:color w:val="000000"/>
                <w:sz w:val="18"/>
                <w:szCs w:val="18"/>
              </w:rPr>
            </w:pPr>
            <w:r w:rsidRPr="003D7F06">
              <w:rPr>
                <w:rFonts w:ascii="Consolas" w:hAnsi="Consolas"/>
                <w:color w:val="000000"/>
                <w:sz w:val="18"/>
                <w:szCs w:val="18"/>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Maximum</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statistic.MaximumBlue = bluePixels.Max();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statistic.MaximumGreen = greenPixels.Max();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statistic.MaximumRed = redPixels.Max();</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xml:space="preserve"> </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8000"/>
                <w:sz w:val="18"/>
                <w:szCs w:val="18"/>
                <w:lang w:val="en-US"/>
              </w:rPr>
              <w:t>// Contrast</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statistic.ContrastBlue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(statistic.MaximumBlue + statistic.MinimumBlue);</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statistic.ContrastGreen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    / (statistic.MaximumGreen + statistic.MinimumGreen);</w:t>
            </w:r>
          </w:p>
          <w:p w:rsidR="003D7F06" w:rsidRPr="003D7F06" w:rsidRDefault="003D7F06" w:rsidP="003D7F06">
            <w:pPr>
              <w:pStyle w:val="HTMLPreformatted"/>
              <w:shd w:val="clear" w:color="auto" w:fill="FFFFFF"/>
              <w:spacing w:line="204" w:lineRule="auto"/>
              <w:rPr>
                <w:rFonts w:ascii="Consolas" w:hAnsi="Consolas"/>
                <w:color w:val="000000"/>
                <w:sz w:val="18"/>
                <w:szCs w:val="18"/>
                <w:lang w:val="en-US"/>
              </w:rPr>
            </w:pPr>
            <w:r w:rsidRPr="003D7F06">
              <w:rPr>
                <w:rFonts w:ascii="Consolas" w:hAnsi="Consolas"/>
                <w:color w:val="000000"/>
                <w:sz w:val="18"/>
                <w:szCs w:val="18"/>
                <w:lang w:val="en-US"/>
              </w:rPr>
              <w:t>statistic.ContrastRed = (statistic.MaximumRed - statistic.MinimumRed)</w:t>
            </w:r>
          </w:p>
          <w:p w:rsidR="003D7F06" w:rsidRPr="003D7F06" w:rsidRDefault="003D7F06" w:rsidP="00BC040C">
            <w:pPr>
              <w:pStyle w:val="HTMLPreformatted"/>
              <w:keepNext/>
              <w:shd w:val="clear" w:color="auto" w:fill="FFFFFF"/>
              <w:spacing w:line="204" w:lineRule="auto"/>
              <w:rPr>
                <w:rFonts w:ascii="Consolas" w:hAnsi="Consolas"/>
                <w:color w:val="000000"/>
                <w:lang w:val="en-US"/>
              </w:rPr>
            </w:pPr>
            <w:r w:rsidRPr="003D7F06">
              <w:rPr>
                <w:rFonts w:ascii="Consolas" w:hAnsi="Consolas"/>
                <w:color w:val="000000"/>
                <w:sz w:val="18"/>
                <w:szCs w:val="18"/>
                <w:lang w:val="en-US"/>
              </w:rPr>
              <w:t>    / (statistic.MaximumRed + statistic.MinimumRed);</w:t>
            </w:r>
          </w:p>
        </w:tc>
      </w:tr>
    </w:tbl>
    <w:p w:rsidR="00BC040C" w:rsidRDefault="00BC040C" w:rsidP="00BC040C">
      <w:pPr>
        <w:pStyle w:val="Caption"/>
        <w:jc w:val="center"/>
      </w:pPr>
      <w:bookmarkStart w:id="121" w:name="_Toc472593776"/>
      <w:r>
        <w:t xml:space="preserve">Code </w:t>
      </w:r>
      <w:fldSimple w:instr=" SEQ Code \* ARABIC ">
        <w:r w:rsidR="006249AB">
          <w:rPr>
            <w:noProof/>
          </w:rPr>
          <w:t>16</w:t>
        </w:r>
      </w:fldSimple>
      <w:r>
        <w:t>: Berechnung des Minimums, des Maximums und des Kontrasts</w:t>
      </w:r>
      <w:bookmarkEnd w:id="121"/>
    </w:p>
    <w:p w:rsidR="00916BB8" w:rsidRDefault="000B1F12" w:rsidP="009A00F4">
      <w:pPr>
        <w:pStyle w:val="Heading3"/>
      </w:pPr>
      <w:bookmarkStart w:id="122" w:name="_Toc472593880"/>
      <w:r>
        <w:t>Berechnung der Kennzahlen ohne OpenCV-Methoden</w:t>
      </w:r>
      <w:bookmarkEnd w:id="122"/>
    </w:p>
    <w:p w:rsidR="000B1F12" w:rsidRDefault="00AE6969" w:rsidP="000B1F12">
      <w:r>
        <w:t xml:space="preserve">Die Berechnung der statistischen Werte und des Histogramms findet ohne Hilfe von scheinbar äquivalenten OpenCV-Methoden statt. Die Implementation ist aus </w:t>
      </w:r>
      <w:r w:rsidR="002A249F">
        <w:t>zwei</w:t>
      </w:r>
      <w:r>
        <w:t xml:space="preserve"> Gründen so umgesetzt:</w:t>
      </w:r>
    </w:p>
    <w:p w:rsidR="00AE6969" w:rsidRDefault="00AE6969" w:rsidP="00EB4ECA">
      <w:pPr>
        <w:pStyle w:val="ListParagraph"/>
        <w:numPr>
          <w:ilvl w:val="0"/>
          <w:numId w:val="17"/>
        </w:numPr>
      </w:pPr>
      <w:r>
        <w:t>Alle Daten können in einer einzigen verschachtelten For-Schleife erfasst werden.</w:t>
      </w:r>
    </w:p>
    <w:p w:rsidR="002A249F" w:rsidRDefault="00AE6969" w:rsidP="00EB4ECA">
      <w:pPr>
        <w:pStyle w:val="ListParagraph"/>
        <w:numPr>
          <w:ilvl w:val="0"/>
          <w:numId w:val="17"/>
        </w:numPr>
      </w:pPr>
      <w:r>
        <w:t>Das Histogramm ist als Liste vorhanden. Auf dieser lassen sich die statistischen Werte mit C# und LINQ einfach und nachvollziehbar auslesen.</w:t>
      </w:r>
    </w:p>
    <w:p w:rsidR="004C4280" w:rsidRDefault="004C4280" w:rsidP="004C4280">
      <w:pPr>
        <w:pStyle w:val="Heading3"/>
      </w:pPr>
      <w:bookmarkStart w:id="123" w:name="_Toc472593881"/>
      <w:r>
        <w:t>Statistik Modul</w:t>
      </w:r>
      <w:bookmarkEnd w:id="123"/>
    </w:p>
    <w:p w:rsidR="004C4280" w:rsidRDefault="00456429" w:rsidP="004C4280">
      <w:r>
        <w:t>Für die schnelle Analyse der nun berechenbaren statistischen Werte ist ein weiteres Modul in der Applikation entstanden: Dieses ermöglicht ein Bild aus der Galerie für Segmentierung und statistische Analyse</w:t>
      </w:r>
      <w:r w:rsidR="00491AC7" w:rsidRPr="00491AC7">
        <w:t xml:space="preserve"> </w:t>
      </w:r>
      <w:r w:rsidR="00491AC7">
        <w:t>auszuwählen</w:t>
      </w:r>
      <w:r>
        <w:t>. Auf Knopfdruck werden alle Werte berechnet und in einer übersichtlichen Form dargestellt:</w:t>
      </w:r>
    </w:p>
    <w:p w:rsidR="00456429" w:rsidRDefault="00456429" w:rsidP="004C4280"/>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56429" w:rsidTr="00BC040C">
        <w:tc>
          <w:tcPr>
            <w:tcW w:w="9055" w:type="dxa"/>
          </w:tcPr>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für das gesamte Bild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Statistic</w:t>
            </w:r>
            <w:r w:rsidR="00AA254B">
              <w:rPr>
                <w:rFonts w:ascii="Consolas" w:hAnsi="Consolas"/>
                <w:color w:val="000000"/>
                <w:sz w:val="18"/>
                <w:lang w:val="en-US"/>
              </w:rPr>
              <w:t> completeImageStatistic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openCVHelper.GetStatisticForImage(imageViewModel.Image.FileName);</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Statistiken und 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2B91AF"/>
                <w:sz w:val="18"/>
                <w:lang w:val="en-US"/>
              </w:rPr>
              <w:t>PatchViewModel</w:t>
            </w:r>
            <w:r w:rsidR="00AA254B">
              <w:rPr>
                <w:rFonts w:ascii="Consolas" w:hAnsi="Consolas"/>
                <w:color w:val="000000"/>
                <w:sz w:val="18"/>
                <w:lang w:val="en-US"/>
              </w:rPr>
              <w:t> completeImagePatchViewModel =</w:t>
            </w:r>
          </w:p>
          <w:p w:rsidR="00456429" w:rsidRP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(completeImageStatistic, imageViewModel);</w:t>
            </w:r>
          </w:p>
          <w:p w:rsidR="00456429" w:rsidRPr="000065BD" w:rsidRDefault="00456429" w:rsidP="00456429">
            <w:pPr>
              <w:pStyle w:val="HTMLPreformatted"/>
              <w:shd w:val="clear" w:color="auto" w:fill="FFFFFF"/>
              <w:spacing w:line="204" w:lineRule="auto"/>
              <w:rPr>
                <w:rFonts w:ascii="Consolas" w:hAnsi="Consolas"/>
                <w:color w:val="000000"/>
                <w:sz w:val="18"/>
              </w:rPr>
            </w:pPr>
            <w:r w:rsidRPr="000065BD">
              <w:rPr>
                <w:rFonts w:ascii="Consolas" w:hAnsi="Consolas"/>
                <w:color w:val="000000"/>
                <w:sz w:val="18"/>
              </w:rPr>
              <w:t>patches.Add(completeImagePatchViewModel);</w:t>
            </w:r>
          </w:p>
          <w:p w:rsidR="00456429" w:rsidRPr="000065BD" w:rsidRDefault="00456429"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8000"/>
                <w:sz w:val="18"/>
              </w:rPr>
              <w:t>// Für jedes </w:t>
            </w:r>
            <w:r w:rsidR="00440D7A">
              <w:rPr>
                <w:rFonts w:ascii="Consolas" w:hAnsi="Consolas"/>
                <w:color w:val="008000"/>
                <w:sz w:val="18"/>
              </w:rPr>
              <w:t>Patch</w:t>
            </w:r>
            <w:r w:rsidRPr="00456429">
              <w:rPr>
                <w:rFonts w:ascii="Consolas" w:hAnsi="Consolas"/>
                <w:color w:val="008000"/>
                <w:sz w:val="18"/>
              </w:rPr>
              <w:t> des Bildes</w:t>
            </w:r>
          </w:p>
          <w:p w:rsidR="00456429" w:rsidRPr="000065BD" w:rsidRDefault="00456429" w:rsidP="00456429">
            <w:pPr>
              <w:pStyle w:val="HTMLPreformatted"/>
              <w:shd w:val="clear" w:color="auto" w:fill="FFFFFF"/>
              <w:spacing w:line="204" w:lineRule="auto"/>
              <w:rPr>
                <w:rFonts w:ascii="Consolas" w:hAnsi="Consolas"/>
                <w:color w:val="000000"/>
                <w:sz w:val="18"/>
                <w:lang w:val="en-US"/>
              </w:rPr>
            </w:pPr>
            <w:r w:rsidRPr="000065BD">
              <w:rPr>
                <w:rFonts w:ascii="Consolas" w:hAnsi="Consolas"/>
                <w:color w:val="0000FF"/>
                <w:sz w:val="18"/>
                <w:lang w:val="en-US"/>
              </w:rPr>
              <w:t>foreach</w:t>
            </w:r>
            <w:r w:rsidRPr="000065BD">
              <w:rPr>
                <w:rFonts w:ascii="Consolas" w:hAnsi="Consolas"/>
                <w:color w:val="000000"/>
                <w:sz w:val="18"/>
                <w:lang w:val="en-US"/>
              </w:rPr>
              <w:t> (</w:t>
            </w:r>
            <w:r w:rsidRPr="000065BD">
              <w:rPr>
                <w:rFonts w:ascii="Consolas" w:hAnsi="Consolas"/>
                <w:color w:val="0000FF"/>
                <w:sz w:val="18"/>
                <w:lang w:val="en-US"/>
              </w:rPr>
              <w:t>var</w:t>
            </w:r>
            <w:r w:rsidRPr="000065BD">
              <w:rPr>
                <w:rFonts w:ascii="Consolas" w:hAnsi="Consolas"/>
                <w:color w:val="000000"/>
                <w:sz w:val="18"/>
                <w:lang w:val="en-US"/>
              </w:rPr>
              <w:t> polygon </w:t>
            </w:r>
            <w:r w:rsidRPr="000065BD">
              <w:rPr>
                <w:rFonts w:ascii="Consolas" w:hAnsi="Consolas"/>
                <w:color w:val="0000FF"/>
                <w:sz w:val="18"/>
                <w:lang w:val="en-US"/>
              </w:rPr>
              <w:t>in</w:t>
            </w:r>
            <w:r w:rsidRPr="000065BD">
              <w:rPr>
                <w:rFonts w:ascii="Consolas" w:hAnsi="Consolas"/>
                <w:color w:val="000000"/>
                <w:sz w:val="18"/>
                <w:lang w:val="en-US"/>
              </w:rPr>
              <w:t> polygons)</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w:t>
            </w:r>
          </w:p>
          <w:p w:rsidR="00456429" w:rsidRPr="00456429"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008000"/>
                <w:sz w:val="18"/>
                <w:lang w:val="en-US"/>
              </w:rPr>
              <w:t>// Polygon des </w:t>
            </w:r>
            <w:r w:rsidR="00440D7A">
              <w:rPr>
                <w:rFonts w:ascii="Consolas" w:hAnsi="Consolas"/>
                <w:color w:val="008000"/>
                <w:sz w:val="18"/>
                <w:lang w:val="en-US"/>
              </w:rPr>
              <w:t>Patch</w:t>
            </w:r>
            <w:r w:rsidRPr="00456429">
              <w:rPr>
                <w:rFonts w:ascii="Consolas" w:hAnsi="Consolas"/>
                <w:color w:val="008000"/>
                <w:sz w:val="18"/>
                <w:lang w:val="en-US"/>
              </w:rPr>
              <w:t> auslesen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Pr="00456429">
              <w:rPr>
                <w:rFonts w:ascii="Consolas" w:hAnsi="Consolas"/>
                <w:color w:val="2B91AF"/>
                <w:sz w:val="18"/>
                <w:lang w:val="en-US"/>
              </w:rPr>
              <w:t>IEnumerable</w:t>
            </w:r>
            <w:r w:rsidRPr="00456429">
              <w:rPr>
                <w:rFonts w:ascii="Consolas" w:hAnsi="Consolas"/>
                <w:color w:val="000000"/>
                <w:sz w:val="18"/>
                <w:lang w:val="en-US"/>
              </w:rPr>
              <w:t>&lt;</w:t>
            </w:r>
            <w:r w:rsidRPr="00456429">
              <w:rPr>
                <w:rFonts w:ascii="Consolas" w:hAnsi="Consolas"/>
                <w:color w:val="2B91AF"/>
                <w:sz w:val="18"/>
                <w:lang w:val="en-US"/>
              </w:rPr>
              <w:t>Point</w:t>
            </w:r>
            <w:r w:rsidR="00AA254B">
              <w:rPr>
                <w:rFonts w:ascii="Consolas" w:hAnsi="Consolas"/>
                <w:color w:val="000000"/>
                <w:sz w:val="18"/>
                <w:lang w:val="en-US"/>
              </w:rPr>
              <w:t>&gt; pointCollection =</w:t>
            </w:r>
          </w:p>
          <w:p w:rsidR="00456429" w:rsidRPr="00CC294E" w:rsidRDefault="00AA254B"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00456429" w:rsidRPr="00CC294E">
              <w:rPr>
                <w:rFonts w:ascii="Consolas" w:hAnsi="Consolas"/>
                <w:color w:val="2B91AF"/>
                <w:sz w:val="18"/>
              </w:rPr>
              <w:t>PolygonHelper</w:t>
            </w:r>
            <w:r w:rsidR="00456429" w:rsidRPr="00CC294E">
              <w:rPr>
                <w:rFonts w:ascii="Consolas" w:hAnsi="Consolas"/>
                <w:color w:val="000000"/>
                <w:sz w:val="18"/>
              </w:rPr>
              <w:t>.DeserializePointCollection(polygon.PolygonPointCollection);</w:t>
            </w:r>
          </w:p>
          <w:p w:rsidR="00AA254B" w:rsidRPr="00CC294E" w:rsidRDefault="00AA254B" w:rsidP="00456429">
            <w:pPr>
              <w:pStyle w:val="HTMLPreformatted"/>
              <w:shd w:val="clear" w:color="auto" w:fill="FFFFFF"/>
              <w:spacing w:line="204" w:lineRule="auto"/>
              <w:rPr>
                <w:rFonts w:ascii="Consolas" w:hAnsi="Consolas"/>
                <w:color w:val="000000"/>
                <w:sz w:val="18"/>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CC294E">
              <w:rPr>
                <w:rFonts w:ascii="Consolas" w:hAnsi="Consolas"/>
                <w:color w:val="000000"/>
                <w:sz w:val="18"/>
              </w:rPr>
              <w:t>    </w:t>
            </w:r>
            <w:r w:rsidRPr="00456429">
              <w:rPr>
                <w:rFonts w:ascii="Consolas" w:hAnsi="Consolas"/>
                <w:color w:val="008000"/>
                <w:sz w:val="18"/>
              </w:rPr>
              <w:t>// Bild ausschneiden und Statistiken für das </w:t>
            </w:r>
            <w:r w:rsidR="00440D7A">
              <w:rPr>
                <w:rFonts w:ascii="Consolas" w:hAnsi="Consolas"/>
                <w:color w:val="008000"/>
                <w:sz w:val="18"/>
              </w:rPr>
              <w:t>Patch</w:t>
            </w:r>
            <w:r w:rsidRPr="00456429">
              <w:rPr>
                <w:rFonts w:ascii="Consolas" w:hAnsi="Consolas"/>
                <w:color w:val="008000"/>
                <w:sz w:val="18"/>
              </w:rPr>
              <w:t> berechnen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Pr="00456429">
              <w:rPr>
                <w:rFonts w:ascii="Consolas" w:hAnsi="Consolas"/>
                <w:color w:val="2B91AF"/>
                <w:sz w:val="18"/>
                <w:lang w:val="en-US"/>
              </w:rPr>
              <w:t>Statistic</w:t>
            </w:r>
            <w:r w:rsidR="00AA254B">
              <w:rPr>
                <w:rFonts w:ascii="Consolas" w:hAnsi="Consolas"/>
                <w:color w:val="000000"/>
                <w:sz w:val="18"/>
                <w:lang w:val="en-US"/>
              </w:rPr>
              <w:t> patchStatistic =</w:t>
            </w:r>
          </w:p>
          <w:p w:rsidR="00AA254B"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openCVHelper.GetStatisticForPatchFromImagePath(</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00"/>
                <w:sz w:val="18"/>
                <w:lang w:val="en-US"/>
              </w:rPr>
              <w:t>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0065BD"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0065BD">
              <w:rPr>
                <w:rFonts w:ascii="Consolas" w:hAnsi="Consolas"/>
                <w:color w:val="008000"/>
                <w:sz w:val="18"/>
              </w:rPr>
              <w:t>// Patch-Bild generieren</w:t>
            </w:r>
          </w:p>
          <w:p w:rsidR="00AA254B" w:rsidRPr="00CC294E" w:rsidRDefault="00456429" w:rsidP="00456429">
            <w:pPr>
              <w:pStyle w:val="HTMLPreformatted"/>
              <w:shd w:val="clear" w:color="auto" w:fill="FFFFFF"/>
              <w:spacing w:line="204" w:lineRule="auto"/>
              <w:rPr>
                <w:rFonts w:ascii="Consolas" w:hAnsi="Consolas"/>
                <w:color w:val="000000"/>
                <w:sz w:val="18"/>
              </w:rPr>
            </w:pPr>
            <w:r w:rsidRPr="000065BD">
              <w:rPr>
                <w:rFonts w:ascii="Consolas" w:hAnsi="Consolas"/>
                <w:color w:val="000000"/>
                <w:sz w:val="18"/>
              </w:rPr>
              <w:t>    </w:t>
            </w:r>
            <w:r w:rsidRPr="00CC294E">
              <w:rPr>
                <w:rFonts w:ascii="Consolas" w:hAnsi="Consolas"/>
                <w:color w:val="2B91AF"/>
                <w:sz w:val="18"/>
              </w:rPr>
              <w:t>BitmapImage</w:t>
            </w:r>
            <w:r w:rsidR="00AA254B" w:rsidRPr="00CC294E">
              <w:rPr>
                <w:rFonts w:ascii="Consolas" w:hAnsi="Consolas"/>
                <w:color w:val="000000"/>
                <w:sz w:val="18"/>
              </w:rPr>
              <w:t> patchImage =</w:t>
            </w:r>
          </w:p>
          <w:p w:rsidR="00456429" w:rsidRDefault="00AA254B" w:rsidP="00456429">
            <w:pPr>
              <w:pStyle w:val="HTMLPreformatted"/>
              <w:shd w:val="clear" w:color="auto" w:fill="FFFFFF"/>
              <w:spacing w:line="204" w:lineRule="auto"/>
              <w:rPr>
                <w:rFonts w:ascii="Consolas" w:hAnsi="Consolas"/>
                <w:color w:val="000000"/>
                <w:sz w:val="18"/>
                <w:lang w:val="en-US"/>
              </w:rPr>
            </w:pPr>
            <w:r w:rsidRPr="00CC294E">
              <w:rPr>
                <w:rFonts w:ascii="Consolas" w:hAnsi="Consolas"/>
                <w:color w:val="000000"/>
                <w:sz w:val="18"/>
              </w:rPr>
              <w:t>        </w:t>
            </w:r>
            <w:r w:rsidR="00456429" w:rsidRPr="00456429">
              <w:rPr>
                <w:rFonts w:ascii="Consolas" w:hAnsi="Consolas"/>
                <w:color w:val="000000"/>
                <w:sz w:val="18"/>
                <w:lang w:val="en-US"/>
              </w:rPr>
              <w:t>openCVHelper.GetPatchBitmapImage(imageViewModel.Image.FileName, pointCollection);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8000"/>
                <w:sz w:val="18"/>
              </w:rPr>
              <w:t>// Patch-Statistiken und Patch-Bild verpacken und darstellen</w:t>
            </w:r>
          </w:p>
          <w:p w:rsidR="00AA254B" w:rsidRDefault="00456429"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rPr>
              <w:t>    </w:t>
            </w:r>
            <w:r w:rsidRPr="00456429">
              <w:rPr>
                <w:rFonts w:ascii="Consolas" w:hAnsi="Consolas"/>
                <w:color w:val="2B91AF"/>
                <w:sz w:val="18"/>
                <w:lang w:val="en-US"/>
              </w:rPr>
              <w:t>PatchViewModel</w:t>
            </w:r>
            <w:r w:rsidR="00AA254B">
              <w:rPr>
                <w:rFonts w:ascii="Consolas" w:hAnsi="Consolas"/>
                <w:color w:val="000000"/>
                <w:sz w:val="18"/>
                <w:lang w:val="en-US"/>
              </w:rPr>
              <w:t> patchViewModel =</w:t>
            </w:r>
          </w:p>
          <w:p w:rsidR="00456429" w:rsidRDefault="00AA254B" w:rsidP="00456429">
            <w:pPr>
              <w:pStyle w:val="HTMLPreformatted"/>
              <w:shd w:val="clear" w:color="auto" w:fill="FFFFFF"/>
              <w:spacing w:line="204" w:lineRule="auto"/>
              <w:rPr>
                <w:rFonts w:ascii="Consolas" w:hAnsi="Consolas"/>
                <w:color w:val="000000"/>
                <w:sz w:val="18"/>
                <w:lang w:val="en-US"/>
              </w:rPr>
            </w:pPr>
            <w:r w:rsidRPr="00456429">
              <w:rPr>
                <w:rFonts w:ascii="Consolas" w:hAnsi="Consolas"/>
                <w:color w:val="000000"/>
                <w:sz w:val="18"/>
                <w:lang w:val="en-US"/>
              </w:rPr>
              <w:t>        </w:t>
            </w:r>
            <w:r w:rsidR="00456429" w:rsidRPr="00456429">
              <w:rPr>
                <w:rFonts w:ascii="Consolas" w:hAnsi="Consolas"/>
                <w:color w:val="0000FF"/>
                <w:sz w:val="18"/>
                <w:lang w:val="en-US"/>
              </w:rPr>
              <w:t>new</w:t>
            </w:r>
            <w:r w:rsidR="00456429" w:rsidRPr="00456429">
              <w:rPr>
                <w:rFonts w:ascii="Consolas" w:hAnsi="Consolas"/>
                <w:color w:val="000000"/>
                <w:sz w:val="18"/>
                <w:lang w:val="en-US"/>
              </w:rPr>
              <w:t> </w:t>
            </w:r>
            <w:r w:rsidR="00456429" w:rsidRPr="00456429">
              <w:rPr>
                <w:rFonts w:ascii="Consolas" w:hAnsi="Consolas"/>
                <w:color w:val="2B91AF"/>
                <w:sz w:val="18"/>
                <w:lang w:val="en-US"/>
              </w:rPr>
              <w:t>PatchViewModel</w:t>
            </w:r>
            <w:r w:rsidR="00456429" w:rsidRPr="00456429">
              <w:rPr>
                <w:rFonts w:ascii="Consolas" w:hAnsi="Consolas"/>
                <w:color w:val="000000"/>
                <w:sz w:val="18"/>
                <w:lang w:val="en-US"/>
              </w:rPr>
              <w:t>(patchStatistic, patchImage, imageViewModel, polygon);</w:t>
            </w:r>
          </w:p>
          <w:p w:rsidR="00AA254B" w:rsidRPr="00456429" w:rsidRDefault="00AA254B" w:rsidP="00456429">
            <w:pPr>
              <w:pStyle w:val="HTMLPreformatted"/>
              <w:shd w:val="clear" w:color="auto" w:fill="FFFFFF"/>
              <w:spacing w:line="204" w:lineRule="auto"/>
              <w:rPr>
                <w:rFonts w:ascii="Consolas" w:hAnsi="Consolas"/>
                <w:color w:val="000000"/>
                <w:sz w:val="18"/>
                <w:lang w:val="en-US"/>
              </w:rPr>
            </w:pPr>
          </w:p>
          <w:p w:rsidR="00456429" w:rsidRPr="00456429" w:rsidRDefault="00456429" w:rsidP="00456429">
            <w:pPr>
              <w:pStyle w:val="HTMLPreformatted"/>
              <w:shd w:val="clear" w:color="auto" w:fill="FFFFFF"/>
              <w:spacing w:line="204" w:lineRule="auto"/>
              <w:rPr>
                <w:rFonts w:ascii="Consolas" w:hAnsi="Consolas"/>
                <w:color w:val="000000"/>
                <w:sz w:val="18"/>
              </w:rPr>
            </w:pPr>
            <w:r w:rsidRPr="00456429">
              <w:rPr>
                <w:rFonts w:ascii="Consolas" w:hAnsi="Consolas"/>
                <w:color w:val="000000"/>
                <w:sz w:val="18"/>
                <w:lang w:val="en-US"/>
              </w:rPr>
              <w:t>    </w:t>
            </w:r>
            <w:r w:rsidRPr="00456429">
              <w:rPr>
                <w:rFonts w:ascii="Consolas" w:hAnsi="Consolas"/>
                <w:color w:val="000000"/>
                <w:sz w:val="18"/>
              </w:rPr>
              <w:t>patches.Add(patchViewModel);</w:t>
            </w:r>
          </w:p>
          <w:p w:rsidR="00456429" w:rsidRPr="00456429" w:rsidRDefault="00456429" w:rsidP="00BC040C">
            <w:pPr>
              <w:pStyle w:val="HTMLPreformatted"/>
              <w:keepNext/>
              <w:shd w:val="clear" w:color="auto" w:fill="FFFFFF"/>
              <w:spacing w:line="204" w:lineRule="auto"/>
              <w:rPr>
                <w:rFonts w:ascii="Consolas" w:hAnsi="Consolas"/>
                <w:color w:val="000000"/>
              </w:rPr>
            </w:pPr>
            <w:r w:rsidRPr="00456429">
              <w:rPr>
                <w:rFonts w:ascii="Consolas" w:hAnsi="Consolas"/>
                <w:color w:val="000000"/>
                <w:sz w:val="18"/>
              </w:rPr>
              <w:t>}</w:t>
            </w:r>
          </w:p>
        </w:tc>
      </w:tr>
    </w:tbl>
    <w:p w:rsidR="00456429" w:rsidRDefault="00BC040C" w:rsidP="00BC040C">
      <w:pPr>
        <w:pStyle w:val="Caption"/>
        <w:jc w:val="center"/>
      </w:pPr>
      <w:bookmarkStart w:id="124" w:name="_Toc472593777"/>
      <w:r>
        <w:lastRenderedPageBreak/>
        <w:t xml:space="preserve">Code </w:t>
      </w:r>
      <w:fldSimple w:instr=" SEQ Code \* ARABIC ">
        <w:r w:rsidR="006249AB">
          <w:rPr>
            <w:noProof/>
          </w:rPr>
          <w:t>17</w:t>
        </w:r>
      </w:fldSimple>
      <w:r>
        <w:t>: Berechnung der statistischen Werte für eine Bild uns dessen Patches</w:t>
      </w:r>
      <w:bookmarkEnd w:id="124"/>
    </w:p>
    <w:p w:rsidR="003F0E93" w:rsidRDefault="003F0E93" w:rsidP="004C4280">
      <w:r>
        <w:t xml:space="preserve">Nach der Berechnung der Werte werden die berechneten Werte tabellarisch dargestellt. Auf der linken Seite des Fensters ist das gewählte Bild </w:t>
      </w:r>
      <w:r w:rsidR="00CC294E">
        <w:t xml:space="preserve">überlagert </w:t>
      </w:r>
      <w:r>
        <w:t xml:space="preserve">mit den vordefinierten </w:t>
      </w:r>
      <w:r w:rsidR="00440D7A">
        <w:t>Patches</w:t>
      </w:r>
      <w:r>
        <w:t xml:space="preserve"> dargestellt. Auf der rechten Seite sind die Bildausschnitte und deren Kennzahlen dargestellt.</w:t>
      </w:r>
    </w:p>
    <w:p w:rsidR="00C03792" w:rsidRDefault="00C03792" w:rsidP="004C4280"/>
    <w:p w:rsidR="005B2784" w:rsidRDefault="00656CFF" w:rsidP="005B2784">
      <w:pPr>
        <w:keepNext/>
        <w:jc w:val="center"/>
      </w:pPr>
      <w:r>
        <w:pict>
          <v:shape id="_x0000_i1035" type="#_x0000_t75" style="width:396.9pt;height:252.05pt">
            <v:imagedata r:id="rId52" o:title="Live Statistics"/>
          </v:shape>
        </w:pict>
      </w:r>
    </w:p>
    <w:p w:rsidR="003F0E93" w:rsidRDefault="005B2784" w:rsidP="005B2784">
      <w:pPr>
        <w:pStyle w:val="Caption"/>
        <w:jc w:val="center"/>
      </w:pPr>
      <w:bookmarkStart w:id="125" w:name="_Toc472593830"/>
      <w:r>
        <w:t xml:space="preserve">Abbildung </w:t>
      </w:r>
      <w:fldSimple w:instr=" SEQ Abbildung \* ARABIC ">
        <w:r w:rsidR="006249AB">
          <w:rPr>
            <w:noProof/>
          </w:rPr>
          <w:t>35</w:t>
        </w:r>
      </w:fldSimple>
      <w:r>
        <w:t xml:space="preserve">: </w:t>
      </w:r>
      <w:r w:rsidRPr="0083429D">
        <w:t xml:space="preserve">Bildschirmfoto des </w:t>
      </w:r>
      <w:r>
        <w:rPr>
          <w:noProof/>
        </w:rPr>
        <w:t>Statistikmoduls</w:t>
      </w:r>
      <w:bookmarkEnd w:id="125"/>
    </w:p>
    <w:p w:rsidR="003F0E93" w:rsidRDefault="00CC294E" w:rsidP="00CC294E">
      <w:r>
        <w:t>Ein Listenele</w:t>
      </w:r>
      <w:r w:rsidR="0027616C">
        <w:t>ment besteht aus drei Teilen:</w:t>
      </w:r>
      <w:r>
        <w:t xml:space="preserve"> Auf der linken Seite wird eine Vorschau des betrachteten </w:t>
      </w:r>
      <w:r w:rsidR="00440D7A">
        <w:t>Patch</w:t>
      </w:r>
      <w:r>
        <w:t xml:space="preserve"> dargestellt. Links daneben ist eine viersp</w:t>
      </w:r>
      <w:r w:rsidR="006622AA">
        <w:t>altige Tabelle der berechneten s</w:t>
      </w:r>
      <w:r>
        <w:t xml:space="preserve">tatistischen Werte. Die Zahlen in den ersten drei Spalten sind auf die drei Farbkanäle aufgeschlüsselt und unterlegt mit der Farbe, welche dem Farbwert entspricht. In der vierten Spalte ist eine Fläche eingefärbt; </w:t>
      </w:r>
      <w:r w:rsidR="0027616C">
        <w:t>diese</w:t>
      </w:r>
      <w:r>
        <w:t xml:space="preserve"> Farbe entspricht der Kombination der Werte in den ersten drei Spalten. Unterhalb der Tabelle ist das Histogramm des Bildausschnitts </w:t>
      </w:r>
      <w:r w:rsidR="00FE6CDE">
        <w:t>als kombiniertes Balkendiagramm dargestellt.</w:t>
      </w:r>
    </w:p>
    <w:p w:rsidR="00C03792" w:rsidRDefault="00C03792" w:rsidP="00CC294E"/>
    <w:p w:rsidR="005B2784" w:rsidRDefault="005B2784" w:rsidP="00CC294E"/>
    <w:tbl>
      <w:tblPr>
        <w:tblStyle w:val="TableGrid"/>
        <w:tblW w:w="0" w:type="auto"/>
        <w:tblLook w:val="04A0" w:firstRow="1" w:lastRow="0" w:firstColumn="1" w:lastColumn="0" w:noHBand="0" w:noVBand="1"/>
      </w:tblPr>
      <w:tblGrid>
        <w:gridCol w:w="4530"/>
        <w:gridCol w:w="4525"/>
      </w:tblGrid>
      <w:tr w:rsidR="005B2784" w:rsidTr="005B2784">
        <w:tc>
          <w:tcPr>
            <w:tcW w:w="4527" w:type="dxa"/>
          </w:tcPr>
          <w:p w:rsidR="005B2784" w:rsidRDefault="005B2784" w:rsidP="00CC294E">
            <w:r>
              <w:rPr>
                <w:noProof/>
                <w:lang w:eastAsia="de-CH"/>
              </w:rPr>
              <w:drawing>
                <wp:inline distT="0" distB="0" distL="0" distR="0">
                  <wp:extent cx="2872105" cy="1593215"/>
                  <wp:effectExtent l="0" t="0" r="4445" b="6985"/>
                  <wp:docPr id="46" name="Picture 46" descr="Live Statistics one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ve Statistics one Patc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2105" cy="1593215"/>
                          </a:xfrm>
                          <a:prstGeom prst="rect">
                            <a:avLst/>
                          </a:prstGeom>
                          <a:noFill/>
                          <a:ln>
                            <a:noFill/>
                          </a:ln>
                        </pic:spPr>
                      </pic:pic>
                    </a:graphicData>
                  </a:graphic>
                </wp:inline>
              </w:drawing>
            </w:r>
          </w:p>
        </w:tc>
        <w:tc>
          <w:tcPr>
            <w:tcW w:w="4528" w:type="dxa"/>
          </w:tcPr>
          <w:p w:rsidR="005B2784" w:rsidRDefault="005B2784" w:rsidP="005B2784">
            <w:pPr>
              <w:keepNext/>
            </w:pPr>
            <w:r>
              <w:rPr>
                <w:noProof/>
                <w:lang w:eastAsia="de-CH"/>
              </w:rPr>
              <w:drawing>
                <wp:inline distT="0" distB="0" distL="0" distR="0">
                  <wp:extent cx="2855595" cy="1604645"/>
                  <wp:effectExtent l="0" t="0" r="1905" b="0"/>
                  <wp:docPr id="47" name="Picture 47" descr="Live Statistics Patch S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Live Statistics Patch Sn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5595" cy="1604645"/>
                          </a:xfrm>
                          <a:prstGeom prst="rect">
                            <a:avLst/>
                          </a:prstGeom>
                          <a:noFill/>
                          <a:ln>
                            <a:noFill/>
                          </a:ln>
                        </pic:spPr>
                      </pic:pic>
                    </a:graphicData>
                  </a:graphic>
                </wp:inline>
              </w:drawing>
            </w:r>
          </w:p>
        </w:tc>
      </w:tr>
    </w:tbl>
    <w:p w:rsidR="005B2784" w:rsidRDefault="005B2784" w:rsidP="005B2784">
      <w:pPr>
        <w:pStyle w:val="Caption"/>
        <w:jc w:val="center"/>
      </w:pPr>
      <w:bookmarkStart w:id="126" w:name="_Toc472593831"/>
      <w:r>
        <w:t xml:space="preserve">Abbildung </w:t>
      </w:r>
      <w:fldSimple w:instr=" SEQ Abbildung \* ARABIC ">
        <w:r w:rsidR="006249AB">
          <w:rPr>
            <w:noProof/>
          </w:rPr>
          <w:t>36</w:t>
        </w:r>
      </w:fldSimple>
      <w:r>
        <w:t xml:space="preserve">: </w:t>
      </w:r>
      <w:r w:rsidRPr="00433575">
        <w:t>Berechnete statistische Werte eines Bildausschnitts ohne Schnee</w:t>
      </w:r>
      <w:r>
        <w:rPr>
          <w:noProof/>
        </w:rPr>
        <w:t xml:space="preserve"> und mit Schnee</w:t>
      </w:r>
      <w:bookmarkEnd w:id="126"/>
    </w:p>
    <w:p w:rsidR="000B1F12" w:rsidRDefault="002A249F" w:rsidP="000B1F12">
      <w:pPr>
        <w:pStyle w:val="Heading2"/>
      </w:pPr>
      <w:bookmarkStart w:id="127" w:name="_Toc472593882"/>
      <w:r>
        <w:lastRenderedPageBreak/>
        <w:t>Statistische Werte in Datenbank ablegen</w:t>
      </w:r>
      <w:bookmarkEnd w:id="127"/>
    </w:p>
    <w:p w:rsidR="00E86FA5" w:rsidRDefault="0027616C" w:rsidP="002A249F">
      <w:r>
        <w:t xml:space="preserve">Die Kennzahlen der Bilder und Patches lassen sich nun schnell und einfach auslesen und vergleichen. Dies ist aber nur für einzeln ausgewählte Bilder aus der Galerie möglich. Um die Werte </w:t>
      </w:r>
      <w:r w:rsidR="009D593E">
        <w:t xml:space="preserve">auf globaler Ebene </w:t>
      </w:r>
      <w:r>
        <w:t>genauer und systematischer betrachten zu können, müssen diese in einer anderen Form verfügbar sein.</w:t>
      </w:r>
      <w:r w:rsidR="009D593E">
        <w:t xml:space="preserve"> Aus diesem Grund soll ein grosser Teil der Daten in die Datenbank geladen werden. Hierzu wurde </w:t>
      </w:r>
      <w:r w:rsidR="00E86FA5">
        <w:t xml:space="preserve">die Datenstruktur erweitert und ein </w:t>
      </w:r>
      <w:r w:rsidR="009D593E">
        <w:t>Programm geschrieben, das systematisch Bilder durchgeht, die statistischen Werte der Patches ausliest und in die Datenbank ablegt</w:t>
      </w:r>
      <w:r w:rsidR="00E86FA5">
        <w:t>.</w:t>
      </w:r>
    </w:p>
    <w:p w:rsidR="00E86FA5" w:rsidRDefault="00E86FA5" w:rsidP="00E86FA5">
      <w:pPr>
        <w:pStyle w:val="Heading3"/>
      </w:pPr>
      <w:bookmarkStart w:id="128" w:name="_Toc472593883"/>
      <w:r>
        <w:t>Datenstruktur</w:t>
      </w:r>
      <w:bookmarkEnd w:id="128"/>
    </w:p>
    <w:p w:rsidR="00E86FA5" w:rsidRDefault="00440D7A" w:rsidP="002A249F">
      <w:r>
        <w:t xml:space="preserve">Zu den bereits bestehenden Tabellen auf der Datenbank für Bilder (Images) und Patches (Polygons) kommen zwei weitere Strukturen hinzu: Die berechneten statistischen Werte können in die Tabelle ‘Statistics’ abgelegt werden: </w:t>
      </w:r>
      <w:r w:rsidR="00337A39">
        <w:t xml:space="preserve">Diese beinhaltet jeweils für die drei Farbkanäle ein serialisiertes Histogramm und die statistischen Werte als Fliesskommazahlen. Eine weitere Tabelle (‘Entity_Statistics’) stellt die Verbindung zwischen Bild, Patch und Statistiken her. </w:t>
      </w:r>
      <w:r w:rsidR="00AF3CD4">
        <w:t>Da</w:t>
      </w:r>
      <w:r w:rsidR="00337A39">
        <w:t xml:space="preserve"> sind die Laufnummern der drei verbundenen Strukturen abgelegt:</w:t>
      </w:r>
    </w:p>
    <w:p w:rsidR="00337A39" w:rsidRDefault="00337A39" w:rsidP="002A249F"/>
    <w:p w:rsidR="005B2784" w:rsidRDefault="00656CFF" w:rsidP="005B2784">
      <w:pPr>
        <w:keepNext/>
        <w:jc w:val="center"/>
      </w:pPr>
      <w:r>
        <w:pict>
          <v:shape id="_x0000_i1036" type="#_x0000_t75" style="width:340pt;height:281.35pt">
            <v:imagedata r:id="rId55" o:title="DataStructure"/>
          </v:shape>
        </w:pict>
      </w:r>
    </w:p>
    <w:p w:rsidR="00337A39" w:rsidRDefault="005B2784" w:rsidP="005B2784">
      <w:pPr>
        <w:pStyle w:val="Caption"/>
        <w:jc w:val="center"/>
      </w:pPr>
      <w:bookmarkStart w:id="129" w:name="_Toc472593832"/>
      <w:r>
        <w:t xml:space="preserve">Abbildung </w:t>
      </w:r>
      <w:fldSimple w:instr=" SEQ Abbildung \* ARABIC ">
        <w:r w:rsidR="006249AB">
          <w:rPr>
            <w:noProof/>
          </w:rPr>
          <w:t>37</w:t>
        </w:r>
      </w:fldSimple>
      <w:r>
        <w:t>: Klassendiagramm der erstellten Datenstrukturen</w:t>
      </w:r>
      <w:bookmarkEnd w:id="129"/>
    </w:p>
    <w:p w:rsidR="009D593E" w:rsidRDefault="00337A39" w:rsidP="00337A39">
      <w:pPr>
        <w:pStyle w:val="Heading3"/>
      </w:pPr>
      <w:bookmarkStart w:id="130" w:name="_Toc472593884"/>
      <w:r>
        <w:t>Programm</w:t>
      </w:r>
      <w:bookmarkEnd w:id="130"/>
    </w:p>
    <w:p w:rsidR="006D7915" w:rsidRDefault="006D7915" w:rsidP="002A249F">
      <w:r>
        <w:t xml:space="preserve">Das Auslesen und Abspeichern der statistischen Werte eines Patches ist unkompliziert und kann in vier Zeilen Code ausgeführt werden. Die eigentliche Herausforderung bei diesem Schritt ist es </w:t>
      </w:r>
      <w:r w:rsidR="00491AC7">
        <w:t>grosse</w:t>
      </w:r>
      <w:r>
        <w:t xml:space="preserve"> Menge an Daten zu verarbeiten. Hierzu mussten zwei Massnahmen umgesetzt werden:</w:t>
      </w:r>
    </w:p>
    <w:p w:rsidR="00337A39" w:rsidRDefault="006D7915" w:rsidP="002A249F">
      <w:r>
        <w:t>Als erstes werden Patches der Bilder in der Nacht und in der Dämmerung nicht berücksichtigt. Die Daten, die zu diesen Tageszeiten entstehen, sind nicht sehr aussagekräftig und würden die Daten teilweise verfälschen. Die Bilder in der Nacht sind nämlich nicht in Farbe, sondern nur in schwarz-weiss erfasst. Somit verkleinert sich die Menge der zu betrachtenden Bilder um über 50% auf knapp 200'000 Stück.</w:t>
      </w:r>
    </w:p>
    <w:p w:rsidR="00337A39" w:rsidRDefault="006D7915" w:rsidP="002A249F">
      <w:r>
        <w:t xml:space="preserve">Die zweite Massnahme ist das schrittweise ablegen in die Datenbank. </w:t>
      </w:r>
      <w:r w:rsidR="00727AC7">
        <w:t xml:space="preserve">Bei Tests kam zum Vorschein, dass der Prozess stark beschleunigt werden kann, wenn nicht nach jeder Berechnung der statistischen Werte, </w:t>
      </w:r>
      <w:r w:rsidR="00491AC7">
        <w:t xml:space="preserve">sofort </w:t>
      </w:r>
      <w:r w:rsidR="00727AC7">
        <w:t xml:space="preserve">eine Zeile in die Datenbank geschrieben wird. </w:t>
      </w:r>
      <w:r w:rsidR="00EF152F">
        <w:t xml:space="preserve">Es </w:t>
      </w:r>
      <w:r w:rsidR="00EF152F">
        <w:lastRenderedPageBreak/>
        <w:t>ist aber auch ineffizient alle Berechnungen für eine Kamera au</w:t>
      </w:r>
      <w:r w:rsidR="00491AC7">
        <w:t>s</w:t>
      </w:r>
      <w:r w:rsidR="00EF152F">
        <w:t xml:space="preserve">zuführen und anschliessend alle Werte abzuspeichern. Dieses Vorgehen belastet die Datenbank stark und hält das Programm zu lange auf. </w:t>
      </w:r>
      <w:r w:rsidR="0097618F">
        <w:t>Die Lösung hier ist die Bilder s</w:t>
      </w:r>
      <w:r w:rsidR="00EF152F">
        <w:t xml:space="preserve">tapelweise zu verarbeiten. </w:t>
      </w:r>
      <w:r w:rsidR="0097618F">
        <w:t>Als Stapelgrösse wurde 1000 Stück gewählt. Der Ablauf sieht so aus:</w:t>
      </w:r>
    </w:p>
    <w:p w:rsidR="0097618F" w:rsidRDefault="0097618F" w:rsidP="00EB4ECA">
      <w:pPr>
        <w:pStyle w:val="ListParagraph"/>
        <w:numPr>
          <w:ilvl w:val="0"/>
          <w:numId w:val="18"/>
        </w:numPr>
      </w:pPr>
      <w:r>
        <w:t>1000 unverarbeitete Bilder laden</w:t>
      </w:r>
    </w:p>
    <w:p w:rsidR="0097618F" w:rsidRDefault="0097618F" w:rsidP="00EB4ECA">
      <w:pPr>
        <w:pStyle w:val="ListParagraph"/>
        <w:numPr>
          <w:ilvl w:val="0"/>
          <w:numId w:val="18"/>
        </w:numPr>
      </w:pPr>
      <w:r>
        <w:t>Statistische Werte für alle Patches der Bilder berechnen</w:t>
      </w:r>
    </w:p>
    <w:p w:rsidR="0097618F" w:rsidRDefault="0097618F" w:rsidP="00EB4ECA">
      <w:pPr>
        <w:pStyle w:val="ListParagraph"/>
        <w:numPr>
          <w:ilvl w:val="0"/>
          <w:numId w:val="18"/>
        </w:numPr>
      </w:pPr>
      <w:r>
        <w:t>In Datenbank ablegen</w:t>
      </w:r>
    </w:p>
    <w:p w:rsidR="0097618F" w:rsidRDefault="0097618F" w:rsidP="0097618F">
      <w:r>
        <w:t>Pro Durchlauf werden so circa 4000 Zeilen geschrieben. Dies belastet die Datenbank nicht zu stark.</w:t>
      </w:r>
    </w:p>
    <w:p w:rsidR="0097618F" w:rsidRDefault="0097618F" w:rsidP="002A249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D593E" w:rsidTr="00BC040C">
        <w:tc>
          <w:tcPr>
            <w:tcW w:w="9055" w:type="dxa"/>
          </w:tcPr>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-Definitionen der Kamera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146FBF">
              <w:rPr>
                <w:rFonts w:ascii="Consolas" w:eastAsia="Times New Roman" w:hAnsi="Consolas" w:cs="Courier New"/>
                <w:color w:val="2B91AF"/>
                <w:sz w:val="18"/>
                <w:lang w:val="en-US" w:eastAsia="de-CH"/>
              </w:rPr>
              <w:t>IEnumerable</w:t>
            </w:r>
            <w:r w:rsidRPr="00146FBF">
              <w:rPr>
                <w:rFonts w:ascii="Consolas" w:eastAsia="Times New Roman" w:hAnsi="Consolas" w:cs="Courier New"/>
                <w:color w:val="000000"/>
                <w:sz w:val="18"/>
                <w:lang w:val="en-US" w:eastAsia="de-CH"/>
              </w:rPr>
              <w:t>&lt;</w:t>
            </w:r>
            <w:r w:rsidRPr="00146FBF">
              <w:rPr>
                <w:rFonts w:ascii="Consolas" w:eastAsia="Times New Roman" w:hAnsi="Consolas" w:cs="Courier New"/>
                <w:color w:val="2B91AF"/>
                <w:sz w:val="18"/>
                <w:lang w:val="en-US" w:eastAsia="de-CH"/>
              </w:rPr>
              <w:t>Polygon</w:t>
            </w:r>
            <w:r w:rsidRPr="00146FBF">
              <w:rPr>
                <w:rFonts w:ascii="Consolas" w:eastAsia="Times New Roman" w:hAnsi="Consolas" w:cs="Courier New"/>
                <w:color w:val="000000"/>
                <w:sz w:val="18"/>
                <w:lang w:val="en-US" w:eastAsia="de-CH"/>
              </w:rPr>
              <w:t>&gt; polygons = dataContext.Polygons.Where(p =&gt; p.C</w:t>
            </w:r>
            <w:r w:rsidRPr="00E86FA5">
              <w:rPr>
                <w:rFonts w:ascii="Consolas" w:eastAsia="Times New Roman" w:hAnsi="Consolas" w:cs="Courier New"/>
                <w:color w:val="000000"/>
                <w:sz w:val="18"/>
                <w:lang w:val="en-US" w:eastAsia="de-CH"/>
              </w:rPr>
              <w:t>ameraName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Alle Bilder (dieser Kameras, am Tag)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deren Patch-Statistiken noch nicht berechnet wurden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Davon nur die ersten 1000 (take) auslesen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2B91AF"/>
                <w:sz w:val="18"/>
                <w:lang w:val="en-US" w:eastAsia="de-CH"/>
              </w:rPr>
              <w:t>IEnumerable</w:t>
            </w:r>
            <w:r w:rsidRPr="00E86FA5">
              <w:rPr>
                <w:rFonts w:ascii="Consolas" w:eastAsia="Times New Roman" w:hAnsi="Consolas" w:cs="Courier New"/>
                <w:color w:val="000000"/>
                <w:sz w:val="18"/>
                <w:lang w:val="en-US" w:eastAsia="de-CH"/>
              </w:rPr>
              <w:t>&lt;</w:t>
            </w:r>
            <w:r w:rsidRPr="00E86FA5">
              <w:rPr>
                <w:rFonts w:ascii="Consolas" w:eastAsia="Times New Roman" w:hAnsi="Consolas" w:cs="Courier New"/>
                <w:color w:val="2B91AF"/>
                <w:sz w:val="18"/>
                <w:lang w:val="en-US" w:eastAsia="de-CH"/>
              </w:rPr>
              <w:t>Image</w:t>
            </w:r>
            <w:r w:rsidRPr="00E86FA5">
              <w:rPr>
                <w:rFonts w:ascii="Consolas" w:eastAsia="Times New Roman" w:hAnsi="Consolas" w:cs="Courier New"/>
                <w:color w:val="000000"/>
                <w:sz w:val="18"/>
                <w:lang w:val="en-US" w:eastAsia="de-CH"/>
              </w:rPr>
              <w:t>&gt; images =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i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dataContext.Images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i.Place == camera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i.Day == </w:t>
            </w:r>
            <w:r w:rsidRPr="00E86FA5">
              <w:rPr>
                <w:rFonts w:ascii="Consolas" w:eastAsia="Times New Roman" w:hAnsi="Consolas" w:cs="Courier New"/>
                <w:color w:val="0000FF"/>
                <w:sz w:val="18"/>
                <w:lang w:val="en-US" w:eastAsia="de-CH"/>
              </w:rPr>
              <w:t>true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from</w:t>
            </w:r>
            <w:r w:rsidRPr="00E86FA5">
              <w:rPr>
                <w:rFonts w:ascii="Consolas" w:eastAsia="Times New Roman" w:hAnsi="Consolas" w:cs="Courier New"/>
                <w:color w:val="000000"/>
                <w:sz w:val="18"/>
                <w:lang w:val="en-US" w:eastAsia="de-CH"/>
              </w:rPr>
              <w:t> es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i.Entity_Statistics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where</w:t>
            </w:r>
            <w:r w:rsidRPr="00E86FA5">
              <w:rPr>
                <w:rFonts w:ascii="Consolas" w:eastAsia="Times New Roman" w:hAnsi="Consolas" w:cs="Courier New"/>
                <w:color w:val="000000"/>
                <w:sz w:val="18"/>
                <w:lang w:val="en-US" w:eastAsia="de-CH"/>
              </w:rPr>
              <w:t> es.Polygon_ID != </w:t>
            </w:r>
            <w:r w:rsidRPr="00E86FA5">
              <w:rPr>
                <w:rFonts w:ascii="Consolas" w:eastAsia="Times New Roman" w:hAnsi="Consolas" w:cs="Courier New"/>
                <w:color w:val="0000FF"/>
                <w:sz w:val="18"/>
                <w:lang w:val="en-US" w:eastAsia="de-CH"/>
              </w:rPr>
              <w:t>null</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select</w:t>
            </w:r>
            <w:r w:rsidRPr="00E86FA5">
              <w:rPr>
                <w:rFonts w:ascii="Consolas" w:eastAsia="Times New Roman" w:hAnsi="Consolas" w:cs="Courier New"/>
                <w:color w:val="000000"/>
                <w:sz w:val="18"/>
                <w:lang w:val="en-US" w:eastAsia="de-CH"/>
              </w:rPr>
              <w:t> es).Count() == 0</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eastAsia="de-CH"/>
              </w:rPr>
              <w:t>select</w:t>
            </w:r>
            <w:r w:rsidRPr="00E86FA5">
              <w:rPr>
                <w:rFonts w:ascii="Consolas" w:eastAsia="Times New Roman" w:hAnsi="Consolas" w:cs="Courier New"/>
                <w:color w:val="000000"/>
                <w:sz w:val="18"/>
                <w:lang w:eastAsia="de-CH"/>
              </w:rPr>
              <w:t> i).Take(take);</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Für alle geladenen Bilder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FF"/>
                <w:sz w:val="18"/>
                <w:lang w:eastAsia="de-CH"/>
              </w:rPr>
              <w:t>foreach</w:t>
            </w: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eastAsia="de-CH"/>
              </w:rPr>
              <w:t>var</w:t>
            </w:r>
            <w:r w:rsidRPr="00E86FA5">
              <w:rPr>
                <w:rFonts w:ascii="Consolas" w:eastAsia="Times New Roman" w:hAnsi="Consolas" w:cs="Courier New"/>
                <w:color w:val="000000"/>
                <w:sz w:val="18"/>
                <w:lang w:eastAsia="de-CH"/>
              </w:rPr>
              <w:t> image </w:t>
            </w:r>
            <w:r w:rsidRPr="00E86FA5">
              <w:rPr>
                <w:rFonts w:ascii="Consolas" w:eastAsia="Times New Roman" w:hAnsi="Consolas" w:cs="Courier New"/>
                <w:color w:val="0000FF"/>
                <w:sz w:val="18"/>
                <w:lang w:eastAsia="de-CH"/>
              </w:rPr>
              <w:t>in</w:t>
            </w:r>
            <w:r w:rsidRPr="00E86FA5">
              <w:rPr>
                <w:rFonts w:ascii="Consolas" w:eastAsia="Times New Roman" w:hAnsi="Consolas" w:cs="Courier New"/>
                <w:color w:val="000000"/>
                <w:sz w:val="18"/>
                <w:lang w:eastAsia="de-CH"/>
              </w:rPr>
              <w:t> images)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8000"/>
                <w:sz w:val="18"/>
                <w:lang w:eastAsia="de-CH"/>
              </w:rPr>
              <w:t>// Für jedes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der Kamera</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0000FF"/>
                <w:sz w:val="18"/>
                <w:lang w:val="en-US" w:eastAsia="de-CH"/>
              </w:rPr>
              <w:t>foreach</w:t>
            </w: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00FF"/>
                <w:sz w:val="18"/>
                <w:lang w:val="en-US" w:eastAsia="de-CH"/>
              </w:rPr>
              <w:t>var</w:t>
            </w:r>
            <w:r w:rsidRPr="00E86FA5">
              <w:rPr>
                <w:rFonts w:ascii="Consolas" w:eastAsia="Times New Roman" w:hAnsi="Consolas" w:cs="Courier New"/>
                <w:color w:val="000000"/>
                <w:sz w:val="18"/>
                <w:lang w:val="en-US" w:eastAsia="de-CH"/>
              </w:rPr>
              <w:t> polygon </w:t>
            </w:r>
            <w:r w:rsidRPr="00E86FA5">
              <w:rPr>
                <w:rFonts w:ascii="Consolas" w:eastAsia="Times New Roman" w:hAnsi="Consolas" w:cs="Courier New"/>
                <w:color w:val="0000FF"/>
                <w:sz w:val="18"/>
                <w:lang w:val="en-US" w:eastAsia="de-CH"/>
              </w:rPr>
              <w:t>in</w:t>
            </w:r>
            <w:r w:rsidRPr="00E86FA5">
              <w:rPr>
                <w:rFonts w:ascii="Consolas" w:eastAsia="Times New Roman" w:hAnsi="Consolas" w:cs="Courier New"/>
                <w:color w:val="000000"/>
                <w:sz w:val="18"/>
                <w:lang w:val="en-US" w:eastAsia="de-CH"/>
              </w:rPr>
              <w:t> polygons)</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F152F">
              <w:rPr>
                <w:rFonts w:ascii="Consolas" w:eastAsia="Times New Roman" w:hAnsi="Consolas" w:cs="Courier New"/>
                <w:color w:val="000000"/>
                <w:sz w:val="18"/>
                <w:lang w:eastAsia="de-CH"/>
              </w:rPr>
              <w:t>{</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8000"/>
                <w:sz w:val="18"/>
                <w:lang w:eastAsia="de-CH"/>
              </w:rPr>
              <w:t>// Polygon des </w:t>
            </w:r>
            <w:r w:rsidR="00440D7A" w:rsidRPr="00EF152F">
              <w:rPr>
                <w:rFonts w:ascii="Consolas" w:eastAsia="Times New Roman" w:hAnsi="Consolas" w:cs="Courier New"/>
                <w:color w:val="008000"/>
                <w:sz w:val="18"/>
                <w:lang w:eastAsia="de-CH"/>
              </w:rPr>
              <w:t>Patches</w:t>
            </w:r>
            <w:r w:rsidRPr="00EF152F">
              <w:rPr>
                <w:rFonts w:ascii="Consolas" w:eastAsia="Times New Roman" w:hAnsi="Consolas" w:cs="Courier New"/>
                <w:color w:val="008000"/>
                <w:sz w:val="18"/>
                <w:lang w:eastAsia="de-CH"/>
              </w:rPr>
              <w:t> auslesen</w:t>
            </w:r>
          </w:p>
          <w:p w:rsidR="00E86FA5" w:rsidRPr="00EF152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eastAsia="de-CH"/>
              </w:rPr>
              <w:t>        </w:t>
            </w:r>
            <w:r w:rsidRPr="00EF152F">
              <w:rPr>
                <w:rFonts w:ascii="Consolas" w:eastAsia="Times New Roman" w:hAnsi="Consolas" w:cs="Courier New"/>
                <w:color w:val="0000FF"/>
                <w:sz w:val="18"/>
                <w:lang w:eastAsia="de-CH"/>
              </w:rPr>
              <w:t>var</w:t>
            </w:r>
            <w:r w:rsidRPr="00EF152F">
              <w:rPr>
                <w:rFonts w:ascii="Consolas" w:eastAsia="Times New Roman" w:hAnsi="Consolas" w:cs="Courier New"/>
                <w:color w:val="000000"/>
                <w:sz w:val="18"/>
                <w:lang w:eastAsia="de-CH"/>
              </w:rPr>
              <w:t> polygonPoints =</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F152F">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JsonConvert</w:t>
            </w:r>
            <w:r w:rsidRPr="00E86FA5">
              <w:rPr>
                <w:rFonts w:ascii="Consolas" w:eastAsia="Times New Roman" w:hAnsi="Consolas" w:cs="Courier New"/>
                <w:color w:val="000000"/>
                <w:sz w:val="18"/>
                <w:lang w:val="en-US" w:eastAsia="de-CH"/>
              </w:rPr>
              <w:t>.DeserializeObject&lt;Media.</w:t>
            </w:r>
            <w:r w:rsidRPr="00E86FA5">
              <w:rPr>
                <w:rFonts w:ascii="Consolas" w:eastAsia="Times New Roman" w:hAnsi="Consolas" w:cs="Courier New"/>
                <w:color w:val="2B91AF"/>
                <w:sz w:val="18"/>
                <w:lang w:val="en-US" w:eastAsia="de-CH"/>
              </w:rPr>
              <w:t>PointCollection</w:t>
            </w:r>
            <w:r w:rsidRPr="00E86FA5">
              <w:rPr>
                <w:rFonts w:ascii="Consolas" w:eastAsia="Times New Roman" w:hAnsi="Consolas" w:cs="Courier New"/>
                <w:color w:val="000000"/>
                <w:sz w:val="18"/>
                <w:lang w:val="en-US" w:eastAsia="de-CH"/>
              </w:rPr>
              <w:t>&gt;(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polygon.PolygonPointCollection);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F152F">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Bild ausschneiden und Statistiken für das </w:t>
            </w:r>
            <w:r w:rsidR="00440D7A">
              <w:rPr>
                <w:rFonts w:ascii="Consolas" w:eastAsia="Times New Roman" w:hAnsi="Consolas" w:cs="Courier New"/>
                <w:color w:val="008000"/>
                <w:sz w:val="18"/>
                <w:lang w:eastAsia="de-CH"/>
              </w:rPr>
              <w:t>Patch</w:t>
            </w:r>
            <w:r w:rsidRPr="00E86FA5">
              <w:rPr>
                <w:rFonts w:ascii="Consolas" w:eastAsia="Times New Roman" w:hAnsi="Consolas" w:cs="Courier New"/>
                <w:color w:val="008000"/>
                <w:sz w:val="18"/>
                <w:lang w:eastAsia="de-CH"/>
              </w:rPr>
              <w:t> berechnen</w:t>
            </w:r>
          </w:p>
          <w:p w:rsid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eastAsia="de-CH"/>
              </w:rPr>
              <w:t>        </w:t>
            </w:r>
            <w:r w:rsidRPr="00E86FA5">
              <w:rPr>
                <w:rFonts w:ascii="Consolas" w:eastAsia="Times New Roman" w:hAnsi="Consolas" w:cs="Courier New"/>
                <w:color w:val="2B91AF"/>
                <w:sz w:val="18"/>
                <w:lang w:val="en-US" w:eastAsia="de-CH"/>
              </w:rPr>
              <w:t>Statistic</w:t>
            </w:r>
            <w:r>
              <w:rPr>
                <w:rFonts w:ascii="Consolas" w:eastAsia="Times New Roman" w:hAnsi="Consolas" w:cs="Courier New"/>
                <w:color w:val="000000"/>
                <w:sz w:val="18"/>
                <w:lang w:val="en-US" w:eastAsia="de-CH"/>
              </w:rPr>
              <w:t> imageStatistic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E86FA5">
              <w:rPr>
                <w:rFonts w:ascii="Consolas" w:eastAsia="Times New Roman" w:hAnsi="Consolas" w:cs="Courier New"/>
                <w:color w:val="000000"/>
                <w:sz w:val="18"/>
                <w:lang w:val="en-US" w:eastAsia="de-CH"/>
              </w:rPr>
              <w:t>            openCVHelper.GetStatisticForPatchFromImagePath(image.FileName, polygonPoints);</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val="en-US" w:eastAsia="de-CH"/>
              </w:rPr>
              <w:t>        </w:t>
            </w:r>
            <w:r w:rsidRPr="00E86FA5">
              <w:rPr>
                <w:rFonts w:ascii="Consolas" w:eastAsia="Times New Roman" w:hAnsi="Consolas" w:cs="Courier New"/>
                <w:color w:val="008000"/>
                <w:sz w:val="18"/>
                <w:lang w:eastAsia="de-CH"/>
              </w:rPr>
              <w:t>// Statistische Werte in Datenstruktur ablegen</w:t>
            </w:r>
          </w:p>
          <w:p w:rsidR="00E86FA5" w:rsidRPr="00931ABF"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r w:rsidRPr="00931ABF">
              <w:rPr>
                <w:rFonts w:ascii="Consolas" w:eastAsia="Times New Roman" w:hAnsi="Consolas" w:cs="Courier New"/>
                <w:color w:val="000000"/>
                <w:sz w:val="18"/>
                <w:lang w:eastAsia="de-CH"/>
              </w:rPr>
              <w:t>image.Entity_Statistics.Add(</w:t>
            </w:r>
            <w:r w:rsidRPr="00931ABF">
              <w:rPr>
                <w:rFonts w:ascii="Consolas" w:eastAsia="Times New Roman" w:hAnsi="Consolas" w:cs="Courier New"/>
                <w:color w:val="0000FF"/>
                <w:sz w:val="18"/>
                <w:lang w:eastAsia="de-CH"/>
              </w:rPr>
              <w:t>new</w:t>
            </w:r>
            <w:r w:rsidRPr="00931ABF">
              <w:rPr>
                <w:rFonts w:ascii="Consolas" w:eastAsia="Times New Roman" w:hAnsi="Consolas" w:cs="Courier New"/>
                <w:color w:val="000000"/>
                <w:sz w:val="18"/>
                <w:lang w:eastAsia="de-CH"/>
              </w:rPr>
              <w:t> </w:t>
            </w:r>
            <w:r w:rsidRPr="00931ABF">
              <w:rPr>
                <w:rFonts w:ascii="Consolas" w:eastAsia="Times New Roman" w:hAnsi="Consolas" w:cs="Courier New"/>
                <w:color w:val="2B91AF"/>
                <w:sz w:val="18"/>
                <w:lang w:eastAsia="de-CH"/>
              </w:rPr>
              <w:t>Entity_Statistic</w:t>
            </w:r>
            <w:r w:rsidRPr="00931ABF">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931ABF">
              <w:rPr>
                <w:rFonts w:ascii="Consolas" w:eastAsia="Times New Roman" w:hAnsi="Consolas" w:cs="Courier New"/>
                <w:color w:val="000000"/>
                <w:sz w:val="18"/>
                <w:lang w:eastAsia="de-CH"/>
              </w:rPr>
              <w:t>        </w:t>
            </w: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Statistic = imageStatistic,</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Polygon = polygon</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0000"/>
                <w:sz w:val="18"/>
                <w:lang w:eastAsia="de-CH"/>
              </w:rPr>
              <w:t xml:space="preserve"> </w:t>
            </w:r>
          </w:p>
          <w:p w:rsidR="00E86FA5" w:rsidRPr="00E86FA5" w:rsidRDefault="00E86FA5" w:rsidP="00E86F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E86FA5">
              <w:rPr>
                <w:rFonts w:ascii="Consolas" w:eastAsia="Times New Roman" w:hAnsi="Consolas" w:cs="Courier New"/>
                <w:color w:val="008000"/>
                <w:sz w:val="18"/>
                <w:lang w:eastAsia="de-CH"/>
              </w:rPr>
              <w:t>// In Datenbank abspeichern</w:t>
            </w:r>
          </w:p>
          <w:p w:rsidR="009D593E" w:rsidRPr="00E86FA5" w:rsidRDefault="00E86FA5"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E86FA5">
              <w:rPr>
                <w:rFonts w:ascii="Consolas" w:eastAsia="Times New Roman" w:hAnsi="Consolas" w:cs="Courier New"/>
                <w:color w:val="000000"/>
                <w:sz w:val="18"/>
                <w:lang w:eastAsia="de-CH"/>
              </w:rPr>
              <w:t>dataContext.SubmitChanges();</w:t>
            </w:r>
          </w:p>
        </w:tc>
      </w:tr>
    </w:tbl>
    <w:p w:rsidR="009D593E" w:rsidRDefault="00BC040C" w:rsidP="00BC040C">
      <w:pPr>
        <w:pStyle w:val="Caption"/>
        <w:jc w:val="center"/>
      </w:pPr>
      <w:bookmarkStart w:id="131" w:name="_Toc472593778"/>
      <w:r>
        <w:t xml:space="preserve">Code </w:t>
      </w:r>
      <w:fldSimple w:instr=" SEQ Code \* ARABIC ">
        <w:r w:rsidR="006249AB">
          <w:rPr>
            <w:noProof/>
          </w:rPr>
          <w:t>18</w:t>
        </w:r>
      </w:fldSimple>
      <w:r>
        <w:t>: Statistische Werte in Datenbank abspeichern</w:t>
      </w:r>
      <w:bookmarkEnd w:id="131"/>
    </w:p>
    <w:p w:rsidR="00156D95" w:rsidRDefault="00156D95" w:rsidP="002A249F">
      <w:r>
        <w:t>Die</w:t>
      </w:r>
      <w:r w:rsidR="00491AC7">
        <w:t xml:space="preserve"> Verarbeitungszeit für alle Pat</w:t>
      </w:r>
      <w:r>
        <w:t>ches eines Bildes beläuft sich so auf etwa eine Zehntelsekunde. Um alle Bilder aller Kameras dur</w:t>
      </w:r>
      <w:r w:rsidR="00491AC7">
        <w:t>ch</w:t>
      </w:r>
      <w:r>
        <w:t>zuarbeiten wurden insgesamt 8 Stunden Rechenzeit investiert.</w:t>
      </w:r>
    </w:p>
    <w:p w:rsidR="00156D95" w:rsidRDefault="00156D95" w:rsidP="00156D95">
      <w:pPr>
        <w:pStyle w:val="Heading3"/>
      </w:pPr>
      <w:bookmarkStart w:id="132" w:name="_Toc472593885"/>
      <w:r>
        <w:t>Grösse der Datenbank</w:t>
      </w:r>
      <w:bookmarkEnd w:id="132"/>
    </w:p>
    <w:p w:rsidR="001E43E1" w:rsidRDefault="00156D95" w:rsidP="002A249F">
      <w:r>
        <w:t xml:space="preserve">Mit der Berechnung und dem Speichern der statistischen Werte wuchs die Datenbank stark an. Vor der Erfassung der Patch-Statistiken </w:t>
      </w:r>
      <w:r w:rsidR="00436CA3">
        <w:t xml:space="preserve">beinhaltete die Datenbank nur die eingelesenen Meta-Informationen zu den Bildern und nahm etwa 80 Megabyte in Anspruch. Während der Erfassung wuchs die Datei schnell </w:t>
      </w:r>
      <w:r w:rsidR="00491AC7">
        <w:t xml:space="preserve">auf </w:t>
      </w:r>
      <w:r w:rsidR="00436CA3">
        <w:t xml:space="preserve">über </w:t>
      </w:r>
      <w:r w:rsidR="0046458E">
        <w:t>mehrere</w:t>
      </w:r>
      <w:r w:rsidR="00436CA3">
        <w:t xml:space="preserve"> Gigabyte Grösse</w:t>
      </w:r>
      <w:r w:rsidR="00491AC7">
        <w:t xml:space="preserve"> an</w:t>
      </w:r>
      <w:r w:rsidR="00436CA3">
        <w:t>. Dies hatte zur Folge, dass die Datei nicht mehr in der Quellcodeverwaltung (GitHub) hochgeladen werden konnte. Die Onlineplattform akzeptiert bei kostenfreier Nutzung Dateien mit einer Maximalgrösse von 100 Megabyte</w:t>
      </w:r>
      <w:r w:rsidR="0026139E">
        <w:rPr>
          <w:rStyle w:val="FootnoteReference"/>
        </w:rPr>
        <w:footnoteReference w:id="8"/>
      </w:r>
      <w:r w:rsidR="00436CA3">
        <w:t>.</w:t>
      </w:r>
    </w:p>
    <w:p w:rsidR="00436CA3" w:rsidRDefault="00436CA3" w:rsidP="002A249F">
      <w:r>
        <w:lastRenderedPageBreak/>
        <w:t>Um weiterhin ein aktuelles Backup der Datei zu Verfügung zu haben</w:t>
      </w:r>
      <w:r w:rsidR="00491AC7">
        <w:t>,</w:t>
      </w:r>
      <w:r>
        <w:t xml:space="preserve"> </w:t>
      </w:r>
      <w:r w:rsidR="004B62D4">
        <w:t xml:space="preserve">wurde die Datei in einen OneDrive-Ordner verschoben. Dies ist ein Cloud-Dienst, welcher Dateien auf dem Computer und dem Online-Speicher synchron hält. So könnte die Datenbank bei einem Datenverlust auf dem Computer aus dem Online-Speicher wiederhergestellt werden. OneDrive zeigte im Gebrauch einige signifikante Schwächen: Die Datenbank konnte während des Synchronisierungsprozesses nicht beschrieben und gelesen werden. Somit musste jeweils entweder die Synchronisierung oder die Entwicklungsumgebung ausgeschaltet werden. Der zweite Nachteil des Diensts war die Synchronisierungsdauer: Um die </w:t>
      </w:r>
      <w:r w:rsidR="00491AC7">
        <w:t>1</w:t>
      </w:r>
      <w:r w:rsidR="004B62D4">
        <w:t xml:space="preserve"> Gigabyte grosse Datei hochzuladen brauchte es jeweils mehrere Stunden. Dieser Umstand behinderte die Weiterentwicklung stark.</w:t>
      </w:r>
    </w:p>
    <w:p w:rsidR="00C03792" w:rsidRDefault="006D6A0B" w:rsidP="002A249F">
      <w:r>
        <w:t>Aus diesem Grund wurde die Datenbank wieder aus dem O</w:t>
      </w:r>
      <w:r w:rsidR="00491AC7">
        <w:t>neDrive-Verzeichnis entfernt. Im</w:t>
      </w:r>
      <w:r>
        <w:t xml:space="preserve"> weiteren Verlauf der Arbeit wurde die Datenbank täglich per Hand auf eine externe Festplatte kopiert</w:t>
      </w:r>
      <w:r w:rsidR="00491AC7">
        <w:t>. Dies ist nicht z</w:t>
      </w:r>
      <w:r>
        <w:t>eitaufwändig und bietet eine ähnliche Sicherheit wie der Cloud-Speicher.</w:t>
      </w:r>
    </w:p>
    <w:p w:rsidR="000B1F12" w:rsidRDefault="000B1F12" w:rsidP="000B1F12">
      <w:pPr>
        <w:pStyle w:val="Heading2"/>
      </w:pPr>
      <w:bookmarkStart w:id="133" w:name="_Toc472593886"/>
      <w:r w:rsidRPr="00AE6969">
        <w:t>Plot</w:t>
      </w:r>
      <w:r w:rsidR="006D6A0B">
        <w:t xml:space="preserve"> Modul</w:t>
      </w:r>
      <w:bookmarkEnd w:id="133"/>
    </w:p>
    <w:p w:rsidR="006D6A0B" w:rsidRDefault="000A3FBB" w:rsidP="006D6A0B">
      <w:r>
        <w:t xml:space="preserve">Um die nun erfassten Daten analysieren zu können wurde die Applikation um ein Modul erweitert, dass die Daten </w:t>
      </w:r>
      <w:r w:rsidR="00B159C2">
        <w:t>visualisieren kann:</w:t>
      </w:r>
    </w:p>
    <w:p w:rsidR="00B159C2" w:rsidRDefault="00B159C2" w:rsidP="006D6A0B"/>
    <w:p w:rsidR="008A743A" w:rsidRDefault="00B123AE" w:rsidP="008A743A">
      <w:pPr>
        <w:keepNext/>
        <w:jc w:val="center"/>
      </w:pPr>
      <w:r>
        <w:rPr>
          <w:noProof/>
          <w:lang w:eastAsia="de-CH"/>
        </w:rPr>
        <w:drawing>
          <wp:inline distT="0" distB="0" distL="0" distR="0" wp14:anchorId="5C814B11" wp14:editId="0EE5BADB">
            <wp:extent cx="4122000" cy="30476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2000" cy="3047685"/>
                    </a:xfrm>
                    <a:prstGeom prst="rect">
                      <a:avLst/>
                    </a:prstGeom>
                  </pic:spPr>
                </pic:pic>
              </a:graphicData>
            </a:graphic>
          </wp:inline>
        </w:drawing>
      </w:r>
    </w:p>
    <w:p w:rsidR="00B159C2" w:rsidRDefault="008A743A" w:rsidP="008A743A">
      <w:pPr>
        <w:pStyle w:val="Caption"/>
        <w:jc w:val="center"/>
      </w:pPr>
      <w:bookmarkStart w:id="134" w:name="_Toc472593833"/>
      <w:r>
        <w:t xml:space="preserve">Abbildung </w:t>
      </w:r>
      <w:fldSimple w:instr=" SEQ Abbildung \* ARABIC ">
        <w:r w:rsidR="006249AB">
          <w:rPr>
            <w:noProof/>
          </w:rPr>
          <w:t>38</w:t>
        </w:r>
      </w:fldSimple>
      <w:r w:rsidRPr="00087F8F">
        <w:t xml:space="preserve">: Bildschirmfoto des </w:t>
      </w:r>
      <w:r>
        <w:t>Plot Moduls</w:t>
      </w:r>
      <w:r w:rsidR="005433B7">
        <w:t>.</w:t>
      </w:r>
      <w:r w:rsidR="005433B7">
        <w:br/>
        <w:t>Plot</w:t>
      </w:r>
      <w:r>
        <w:t xml:space="preserve"> der Häufigkeitsverteilung</w:t>
      </w:r>
      <w:r w:rsidR="005433B7">
        <w:t xml:space="preserve"> Medianwerts (BGR) der Kamera mvk120 und des Patch 142</w:t>
      </w:r>
      <w:bookmarkEnd w:id="134"/>
    </w:p>
    <w:p w:rsidR="008E4677" w:rsidRDefault="007D6D4C" w:rsidP="00B123AE">
      <w:r>
        <w:t>Auf der linken S</w:t>
      </w:r>
      <w:r w:rsidR="00491AC7">
        <w:t>e</w:t>
      </w:r>
      <w:r>
        <w:t>ite der Benutzerschnittstelle lässt sich der gewünschte Datensatz</w:t>
      </w:r>
      <w:r w:rsidR="006622AA">
        <w:t xml:space="preserve"> für die Analyse</w:t>
      </w:r>
      <w:r>
        <w:t xml:space="preserve"> auswählen</w:t>
      </w:r>
      <w:r w:rsidR="006622AA">
        <w:t>:</w:t>
      </w:r>
      <w:r>
        <w:t xml:space="preserve"> </w:t>
      </w:r>
      <w:r w:rsidR="00F9660C">
        <w:t xml:space="preserve">In der Kamera-Liste (oben) kann eine der Kameraperspektiven ausgewählt werden. Direkt unterhalb lädt die Applikation die </w:t>
      </w:r>
      <w:r w:rsidR="006622AA">
        <w:t xml:space="preserve">Patches der gewählten Kamera. Hier muss </w:t>
      </w:r>
      <w:r w:rsidR="00816038">
        <w:t xml:space="preserve">ebenfalls </w:t>
      </w:r>
      <w:r w:rsidR="006622AA">
        <w:t xml:space="preserve">eines ausgewählt werden. </w:t>
      </w:r>
      <w:r w:rsidR="008E4677">
        <w:t xml:space="preserve">Unterhalb der Patch-Auswahl lässt sich auswählen welches Statistik-Attribut </w:t>
      </w:r>
      <w:r w:rsidR="00324E8A">
        <w:t xml:space="preserve">ins Diagramm geladen </w:t>
      </w:r>
      <w:r w:rsidR="006622AA">
        <w:t>wird</w:t>
      </w:r>
      <w:r w:rsidR="00324E8A">
        <w:t>.</w:t>
      </w:r>
      <w:r w:rsidR="006622AA">
        <w:t xml:space="preserve"> Zur Auswahl stehen die gespeicherten statistischen Werte: Modalwert, Mittelwert, Median, Minimum, Maximum, Standardabweichung, Varianz und Kontrast. Weiterhin lässt sich bestimmen ob ein Farbkanal (blau, grün rot) gesondert oder alle drei Kanäle kombiniert</w:t>
      </w:r>
      <w:r w:rsidR="00491AC7" w:rsidRPr="00491AC7">
        <w:t xml:space="preserve"> </w:t>
      </w:r>
      <w:r w:rsidR="00491AC7">
        <w:t>betrachtet werden</w:t>
      </w:r>
      <w:r w:rsidR="006622AA">
        <w:t>.</w:t>
      </w:r>
    </w:p>
    <w:p w:rsidR="006622AA" w:rsidRDefault="00816038" w:rsidP="00B123AE">
      <w:r>
        <w:t>Das Resultat</w:t>
      </w:r>
      <w:r w:rsidR="00C373BE">
        <w:t>, links in der Zeichnungsebene</w:t>
      </w:r>
      <w:r w:rsidR="00491AC7">
        <w:t>,</w:t>
      </w:r>
      <w:r>
        <w:t xml:space="preserve"> </w:t>
      </w:r>
      <w:r w:rsidR="00326C7C">
        <w:t xml:space="preserve">sind zwei </w:t>
      </w:r>
      <w:r>
        <w:t>Balkendiagramm</w:t>
      </w:r>
      <w:r w:rsidR="00C373BE">
        <w:t>e</w:t>
      </w:r>
      <w:r>
        <w:t xml:space="preserve">, </w:t>
      </w:r>
      <w:r w:rsidR="00326C7C">
        <w:t>die die Häufigkeitsverteilungen des gewä</w:t>
      </w:r>
      <w:r w:rsidR="00491AC7">
        <w:t>hlten Attributs jeweils für Pat</w:t>
      </w:r>
      <w:r w:rsidR="00326C7C">
        <w:t>ches mit Schnee (blaue Balken) und Patches ohne Schnee (rote Balken) darstellen.</w:t>
      </w:r>
      <w:r w:rsidR="00931ABF">
        <w:t xml:space="preserve"> Die Höhe der Balken ist </w:t>
      </w:r>
      <w:r w:rsidR="00491AC7">
        <w:t>a</w:t>
      </w:r>
      <w:r w:rsidR="00C373BE">
        <w:t>bhängig von der Häufigkeit des Wert</w:t>
      </w:r>
      <w:r w:rsidR="00491AC7">
        <w:t>e</w:t>
      </w:r>
      <w:r w:rsidR="00C373BE">
        <w:t>s (zwischen 0 und 256) des Statistik-Attributs.</w:t>
      </w:r>
      <w:r w:rsidR="00326C7C">
        <w:t xml:space="preserve"> Die Balken sind zu fünfzig Prozent transparent, damit sichtbar wird, wie sich die beiden Verteilungen überlagern.</w:t>
      </w:r>
    </w:p>
    <w:p w:rsidR="00326C7C" w:rsidRDefault="00326C7C" w:rsidP="00B123AE">
      <w:r>
        <w:lastRenderedPageBreak/>
        <w:t>Im Programm sieht das so aus:</w:t>
      </w:r>
    </w:p>
    <w:p w:rsidR="00326C7C" w:rsidRDefault="00326C7C"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326C7C" w:rsidRPr="00656CFF" w:rsidTr="00BC040C">
        <w:tc>
          <w:tcPr>
            <w:tcW w:w="9055" w:type="dxa"/>
          </w:tcPr>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mit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true</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where</w:t>
            </w:r>
            <w:r w:rsidRPr="00931ABF">
              <w:rPr>
                <w:rFonts w:ascii="Consolas" w:eastAsia="Times New Roman" w:hAnsi="Consolas" w:cs="Courier New"/>
                <w:color w:val="000000"/>
                <w:sz w:val="18"/>
                <w:lang w:val="en-US" w:eastAsia="de-CH"/>
              </w:rPr>
              <w:t> es.Polygon.ID == polygonID</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select</w:t>
            </w:r>
            <w:r w:rsidRPr="00931ABF">
              <w:rPr>
                <w:rFonts w:ascii="Consolas" w:eastAsia="Times New Roman" w:hAnsi="Consolas" w:cs="Courier New"/>
                <w:color w:val="000000"/>
                <w:sz w:val="18"/>
                <w:lang w:val="en-US" w:eastAsia="de-CH"/>
              </w:rPr>
              <w:t> es.Statistic;</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mit Schnee zeichnen (Blau)</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DrawBars(statisticsWithSnow,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.Blue);</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Statistische Werte für die gewählte Kamera und den gewählten Patch ohne Schnee auslesen</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FF"/>
                <w:sz w:val="18"/>
                <w:lang w:val="en-US" w:eastAsia="de-CH"/>
              </w:rPr>
              <w:t>var</w:t>
            </w:r>
            <w:r w:rsidRPr="00326C7C">
              <w:rPr>
                <w:rFonts w:ascii="Consolas" w:eastAsia="Times New Roman" w:hAnsi="Consolas" w:cs="Courier New"/>
                <w:color w:val="000000"/>
                <w:sz w:val="18"/>
                <w:lang w:val="en-US" w:eastAsia="de-CH"/>
              </w:rPr>
              <w:t> statisticsWithoutSnow = </w:t>
            </w:r>
            <w:r w:rsidRPr="00326C7C">
              <w:rPr>
                <w:rFonts w:ascii="Consolas" w:eastAsia="Times New Roman" w:hAnsi="Consolas" w:cs="Courier New"/>
                <w:color w:val="0000FF"/>
                <w:sz w:val="18"/>
                <w:lang w:val="en-US" w:eastAsia="de-CH"/>
              </w:rPr>
              <w:t>from</w:t>
            </w:r>
            <w:r w:rsidRPr="00326C7C">
              <w:rPr>
                <w:rFonts w:ascii="Consolas" w:eastAsia="Times New Roman" w:hAnsi="Consolas" w:cs="Courier New"/>
                <w:color w:val="000000"/>
                <w:sz w:val="18"/>
                <w:lang w:val="en-US" w:eastAsia="de-CH"/>
              </w:rPr>
              <w:t> es </w:t>
            </w:r>
            <w:r w:rsidRPr="00326C7C">
              <w:rPr>
                <w:rFonts w:ascii="Consolas" w:eastAsia="Times New Roman" w:hAnsi="Consolas" w:cs="Courier New"/>
                <w:color w:val="0000FF"/>
                <w:sz w:val="18"/>
                <w:lang w:val="en-US" w:eastAsia="de-CH"/>
              </w:rPr>
              <w:t>in</w:t>
            </w:r>
            <w:r w:rsidRPr="00326C7C">
              <w:rPr>
                <w:rFonts w:ascii="Consolas" w:eastAsia="Times New Roman" w:hAnsi="Consolas" w:cs="Courier New"/>
                <w:color w:val="000000"/>
                <w:sz w:val="18"/>
                <w:lang w:val="en-US" w:eastAsia="de-CH"/>
              </w:rPr>
              <w:t> dataContext.Entity_Statistics</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es.Image.Place == selectedCamera</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326C7C">
              <w:rPr>
                <w:rFonts w:ascii="Consolas" w:eastAsia="Times New Roman" w:hAnsi="Consolas" w:cs="Courier New"/>
                <w:color w:val="0000FF"/>
                <w:sz w:val="18"/>
                <w:lang w:val="en-US" w:eastAsia="de-CH"/>
              </w:rPr>
              <w:t>where</w:t>
            </w:r>
            <w:r w:rsidRPr="00326C7C">
              <w:rPr>
                <w:rFonts w:ascii="Consolas" w:eastAsia="Times New Roman" w:hAnsi="Consolas" w:cs="Courier New"/>
                <w:color w:val="000000"/>
                <w:sz w:val="18"/>
                <w:lang w:val="en-US" w:eastAsia="de-CH"/>
              </w:rPr>
              <w:t> es.Image.Snow == </w:t>
            </w:r>
            <w:r w:rsidRPr="00326C7C">
              <w:rPr>
                <w:rFonts w:ascii="Consolas" w:eastAsia="Times New Roman" w:hAnsi="Consolas" w:cs="Courier New"/>
                <w:color w:val="0000FF"/>
                <w:sz w:val="18"/>
                <w:lang w:val="en-US" w:eastAsia="de-CH"/>
              </w:rPr>
              <w:t>false</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326C7C">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where</w:t>
            </w:r>
            <w:r w:rsidRPr="00931ABF">
              <w:rPr>
                <w:rFonts w:ascii="Consolas" w:eastAsia="Times New Roman" w:hAnsi="Consolas" w:cs="Courier New"/>
                <w:color w:val="000000"/>
                <w:sz w:val="18"/>
                <w:lang w:val="en-US" w:eastAsia="de-CH"/>
              </w:rPr>
              <w:t> es.Polygon.ID == polygonID</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w:t>
            </w:r>
            <w:r w:rsidRPr="00931ABF">
              <w:rPr>
                <w:rFonts w:ascii="Consolas" w:eastAsia="Times New Roman" w:hAnsi="Consolas" w:cs="Courier New"/>
                <w:color w:val="0000FF"/>
                <w:sz w:val="18"/>
                <w:lang w:val="en-US" w:eastAsia="de-CH"/>
              </w:rPr>
              <w:t>select</w:t>
            </w:r>
            <w:r w:rsidRPr="00931ABF">
              <w:rPr>
                <w:rFonts w:ascii="Consolas" w:eastAsia="Times New Roman" w:hAnsi="Consolas" w:cs="Courier New"/>
                <w:color w:val="000000"/>
                <w:sz w:val="18"/>
                <w:lang w:val="en-US" w:eastAsia="de-CH"/>
              </w:rPr>
              <w:t> es.Statistic;</w:t>
            </w:r>
          </w:p>
          <w:p w:rsidR="00326C7C" w:rsidRPr="00931ABF"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val="en-US" w:eastAsia="de-CH"/>
              </w:rPr>
              <w:t xml:space="preserve"> </w:t>
            </w:r>
          </w:p>
          <w:p w:rsidR="00326C7C" w:rsidRPr="00326C7C" w:rsidRDefault="00326C7C" w:rsidP="00326C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326C7C">
              <w:rPr>
                <w:rFonts w:ascii="Consolas" w:eastAsia="Times New Roman" w:hAnsi="Consolas" w:cs="Courier New"/>
                <w:color w:val="008000"/>
                <w:sz w:val="18"/>
                <w:lang w:eastAsia="de-CH"/>
              </w:rPr>
              <w:t>// Balken für Statistiken ohne Schnee zeichnen (Rot)</w:t>
            </w:r>
          </w:p>
          <w:p w:rsidR="00326C7C" w:rsidRPr="00326C7C" w:rsidRDefault="00326C7C"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val="en-US" w:eastAsia="de-CH"/>
              </w:rPr>
            </w:pPr>
            <w:r w:rsidRPr="00326C7C">
              <w:rPr>
                <w:rFonts w:ascii="Consolas" w:eastAsia="Times New Roman" w:hAnsi="Consolas" w:cs="Courier New"/>
                <w:color w:val="000000"/>
                <w:sz w:val="18"/>
                <w:lang w:val="en-US" w:eastAsia="de-CH"/>
              </w:rPr>
              <w:t>DrawBars(statisticsWithoutSnow, selectedAttribute, selectedColor, </w:t>
            </w:r>
            <w:r w:rsidRPr="00326C7C">
              <w:rPr>
                <w:rFonts w:ascii="Consolas" w:eastAsia="Times New Roman" w:hAnsi="Consolas" w:cs="Courier New"/>
                <w:color w:val="2B91AF"/>
                <w:sz w:val="18"/>
                <w:lang w:val="en-US" w:eastAsia="de-CH"/>
              </w:rPr>
              <w:t>Brushes</w:t>
            </w:r>
            <w:r w:rsidRPr="00326C7C">
              <w:rPr>
                <w:rFonts w:ascii="Consolas" w:eastAsia="Times New Roman" w:hAnsi="Consolas" w:cs="Courier New"/>
                <w:color w:val="000000"/>
                <w:sz w:val="18"/>
                <w:lang w:val="en-US" w:eastAsia="de-CH"/>
              </w:rPr>
              <w:t>.Red);</w:t>
            </w:r>
          </w:p>
        </w:tc>
      </w:tr>
    </w:tbl>
    <w:p w:rsidR="00326C7C" w:rsidRPr="00780C51" w:rsidRDefault="00BC040C" w:rsidP="00BC040C">
      <w:pPr>
        <w:pStyle w:val="Caption"/>
        <w:jc w:val="center"/>
      </w:pPr>
      <w:bookmarkStart w:id="135" w:name="_Toc472593779"/>
      <w:r>
        <w:t xml:space="preserve">Code </w:t>
      </w:r>
      <w:fldSimple w:instr=" SEQ Code \* ARABIC ">
        <w:r w:rsidR="006249AB">
          <w:rPr>
            <w:noProof/>
          </w:rPr>
          <w:t>19</w:t>
        </w:r>
      </w:fldSimple>
      <w:r>
        <w:t>: Generierung von Häufigkeitsverteilungen</w:t>
      </w:r>
      <w:bookmarkEnd w:id="135"/>
    </w:p>
    <w:p w:rsidR="00326C7C" w:rsidRDefault="00326C7C" w:rsidP="00B123AE">
      <w:r w:rsidRPr="00326C7C">
        <w:t xml:space="preserve">In der Methode DrawBars </w:t>
      </w:r>
      <w:r w:rsidR="00796A48">
        <w:t>werden die Werte des gewählten Attributs</w:t>
      </w:r>
      <w:r>
        <w:t xml:space="preserve"> </w:t>
      </w:r>
      <w:r w:rsidR="00796A48">
        <w:t>au</w:t>
      </w:r>
      <w:r w:rsidR="00491AC7">
        <w:t>s</w:t>
      </w:r>
      <w:r w:rsidR="00796A48">
        <w:t xml:space="preserve"> jedem Statistik-Objekt ausgelesen und auf 256 Balken akkumuliert:</w:t>
      </w:r>
    </w:p>
    <w:p w:rsidR="00796A48" w:rsidRDefault="00796A48" w:rsidP="00B123AE"/>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796A48" w:rsidTr="00BC040C">
        <w:tc>
          <w:tcPr>
            <w:tcW w:w="9055" w:type="dxa"/>
          </w:tcPr>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256 leere Balken: Leere Liste der Länge 256 erstellen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 bars = </w:t>
            </w:r>
            <w:r w:rsidRPr="00796A48">
              <w:rPr>
                <w:rFonts w:ascii="Consolas" w:eastAsia="Times New Roman" w:hAnsi="Consolas" w:cs="Courier New"/>
                <w:color w:val="0000FF"/>
                <w:sz w:val="18"/>
                <w:lang w:val="en-US" w:eastAsia="de-CH"/>
              </w:rPr>
              <w:t>new</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2B91AF"/>
                <w:sz w:val="18"/>
                <w:lang w:val="en-US" w:eastAsia="de-CH"/>
              </w:rPr>
              <w:t>List</w:t>
            </w:r>
            <w:r w:rsidRPr="00796A48">
              <w:rPr>
                <w:rFonts w:ascii="Consolas" w:eastAsia="Times New Roman" w:hAnsi="Consolas" w:cs="Courier New"/>
                <w:color w:val="000000"/>
                <w:sz w:val="18"/>
                <w:lang w:val="en-US" w:eastAsia="de-CH"/>
              </w:rPr>
              <w:t>&lt;</w:t>
            </w:r>
            <w:r w:rsidRPr="00796A48">
              <w:rPr>
                <w:rFonts w:ascii="Consolas" w:eastAsia="Times New Roman" w:hAnsi="Consolas" w:cs="Courier New"/>
                <w:color w:val="0000FF"/>
                <w:sz w:val="18"/>
                <w:lang w:val="en-US" w:eastAsia="de-CH"/>
              </w:rPr>
              <w:t>double</w:t>
            </w:r>
            <w:r w:rsidRPr="00796A48">
              <w:rPr>
                <w:rFonts w:ascii="Consolas" w:eastAsia="Times New Roman" w:hAnsi="Consolas" w:cs="Courier New"/>
                <w:color w:val="000000"/>
                <w:sz w:val="18"/>
                <w:lang w:val="en-US" w:eastAsia="de-CH"/>
              </w:rPr>
              <w:t>&gt;();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bars.AddRange(</w:t>
            </w:r>
            <w:r w:rsidRPr="00796A48">
              <w:rPr>
                <w:rFonts w:ascii="Consolas" w:eastAsia="Times New Roman" w:hAnsi="Consolas" w:cs="Courier New"/>
                <w:color w:val="0000FF"/>
                <w:sz w:val="18"/>
                <w:lang w:eastAsia="de-CH"/>
              </w:rPr>
              <w:t>new</w:t>
            </w: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Statistik-Objekte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foreach</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var</w:t>
            </w:r>
            <w:r w:rsidRPr="00796A48">
              <w:rPr>
                <w:rFonts w:ascii="Consolas" w:eastAsia="Times New Roman" w:hAnsi="Consolas" w:cs="Courier New"/>
                <w:color w:val="000000"/>
                <w:sz w:val="18"/>
                <w:lang w:val="en-US" w:eastAsia="de-CH"/>
              </w:rPr>
              <w:t> statistic </w:t>
            </w:r>
            <w:r w:rsidRPr="00796A48">
              <w:rPr>
                <w:rFonts w:ascii="Consolas" w:eastAsia="Times New Roman" w:hAnsi="Consolas" w:cs="Courier New"/>
                <w:color w:val="0000FF"/>
                <w:sz w:val="18"/>
                <w:lang w:val="en-US" w:eastAsia="de-CH"/>
              </w:rPr>
              <w:t>in</w:t>
            </w:r>
            <w:r w:rsidRPr="00796A48">
              <w:rPr>
                <w:rFonts w:ascii="Consolas" w:eastAsia="Times New Roman" w:hAnsi="Consolas" w:cs="Courier New"/>
                <w:color w:val="000000"/>
                <w:sz w:val="18"/>
                <w:lang w:val="en-US" w:eastAsia="de-CH"/>
              </w:rPr>
              <w:t> statistics)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1. Wert aus dem Statistik-Objekt auslesen in der gewählten Farbe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2. Werte bei Bedarf skalieren auf den Werteberich [0,255]</w:t>
            </w:r>
          </w:p>
          <w:p w:rsidR="00796A48" w:rsidRPr="00146F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146FBF">
              <w:rPr>
                <w:rFonts w:ascii="Consolas" w:eastAsia="Times New Roman" w:hAnsi="Consolas" w:cs="Courier New"/>
                <w:color w:val="008000"/>
                <w:sz w:val="18"/>
                <w:lang w:eastAsia="de-CH"/>
              </w:rPr>
              <w:t>// 3. Auf die nächste Ganzzahl abrunden</w:t>
            </w:r>
          </w:p>
          <w:p w:rsidR="00C167C3" w:rsidRPr="00931A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146FBF">
              <w:rPr>
                <w:rFonts w:ascii="Consolas" w:eastAsia="Times New Roman" w:hAnsi="Consolas" w:cs="Courier New"/>
                <w:color w:val="000000"/>
                <w:sz w:val="18"/>
                <w:lang w:eastAsia="de-CH"/>
              </w:rPr>
              <w:t>    </w:t>
            </w:r>
            <w:r w:rsidRPr="00931ABF">
              <w:rPr>
                <w:rFonts w:ascii="Consolas" w:eastAsia="Times New Roman" w:hAnsi="Consolas" w:cs="Courier New"/>
                <w:color w:val="0000FF"/>
                <w:sz w:val="18"/>
                <w:lang w:eastAsia="de-CH"/>
              </w:rPr>
              <w:t>int</w:t>
            </w:r>
            <w:r w:rsidRPr="00931ABF">
              <w:rPr>
                <w:rFonts w:ascii="Consolas" w:eastAsia="Times New Roman" w:hAnsi="Consolas" w:cs="Courier New"/>
                <w:color w:val="000000"/>
                <w:sz w:val="18"/>
                <w:lang w:eastAsia="de-CH"/>
              </w:rPr>
              <w:t> flooredValue = (</w:t>
            </w:r>
            <w:r w:rsidRPr="00931ABF">
              <w:rPr>
                <w:rFonts w:ascii="Consolas" w:eastAsia="Times New Roman" w:hAnsi="Consolas" w:cs="Courier New"/>
                <w:color w:val="0000FF"/>
                <w:sz w:val="18"/>
                <w:lang w:eastAsia="de-CH"/>
              </w:rPr>
              <w:t>int</w:t>
            </w:r>
            <w:r w:rsidRPr="00931ABF">
              <w:rPr>
                <w:rFonts w:ascii="Consolas" w:eastAsia="Times New Roman" w:hAnsi="Consolas" w:cs="Courier New"/>
                <w:color w:val="000000"/>
                <w:sz w:val="18"/>
                <w:lang w:eastAsia="de-CH"/>
              </w:rPr>
              <w:t>)ScaleToCanvas(</w:t>
            </w:r>
          </w:p>
          <w:p w:rsidR="00796A48" w:rsidRPr="00796A48" w:rsidRDefault="00C167C3"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eastAsia="de-CH"/>
              </w:rPr>
              <w:t>        </w:t>
            </w:r>
            <w:r w:rsidR="00796A48" w:rsidRPr="00796A48">
              <w:rPr>
                <w:rFonts w:ascii="Consolas" w:eastAsia="Times New Roman" w:hAnsi="Consolas" w:cs="Courier New"/>
                <w:color w:val="000000"/>
                <w:sz w:val="18"/>
                <w:lang w:val="en-US" w:eastAsia="de-CH"/>
              </w:rPr>
              <w:t>statistic.Get(selectedAttribute, selectedColor), selectedAttribute);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Den Balken in der Liste um 1 vergrössern,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dessen Position in der Liste dem Statistik-Wert entspricht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bars[flooredValue]++;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Die Br</w:t>
            </w:r>
            <w:r w:rsidR="00C167C3">
              <w:rPr>
                <w:rFonts w:ascii="Consolas" w:eastAsia="Times New Roman" w:hAnsi="Consolas" w:cs="Courier New"/>
                <w:color w:val="008000"/>
                <w:sz w:val="18"/>
                <w:lang w:eastAsia="de-CH"/>
              </w:rPr>
              <w:t>eite eines Balkens ist abhängig</w:t>
            </w:r>
            <w:r w:rsidRPr="00796A48">
              <w:rPr>
                <w:rFonts w:ascii="Consolas" w:eastAsia="Times New Roman" w:hAnsi="Consolas" w:cs="Courier New"/>
                <w:color w:val="008000"/>
                <w:sz w:val="18"/>
                <w:lang w:eastAsia="de-CH"/>
              </w:rPr>
              <w:t> von der aktuellen Breite der Zeichnungsebene.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FF"/>
                <w:sz w:val="18"/>
                <w:lang w:eastAsia="de-CH"/>
              </w:rPr>
              <w:t>double</w:t>
            </w:r>
            <w:r w:rsidRPr="00796A48">
              <w:rPr>
                <w:rFonts w:ascii="Consolas" w:eastAsia="Times New Roman" w:hAnsi="Consolas" w:cs="Courier New"/>
                <w:color w:val="000000"/>
                <w:sz w:val="18"/>
                <w:lang w:eastAsia="de-CH"/>
              </w:rPr>
              <w:t> strokeWidth = plotCanvas.ActualWidth / 256;</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ml:space="preserve"> </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8000"/>
                <w:sz w:val="18"/>
                <w:lang w:eastAsia="de-CH"/>
              </w:rPr>
              <w:t>// Für alle Balken in der Liste eine Linie in der Zeichnungsebene zeichnen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FF"/>
                <w:sz w:val="18"/>
                <w:lang w:val="en-US" w:eastAsia="de-CH"/>
              </w:rPr>
              <w:t>for</w:t>
            </w: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FF"/>
                <w:sz w:val="18"/>
                <w:lang w:val="en-US" w:eastAsia="de-CH"/>
              </w:rPr>
              <w:t>int</w:t>
            </w:r>
            <w:r w:rsidRPr="00796A48">
              <w:rPr>
                <w:rFonts w:ascii="Consolas" w:eastAsia="Times New Roman" w:hAnsi="Consolas" w:cs="Courier New"/>
                <w:color w:val="000000"/>
                <w:sz w:val="18"/>
                <w:lang w:val="en-US" w:eastAsia="de-CH"/>
              </w:rPr>
              <w:t> i = 0; i &lt; bars.Count; i++)</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Balken zur Zeichnungsebene hinzufügen</w:t>
            </w:r>
          </w:p>
          <w:p w:rsidR="00796A48" w:rsidRPr="00931ABF"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931ABF">
              <w:rPr>
                <w:rFonts w:ascii="Consolas" w:eastAsia="Times New Roman" w:hAnsi="Consolas" w:cs="Courier New"/>
                <w:color w:val="000000"/>
                <w:sz w:val="18"/>
                <w:lang w:eastAsia="de-CH"/>
              </w:rPr>
              <w:t>plotCanvas.Children.Add(</w:t>
            </w:r>
            <w:r w:rsidRPr="00931ABF">
              <w:rPr>
                <w:rFonts w:ascii="Consolas" w:eastAsia="Times New Roman" w:hAnsi="Consolas" w:cs="Courier New"/>
                <w:color w:val="0000FF"/>
                <w:sz w:val="18"/>
                <w:lang w:eastAsia="de-CH"/>
              </w:rPr>
              <w:t>new</w:t>
            </w:r>
            <w:r w:rsidRPr="00931ABF">
              <w:rPr>
                <w:rFonts w:ascii="Consolas" w:eastAsia="Times New Roman" w:hAnsi="Consolas" w:cs="Courier New"/>
                <w:color w:val="000000"/>
                <w:sz w:val="18"/>
                <w:lang w:eastAsia="de-CH"/>
              </w:rPr>
              <w:t> </w:t>
            </w:r>
            <w:r w:rsidRPr="00931ABF">
              <w:rPr>
                <w:rFonts w:ascii="Consolas" w:eastAsia="Times New Roman" w:hAnsi="Consolas" w:cs="Courier New"/>
                <w:color w:val="2B91AF"/>
                <w:sz w:val="18"/>
                <w:lang w:eastAsia="de-CH"/>
              </w:rPr>
              <w:t>Line</w:t>
            </w:r>
            <w:r w:rsidRPr="00931ABF">
              <w:rPr>
                <w:rFonts w:ascii="Consolas" w:eastAsia="Times New Roman" w:hAnsi="Consolas" w:cs="Courier New"/>
                <w:color w:val="000000"/>
                <w:sz w:val="18"/>
                <w:lang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931ABF">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Margin = thickness,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val="en-US" w:eastAsia="de-CH"/>
              </w:rPr>
              <w:t>// Breite des Balkens</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val="en-US" w:eastAsia="de-CH"/>
              </w:rPr>
              <w:t>        StrokeThickness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8000"/>
                <w:sz w:val="18"/>
                <w:lang w:eastAsia="de-CH"/>
              </w:rPr>
              <w:t>// Farbe des Balkens (Blau oder Rot)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Stroke = brush,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50% Transparent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Opacity = 0.5,</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Startpostion des Balkens ist abhängig von der Posiion in der Liste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X1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Startposion: Grundlinie</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Y1 = plotCanvas.ActualHeight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Horizonale Endpostion ist die gleiche wie die Startposition</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X2 = i * strokeWidth,</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8000"/>
                <w:sz w:val="18"/>
                <w:lang w:eastAsia="de-CH"/>
              </w:rPr>
              <w:t>// Vertikale Endposition der Linie: Höhe der Zeichnungsebene minus Balkenwert</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796A48">
              <w:rPr>
                <w:rFonts w:ascii="Consolas" w:eastAsia="Times New Roman" w:hAnsi="Consolas" w:cs="Courier New"/>
                <w:color w:val="000000"/>
                <w:sz w:val="18"/>
                <w:lang w:eastAsia="de-CH"/>
              </w:rPr>
              <w:t>        </w:t>
            </w:r>
            <w:r w:rsidRPr="00796A48">
              <w:rPr>
                <w:rFonts w:ascii="Consolas" w:eastAsia="Times New Roman" w:hAnsi="Consolas" w:cs="Courier New"/>
                <w:color w:val="000000"/>
                <w:sz w:val="18"/>
                <w:lang w:val="en-US" w:eastAsia="de-CH"/>
              </w:rPr>
              <w:t>Y2 = plotCanvas.ActualHeight - bars[i] - 3</w:t>
            </w:r>
          </w:p>
          <w:p w:rsidR="00796A48" w:rsidRPr="00796A48" w:rsidRDefault="00796A48" w:rsidP="00796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796A48">
              <w:rPr>
                <w:rFonts w:ascii="Consolas" w:eastAsia="Times New Roman" w:hAnsi="Consolas" w:cs="Courier New"/>
                <w:color w:val="000000"/>
                <w:sz w:val="18"/>
                <w:lang w:val="en-US" w:eastAsia="de-CH"/>
              </w:rPr>
              <w:t>    </w:t>
            </w:r>
            <w:r w:rsidRPr="00796A48">
              <w:rPr>
                <w:rFonts w:ascii="Consolas" w:eastAsia="Times New Roman" w:hAnsi="Consolas" w:cs="Courier New"/>
                <w:color w:val="000000"/>
                <w:sz w:val="18"/>
                <w:lang w:eastAsia="de-CH"/>
              </w:rPr>
              <w:t>});</w:t>
            </w:r>
          </w:p>
          <w:p w:rsidR="00796A48" w:rsidRPr="00796A48" w:rsidRDefault="00796A48"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796A48">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36" w:name="_Toc472593780"/>
      <w:r>
        <w:t xml:space="preserve">Code </w:t>
      </w:r>
      <w:fldSimple w:instr=" SEQ Code \* ARABIC ">
        <w:r w:rsidR="006249AB">
          <w:rPr>
            <w:noProof/>
          </w:rPr>
          <w:t>20</w:t>
        </w:r>
      </w:fldSimple>
      <w:r>
        <w:t>: Zeichnen von Häufigkeitsverteilungen auf einer virtuellen Zeichnungsebene</w:t>
      </w:r>
      <w:bookmarkEnd w:id="136"/>
    </w:p>
    <w:p w:rsidR="00646BD1" w:rsidRDefault="00A6272D" w:rsidP="00646BD1">
      <w:pPr>
        <w:pStyle w:val="Heading3"/>
      </w:pPr>
      <w:bookmarkStart w:id="137" w:name="_Toc472593887"/>
      <w:r>
        <w:lastRenderedPageBreak/>
        <w:t>Erkenntnisse</w:t>
      </w:r>
      <w:bookmarkEnd w:id="137"/>
    </w:p>
    <w:p w:rsidR="00A61C8A" w:rsidRDefault="00A6272D" w:rsidP="00646BD1">
      <w:r>
        <w:t xml:space="preserve">Bei der stichprobenartigen Betrachtung einiger Balkendiagramme ist kein </w:t>
      </w:r>
      <w:r w:rsidR="00A61C8A">
        <w:t xml:space="preserve">Statistik-Attribut </w:t>
      </w:r>
      <w:r>
        <w:t>aufgefallen</w:t>
      </w:r>
      <w:r w:rsidR="00A61C8A">
        <w:t>, welches die beiden Kategorien besonders gut trennt. Es existiert immer eine gewisse Überschneidung der beiden Häufigkeitsverteilungen.</w:t>
      </w:r>
    </w:p>
    <w:p w:rsidR="0030587E" w:rsidRDefault="00A61C8A" w:rsidP="00646BD1">
      <w:r>
        <w:t>Bemerkenswert ist aber, dass Patches auf Rasenstücken die beiden Kategorien viel besser trennen als Patches in unmittelbarer Nähe der Strasse (Pannenstreifen, Mittelstreifen, Strassenmarkierungen)</w:t>
      </w:r>
      <w:r w:rsidR="00583817">
        <w:t>.</w:t>
      </w:r>
    </w:p>
    <w:p w:rsidR="00583817" w:rsidRDefault="00583817" w:rsidP="00646BD1"/>
    <w:tbl>
      <w:tblPr>
        <w:tblStyle w:val="TableGrid"/>
        <w:tblW w:w="0" w:type="auto"/>
        <w:tblLook w:val="04A0" w:firstRow="1" w:lastRow="0" w:firstColumn="1" w:lastColumn="0" w:noHBand="0" w:noVBand="1"/>
      </w:tblPr>
      <w:tblGrid>
        <w:gridCol w:w="4527"/>
        <w:gridCol w:w="4528"/>
      </w:tblGrid>
      <w:tr w:rsidR="005433B7" w:rsidTr="005433B7">
        <w:tc>
          <w:tcPr>
            <w:tcW w:w="4527" w:type="dxa"/>
          </w:tcPr>
          <w:p w:rsidR="005433B7" w:rsidRDefault="005433B7" w:rsidP="00646BD1">
            <w:r>
              <w:rPr>
                <w:noProof/>
                <w:lang w:eastAsia="de-CH"/>
              </w:rPr>
              <w:drawing>
                <wp:inline distT="0" distB="0" distL="0" distR="0">
                  <wp:extent cx="2849880" cy="2260600"/>
                  <wp:effectExtent l="0" t="0" r="7620" b="6350"/>
                  <wp:docPr id="48" name="Picture 48" descr="mvk101-110-Grass-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vk101-110-Grass-Median-BG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9880" cy="2260600"/>
                          </a:xfrm>
                          <a:prstGeom prst="rect">
                            <a:avLst/>
                          </a:prstGeom>
                          <a:noFill/>
                          <a:ln>
                            <a:noFill/>
                          </a:ln>
                        </pic:spPr>
                      </pic:pic>
                    </a:graphicData>
                  </a:graphic>
                </wp:inline>
              </w:drawing>
            </w:r>
          </w:p>
        </w:tc>
        <w:tc>
          <w:tcPr>
            <w:tcW w:w="4528" w:type="dxa"/>
          </w:tcPr>
          <w:p w:rsidR="005433B7" w:rsidRDefault="005433B7" w:rsidP="005433B7">
            <w:pPr>
              <w:keepNext/>
            </w:pPr>
            <w:r>
              <w:rPr>
                <w:noProof/>
                <w:lang w:eastAsia="de-CH"/>
              </w:rPr>
              <w:drawing>
                <wp:inline distT="0" distB="0" distL="0" distR="0">
                  <wp:extent cx="2844165" cy="2260600"/>
                  <wp:effectExtent l="0" t="0" r="0" b="6350"/>
                  <wp:docPr id="49" name="Picture 49" descr="mvk101-108-Median-Median-B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vk101-108-Median-Median-BG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4165" cy="2260600"/>
                          </a:xfrm>
                          <a:prstGeom prst="rect">
                            <a:avLst/>
                          </a:prstGeom>
                          <a:noFill/>
                          <a:ln>
                            <a:noFill/>
                          </a:ln>
                        </pic:spPr>
                      </pic:pic>
                    </a:graphicData>
                  </a:graphic>
                </wp:inline>
              </w:drawing>
            </w:r>
          </w:p>
        </w:tc>
      </w:tr>
    </w:tbl>
    <w:p w:rsidR="0030587E" w:rsidRDefault="005433B7" w:rsidP="005433B7">
      <w:pPr>
        <w:pStyle w:val="Caption"/>
        <w:jc w:val="center"/>
      </w:pPr>
      <w:bookmarkStart w:id="138" w:name="_Toc472593834"/>
      <w:r>
        <w:t xml:space="preserve">Abbildung </w:t>
      </w:r>
      <w:fldSimple w:instr=" SEQ Abbildung \* ARABIC ">
        <w:r w:rsidR="006249AB">
          <w:rPr>
            <w:noProof/>
          </w:rPr>
          <w:t>39</w:t>
        </w:r>
      </w:fldSimple>
      <w:r>
        <w:t>: Häufigkeitsverteilungen des Medianwerts für die Kamera mvk101</w:t>
      </w:r>
      <w:r>
        <w:br/>
        <w:t>Links: Grass-Patch 110. Rechts Mittelstreifen-Patch 108</w:t>
      </w:r>
      <w:bookmarkEnd w:id="138"/>
    </w:p>
    <w:p w:rsidR="00EA4E62" w:rsidRDefault="00583817" w:rsidP="00646BD1">
      <w:r>
        <w:t>Der Grund dafür ist, dass der Schnee auf Rasenflächen länger liegenbleibt als auf Asphalt oder Flächen in Nähe der Strasse. So kann es passieren, dass auf einem Bild der Kategorie ‘Schnee’ ein Patch auf dem Pannenstreifen schneefrei ist und im gleichen Bild ein Patch mit Rasenfläche noch ganz ‘weiss’ ist.</w:t>
      </w:r>
    </w:p>
    <w:p w:rsidR="00B159C2" w:rsidRDefault="00B159C2" w:rsidP="007E7907">
      <w:pPr>
        <w:pStyle w:val="Heading2"/>
      </w:pPr>
      <w:bookmarkStart w:id="139" w:name="_Toc472593888"/>
      <w:r>
        <w:t>2D Plot Modul</w:t>
      </w:r>
      <w:bookmarkEnd w:id="139"/>
    </w:p>
    <w:p w:rsidR="00583817" w:rsidRDefault="00583817" w:rsidP="00583817">
      <w:r>
        <w:t xml:space="preserve">Im eindimensionalen Plot hat sich kein Statistik-Attribut als klarer Gewinner bei der Trennung der Kategorien herausgestellt. </w:t>
      </w:r>
      <w:r w:rsidR="00146FBF">
        <w:t xml:space="preserve">Es gibt </w:t>
      </w:r>
      <w:r w:rsidR="00293429">
        <w:t xml:space="preserve">aber </w:t>
      </w:r>
      <w:r w:rsidR="00146FBF">
        <w:t>eine</w:t>
      </w:r>
      <w:r w:rsidR="007E7907">
        <w:t xml:space="preserve"> weitere Variante die Daten auf der</w:t>
      </w:r>
      <w:r w:rsidR="00146FBF">
        <w:t xml:space="preserve"> Zeichnungsfläche zu betrachten: Die Werte zweier Statistik-Attribute können als X- und Y-Achse betrachtet werden. Die Schnittpunkte der beiden Wert</w:t>
      </w:r>
      <w:r w:rsidR="00293429">
        <w:t>e</w:t>
      </w:r>
      <w:r w:rsidR="00146FBF">
        <w:t xml:space="preserve"> auf der Zeichnungsebene können als Punkte markiert werden:</w:t>
      </w:r>
    </w:p>
    <w:p w:rsidR="00146FBF" w:rsidRDefault="00146FBF" w:rsidP="00583817"/>
    <w:p w:rsidR="005433B7" w:rsidRDefault="00146FBF" w:rsidP="005433B7">
      <w:pPr>
        <w:keepNext/>
        <w:jc w:val="center"/>
      </w:pPr>
      <w:r>
        <w:rPr>
          <w:noProof/>
          <w:lang w:eastAsia="de-CH"/>
        </w:rPr>
        <w:lastRenderedPageBreak/>
        <w:drawing>
          <wp:inline distT="0" distB="0" distL="0" distR="0" wp14:anchorId="2823F6BC" wp14:editId="177C756A">
            <wp:extent cx="4186582" cy="30492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6582" cy="3049200"/>
                    </a:xfrm>
                    <a:prstGeom prst="rect">
                      <a:avLst/>
                    </a:prstGeom>
                  </pic:spPr>
                </pic:pic>
              </a:graphicData>
            </a:graphic>
          </wp:inline>
        </w:drawing>
      </w:r>
    </w:p>
    <w:p w:rsidR="00146FBF" w:rsidRDefault="005433B7" w:rsidP="005433B7">
      <w:pPr>
        <w:pStyle w:val="Caption"/>
        <w:jc w:val="center"/>
      </w:pPr>
      <w:bookmarkStart w:id="140" w:name="_Toc472593835"/>
      <w:r>
        <w:t xml:space="preserve">Abbildung </w:t>
      </w:r>
      <w:fldSimple w:instr=" SEQ Abbildung \* ARABIC ">
        <w:r w:rsidR="006249AB">
          <w:rPr>
            <w:noProof/>
          </w:rPr>
          <w:t>40</w:t>
        </w:r>
      </w:fldSimple>
      <w:r>
        <w:t>: Bildschirmfoto des 2D Plot Moduls.</w:t>
      </w:r>
      <w:r>
        <w:br/>
        <w:t>Plot der zweidimensionalen Darstellung zweier Kennzahlen der Kamera mvk112</w:t>
      </w:r>
      <w:r w:rsidR="00B47735">
        <w:t xml:space="preserve"> (Grass-Patch 145)</w:t>
      </w:r>
      <w:r>
        <w:br/>
        <w:t>X-Achse: Medianwert (BGR). Y-Achse: Standardabweichung (BGR)</w:t>
      </w:r>
      <w:bookmarkEnd w:id="140"/>
    </w:p>
    <w:p w:rsidR="00146FBF" w:rsidRDefault="00293429" w:rsidP="00583817">
      <w:r>
        <w:t>Dieses Modul baut auf dem vorangehenden Plot-Modul auf. Die Auswahl der Kameras und Patches funktioniert identisch</w:t>
      </w:r>
      <w:r w:rsidR="00684F82">
        <w:t>. Der Unterschied bei den Statistik-Attributen</w:t>
      </w:r>
      <w:r w:rsidR="00491AC7">
        <w:t xml:space="preserve"> gegenüber dem Plot Modul</w:t>
      </w:r>
      <w:r w:rsidR="00684F82">
        <w:t xml:space="preserve"> ist nun, dass deren zwei zur Auswahl stehen</w:t>
      </w:r>
      <w:r w:rsidR="00297EAC">
        <w:t xml:space="preserve">. Anstatt der akkumulierten Balken werden auf </w:t>
      </w:r>
      <w:r w:rsidR="00AF3CD4">
        <w:t>der</w:t>
      </w:r>
      <w:r w:rsidR="00297EAC">
        <w:t xml:space="preserve"> Zeichnungsfläche blaue (Schnee) und Magenta (kein Schnee) Punkte gezeich</w:t>
      </w:r>
      <w:r w:rsidR="00AF3CD4">
        <w:t>net. Jeder einz</w:t>
      </w:r>
      <w:r w:rsidR="00491AC7">
        <w:t>elne Punkt repräsentiert ein</w:t>
      </w:r>
      <w:r w:rsidR="00E013D9">
        <w:t>en</w:t>
      </w:r>
      <w:r w:rsidR="00491AC7">
        <w:t xml:space="preserve"> </w:t>
      </w:r>
      <w:r w:rsidR="00E013D9">
        <w:t>statistischen Wert.</w:t>
      </w:r>
    </w:p>
    <w:p w:rsidR="005F2FD9" w:rsidRDefault="005F2FD9" w:rsidP="0058381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5F2FD9" w:rsidTr="00BC040C">
        <w:tc>
          <w:tcPr>
            <w:tcW w:w="9055" w:type="dxa"/>
          </w:tcPr>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8000"/>
                <w:sz w:val="18"/>
                <w:lang w:eastAsia="de-CH"/>
              </w:rPr>
              <w:t>// Für alle Statistik-Objekte</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FF"/>
                <w:sz w:val="18"/>
                <w:lang w:eastAsia="de-CH"/>
              </w:rPr>
              <w:t>foreach</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eastAsia="de-CH"/>
              </w:rPr>
              <w:t>var</w:t>
            </w:r>
            <w:r w:rsidRPr="005F2FD9">
              <w:rPr>
                <w:rFonts w:ascii="Consolas" w:eastAsia="Times New Roman" w:hAnsi="Consolas" w:cs="Courier New"/>
                <w:color w:val="000000"/>
                <w:sz w:val="18"/>
                <w:lang w:eastAsia="de-CH"/>
              </w:rPr>
              <w:t> statistic </w:t>
            </w:r>
            <w:r w:rsidRPr="005F2FD9">
              <w:rPr>
                <w:rFonts w:ascii="Consolas" w:eastAsia="Times New Roman" w:hAnsi="Consolas" w:cs="Courier New"/>
                <w:color w:val="0000FF"/>
                <w:sz w:val="18"/>
                <w:lang w:eastAsia="de-CH"/>
              </w:rPr>
              <w:t>in</w:t>
            </w:r>
            <w:r w:rsidRPr="005F2FD9">
              <w:rPr>
                <w:rFonts w:ascii="Consolas" w:eastAsia="Times New Roman" w:hAnsi="Consolas" w:cs="Courier New"/>
                <w:color w:val="000000"/>
                <w:sz w:val="18"/>
                <w:lang w:eastAsia="de-CH"/>
              </w:rPr>
              <w:t> statistics)</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X-Position des Punktes aus dem Statistik-Objekt auslesen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Wert bei Bedarf skalieren auf den Werteberich [0,255]</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left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statistic.Get(selec</w:t>
            </w:r>
            <w:r>
              <w:rPr>
                <w:rFonts w:ascii="Consolas" w:eastAsia="Times New Roman" w:hAnsi="Consolas" w:cs="Courier New"/>
                <w:color w:val="000000"/>
                <w:sz w:val="18"/>
                <w:lang w:val="en-US" w:eastAsia="de-CH"/>
              </w:rPr>
              <w:t>tedXAttribute, selectedXColor),</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CE14B6">
              <w:rPr>
                <w:rFonts w:ascii="Consolas" w:eastAsia="Times New Roman" w:hAnsi="Consolas" w:cs="Courier New"/>
                <w:color w:val="000000"/>
                <w:sz w:val="18"/>
                <w:lang w:eastAsia="de-CH"/>
              </w:rPr>
              <w:t>selectedXAttribute, plotCanvas.ActualWidth);</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Y-Position des Punktes aus dem Statistik-Objekt auslesen</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00FF"/>
                <w:sz w:val="18"/>
                <w:lang w:val="en-US" w:eastAsia="de-CH"/>
              </w:rPr>
              <w:t>double</w:t>
            </w:r>
            <w:r w:rsidRPr="005F2FD9">
              <w:rPr>
                <w:rFonts w:ascii="Consolas" w:eastAsia="Times New Roman" w:hAnsi="Consolas" w:cs="Courier New"/>
                <w:color w:val="000000"/>
                <w:sz w:val="18"/>
                <w:lang w:val="en-US" w:eastAsia="de-CH"/>
              </w:rPr>
              <w:t> to</w:t>
            </w:r>
            <w:r>
              <w:rPr>
                <w:rFonts w:ascii="Consolas" w:eastAsia="Times New Roman" w:hAnsi="Consolas" w:cs="Courier New"/>
                <w:color w:val="000000"/>
                <w:sz w:val="18"/>
                <w:lang w:val="en-US" w:eastAsia="de-CH"/>
              </w:rPr>
              <w:t>p = (plotCanvas.ActualHeight</w:t>
            </w:r>
            <w:r w:rsidRPr="005F2FD9">
              <w:rPr>
                <w:rFonts w:ascii="Consolas" w:eastAsia="Times New Roman" w:hAnsi="Consolas" w:cs="Courier New"/>
                <w:color w:val="000000"/>
                <w:sz w:val="18"/>
                <w:lang w:val="en-US" w:eastAsia="de-CH"/>
              </w:rPr>
              <w:t>) - ScaleToCanvas(</w:t>
            </w:r>
          </w:p>
          <w:p w:rsid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statistic.Get(selec</w:t>
            </w:r>
            <w:r>
              <w:rPr>
                <w:rFonts w:ascii="Consolas" w:eastAsia="Times New Roman" w:hAnsi="Consolas" w:cs="Courier New"/>
                <w:color w:val="000000"/>
                <w:sz w:val="18"/>
                <w:lang w:val="en-US" w:eastAsia="de-CH"/>
              </w:rPr>
              <w:t>tedYAttribute, selectedYColor),</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selectedYAttrib</w:t>
            </w:r>
            <w:r>
              <w:rPr>
                <w:rFonts w:ascii="Consolas" w:eastAsia="Times New Roman" w:hAnsi="Consolas" w:cs="Courier New"/>
                <w:color w:val="000000"/>
                <w:sz w:val="18"/>
                <w:lang w:val="en-US" w:eastAsia="de-CH"/>
              </w:rPr>
              <w:t>ute, plotCanvas.ActualHeight</w:t>
            </w:r>
            <w:r w:rsidRPr="005F2FD9">
              <w:rPr>
                <w:rFonts w:ascii="Consolas" w:eastAsia="Times New Roman" w:hAnsi="Consolas" w:cs="Courier New"/>
                <w:color w:val="000000"/>
                <w:sz w:val="18"/>
                <w:lang w:val="en-US"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val="en-US"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Eine Ellipse erstellen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 e = </w:t>
            </w:r>
            <w:r w:rsidRPr="005F2FD9">
              <w:rPr>
                <w:rFonts w:ascii="Consolas" w:eastAsia="Times New Roman" w:hAnsi="Consolas" w:cs="Courier New"/>
                <w:color w:val="0000FF"/>
                <w:sz w:val="18"/>
                <w:lang w:eastAsia="de-CH"/>
              </w:rPr>
              <w:t>new</w:t>
            </w: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2B91AF"/>
                <w:sz w:val="18"/>
                <w:lang w:eastAsia="de-CH"/>
              </w:rPr>
              <w:t>Ellipse</w:t>
            </w:r>
            <w:r w:rsidRPr="005F2FD9">
              <w:rPr>
                <w:rFonts w:ascii="Consolas" w:eastAsia="Times New Roman" w:hAnsi="Consolas" w:cs="Courier New"/>
                <w:color w:val="000000"/>
                <w:sz w:val="18"/>
                <w:lang w:eastAsia="de-CH"/>
              </w:rPr>
              <w: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Die Ellipse soll so breit sein wie sie hoch ist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Width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Height = 8,</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Farbe des Balkens (Blau oder Magenta)</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Fill = brush,</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50% Transparent</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Opacity = 0.5,</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Position auf der Zeichnungsebene</w:t>
            </w:r>
          </w:p>
          <w:p w:rsidR="005F2FD9" w:rsidRDefault="005F2FD9"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val="en-US" w:eastAsia="de-CH"/>
              </w:rPr>
            </w:pPr>
            <w:r w:rsidRPr="005F2FD9">
              <w:rPr>
                <w:rFonts w:ascii="Consolas" w:eastAsia="Times New Roman" w:hAnsi="Consolas" w:cs="Courier New"/>
                <w:color w:val="000000"/>
                <w:sz w:val="18"/>
                <w:lang w:eastAsia="de-CH"/>
              </w:rPr>
              <w:t>        </w:t>
            </w:r>
            <w:r w:rsidRPr="005F2FD9">
              <w:rPr>
                <w:rFonts w:ascii="Consolas" w:eastAsia="Times New Roman" w:hAnsi="Consolas" w:cs="Courier New"/>
                <w:color w:val="000000"/>
                <w:sz w:val="18"/>
                <w:lang w:val="en-US" w:eastAsia="de-CH"/>
              </w:rPr>
              <w:t>Margin = </w:t>
            </w:r>
            <w:r w:rsidRPr="005F2FD9">
              <w:rPr>
                <w:rFonts w:ascii="Consolas" w:eastAsia="Times New Roman" w:hAnsi="Consolas" w:cs="Courier New"/>
                <w:color w:val="0000FF"/>
                <w:sz w:val="18"/>
                <w:lang w:val="en-US" w:eastAsia="de-CH"/>
              </w:rPr>
              <w:t>new</w:t>
            </w:r>
            <w:r w:rsidRPr="005F2FD9">
              <w:rPr>
                <w:rFonts w:ascii="Consolas" w:eastAsia="Times New Roman" w:hAnsi="Consolas" w:cs="Courier New"/>
                <w:color w:val="000000"/>
                <w:sz w:val="18"/>
                <w:lang w:val="en-US" w:eastAsia="de-CH"/>
              </w:rPr>
              <w:t> </w:t>
            </w:r>
            <w:r w:rsidRPr="005F2FD9">
              <w:rPr>
                <w:rFonts w:ascii="Consolas" w:eastAsia="Times New Roman" w:hAnsi="Consolas" w:cs="Courier New"/>
                <w:color w:val="2B91AF"/>
                <w:sz w:val="18"/>
                <w:lang w:val="en-US" w:eastAsia="de-CH"/>
              </w:rPr>
              <w:t>Thickness</w:t>
            </w:r>
            <w:r w:rsidRPr="005F2FD9">
              <w:rPr>
                <w:rFonts w:ascii="Consolas" w:eastAsia="Times New Roman" w:hAnsi="Consolas" w:cs="Courier New"/>
                <w:color w:val="000000"/>
                <w:sz w:val="18"/>
                <w:lang w:val="en-US" w:eastAsia="de-CH"/>
              </w:rPr>
              <w:t>(left, top, 0, 0),</w:t>
            </w:r>
          </w:p>
          <w:p w:rsidR="00D27262" w:rsidRPr="005F2FD9" w:rsidRDefault="00D27262" w:rsidP="00D272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0A7300">
              <w:rPr>
                <w:rFonts w:ascii="Consolas" w:eastAsia="Times New Roman" w:hAnsi="Consolas" w:cs="Courier New"/>
                <w:color w:val="000000"/>
                <w:sz w:val="18"/>
                <w:lang w:val="en-US" w:eastAsia="de-CH"/>
              </w:rPr>
              <w:t>        </w:t>
            </w:r>
            <w:r w:rsidRPr="005F2FD9">
              <w:rPr>
                <w:rFonts w:ascii="Consolas" w:eastAsia="Times New Roman" w:hAnsi="Consolas" w:cs="Courier New"/>
                <w:color w:val="008000"/>
                <w:sz w:val="18"/>
                <w:lang w:eastAsia="de-CH"/>
              </w:rPr>
              <w:t>// </w:t>
            </w:r>
            <w:r>
              <w:rPr>
                <w:rFonts w:ascii="Consolas" w:eastAsia="Times New Roman" w:hAnsi="Consolas" w:cs="Courier New"/>
                <w:color w:val="008000"/>
                <w:sz w:val="18"/>
                <w:lang w:eastAsia="de-CH"/>
              </w:rPr>
              <w:t>ID des Statistik-Objekts in die Ellipse schreiben</w:t>
            </w:r>
          </w:p>
          <w:p w:rsidR="00D27262" w:rsidRPr="00D27262" w:rsidRDefault="00D27262" w:rsidP="00EE1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w:t>
            </w:r>
            <w:r>
              <w:rPr>
                <w:rFonts w:ascii="Consolas" w:eastAsia="Times New Roman" w:hAnsi="Consolas" w:cs="Courier New"/>
                <w:color w:val="000000"/>
                <w:sz w:val="18"/>
                <w:lang w:eastAsia="de-CH"/>
              </w:rPr>
              <w:t>Tag = statistic.ID,</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D27262">
              <w:rPr>
                <w:rFonts w:ascii="Consolas" w:eastAsia="Times New Roman" w:hAnsi="Consolas" w:cs="Courier New"/>
                <w:color w:val="000000"/>
                <w:sz w:val="18"/>
                <w:lang w:eastAsia="de-CH"/>
              </w:rPr>
              <w:t>    </w:t>
            </w:r>
            <w:r w:rsidRPr="00CE14B6">
              <w:rPr>
                <w:rFonts w:ascii="Consolas" w:eastAsia="Times New Roman" w:hAnsi="Consolas" w:cs="Courier New"/>
                <w:color w:val="000000"/>
                <w:sz w:val="18"/>
                <w:lang w:eastAsia="de-CH"/>
              </w:rPr>
              <w:t>};</w:t>
            </w:r>
          </w:p>
          <w:p w:rsidR="005F2FD9" w:rsidRPr="00CE14B6"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xml:space="preserve"> </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CE14B6">
              <w:rPr>
                <w:rFonts w:ascii="Consolas" w:eastAsia="Times New Roman" w:hAnsi="Consolas" w:cs="Courier New"/>
                <w:color w:val="000000"/>
                <w:sz w:val="18"/>
                <w:lang w:eastAsia="de-CH"/>
              </w:rPr>
              <w:t>    </w:t>
            </w:r>
            <w:r w:rsidRPr="005F2FD9">
              <w:rPr>
                <w:rFonts w:ascii="Consolas" w:eastAsia="Times New Roman" w:hAnsi="Consolas" w:cs="Courier New"/>
                <w:color w:val="008000"/>
                <w:sz w:val="18"/>
                <w:lang w:eastAsia="de-CH"/>
              </w:rPr>
              <w:t>// Punkt zur Zeichnungsebene hinzufügen</w:t>
            </w:r>
          </w:p>
          <w:p w:rsidR="005F2FD9" w:rsidRPr="005F2FD9" w:rsidRDefault="005F2FD9" w:rsidP="005F2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sz w:val="18"/>
                <w:lang w:eastAsia="de-CH"/>
              </w:rPr>
            </w:pPr>
            <w:r w:rsidRPr="005F2FD9">
              <w:rPr>
                <w:rFonts w:ascii="Consolas" w:eastAsia="Times New Roman" w:hAnsi="Consolas" w:cs="Courier New"/>
                <w:color w:val="000000"/>
                <w:sz w:val="18"/>
                <w:lang w:eastAsia="de-CH"/>
              </w:rPr>
              <w:t>    plotCanvas.Children.Add(e);</w:t>
            </w:r>
          </w:p>
          <w:p w:rsidR="005F2FD9" w:rsidRPr="005F2FD9" w:rsidRDefault="005F2FD9" w:rsidP="00BC040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4" w:lineRule="auto"/>
              <w:rPr>
                <w:rFonts w:ascii="Consolas" w:eastAsia="Times New Roman" w:hAnsi="Consolas" w:cs="Courier New"/>
                <w:color w:val="000000"/>
                <w:lang w:eastAsia="de-CH"/>
              </w:rPr>
            </w:pPr>
            <w:r w:rsidRPr="005F2FD9">
              <w:rPr>
                <w:rFonts w:ascii="Consolas" w:eastAsia="Times New Roman" w:hAnsi="Consolas" w:cs="Courier New"/>
                <w:color w:val="000000"/>
                <w:sz w:val="18"/>
                <w:lang w:eastAsia="de-CH"/>
              </w:rPr>
              <w:t>}</w:t>
            </w:r>
          </w:p>
        </w:tc>
      </w:tr>
    </w:tbl>
    <w:p w:rsidR="00BC040C" w:rsidRDefault="00BC040C" w:rsidP="00BC040C">
      <w:pPr>
        <w:pStyle w:val="Caption"/>
        <w:jc w:val="center"/>
      </w:pPr>
      <w:bookmarkStart w:id="141" w:name="_Toc472593781"/>
      <w:r>
        <w:t xml:space="preserve">Code </w:t>
      </w:r>
      <w:fldSimple w:instr=" SEQ Code \* ARABIC ">
        <w:r w:rsidR="006249AB">
          <w:rPr>
            <w:noProof/>
          </w:rPr>
          <w:t>21</w:t>
        </w:r>
      </w:fldSimple>
      <w:r>
        <w:t>: Zeichnen von statistischen Werten als Punkte auf der Zeichnungsebene</w:t>
      </w:r>
      <w:bookmarkEnd w:id="141"/>
    </w:p>
    <w:p w:rsidR="00EE1D90" w:rsidRDefault="000A7300" w:rsidP="00EE1D90">
      <w:pPr>
        <w:pStyle w:val="Heading3"/>
      </w:pPr>
      <w:bookmarkStart w:id="142" w:name="_Toc472593889"/>
      <w:r>
        <w:lastRenderedPageBreak/>
        <w:t>Erkenntnisse</w:t>
      </w:r>
      <w:bookmarkEnd w:id="142"/>
    </w:p>
    <w:p w:rsidR="00EE1D90" w:rsidRDefault="00CE14B6" w:rsidP="00583817">
      <w:r>
        <w:t xml:space="preserve">Auch bei dieser Darstellung der Daten </w:t>
      </w:r>
      <w:r w:rsidR="00AF3CD4">
        <w:t xml:space="preserve">kristallisiert sich kein </w:t>
      </w:r>
      <w:r w:rsidR="00AF3CD4" w:rsidRPr="00AF3CD4">
        <w:t>Statistik-Attribut</w:t>
      </w:r>
      <w:r w:rsidR="00AF3CD4">
        <w:t xml:space="preserve">-Paar heraus, dass die beiden Kategorien klar trennt. Die </w:t>
      </w:r>
      <w:r w:rsidR="00E013D9">
        <w:t>b</w:t>
      </w:r>
      <w:r w:rsidR="00AF3CD4">
        <w:t xml:space="preserve">eiden Punkt-Wolken überschneiden sich bei jeder Kombination der </w:t>
      </w:r>
      <w:r w:rsidR="00AF3CD4" w:rsidRPr="00AF3CD4">
        <w:t>Statistik-Attribut</w:t>
      </w:r>
      <w:r w:rsidR="00AF3CD4">
        <w:t>e teilweise.</w:t>
      </w:r>
    </w:p>
    <w:p w:rsidR="00AF3CD4" w:rsidRDefault="00AF3CD4" w:rsidP="00583817">
      <w:r>
        <w:t xml:space="preserve">Auffallend bei dieser Betrachtungsperspektive ist, dass es auf der Ebene meistens einige Ausreisser hat. Da </w:t>
      </w:r>
      <w:r w:rsidR="00B07EF7">
        <w:t xml:space="preserve">jeder </w:t>
      </w:r>
      <w:r w:rsidR="00FD5F17">
        <w:t xml:space="preserve">gezeichnete Punkt einem Statistik-Objekt </w:t>
      </w:r>
      <w:r w:rsidR="00B07EF7">
        <w:t>entspricht, kann zurückverfolgt werden warum dieser Datensatz ei</w:t>
      </w:r>
      <w:r w:rsidR="00D27262">
        <w:t xml:space="preserve">n </w:t>
      </w:r>
      <w:r w:rsidR="00C454CF">
        <w:t xml:space="preserve">solcher </w:t>
      </w:r>
      <w:r w:rsidR="00D27262">
        <w:t>Ausreisser ist. Um das herauszufinden muss das 2D-Plot-Modul um eine Funktion erweitert werden: Bei einem Mausklick auf einen Punkt werden Bild und</w:t>
      </w:r>
      <w:r w:rsidR="00E013D9">
        <w:t xml:space="preserve"> betrachteter</w:t>
      </w:r>
      <w:r w:rsidR="00D27262">
        <w:t xml:space="preserve"> Patch geladen und neben der Zeichnungsebene dargestellt:</w:t>
      </w:r>
    </w:p>
    <w:p w:rsidR="00D27262" w:rsidRDefault="00D27262" w:rsidP="00583817"/>
    <w:p w:rsidR="00B47735" w:rsidRDefault="00D27262" w:rsidP="00B47735">
      <w:pPr>
        <w:keepNext/>
        <w:jc w:val="center"/>
      </w:pPr>
      <w:r>
        <w:rPr>
          <w:noProof/>
          <w:lang w:eastAsia="de-CH"/>
        </w:rPr>
        <w:drawing>
          <wp:inline distT="0" distB="0" distL="0" distR="0">
            <wp:extent cx="3658621" cy="2880000"/>
            <wp:effectExtent l="0" t="0" r="0" b="0"/>
            <wp:docPr id="19" name="Picture 19" descr="C:\Users\uzapy\AppData\Local\Microsoft\Windows\INetCacheContent.Word\Ausreis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zapy\AppData\Local\Microsoft\Windows\INetCacheContent.Word\Ausreiss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58621" cy="2880000"/>
                    </a:xfrm>
                    <a:prstGeom prst="rect">
                      <a:avLst/>
                    </a:prstGeom>
                    <a:noFill/>
                    <a:ln>
                      <a:noFill/>
                    </a:ln>
                  </pic:spPr>
                </pic:pic>
              </a:graphicData>
            </a:graphic>
          </wp:inline>
        </w:drawing>
      </w:r>
    </w:p>
    <w:p w:rsidR="00D27262" w:rsidRDefault="00B47735" w:rsidP="00B47735">
      <w:pPr>
        <w:pStyle w:val="Caption"/>
        <w:jc w:val="center"/>
      </w:pPr>
      <w:bookmarkStart w:id="143" w:name="_Toc472593836"/>
      <w:r>
        <w:t xml:space="preserve">Abbildung </w:t>
      </w:r>
      <w:fldSimple w:instr=" SEQ Abbildung \* ARABIC ">
        <w:r w:rsidR="006249AB">
          <w:rPr>
            <w:noProof/>
          </w:rPr>
          <w:t>41</w:t>
        </w:r>
      </w:fldSimple>
      <w:r>
        <w:t>: Ausgewählter Patch im 2d Plot Modul</w:t>
      </w:r>
      <w:bookmarkEnd w:id="143"/>
    </w:p>
    <w:p w:rsidR="005115F8" w:rsidRDefault="00C454CF" w:rsidP="005115F8">
      <w:r>
        <w:t>Ursachen für solche Ausreisser sind in praktisch allen Fällen:</w:t>
      </w:r>
    </w:p>
    <w:p w:rsidR="00C454CF" w:rsidRDefault="00C454CF" w:rsidP="00EB4ECA">
      <w:pPr>
        <w:pStyle w:val="ListParagraph"/>
        <w:numPr>
          <w:ilvl w:val="0"/>
          <w:numId w:val="19"/>
        </w:numPr>
      </w:pPr>
      <w:r>
        <w:t>Starker Nebel</w:t>
      </w:r>
    </w:p>
    <w:p w:rsidR="00C454CF" w:rsidRDefault="00C454CF" w:rsidP="00EB4ECA">
      <w:pPr>
        <w:pStyle w:val="ListParagraph"/>
        <w:numPr>
          <w:ilvl w:val="0"/>
          <w:numId w:val="19"/>
        </w:numPr>
      </w:pPr>
      <w:r>
        <w:t>Schlechte Lichtverhältnisse: Die Sonne scheint in die Kamera, verändert die Farbbalance im Bild und lässt den Patch dunkler erscheinen</w:t>
      </w:r>
      <w:r w:rsidR="00076FF8">
        <w:t>.</w:t>
      </w:r>
    </w:p>
    <w:p w:rsidR="00076FF8" w:rsidRDefault="00076FF8" w:rsidP="00EB4ECA">
      <w:pPr>
        <w:pStyle w:val="ListParagraph"/>
        <w:numPr>
          <w:ilvl w:val="0"/>
          <w:numId w:val="19"/>
        </w:numPr>
      </w:pPr>
      <w:r>
        <w:t>Ein Auto ist im Patch abgebildet</w:t>
      </w:r>
    </w:p>
    <w:p w:rsidR="00916BB8" w:rsidRDefault="00237E1D" w:rsidP="009C5D41">
      <w:pPr>
        <w:pStyle w:val="Heading2"/>
      </w:pPr>
      <w:bookmarkStart w:id="144" w:name="_Ref472565397"/>
      <w:bookmarkStart w:id="145" w:name="_Toc472593890"/>
      <w:r>
        <w:t xml:space="preserve">Statistische </w:t>
      </w:r>
      <w:r w:rsidR="00FD5F17">
        <w:t xml:space="preserve">Werte zeitlich </w:t>
      </w:r>
      <w:r>
        <w:t>k</w:t>
      </w:r>
      <w:r w:rsidR="00916BB8" w:rsidRPr="00916BB8">
        <w:t>ombinieren</w:t>
      </w:r>
      <w:bookmarkEnd w:id="144"/>
      <w:bookmarkEnd w:id="145"/>
    </w:p>
    <w:p w:rsidR="00597D3A" w:rsidRDefault="00597D3A" w:rsidP="00C454CF">
      <w:r>
        <w:t xml:space="preserve">Da in den erfassten statistischen Werten kein klarer Kandidat </w:t>
      </w:r>
      <w:r w:rsidR="000A7300">
        <w:t>herausgestochen ist, welcher die beiden Kategorien für die meisten Patches an einem Schwellwert gut trennt, musste ein anderer Ansatz verfolgt werden. Der gesammelte Datenstand soll a</w:t>
      </w:r>
      <w:r w:rsidR="00544633">
        <w:t>ls Vergleichsbasis für neue Bilder dienen. Hierzu muss dieser reduziert, bereinigt und angereichert werden:</w:t>
      </w:r>
    </w:p>
    <w:p w:rsidR="00544633" w:rsidRDefault="00215FDD" w:rsidP="00544633">
      <w:pPr>
        <w:pStyle w:val="ListParagraph"/>
        <w:numPr>
          <w:ilvl w:val="0"/>
          <w:numId w:val="20"/>
        </w:numPr>
      </w:pPr>
      <w:r>
        <w:t xml:space="preserve">Der Datensatz muss reduziert werden, damit ein Klassifikator </w:t>
      </w:r>
      <w:r w:rsidR="00E013D9">
        <w:t xml:space="preserve">gegen </w:t>
      </w:r>
      <w:r>
        <w:t xml:space="preserve">eine kleinere Menge </w:t>
      </w:r>
      <w:r w:rsidR="00E013D9">
        <w:t>von</w:t>
      </w:r>
      <w:r>
        <w:t xml:space="preserve"> Vergleichswerten prüfen kann. So kann die Verarbeitungszeit einer Klassifizierung in weniger Rechenzeit durchgeführt werden.</w:t>
      </w:r>
    </w:p>
    <w:p w:rsidR="00215FDD" w:rsidRDefault="00215FDD" w:rsidP="00544633">
      <w:pPr>
        <w:pStyle w:val="ListParagraph"/>
        <w:numPr>
          <w:ilvl w:val="0"/>
          <w:numId w:val="20"/>
        </w:numPr>
      </w:pPr>
      <w:r>
        <w:t>Ausreisser in den Datensätzen müssen eliminiert werden. Es gibt Bilder, auf denen Fahrzeuge einen Bildausschnitt verbergen und damit die Farben stark verändern.</w:t>
      </w:r>
    </w:p>
    <w:p w:rsidR="00237E1D" w:rsidRPr="00C454CF" w:rsidRDefault="00215FDD" w:rsidP="00237E1D">
      <w:pPr>
        <w:pStyle w:val="ListParagraph"/>
        <w:numPr>
          <w:ilvl w:val="0"/>
          <w:numId w:val="20"/>
        </w:numPr>
      </w:pPr>
      <w:r>
        <w:t>Da die Aufnahmezeit eines Bildes bekannt ist, soll ermöglicht werden, diesen Datensatz mit Werten zu vergleichen</w:t>
      </w:r>
      <w:r w:rsidR="002F50C7">
        <w:t xml:space="preserve"> die in einem ähnlichen Zeitraum entstanden sind.</w:t>
      </w:r>
    </w:p>
    <w:p w:rsidR="00916BB8" w:rsidRDefault="006D15C1" w:rsidP="009C5D41">
      <w:pPr>
        <w:pStyle w:val="Heading3"/>
      </w:pPr>
      <w:bookmarkStart w:id="146" w:name="_Toc472593891"/>
      <w:r>
        <w:t xml:space="preserve">Statistische Werte in </w:t>
      </w:r>
      <w:r w:rsidR="00916BB8" w:rsidRPr="00916BB8">
        <w:t>2</w:t>
      </w:r>
      <w:r w:rsidR="004B1115">
        <w:t xml:space="preserve">-Stunden-Zeitfenster </w:t>
      </w:r>
      <w:r w:rsidR="00916BB8" w:rsidRPr="00916BB8">
        <w:t>kombinieren und abspeichern</w:t>
      </w:r>
      <w:bookmarkEnd w:id="146"/>
    </w:p>
    <w:p w:rsidR="0059023B" w:rsidRDefault="00237E1D" w:rsidP="002F50C7">
      <w:r>
        <w:t xml:space="preserve">Die Aufzeichnung der Bilder verlief über mehrere Monate im Winter. </w:t>
      </w:r>
      <w:r w:rsidR="00670FFD">
        <w:t xml:space="preserve">Während dieser Zeit verändert sich der Sonnenstand bemerkbar. Die Bildqualität kann von der Sonne stark beeinflusst werden, wenn sie tief steht und direkt in die Kamera scheint. Dieser Einfluss ist </w:t>
      </w:r>
      <w:r w:rsidR="00670FFD">
        <w:lastRenderedPageBreak/>
        <w:t>unterschiedlich für Bilder die beispielsweise im Oktober und im Januar aufgenommen wurden.</w:t>
      </w:r>
      <w:r w:rsidR="0059023B">
        <w:t xml:space="preserve"> Weiterhin treten diese Einflüsse im Tagesverlauf immer zu einer ähnlichen Zeit auf.</w:t>
      </w:r>
    </w:p>
    <w:p w:rsidR="00D517C1" w:rsidRDefault="0059023B" w:rsidP="002F50C7">
      <w:r>
        <w:t>Während der Entwicklung und im Gespräch mit den Betreuern kam aus diesen Gründen immer wieder die Frage auf, wie ein ‘typischer’ statistischer Wert für ein Bild</w:t>
      </w:r>
      <w:r w:rsidR="00E013D9" w:rsidRPr="00E013D9">
        <w:t xml:space="preserve"> </w:t>
      </w:r>
      <w:r w:rsidR="00E013D9">
        <w:t>aussieht</w:t>
      </w:r>
      <w:r>
        <w:t xml:space="preserve">, dass in einer bestimmten Jahreswoche zu einer bestimmten Zeit aufgenommen wurde. Oder konkreter: </w:t>
      </w:r>
      <w:r w:rsidR="00BD6B5E">
        <w:t>«</w:t>
      </w:r>
      <w:r>
        <w:t>Wie sieht ein Bild aus in der ersten Jahreswoche um neun Uhr morgens</w:t>
      </w:r>
      <w:r w:rsidR="00CB1E1C">
        <w:t>, wenn Schnee liegt</w:t>
      </w:r>
      <w:r>
        <w:t>?</w:t>
      </w:r>
      <w:r w:rsidR="00BD6B5E">
        <w:t>»</w:t>
      </w:r>
    </w:p>
    <w:p w:rsidR="00D517C1" w:rsidRDefault="00D517C1" w:rsidP="00D517C1">
      <w:pPr>
        <w:pStyle w:val="Heading3"/>
      </w:pPr>
      <w:bookmarkStart w:id="147" w:name="_Toc472593892"/>
      <w:r>
        <w:t>Erfasste Jahreswochen</w:t>
      </w:r>
      <w:bookmarkEnd w:id="147"/>
    </w:p>
    <w:p w:rsidR="00BD6B5E" w:rsidRDefault="00BD6B5E" w:rsidP="002F50C7">
      <w:r>
        <w:t>Es sollen nun Referenzwerte entstehen, die wöchentlich gruppiert und innerhalb einer Woche weiter in Zeitfenster gruppiert sind.</w:t>
      </w:r>
      <w:r w:rsidR="00E86BB5">
        <w:t xml:space="preserve"> </w:t>
      </w:r>
      <w:r>
        <w:t>Im Bildarchiv sind Daten für folgende Jahreswochen erfasst:</w:t>
      </w:r>
    </w:p>
    <w:p w:rsidR="00BD6B5E" w:rsidRDefault="00BD6B5E" w:rsidP="002F50C7"/>
    <w:tbl>
      <w:tblPr>
        <w:tblW w:w="9600" w:type="dxa"/>
        <w:tblCellMar>
          <w:left w:w="70" w:type="dxa"/>
          <w:right w:w="70" w:type="dxa"/>
        </w:tblCellMar>
        <w:tblLook w:val="04A0" w:firstRow="1" w:lastRow="0" w:firstColumn="1" w:lastColumn="0" w:noHBand="0" w:noVBand="1"/>
      </w:tblPr>
      <w:tblGrid>
        <w:gridCol w:w="2184"/>
        <w:gridCol w:w="1865"/>
        <w:gridCol w:w="751"/>
        <w:gridCol w:w="2184"/>
        <w:gridCol w:w="1865"/>
        <w:gridCol w:w="751"/>
      </w:tblGrid>
      <w:tr w:rsidR="00E86BB5" w:rsidRPr="00E86BB5" w:rsidTr="00E86BB5">
        <w:trPr>
          <w:trHeight w:val="300"/>
        </w:trPr>
        <w:tc>
          <w:tcPr>
            <w:tcW w:w="4800" w:type="dxa"/>
            <w:gridSpan w:val="3"/>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2014 / 2015</w:t>
            </w:r>
          </w:p>
        </w:tc>
        <w:tc>
          <w:tcPr>
            <w:tcW w:w="4800" w:type="dxa"/>
            <w:gridSpan w:val="3"/>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Winter 2015 / 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Datum Montag</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Jahreswoche</w:t>
            </w:r>
          </w:p>
        </w:tc>
        <w:tc>
          <w:tcPr>
            <w:tcW w:w="7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D22132">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Jahr</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2014</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39</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28.09.2015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29.12.2014</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2015</w:t>
            </w: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05.01.2015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26.10.2015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26.01.2015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30.11.2015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02.03.2015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09.03.2015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28.12.2015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86BB5" w:rsidRPr="00E86BB5" w:rsidRDefault="00E86BB5" w:rsidP="00E86BB5">
            <w:pPr>
              <w:spacing w:line="240" w:lineRule="auto"/>
              <w:jc w:val="center"/>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2016</w:t>
            </w: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30.03.2015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06.04.2015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25.01.2016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16</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6</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17</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7</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27.04.2015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8</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19</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29.02.2016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9</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20</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07.03.2016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10</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18.05.2015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25.05.2015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22</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21.03.2016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12</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01.06.2015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23</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28.03.2016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13</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08.06.2015</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24</w:t>
            </w:r>
          </w:p>
        </w:tc>
        <w:tc>
          <w:tcPr>
            <w:tcW w:w="751" w:type="dxa"/>
            <w:vMerge/>
            <w:tcBorders>
              <w:top w:val="single" w:sz="4" w:space="0" w:color="auto"/>
              <w:left w:val="single" w:sz="4" w:space="0" w:color="auto"/>
              <w:bottom w:val="single" w:sz="4" w:space="0" w:color="auto"/>
              <w:right w:val="doub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04.04.2016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14</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E86BB5">
            <w:pPr>
              <w:spacing w:line="240" w:lineRule="auto"/>
              <w:rPr>
                <w:rFonts w:ascii="Calibri" w:eastAsia="Times New Roman" w:hAnsi="Calibri" w:cs="Calibri"/>
                <w:color w:val="000000"/>
                <w:sz w:val="22"/>
                <w:szCs w:val="22"/>
                <w:lang w:eastAsia="de-CH"/>
              </w:rPr>
            </w:pPr>
          </w:p>
        </w:tc>
      </w:tr>
      <w:tr w:rsidR="00E86BB5" w:rsidRPr="00E86BB5" w:rsidTr="00E86BB5">
        <w:trPr>
          <w:trHeight w:val="300"/>
        </w:trPr>
        <w:tc>
          <w:tcPr>
            <w:tcW w:w="21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rPr>
                <w:rFonts w:ascii="Times New Roman" w:eastAsia="Times New Roman" w:hAnsi="Times New Roman"/>
                <w:lang w:eastAsia="de-CH"/>
              </w:rPr>
            </w:pPr>
          </w:p>
        </w:tc>
        <w:tc>
          <w:tcPr>
            <w:tcW w:w="751" w:type="dxa"/>
            <w:tcBorders>
              <w:top w:val="single" w:sz="4" w:space="0" w:color="auto"/>
              <w:left w:val="single" w:sz="4" w:space="0" w:color="auto"/>
              <w:bottom w:val="single" w:sz="4" w:space="0" w:color="auto"/>
              <w:right w:val="double" w:sz="4" w:space="0" w:color="auto"/>
            </w:tcBorders>
            <w:shd w:val="clear" w:color="auto" w:fill="auto"/>
            <w:noWrap/>
            <w:vAlign w:val="center"/>
            <w:hideMark/>
          </w:tcPr>
          <w:p w:rsidR="00E86BB5" w:rsidRPr="00E86BB5" w:rsidRDefault="00E86BB5" w:rsidP="00E86BB5">
            <w:pPr>
              <w:spacing w:line="240" w:lineRule="auto"/>
              <w:rPr>
                <w:rFonts w:ascii="Times New Roman" w:eastAsia="Times New Roman" w:hAnsi="Times New Roman"/>
                <w:lang w:eastAsia="de-CH"/>
              </w:rPr>
            </w:pPr>
          </w:p>
        </w:tc>
        <w:tc>
          <w:tcPr>
            <w:tcW w:w="2184" w:type="dxa"/>
            <w:tcBorders>
              <w:top w:val="single" w:sz="4" w:space="0" w:color="auto"/>
              <w:left w:val="doub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11.04.2016</w:t>
            </w:r>
          </w:p>
        </w:tc>
        <w:tc>
          <w:tcPr>
            <w:tcW w:w="1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86BB5" w:rsidRPr="00E86BB5" w:rsidRDefault="00E86BB5" w:rsidP="00E86BB5">
            <w:pPr>
              <w:spacing w:line="240" w:lineRule="auto"/>
              <w:jc w:val="right"/>
              <w:rPr>
                <w:rFonts w:ascii="Calibri" w:eastAsia="Times New Roman" w:hAnsi="Calibri" w:cs="Calibri"/>
                <w:color w:val="000000"/>
                <w:sz w:val="22"/>
                <w:szCs w:val="22"/>
                <w:lang w:eastAsia="de-CH"/>
              </w:rPr>
            </w:pPr>
            <w:r w:rsidRPr="00E86BB5">
              <w:rPr>
                <w:rFonts w:ascii="Calibri" w:eastAsia="Times New Roman" w:hAnsi="Calibri" w:cs="Calibri"/>
                <w:color w:val="000000"/>
                <w:sz w:val="22"/>
                <w:szCs w:val="22"/>
                <w:lang w:eastAsia="de-CH"/>
              </w:rPr>
              <w:t>15</w:t>
            </w:r>
          </w:p>
        </w:tc>
        <w:tc>
          <w:tcPr>
            <w:tcW w:w="751" w:type="dxa"/>
            <w:vMerge/>
            <w:tcBorders>
              <w:top w:val="single" w:sz="4" w:space="0" w:color="auto"/>
              <w:left w:val="single" w:sz="4" w:space="0" w:color="auto"/>
              <w:bottom w:val="single" w:sz="4" w:space="0" w:color="auto"/>
              <w:right w:val="single" w:sz="4" w:space="0" w:color="auto"/>
            </w:tcBorders>
            <w:vAlign w:val="center"/>
            <w:hideMark/>
          </w:tcPr>
          <w:p w:rsidR="00E86BB5" w:rsidRPr="00E86BB5" w:rsidRDefault="00E86BB5" w:rsidP="00325C38">
            <w:pPr>
              <w:keepNext/>
              <w:spacing w:line="240" w:lineRule="auto"/>
              <w:rPr>
                <w:rFonts w:ascii="Calibri" w:eastAsia="Times New Roman" w:hAnsi="Calibri" w:cs="Calibri"/>
                <w:color w:val="000000"/>
                <w:sz w:val="22"/>
                <w:szCs w:val="22"/>
                <w:lang w:eastAsia="de-CH"/>
              </w:rPr>
            </w:pPr>
          </w:p>
        </w:tc>
      </w:tr>
    </w:tbl>
    <w:p w:rsidR="00325C38" w:rsidRDefault="00325C38" w:rsidP="00325C38">
      <w:pPr>
        <w:pStyle w:val="Caption"/>
        <w:jc w:val="center"/>
      </w:pPr>
      <w:bookmarkStart w:id="148" w:name="_Toc472593790"/>
      <w:r>
        <w:t xml:space="preserve">Tabelle </w:t>
      </w:r>
      <w:fldSimple w:instr=" SEQ Tabelle \* ARABIC ">
        <w:r w:rsidR="006249AB">
          <w:rPr>
            <w:noProof/>
          </w:rPr>
          <w:t>3</w:t>
        </w:r>
      </w:fldSimple>
      <w:r>
        <w:t>: Jahreswochen mit Bildmaterial für Winter 2014 / 2015 und Winter 2015 / 2016</w:t>
      </w:r>
      <w:bookmarkEnd w:id="148"/>
    </w:p>
    <w:p w:rsidR="00D517C1" w:rsidRDefault="00D517C1" w:rsidP="00D517C1">
      <w:pPr>
        <w:pStyle w:val="Heading3"/>
      </w:pPr>
      <w:bookmarkStart w:id="149" w:name="_Toc472593893"/>
      <w:r>
        <w:lastRenderedPageBreak/>
        <w:t>Zeitfenster</w:t>
      </w:r>
      <w:bookmarkEnd w:id="149"/>
    </w:p>
    <w:p w:rsidR="00D22132" w:rsidRDefault="00CB1E1C" w:rsidP="002F50C7">
      <w:r>
        <w:t xml:space="preserve">Pro Kamera und Jahreswoche werden die Bilder nun noch einmal in Zeitfenster unterteilt. Diese Zeitfenster </w:t>
      </w:r>
      <w:r w:rsidR="009D0A47">
        <w:t>umspannen jeweils zwei Stunden und beginnen um sechs Uhr morgens. Es ergeben sich sieben Zeitfenster, in welchen an einem Tag genügend beleuchtete Bilder entstehen:</w:t>
      </w:r>
    </w:p>
    <w:p w:rsidR="009B00DC" w:rsidRDefault="009B00DC" w:rsidP="009B00DC">
      <w:pPr>
        <w:pStyle w:val="ListParagraph"/>
        <w:numPr>
          <w:ilvl w:val="0"/>
          <w:numId w:val="22"/>
        </w:numPr>
      </w:pPr>
      <w:r>
        <w:t xml:space="preserve">6 </w:t>
      </w:r>
      <w:r w:rsidR="009D0A47">
        <w:t>bis</w:t>
      </w:r>
      <w:r>
        <w:t xml:space="preserve"> 8 Uhr</w:t>
      </w:r>
    </w:p>
    <w:p w:rsidR="009B00DC" w:rsidRDefault="009B00DC" w:rsidP="009B00DC">
      <w:pPr>
        <w:pStyle w:val="ListParagraph"/>
        <w:numPr>
          <w:ilvl w:val="0"/>
          <w:numId w:val="22"/>
        </w:numPr>
      </w:pPr>
      <w:r>
        <w:t>8 bis 10 Uhr</w:t>
      </w:r>
    </w:p>
    <w:p w:rsidR="009B00DC" w:rsidRDefault="009B00DC" w:rsidP="009B00DC">
      <w:pPr>
        <w:pStyle w:val="ListParagraph"/>
        <w:numPr>
          <w:ilvl w:val="0"/>
          <w:numId w:val="22"/>
        </w:numPr>
      </w:pPr>
      <w:r>
        <w:t>10 bis 12 Uhr</w:t>
      </w:r>
    </w:p>
    <w:p w:rsidR="009B00DC" w:rsidRDefault="009B00DC" w:rsidP="009B00DC">
      <w:pPr>
        <w:pStyle w:val="ListParagraph"/>
        <w:numPr>
          <w:ilvl w:val="0"/>
          <w:numId w:val="22"/>
        </w:numPr>
      </w:pPr>
      <w:r>
        <w:t>12 bis 14 Uhr</w:t>
      </w:r>
    </w:p>
    <w:p w:rsidR="009B00DC" w:rsidRDefault="009B00DC" w:rsidP="009B00DC">
      <w:pPr>
        <w:pStyle w:val="ListParagraph"/>
        <w:numPr>
          <w:ilvl w:val="0"/>
          <w:numId w:val="22"/>
        </w:numPr>
      </w:pPr>
      <w:r>
        <w:t>14 bis 16 Uhr</w:t>
      </w:r>
    </w:p>
    <w:p w:rsidR="009B00DC" w:rsidRDefault="009D0A47" w:rsidP="009B00DC">
      <w:pPr>
        <w:pStyle w:val="ListParagraph"/>
        <w:numPr>
          <w:ilvl w:val="0"/>
          <w:numId w:val="22"/>
        </w:numPr>
      </w:pPr>
      <w:r>
        <w:t>16 bis 18</w:t>
      </w:r>
      <w:r w:rsidR="009B00DC">
        <w:t xml:space="preserve"> Uhr</w:t>
      </w:r>
      <w:r>
        <w:t xml:space="preserve"> </w:t>
      </w:r>
    </w:p>
    <w:p w:rsidR="00D22132" w:rsidRDefault="009B00DC" w:rsidP="002F50C7">
      <w:pPr>
        <w:pStyle w:val="ListParagraph"/>
        <w:numPr>
          <w:ilvl w:val="0"/>
          <w:numId w:val="22"/>
        </w:numPr>
      </w:pPr>
      <w:r>
        <w:t>1</w:t>
      </w:r>
      <w:r w:rsidR="009D0A47">
        <w:t>8 bis 20 Uhr</w:t>
      </w:r>
    </w:p>
    <w:p w:rsidR="004E3847" w:rsidRDefault="004E3847" w:rsidP="004E3847">
      <w:pPr>
        <w:pStyle w:val="Heading3"/>
      </w:pPr>
      <w:bookmarkStart w:id="150" w:name="_Toc472593894"/>
      <w:r>
        <w:t>Kategorie-Permutationen</w:t>
      </w:r>
      <w:bookmarkEnd w:id="150"/>
    </w:p>
    <w:p w:rsidR="00312468" w:rsidRDefault="009B00DC" w:rsidP="002F50C7">
      <w:r>
        <w:t xml:space="preserve">Innerhalb einer Woche </w:t>
      </w:r>
      <w:r w:rsidR="00D22132">
        <w:t>ist es möglich</w:t>
      </w:r>
      <w:r>
        <w:t>, dass beispielsweise</w:t>
      </w:r>
      <w:r w:rsidR="00E013D9">
        <w:t xml:space="preserve"> </w:t>
      </w:r>
      <w:r w:rsidR="00D376CB">
        <w:t>montags</w:t>
      </w:r>
      <w:r>
        <w:t xml:space="preserve"> um acht Uhr noch Schnee neben der Strasse liegt, während am Freitag um die gleiche Zeit </w:t>
      </w:r>
      <w:r w:rsidR="00D22132">
        <w:t>dieser Schnee bereits weggeschmolzen ist. Die Bilder dieser Kategorien gehören nicht in die selbe Gruppe und sollen getrennt voneinander betrachtet werden. Des Weiteren können auch Bilder mit schlechten Lichtverhältnissen, mit Nebel und mit Niederschlag</w:t>
      </w:r>
      <w:r w:rsidR="00312468">
        <w:t xml:space="preserve"> getrennt werden, da diese Informationen beim Aufbau der Stichprobe alle erfasst wurden. Auch Permutationen dieser vier Kategorien kommen vor und können getrennt betrachtet werden:</w:t>
      </w:r>
    </w:p>
    <w:p w:rsidR="00312468" w:rsidRDefault="00312468" w:rsidP="002F50C7"/>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843"/>
        <w:gridCol w:w="3437"/>
        <w:gridCol w:w="1524"/>
        <w:gridCol w:w="2268"/>
      </w:tblGrid>
      <w:tr w:rsidR="006D15C1" w:rsidRPr="006D15C1" w:rsidTr="00C05B81">
        <w:trPr>
          <w:trHeight w:val="300"/>
        </w:trPr>
        <w:tc>
          <w:tcPr>
            <w:tcW w:w="9072" w:type="dxa"/>
            <w:gridSpan w:val="4"/>
            <w:shd w:val="clear" w:color="auto" w:fill="auto"/>
            <w:noWrap/>
            <w:vAlign w:val="bottom"/>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Pr>
                <w:rFonts w:ascii="Calibri" w:eastAsia="Times New Roman" w:hAnsi="Calibri" w:cs="Calibri"/>
                <w:color w:val="000000"/>
                <w:sz w:val="22"/>
                <w:szCs w:val="22"/>
                <w:lang w:eastAsia="de-CH"/>
              </w:rPr>
              <w:t>Alle möglichen Kategorie-Permutationen</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schlechte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Nebel</w:t>
            </w:r>
          </w:p>
        </w:tc>
        <w:tc>
          <w:tcPr>
            <w:tcW w:w="2268"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Niederschlag</w:t>
            </w:r>
          </w:p>
        </w:tc>
      </w:tr>
      <w:tr w:rsidR="006D15C1" w:rsidRPr="006D15C1" w:rsidTr="00C05B81">
        <w:trPr>
          <w:trHeight w:val="300"/>
        </w:trPr>
        <w:tc>
          <w:tcPr>
            <w:tcW w:w="1843"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Schnee</w:t>
            </w:r>
          </w:p>
        </w:tc>
        <w:tc>
          <w:tcPr>
            <w:tcW w:w="3437"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gute Lichtverhältnisse</w:t>
            </w:r>
          </w:p>
        </w:tc>
        <w:tc>
          <w:tcPr>
            <w:tcW w:w="1524" w:type="dxa"/>
            <w:shd w:val="clear" w:color="auto" w:fill="auto"/>
            <w:noWrap/>
            <w:vAlign w:val="bottom"/>
            <w:hideMark/>
          </w:tcPr>
          <w:p w:rsidR="006D15C1" w:rsidRPr="006D15C1" w:rsidRDefault="006D15C1" w:rsidP="006D15C1">
            <w:pPr>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kein Nebel</w:t>
            </w:r>
          </w:p>
        </w:tc>
        <w:tc>
          <w:tcPr>
            <w:tcW w:w="2268" w:type="dxa"/>
            <w:shd w:val="clear" w:color="auto" w:fill="auto"/>
            <w:noWrap/>
            <w:vAlign w:val="bottom"/>
            <w:hideMark/>
          </w:tcPr>
          <w:p w:rsidR="006D15C1" w:rsidRPr="006D15C1" w:rsidRDefault="006D15C1" w:rsidP="00804574">
            <w:pPr>
              <w:keepNext/>
              <w:spacing w:line="240" w:lineRule="auto"/>
              <w:jc w:val="center"/>
              <w:rPr>
                <w:rFonts w:ascii="Calibri" w:eastAsia="Times New Roman" w:hAnsi="Calibri" w:cs="Calibri"/>
                <w:color w:val="000000"/>
                <w:sz w:val="22"/>
                <w:szCs w:val="22"/>
                <w:lang w:eastAsia="de-CH"/>
              </w:rPr>
            </w:pPr>
            <w:r w:rsidRPr="006D15C1">
              <w:rPr>
                <w:rFonts w:ascii="Calibri" w:eastAsia="Times New Roman" w:hAnsi="Calibri" w:cs="Calibri"/>
                <w:color w:val="000000"/>
                <w:sz w:val="22"/>
                <w:szCs w:val="22"/>
                <w:lang w:eastAsia="de-CH"/>
              </w:rPr>
              <w:t>Niederschlag</w:t>
            </w:r>
          </w:p>
        </w:tc>
      </w:tr>
    </w:tbl>
    <w:p w:rsidR="00312468" w:rsidRDefault="00804574" w:rsidP="00804574">
      <w:pPr>
        <w:pStyle w:val="Caption"/>
        <w:jc w:val="center"/>
      </w:pPr>
      <w:bookmarkStart w:id="151" w:name="_Toc472593791"/>
      <w:r>
        <w:t xml:space="preserve">Tabelle </w:t>
      </w:r>
      <w:fldSimple w:instr=" SEQ Tabelle \* ARABIC ">
        <w:r w:rsidR="006249AB">
          <w:rPr>
            <w:noProof/>
          </w:rPr>
          <w:t>4</w:t>
        </w:r>
      </w:fldSimple>
      <w:r>
        <w:t>: Alle möglichen Kategorie-Permutationen</w:t>
      </w:r>
      <w:bookmarkEnd w:id="151"/>
    </w:p>
    <w:p w:rsidR="00EA4E62" w:rsidRDefault="00D517C1" w:rsidP="002F50C7">
      <w:r>
        <w:t>Während dem Aufbau der Stichprobe wurde keinem Bild die Kategorien ‘Nebel’ und ‘Niederschlag’ zugleich zugewiesen.</w:t>
      </w:r>
    </w:p>
    <w:p w:rsidR="00EA4E62" w:rsidRDefault="00EA4E62">
      <w:pPr>
        <w:spacing w:line="240" w:lineRule="auto"/>
      </w:pPr>
      <w:r>
        <w:br w:type="page"/>
      </w:r>
    </w:p>
    <w:p w:rsidR="002D7C77" w:rsidRDefault="002D7C77" w:rsidP="002D7C77">
      <w:pPr>
        <w:pStyle w:val="Heading3"/>
      </w:pPr>
      <w:bookmarkStart w:id="152" w:name="_Toc472593895"/>
      <w:r>
        <w:lastRenderedPageBreak/>
        <w:t>Skript für die Kombination</w:t>
      </w:r>
      <w:bookmarkEnd w:id="152"/>
    </w:p>
    <w:p w:rsidR="00333667" w:rsidRDefault="00D22132" w:rsidP="002F50C7">
      <w:r>
        <w:t xml:space="preserve">Aus </w:t>
      </w:r>
      <w:r w:rsidR="006D15C1">
        <w:t xml:space="preserve">all </w:t>
      </w:r>
      <w:r>
        <w:t xml:space="preserve">diesen Vorbedingungen </w:t>
      </w:r>
      <w:r w:rsidR="00333667">
        <w:t xml:space="preserve">entstand ein </w:t>
      </w:r>
      <w:r w:rsidR="002D7C77">
        <w:t>Algorithmus</w:t>
      </w:r>
      <w:r w:rsidR="00333667">
        <w:t xml:space="preserve">, </w:t>
      </w:r>
      <w:r w:rsidR="002D7C77">
        <w:t>der</w:t>
      </w:r>
      <w:r w:rsidR="00333667">
        <w:t xml:space="preserve"> </w:t>
      </w:r>
      <w:r w:rsidR="002D7C77">
        <w:t xml:space="preserve">die Berechnung der zeitlich </w:t>
      </w:r>
      <w:r w:rsidR="00E013D9">
        <w:t>k</w:t>
      </w:r>
      <w:r w:rsidR="002D7C77">
        <w:t>ombinierten statistischen Werte</w:t>
      </w:r>
      <w:r w:rsidR="00333667">
        <w:t xml:space="preserve"> Schritt für Schritt</w:t>
      </w:r>
      <w:r w:rsidR="002D7C77">
        <w:t xml:space="preserve"> durchführt</w:t>
      </w:r>
      <w:r w:rsidR="004E3847">
        <w:t xml:space="preserve">. Da der implementierte Code komplex ist und </w:t>
      </w:r>
      <w:r w:rsidR="00375BEA">
        <w:t xml:space="preserve">durch Vereinfachung an Bedeutung verliert steht hier eine Abbildung des </w:t>
      </w:r>
      <w:r w:rsidR="004E3847">
        <w:t>Algorithmus in Pseudocode:</w:t>
      </w:r>
    </w:p>
    <w:p w:rsidR="004E3847" w:rsidRDefault="004E3847" w:rsidP="002F50C7"/>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4E3847" w:rsidRPr="00656CFF" w:rsidTr="00BC040C">
        <w:tc>
          <w:tcPr>
            <w:tcW w:w="9055" w:type="dxa"/>
          </w:tcPr>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Camera</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Week</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Time</w:t>
            </w:r>
            <w:r>
              <w:rPr>
                <w:rFonts w:ascii="Courier New" w:hAnsi="Courier New" w:cs="Courier New"/>
                <w:color w:val="000000"/>
                <w:highlight w:val="white"/>
                <w:lang w:val="en-US" w:eastAsia="de-CH"/>
              </w:rPr>
              <w:t xml:space="preserve"> s</w:t>
            </w:r>
            <w:r w:rsidRPr="006D2115">
              <w:rPr>
                <w:rFonts w:ascii="Courier New" w:hAnsi="Courier New" w:cs="Courier New"/>
                <w:color w:val="000000"/>
                <w:highlight w:val="white"/>
                <w:lang w:val="en-US" w:eastAsia="de-CH"/>
              </w:rPr>
              <w:t>lot</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Category</w:t>
            </w:r>
            <w:r>
              <w:rPr>
                <w:rFonts w:ascii="Courier New" w:hAnsi="Courier New" w:cs="Courier New"/>
                <w:color w:val="000000"/>
                <w:highlight w:val="white"/>
                <w:lang w:val="en-US" w:eastAsia="de-CH"/>
              </w:rPr>
              <w:t xml:space="preserve"> p</w:t>
            </w:r>
            <w:r w:rsidRPr="006D2115">
              <w:rPr>
                <w:rFonts w:ascii="Courier New" w:hAnsi="Courier New" w:cs="Courier New"/>
                <w:color w:val="000000"/>
                <w:highlight w:val="white"/>
                <w:lang w:val="en-US" w:eastAsia="de-CH"/>
              </w:rPr>
              <w:t>ermutation</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Load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IF</w:t>
            </w:r>
            <w:r w:rsidRPr="006D2115">
              <w:rPr>
                <w:rFonts w:ascii="Courier New" w:hAnsi="Courier New" w:cs="Courier New"/>
                <w:color w:val="000000"/>
                <w:highlight w:val="white"/>
                <w:lang w:val="en-US" w:eastAsia="de-CH"/>
              </w:rPr>
              <w:t xml:space="preserve"> Group consists of less than 3 pictures</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Discard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ELSE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Create average picture from group</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FOR</w:t>
            </w: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EACH</w:t>
            </w:r>
            <w:r w:rsidRPr="006D2115">
              <w:rPr>
                <w:rFonts w:ascii="Courier New" w:hAnsi="Courier New" w:cs="Courier New"/>
                <w:color w:val="000000"/>
                <w:highlight w:val="white"/>
                <w:lang w:val="en-US" w:eastAsia="de-CH"/>
              </w:rPr>
              <w:t xml:space="preserve"> Patch in combined picture</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Calculate statistic values for Patch</w:t>
            </w:r>
          </w:p>
          <w:p w:rsidR="006D2115" w:rsidRPr="006D2115"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Save statistic values to database</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6D2115">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ENDIF</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6D2115" w:rsidRPr="003D7A36" w:rsidRDefault="006D2115" w:rsidP="006D2115">
            <w:pPr>
              <w:autoSpaceDE w:val="0"/>
              <w:autoSpaceDN w:val="0"/>
              <w:adjustRightInd w:val="0"/>
              <w:spacing w:line="240" w:lineRule="auto"/>
              <w:rPr>
                <w:rFonts w:ascii="Courier New" w:hAnsi="Courier New" w:cs="Courier New"/>
                <w:color w:val="000000"/>
                <w:highlight w:val="white"/>
                <w:lang w:val="en-US" w:eastAsia="de-CH"/>
              </w:rPr>
            </w:pPr>
            <w:r w:rsidRPr="003D7A36">
              <w:rPr>
                <w:rFonts w:ascii="Courier New" w:hAnsi="Courier New" w:cs="Courier New"/>
                <w:color w:val="000000"/>
                <w:highlight w:val="white"/>
                <w:lang w:val="en-US" w:eastAsia="de-CH"/>
              </w:rPr>
              <w:t xml:space="preserve">    </w:t>
            </w:r>
            <w:r w:rsidRPr="006D2115">
              <w:rPr>
                <w:rFonts w:ascii="Courier New" w:hAnsi="Courier New" w:cs="Courier New"/>
                <w:color w:val="0000FF"/>
                <w:highlight w:val="white"/>
                <w:lang w:val="en-US" w:eastAsia="de-CH"/>
              </w:rPr>
              <w:t>ENDFOR</w:t>
            </w:r>
          </w:p>
          <w:p w:rsidR="00375BEA" w:rsidRPr="004E3847" w:rsidRDefault="006D2115" w:rsidP="00BC040C">
            <w:pPr>
              <w:keepNext/>
              <w:rPr>
                <w:lang w:val="en-US"/>
              </w:rPr>
            </w:pPr>
            <w:r w:rsidRPr="006D2115">
              <w:rPr>
                <w:rFonts w:ascii="Courier New" w:hAnsi="Courier New" w:cs="Courier New"/>
                <w:color w:val="0000FF"/>
                <w:highlight w:val="white"/>
                <w:lang w:val="en-US" w:eastAsia="de-CH"/>
              </w:rPr>
              <w:t>ENDFOR</w:t>
            </w:r>
          </w:p>
        </w:tc>
      </w:tr>
    </w:tbl>
    <w:p w:rsidR="004E3847" w:rsidRPr="00C03792" w:rsidRDefault="00BC040C" w:rsidP="00BC040C">
      <w:pPr>
        <w:pStyle w:val="Caption"/>
        <w:jc w:val="center"/>
      </w:pPr>
      <w:bookmarkStart w:id="153" w:name="_Toc472593782"/>
      <w:r>
        <w:t xml:space="preserve">Code </w:t>
      </w:r>
      <w:fldSimple w:instr=" SEQ Code \* ARABIC ">
        <w:r w:rsidR="006249AB">
          <w:rPr>
            <w:noProof/>
          </w:rPr>
          <w:t>22</w:t>
        </w:r>
      </w:fldSimple>
      <w:r>
        <w:t>: Statistische Werte zeitlich kombinieren in Pseudocode</w:t>
      </w:r>
      <w:bookmarkEnd w:id="153"/>
    </w:p>
    <w:p w:rsidR="00D376CB" w:rsidRDefault="00D376CB" w:rsidP="002F50C7">
      <w:r>
        <w:t>Die gefundenen Bilder in der Kategorie-Permutation werden zu einem Bild kombiniert. Aus der Bildgruppe wird ein zuerst Durchschnittsbild hergestellt, dass in die Patches unterteilt wird. Dieses Durchschnittsbild entsteht, wenn für jeden Bildpunkt aus den Quellbildern der mittlere Farbwert berechnet und dem neuen Bild zugewiesen wird.</w:t>
      </w:r>
    </w:p>
    <w:p w:rsidR="00D376CB" w:rsidRDefault="00D376CB" w:rsidP="002F50C7"/>
    <w:p w:rsidR="006D2115" w:rsidRPr="006D2115" w:rsidRDefault="006D2115" w:rsidP="002F50C7">
      <w:r w:rsidRPr="006D2115">
        <w:t xml:space="preserve">Wie </w:t>
      </w:r>
      <w:r>
        <w:t>be</w:t>
      </w:r>
      <w:r w:rsidRPr="006D2115">
        <w:t>i</w:t>
      </w:r>
      <w:r>
        <w:t xml:space="preserve"> </w:t>
      </w:r>
      <w:r w:rsidRPr="006D2115">
        <w:t xml:space="preserve">dem ursprünglichen Abspeichern </w:t>
      </w:r>
      <w:r>
        <w:t>aller</w:t>
      </w:r>
      <w:r w:rsidRPr="006D2115">
        <w:t xml:space="preserve"> </w:t>
      </w:r>
      <w:r>
        <w:t xml:space="preserve">statistischen Werte, mussten die kombinierten Statistiken stapelweise in die Datenbank abgelegt werden. </w:t>
      </w:r>
      <w:r w:rsidR="0046458E">
        <w:t>In diesem Fall wurden die Daten nach jeder Berechnung einer Jahreswoche in die Datenbank gespeichert.</w:t>
      </w:r>
    </w:p>
    <w:p w:rsidR="00B22DF9" w:rsidRDefault="00B22DF9" w:rsidP="00B22DF9">
      <w:pPr>
        <w:pStyle w:val="Heading3"/>
      </w:pPr>
      <w:bookmarkStart w:id="154" w:name="_Toc472593896"/>
      <w:r w:rsidRPr="00156D95">
        <w:t>Combi</w:t>
      </w:r>
      <w:r w:rsidRPr="00972925">
        <w:t>ned Plot</w:t>
      </w:r>
      <w:r w:rsidR="0046458E">
        <w:t xml:space="preserve"> Modul</w:t>
      </w:r>
      <w:bookmarkEnd w:id="154"/>
    </w:p>
    <w:p w:rsidR="007946FD" w:rsidRDefault="003D7A36" w:rsidP="0046458E">
      <w:r>
        <w:t xml:space="preserve">Um die </w:t>
      </w:r>
      <w:r w:rsidR="007946FD">
        <w:t>kombinierten,</w:t>
      </w:r>
      <w:r>
        <w:t xml:space="preserve"> statistischen Werte zu visualisieren</w:t>
      </w:r>
      <w:r w:rsidR="002D45E7">
        <w:t>,</w:t>
      </w:r>
      <w:r>
        <w:t xml:space="preserve"> wurde die Applikation um ein Modul erweitert, dass diese auf einer zweidimensionalen Ebene darstellen kann. Funktional unterscheidet es sich nur geringfügig zum 2D Plot Modul. Die Menge der Datenpunkte ist </w:t>
      </w:r>
      <w:r w:rsidR="007946FD">
        <w:t xml:space="preserve">aber viel </w:t>
      </w:r>
      <w:r>
        <w:t xml:space="preserve">kleiner. Aus diesem Grund bietet sich die Gelegenheit </w:t>
      </w:r>
      <w:r w:rsidR="007946FD">
        <w:t>die Punkte grösser zu zeichnen und mit zusätzliche</w:t>
      </w:r>
      <w:r w:rsidR="00E013D9">
        <w:t>n</w:t>
      </w:r>
      <w:r w:rsidR="007946FD">
        <w:t xml:space="preserve"> Informationen anzureichern: Zusätzlich zur Farbe der Hauptkategorien ‘Schnee’ und ‘kein Schnee’ sind die statistischen Werte mit farbigen Rändern versehen:</w:t>
      </w:r>
    </w:p>
    <w:p w:rsidR="007946FD" w:rsidRDefault="007946FD" w:rsidP="007946FD">
      <w:pPr>
        <w:pStyle w:val="ListParagraph"/>
        <w:numPr>
          <w:ilvl w:val="0"/>
          <w:numId w:val="24"/>
        </w:numPr>
      </w:pPr>
      <w:r>
        <w:t>Türkis bei schlechten Lichtverhältnissen</w:t>
      </w:r>
    </w:p>
    <w:p w:rsidR="007946FD" w:rsidRDefault="007946FD" w:rsidP="007946FD">
      <w:pPr>
        <w:pStyle w:val="ListParagraph"/>
        <w:numPr>
          <w:ilvl w:val="0"/>
          <w:numId w:val="24"/>
        </w:numPr>
      </w:pPr>
      <w:r>
        <w:t>Grün bei Niederschlag</w:t>
      </w:r>
    </w:p>
    <w:p w:rsidR="007946FD" w:rsidRDefault="007946FD" w:rsidP="007946FD">
      <w:pPr>
        <w:pStyle w:val="ListParagraph"/>
        <w:numPr>
          <w:ilvl w:val="0"/>
          <w:numId w:val="24"/>
        </w:numPr>
      </w:pPr>
      <w:r>
        <w:t>Gelb bei Nebel</w:t>
      </w:r>
    </w:p>
    <w:p w:rsidR="007946FD" w:rsidRDefault="007946FD" w:rsidP="007946FD"/>
    <w:p w:rsidR="007946FD" w:rsidRDefault="007946FD" w:rsidP="007946FD">
      <w:r>
        <w:t>Bei der Gegenüberstellung eines 2D Plots und eines Combined Plots wird das Ausmass der Reduktion der Datenpunkte ersichtlich. Zusätzlich zeigt die Darstellung der kombinierten statistischen Werte, dass sich die Kategorien</w:t>
      </w:r>
      <w:r w:rsidR="005601BD">
        <w:t xml:space="preserve"> (schlechte Lichtverhältnisse / Niederschlag / Nebel)</w:t>
      </w:r>
      <w:r>
        <w:t xml:space="preserve"> </w:t>
      </w:r>
      <w:r w:rsidR="005601BD">
        <w:t xml:space="preserve">tendenziell </w:t>
      </w:r>
      <w:r w:rsidR="00E013D9">
        <w:t xml:space="preserve">in </w:t>
      </w:r>
      <w:r>
        <w:t>Gruppen sammeln</w:t>
      </w:r>
      <w:r w:rsidR="005601BD">
        <w:t>.</w:t>
      </w:r>
    </w:p>
    <w:p w:rsidR="005601BD" w:rsidRDefault="005601BD" w:rsidP="007946FD"/>
    <w:tbl>
      <w:tblPr>
        <w:tblStyle w:val="TableGrid"/>
        <w:tblW w:w="0" w:type="auto"/>
        <w:tblLook w:val="04A0" w:firstRow="1" w:lastRow="0" w:firstColumn="1" w:lastColumn="0" w:noHBand="0" w:noVBand="1"/>
      </w:tblPr>
      <w:tblGrid>
        <w:gridCol w:w="4527"/>
        <w:gridCol w:w="4528"/>
      </w:tblGrid>
      <w:tr w:rsidR="00B47735" w:rsidTr="00B47735">
        <w:tc>
          <w:tcPr>
            <w:tcW w:w="4527" w:type="dxa"/>
          </w:tcPr>
          <w:p w:rsidR="00B47735" w:rsidRDefault="00B47735" w:rsidP="007946FD">
            <w:r>
              <w:rPr>
                <w:noProof/>
                <w:lang w:eastAsia="de-CH"/>
              </w:rPr>
              <w:lastRenderedPageBreak/>
              <w:drawing>
                <wp:inline distT="0" distB="0" distL="0" distR="0" wp14:anchorId="7F058079" wp14:editId="111EA4B6">
                  <wp:extent cx="2808000" cy="2382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8000" cy="2382537"/>
                          </a:xfrm>
                          <a:prstGeom prst="rect">
                            <a:avLst/>
                          </a:prstGeom>
                        </pic:spPr>
                      </pic:pic>
                    </a:graphicData>
                  </a:graphic>
                </wp:inline>
              </w:drawing>
            </w:r>
          </w:p>
        </w:tc>
        <w:tc>
          <w:tcPr>
            <w:tcW w:w="4528" w:type="dxa"/>
          </w:tcPr>
          <w:p w:rsidR="00B47735" w:rsidRDefault="00B47735" w:rsidP="00B47735">
            <w:pPr>
              <w:keepNext/>
              <w:jc w:val="right"/>
            </w:pPr>
            <w:r>
              <w:rPr>
                <w:noProof/>
                <w:lang w:eastAsia="de-CH"/>
              </w:rPr>
              <w:drawing>
                <wp:inline distT="0" distB="0" distL="0" distR="0" wp14:anchorId="0031CB39" wp14:editId="114E02CE">
                  <wp:extent cx="2808000" cy="237726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8000" cy="2377264"/>
                          </a:xfrm>
                          <a:prstGeom prst="rect">
                            <a:avLst/>
                          </a:prstGeom>
                        </pic:spPr>
                      </pic:pic>
                    </a:graphicData>
                  </a:graphic>
                </wp:inline>
              </w:drawing>
            </w:r>
          </w:p>
        </w:tc>
      </w:tr>
    </w:tbl>
    <w:p w:rsidR="00B47735" w:rsidRDefault="00B47735" w:rsidP="00B47735">
      <w:pPr>
        <w:pStyle w:val="Caption"/>
        <w:jc w:val="center"/>
      </w:pPr>
      <w:bookmarkStart w:id="155" w:name="_Toc472593837"/>
      <w:r>
        <w:t xml:space="preserve">Abbildung </w:t>
      </w:r>
      <w:fldSimple w:instr=" SEQ Abbildung \* ARABIC ">
        <w:r w:rsidR="006249AB">
          <w:rPr>
            <w:noProof/>
          </w:rPr>
          <w:t>42</w:t>
        </w:r>
      </w:fldSimple>
      <w:r>
        <w:t>: Plot der zweidimensionalen Darstellung zweier Kennzahlen der Kamera mvk101 (Grass-Patch 110)</w:t>
      </w:r>
      <w:r>
        <w:br/>
        <w:t>x-Achse: Mittelwert (blau). Y-Achse: Kontrast (blau)</w:t>
      </w:r>
      <w:r>
        <w:br/>
        <w:t>Linke Hälfte: Alle erfassten Datensätze für mvk101. Rechte Hälfte: Reduzierte Datensätze für mvk101</w:t>
      </w:r>
      <w:bookmarkEnd w:id="155"/>
    </w:p>
    <w:p w:rsidR="00916BB8" w:rsidRDefault="00255CC6" w:rsidP="009C5D41">
      <w:pPr>
        <w:pStyle w:val="Heading2"/>
      </w:pPr>
      <w:bookmarkStart w:id="156" w:name="_Toc472593897"/>
      <w:r>
        <w:t>Klassifikation</w:t>
      </w:r>
      <w:bookmarkEnd w:id="156"/>
    </w:p>
    <w:p w:rsidR="00572A6B" w:rsidRDefault="00EE2DB3" w:rsidP="005601BD">
      <w:r>
        <w:t xml:space="preserve">Die kombinierten statistischen Werte können nun als Wissensbasis für eine Klassifikation dienen. Neue, noch </w:t>
      </w:r>
      <w:r w:rsidR="00533973">
        <w:t xml:space="preserve">nicht </w:t>
      </w:r>
      <w:r>
        <w:t xml:space="preserve">klassifizierte Bilder </w:t>
      </w:r>
      <w:r w:rsidR="00533973">
        <w:t>sollen</w:t>
      </w:r>
      <w:r>
        <w:t xml:space="preserve"> mit den bestehenden Werten verglichen und auf Grund einer Regel</w:t>
      </w:r>
      <w:r w:rsidR="002D45E7">
        <w:t>,</w:t>
      </w:r>
      <w:r>
        <w:t xml:space="preserve"> der einen oder anderen Klasse zugewiesen werden.</w:t>
      </w:r>
    </w:p>
    <w:p w:rsidR="00047A06" w:rsidRDefault="00047A06" w:rsidP="005601BD">
      <w:r>
        <w:t>Weil sich</w:t>
      </w:r>
      <w:r w:rsidR="002D45E7">
        <w:t xml:space="preserve"> die</w:t>
      </w:r>
      <w:r>
        <w:t xml:space="preserve"> Klassengrenzen in der Datenbasis nicht linear trennen lassen, bietet sich der </w:t>
      </w:r>
      <w:r w:rsidR="008A3C28">
        <w:t>k-</w:t>
      </w:r>
      <w:r>
        <w:t>Nearest Neighbour Klassifikator</w:t>
      </w:r>
      <w:r w:rsidR="008A3C28">
        <w:t xml:space="preserve"> (kNN)</w:t>
      </w:r>
      <w:r>
        <w:t xml:space="preserve"> an</w:t>
      </w:r>
      <w:sdt>
        <w:sdtPr>
          <w:id w:val="-197167500"/>
          <w:citation/>
        </w:sdtPr>
        <w:sdtEndPr/>
        <w:sdtContent>
          <w:r w:rsidR="0026139E">
            <w:fldChar w:fldCharType="begin"/>
          </w:r>
          <w:r w:rsidR="0026139E" w:rsidRPr="0026139E">
            <w:instrText xml:space="preserve"> CITATION Mar16 \l 1033 </w:instrText>
          </w:r>
          <w:r w:rsidR="0026139E">
            <w:fldChar w:fldCharType="separate"/>
          </w:r>
          <w:r w:rsidR="0026139E" w:rsidRPr="0026139E">
            <w:rPr>
              <w:noProof/>
            </w:rPr>
            <w:t xml:space="preserve"> (Hudritsch, 2016)</w:t>
          </w:r>
          <w:r w:rsidR="0026139E">
            <w:fldChar w:fldCharType="end"/>
          </w:r>
        </w:sdtContent>
      </w:sdt>
      <w:r>
        <w:t>. Dieser ist einfach implementierbar und, da die Datenbasis im vorherigen Schritt reduziert wurde,</w:t>
      </w:r>
      <w:r w:rsidR="002D45E7">
        <w:t xml:space="preserve"> es</w:t>
      </w:r>
      <w:r>
        <w:t xml:space="preserve"> kann davon ausgegangen werden, dass </w:t>
      </w:r>
      <w:r w:rsidR="008A3C28">
        <w:t>eine Klassifizierung überschaubar viel Rechenzeit in Anspruch nimmt. Vor der Implementierung dieses Klassifikators muss in der Menge der gespeicherten statistischen Werte ein Distanzmass definiert werden.</w:t>
      </w:r>
    </w:p>
    <w:p w:rsidR="00572A6B" w:rsidRDefault="008A3C28" w:rsidP="0009173F">
      <w:pPr>
        <w:pStyle w:val="Heading3"/>
      </w:pPr>
      <w:bookmarkStart w:id="157" w:name="_Toc472593898"/>
      <w:r>
        <w:t>Distanzmass</w:t>
      </w:r>
      <w:bookmarkEnd w:id="157"/>
    </w:p>
    <w:p w:rsidR="00EE2DB3" w:rsidRDefault="00EE2DB3" w:rsidP="005601BD">
      <w:r>
        <w:t xml:space="preserve">Ein </w:t>
      </w:r>
      <w:r w:rsidR="0009173F">
        <w:t xml:space="preserve">gespeicherter </w:t>
      </w:r>
      <w:r>
        <w:t>statistischer Wert besteht aus 24 Kennzahlen: Modalwert, Mittelwert, Median, Minimum, Maximum, Standardabweichung, Varianz und Kontrast</w:t>
      </w:r>
      <w:r w:rsidR="00B33E45">
        <w:t xml:space="preserve"> – jeweils </w:t>
      </w:r>
      <w:r w:rsidR="00047A06">
        <w:t xml:space="preserve">für jeden der drei Farbkanäle. </w:t>
      </w:r>
      <w:r w:rsidR="008A3C28">
        <w:t>Diese Werte sind</w:t>
      </w:r>
      <w:r w:rsidR="009D49CD">
        <w:t xml:space="preserve"> als Fliesskommazahlen</w:t>
      </w:r>
      <w:r w:rsidR="008A3C28">
        <w:t xml:space="preserve"> in einer Zeile der Datenbank abgelegt. </w:t>
      </w:r>
      <w:r w:rsidR="009D49CD">
        <w:t xml:space="preserve">Der erstbeste Ansatz ist nun eine Zeile als Vektor in einem </w:t>
      </w:r>
      <w:r w:rsidR="00114222">
        <w:t>24-Dimensionalen Raum zu betrachten. Da Standardabweichung und Varianz vonei</w:t>
      </w:r>
      <w:r w:rsidR="00FE521B">
        <w:t>nander abhängig sind</w:t>
      </w:r>
      <w:r w:rsidR="002D45E7">
        <w:t>,</w:t>
      </w:r>
      <w:r w:rsidR="00FE521B">
        <w:t xml:space="preserve"> kann eine der Kennzahlen ohne grossen Informationsverlust ausgelassen werden. So verbleiben 21 Dimensionen.</w:t>
      </w:r>
    </w:p>
    <w:p w:rsidR="00FE521B" w:rsidRDefault="00FE521B" w:rsidP="005601BD"/>
    <w:p w:rsidR="00B33E45" w:rsidRDefault="00FE521B" w:rsidP="005601BD">
      <w:r>
        <w:t>In einem hochdimensionalen Raum bietet sich die Euklidische Distanz</w:t>
      </w:r>
      <w:r w:rsidR="001F4EC3">
        <w:t xml:space="preserve"> als Mass an</w:t>
      </w:r>
      <w:r w:rsidR="00834551">
        <w:t xml:space="preserve">. Zunächst werden die Differenzen komponentenweise gebildet, anschliessend werden die Resultate quadriert und aufsummiert. Die Wurzel der Summe ist die resultierende Distanz </w:t>
      </w:r>
      <m:oMath>
        <m:r>
          <w:rPr>
            <w:rFonts w:ascii="Cambria Math" w:hAnsi="Cambria Math"/>
          </w:rPr>
          <m:t>d</m:t>
        </m:r>
        <m:d>
          <m:dPr>
            <m:ctrlPr>
              <w:rPr>
                <w:rFonts w:ascii="Cambria Math" w:hAnsi="Cambria Math"/>
                <w:i/>
              </w:rPr>
            </m:ctrlPr>
          </m:dPr>
          <m:e>
            <m:r>
              <w:rPr>
                <w:rFonts w:ascii="Cambria Math" w:hAnsi="Cambria Math"/>
              </w:rPr>
              <m:t>x,y</m:t>
            </m:r>
          </m:e>
        </m:d>
      </m:oMath>
      <w:r w:rsidR="00834551">
        <w:t xml:space="preserve">: </w:t>
      </w:r>
    </w:p>
    <w:p w:rsidR="00834551" w:rsidRDefault="00834551" w:rsidP="005601BD"/>
    <w:p w:rsidR="00A36B1E" w:rsidRPr="00FE521B" w:rsidRDefault="00A36B1E" w:rsidP="005601BD">
      <m:oMathPara>
        <m:oMath>
          <m:r>
            <w:rPr>
              <w:rFonts w:ascii="Cambria Math" w:hAnsi="Cambria Math"/>
            </w:rPr>
            <m:t>d</m:t>
          </m:r>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rsidR="00FE521B" w:rsidRDefault="00FE521B" w:rsidP="005601BD"/>
    <w:p w:rsidR="00834551" w:rsidRDefault="009C0901" w:rsidP="005601BD">
      <w:r>
        <w:t xml:space="preserve">Im Code wurde </w:t>
      </w:r>
      <w:r w:rsidR="002D45E7">
        <w:t>die</w:t>
      </w:r>
      <w:r>
        <w:t xml:space="preserve"> Distanz so umgesetzt, dass jeder Statistische Wert den ‘Abstand’ zu einem anderen statistische</w:t>
      </w:r>
      <w:r w:rsidR="002D45E7">
        <w:t>n</w:t>
      </w:r>
      <w:r>
        <w:t xml:space="preserve"> Wert berechnen kann:</w:t>
      </w:r>
    </w:p>
    <w:p w:rsidR="00EA4E62" w:rsidRDefault="00EA4E62">
      <w:pPr>
        <w:spacing w:line="240" w:lineRule="auto"/>
      </w:pPr>
      <w:r>
        <w:br w:type="page"/>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C0901" w:rsidTr="00EA4E62">
        <w:tc>
          <w:tcPr>
            <w:tcW w:w="9045" w:type="dxa"/>
          </w:tcPr>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FF"/>
                <w:sz w:val="18"/>
                <w:lang w:val="en-US"/>
              </w:rPr>
              <w:lastRenderedPageBreak/>
              <w:t>public</w:t>
            </w:r>
            <w:r w:rsidRPr="009C0901">
              <w:rPr>
                <w:rFonts w:ascii="Consolas" w:hAnsi="Consolas"/>
                <w:color w:val="000000"/>
                <w:sz w:val="18"/>
                <w:lang w:val="en-US"/>
              </w:rPr>
              <w:t> </w:t>
            </w:r>
            <w:r w:rsidRPr="009C0901">
              <w:rPr>
                <w:rFonts w:ascii="Consolas" w:hAnsi="Consolas"/>
                <w:color w:val="0000FF"/>
                <w:sz w:val="18"/>
                <w:lang w:val="en-US"/>
              </w:rPr>
              <w:t>double</w:t>
            </w:r>
            <w:r w:rsidRPr="009C0901">
              <w:rPr>
                <w:rFonts w:ascii="Consolas" w:hAnsi="Consolas"/>
                <w:color w:val="000000"/>
                <w:sz w:val="18"/>
                <w:lang w:val="en-US"/>
              </w:rPr>
              <w:t> DistanceTo(</w:t>
            </w:r>
            <w:r w:rsidRPr="009C0901">
              <w:rPr>
                <w:rFonts w:ascii="Consolas" w:hAnsi="Consolas"/>
                <w:color w:val="2B91AF"/>
                <w:sz w:val="18"/>
                <w:lang w:val="en-US"/>
              </w:rPr>
              <w:t>Statistic</w:t>
            </w:r>
            <w:r w:rsidRPr="009C0901">
              <w:rPr>
                <w:rFonts w:ascii="Consolas" w:hAnsi="Consolas"/>
                <w:color w:val="000000"/>
                <w:sz w:val="18"/>
                <w:lang w:val="en-US"/>
              </w:rPr>
              <w:t> other)</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0000FF"/>
                <w:sz w:val="18"/>
                <w:lang w:val="en-US"/>
              </w:rPr>
              <w:t>return</w:t>
            </w: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.Sqrt(</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.ModeGreen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.ModeRed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other.ModeRed,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.MeanGreen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other.MeanGreen, 2) +</w:t>
            </w:r>
          </w:p>
          <w:p w:rsidR="000A17E3" w:rsidRPr="009C0901" w:rsidRDefault="009C0901" w:rsidP="000A17E3">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.MeanRed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other.MeanRed,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.MedianGreen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.MedianRed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other.MedianRed,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.MinimumBlue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other.MinimumBlue,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.MinimumGreen </w:t>
            </w:r>
            <w:r w:rsidR="001C1E19">
              <w:rPr>
                <w:rFonts w:ascii="Consolas" w:hAnsi="Consolas"/>
                <w:color w:val="000000"/>
                <w:sz w:val="18"/>
                <w:lang w:val="en-US"/>
              </w:rPr>
              <w:t xml:space="preserve">  </w:t>
            </w:r>
            <w:r w:rsidRPr="009C0901">
              <w:rPr>
                <w:rFonts w:ascii="Consolas" w:hAnsi="Consolas"/>
                <w:color w:val="000000"/>
                <w:sz w:val="18"/>
                <w:lang w:val="en-US"/>
              </w:rPr>
              <w:t>- other.MinimumGreen,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.MinimumRed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other.MinimumRed,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.MaximumBlue </w:t>
            </w:r>
            <w:r w:rsidR="001C1E19">
              <w:rPr>
                <w:rFonts w:ascii="Consolas" w:hAnsi="Consolas"/>
                <w:color w:val="000000"/>
                <w:sz w:val="18"/>
                <w:lang w:val="en-US"/>
              </w:rPr>
              <w:t xml:space="preserve">  </w:t>
            </w:r>
            <w:r w:rsidR="000A17E3">
              <w:rPr>
                <w:rFonts w:ascii="Consolas" w:hAnsi="Consolas"/>
                <w:color w:val="000000"/>
                <w:sz w:val="18"/>
                <w:lang w:val="en-US"/>
              </w:rPr>
              <w:t xml:space="preserve"> </w:t>
            </w:r>
            <w:r w:rsidRPr="009C0901">
              <w:rPr>
                <w:rFonts w:ascii="Consolas" w:hAnsi="Consolas"/>
                <w:color w:val="000000"/>
                <w:sz w:val="18"/>
                <w:lang w:val="en-US"/>
              </w:rPr>
              <w:t>- other.MaximumBlue,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.MaximumGreen </w:t>
            </w:r>
            <w:r w:rsidR="001C1E19">
              <w:rPr>
                <w:rFonts w:ascii="Consolas" w:hAnsi="Consolas"/>
                <w:color w:val="000000"/>
                <w:sz w:val="18"/>
                <w:lang w:val="en-US"/>
              </w:rPr>
              <w:t xml:space="preserve">  </w:t>
            </w:r>
            <w:r w:rsidRPr="009C0901">
              <w:rPr>
                <w:rFonts w:ascii="Consolas" w:hAnsi="Consolas"/>
                <w:color w:val="000000"/>
                <w:sz w:val="18"/>
                <w:lang w:val="en-US"/>
              </w:rPr>
              <w:t>- other.MaximumGreen,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.MaximumRed </w:t>
            </w:r>
            <w:r w:rsidR="000A17E3">
              <w:rPr>
                <w:rFonts w:ascii="Consolas" w:hAnsi="Consolas"/>
                <w:color w:val="000000"/>
                <w:sz w:val="18"/>
                <w:lang w:val="en-US"/>
              </w:rPr>
              <w:t xml:space="preserve">  </w:t>
            </w:r>
            <w:r w:rsidR="001C1E19">
              <w:rPr>
                <w:rFonts w:ascii="Consolas" w:hAnsi="Consolas"/>
                <w:color w:val="000000"/>
                <w:sz w:val="18"/>
                <w:lang w:val="en-US"/>
              </w:rPr>
              <w:t xml:space="preserve">  </w:t>
            </w:r>
            <w:r w:rsidRPr="009C0901">
              <w:rPr>
                <w:rFonts w:ascii="Consolas" w:hAnsi="Consolas"/>
                <w:color w:val="000000"/>
                <w:sz w:val="18"/>
                <w:lang w:val="en-US"/>
              </w:rPr>
              <w:t>- other.MaximumRed,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.StandardDeviationBlue </w:t>
            </w:r>
            <w:r w:rsidR="000A17E3">
              <w:rPr>
                <w:rFonts w:ascii="Consolas" w:hAnsi="Consolas"/>
                <w:color w:val="000000"/>
                <w:sz w:val="18"/>
                <w:lang w:val="en-US"/>
              </w:rPr>
              <w:t xml:space="preserve"> </w:t>
            </w:r>
            <w:r w:rsidRPr="009C0901">
              <w:rPr>
                <w:rFonts w:ascii="Consolas" w:hAnsi="Consolas"/>
                <w:color w:val="000000"/>
                <w:sz w:val="18"/>
                <w:lang w:val="en-US"/>
              </w:rPr>
              <w:t>- other.Standa</w:t>
            </w:r>
            <w:r>
              <w:rPr>
                <w:rFonts w:ascii="Consolas" w:hAnsi="Consolas"/>
                <w:color w:val="000000"/>
                <w:sz w:val="18"/>
                <w:lang w:val="en-US"/>
              </w:rPr>
              <w:t>rdDeviationBlue)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.StandardDeviationGreen - other.StandardDeviationGreen)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.StandardDeviationRed </w:t>
            </w:r>
            <w:r w:rsidR="000A17E3">
              <w:rPr>
                <w:rFonts w:ascii="Consolas" w:hAnsi="Consolas"/>
                <w:color w:val="000000"/>
                <w:sz w:val="18"/>
                <w:lang w:val="en-US"/>
              </w:rPr>
              <w:t xml:space="preserve">  </w:t>
            </w:r>
            <w:r w:rsidRPr="009C0901">
              <w:rPr>
                <w:rFonts w:ascii="Consolas" w:hAnsi="Consolas"/>
                <w:color w:val="000000"/>
                <w:sz w:val="18"/>
                <w:lang w:val="en-US"/>
              </w:rPr>
              <w:t>- other.StandardDeviationRed) * 2,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.ContrastBlue </w:t>
            </w:r>
            <w:r w:rsidR="000A17E3">
              <w:rPr>
                <w:rFonts w:ascii="Consolas" w:hAnsi="Consolas"/>
                <w:color w:val="000000"/>
                <w:sz w:val="18"/>
                <w:lang w:val="en-US"/>
              </w:rPr>
              <w:t xml:space="preserve"> </w:t>
            </w:r>
            <w:r w:rsidRPr="009C0901">
              <w:rPr>
                <w:rFonts w:ascii="Consolas" w:hAnsi="Consolas"/>
                <w:color w:val="000000"/>
                <w:sz w:val="18"/>
                <w:lang w:val="en-US"/>
              </w:rPr>
              <w:t>- other.ContrastBlue)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.ContrastGreen - other.ContrastGreen) * 255, 2) +</w:t>
            </w:r>
          </w:p>
          <w:p w:rsidR="009C0901" w:rsidRPr="009C0901" w:rsidRDefault="009C0901" w:rsidP="009C0901">
            <w:pPr>
              <w:pStyle w:val="HTMLPreformatted"/>
              <w:shd w:val="clear" w:color="auto" w:fill="FFFFFF"/>
              <w:spacing w:line="204" w:lineRule="auto"/>
              <w:rPr>
                <w:rFonts w:ascii="Consolas" w:hAnsi="Consolas"/>
                <w:color w:val="000000"/>
                <w:sz w:val="18"/>
                <w:lang w:val="en-US"/>
              </w:rPr>
            </w:pPr>
            <w:r w:rsidRPr="009C0901">
              <w:rPr>
                <w:rFonts w:ascii="Consolas" w:hAnsi="Consolas"/>
                <w:color w:val="000000"/>
                <w:sz w:val="18"/>
                <w:lang w:val="en-US"/>
              </w:rPr>
              <w:t>        </w:t>
            </w:r>
            <w:r w:rsidRPr="009C0901">
              <w:rPr>
                <w:rFonts w:ascii="Consolas" w:hAnsi="Consolas"/>
                <w:color w:val="2B91AF"/>
                <w:sz w:val="18"/>
                <w:lang w:val="en-US"/>
              </w:rPr>
              <w:t>Math</w:t>
            </w:r>
            <w:r w:rsidRPr="009C0901">
              <w:rPr>
                <w:rFonts w:ascii="Consolas" w:hAnsi="Consolas"/>
                <w:color w:val="000000"/>
                <w:sz w:val="18"/>
                <w:lang w:val="en-US"/>
              </w:rPr>
              <w:t>.Pow((</w:t>
            </w:r>
            <w:r w:rsidRPr="009C0901">
              <w:rPr>
                <w:rFonts w:ascii="Consolas" w:hAnsi="Consolas"/>
                <w:color w:val="0000FF"/>
                <w:sz w:val="18"/>
                <w:lang w:val="en-US"/>
              </w:rPr>
              <w:t>this</w:t>
            </w:r>
            <w:r w:rsidRPr="009C0901">
              <w:rPr>
                <w:rFonts w:ascii="Consolas" w:hAnsi="Consolas"/>
                <w:color w:val="000000"/>
                <w:sz w:val="18"/>
                <w:lang w:val="en-US"/>
              </w:rPr>
              <w:t>.ContrastRed </w:t>
            </w:r>
            <w:r w:rsidR="000A17E3">
              <w:rPr>
                <w:rFonts w:ascii="Consolas" w:hAnsi="Consolas"/>
                <w:color w:val="000000"/>
                <w:sz w:val="18"/>
                <w:lang w:val="en-US"/>
              </w:rPr>
              <w:t xml:space="preserve">  </w:t>
            </w:r>
            <w:r w:rsidRPr="009C0901">
              <w:rPr>
                <w:rFonts w:ascii="Consolas" w:hAnsi="Consolas"/>
                <w:color w:val="000000"/>
                <w:sz w:val="18"/>
                <w:lang w:val="en-US"/>
              </w:rPr>
              <w:t>- other.ContrastRed) * 255, 2));</w:t>
            </w:r>
          </w:p>
          <w:p w:rsidR="009C0901" w:rsidRPr="009C0901" w:rsidRDefault="009C0901" w:rsidP="00BC040C">
            <w:pPr>
              <w:pStyle w:val="HTMLPreformatted"/>
              <w:keepNext/>
              <w:shd w:val="clear" w:color="auto" w:fill="FFFFFF"/>
              <w:spacing w:line="204" w:lineRule="auto"/>
              <w:rPr>
                <w:rFonts w:ascii="Consolas" w:hAnsi="Consolas"/>
                <w:color w:val="000000"/>
              </w:rPr>
            </w:pPr>
            <w:r w:rsidRPr="009C0901">
              <w:rPr>
                <w:rFonts w:ascii="Consolas" w:hAnsi="Consolas"/>
                <w:color w:val="000000"/>
                <w:sz w:val="18"/>
              </w:rPr>
              <w:t>}</w:t>
            </w:r>
          </w:p>
        </w:tc>
      </w:tr>
    </w:tbl>
    <w:p w:rsidR="009C0901" w:rsidRDefault="00BC040C" w:rsidP="00BC040C">
      <w:pPr>
        <w:pStyle w:val="Caption"/>
        <w:jc w:val="center"/>
      </w:pPr>
      <w:bookmarkStart w:id="158" w:name="_Toc472593783"/>
      <w:r>
        <w:t xml:space="preserve">Code </w:t>
      </w:r>
      <w:fldSimple w:instr=" SEQ Code \* ARABIC ">
        <w:r w:rsidR="006249AB">
          <w:rPr>
            <w:noProof/>
          </w:rPr>
          <w:t>23</w:t>
        </w:r>
      </w:fldSimple>
      <w:r>
        <w:t>: Berechnung der Euklidischen Distanz zwischen zwei statistischen Werten</w:t>
      </w:r>
      <w:bookmarkEnd w:id="158"/>
    </w:p>
    <w:p w:rsidR="009C0901" w:rsidRDefault="009C0901" w:rsidP="005601BD">
      <w:r>
        <w:t xml:space="preserve">Der Wertebereich der meisten Werte ist zwischen 0 und 255, da sie direkt aus Farbwerten in Bildern abgeleitet werden. Die Standardabweichung nimmt Werte zwischen 0 </w:t>
      </w:r>
      <w:r w:rsidR="000A17E3">
        <w:t xml:space="preserve">und etwa 120 an. Darum wird eine naive Skalierung der Dimension ausgeführt, indem die Komponente verdoppelt wird. Der Kontrast, welcher Werte zwischen 0 und 1 annimmt, wird ebenfalls auf den Wertbereich der </w:t>
      </w:r>
      <w:r w:rsidR="002876CC">
        <w:t>Farbwerte skaliert.</w:t>
      </w:r>
    </w:p>
    <w:p w:rsidR="00916BB8" w:rsidRDefault="00B33E45" w:rsidP="009C5D41">
      <w:pPr>
        <w:pStyle w:val="Heading3"/>
      </w:pPr>
      <w:bookmarkStart w:id="159" w:name="_Toc472593899"/>
      <w:r>
        <w:t>Algorithmus</w:t>
      </w:r>
      <w:bookmarkEnd w:id="159"/>
    </w:p>
    <w:p w:rsidR="008F56B9" w:rsidRDefault="00ED33DE" w:rsidP="008F56B9">
      <w:r>
        <w:t>Der Algorithmus ist sehr</w:t>
      </w:r>
      <w:r w:rsidR="002D45E7">
        <w:t xml:space="preserve"> einfach</w:t>
      </w:r>
      <w:r>
        <w:t xml:space="preserve"> aufgebaut. Als erstes werden alle kombinierten statistischen Werte geladen, die zur aktuell betrachteten Kameraperspektive gehören. Dann werden die Patches aus dem aktuell betrachteten Bild auseinandergeschnitten und die statistischen Werte für die Patches berechnet.</w:t>
      </w:r>
    </w:p>
    <w:p w:rsidR="00ED33DE" w:rsidRDefault="002D45E7" w:rsidP="008F56B9">
      <w:r>
        <w:t>Dann folgt für jeden</w:t>
      </w:r>
      <w:r w:rsidR="00ED33DE">
        <w:t xml:space="preserve"> Patch die Suche nach den nächsten Nachbaren: </w:t>
      </w:r>
      <w:r w:rsidR="00CE5B5A">
        <w:t>Die kombinier</w:t>
      </w:r>
      <w:r>
        <w:t>ten statistischen Werte, die den</w:t>
      </w:r>
      <w:r w:rsidR="00CE5B5A">
        <w:t xml:space="preserve"> gleiche</w:t>
      </w:r>
      <w:r>
        <w:t>n Patch beschrei</w:t>
      </w:r>
      <w:r w:rsidR="00CE5B5A">
        <w:t>ben</w:t>
      </w:r>
      <w:r>
        <w:t>,</w:t>
      </w:r>
      <w:r w:rsidR="00CE5B5A">
        <w:t xml:space="preserve"> werden geladen. Die Distanz zu jedem geladenen Element wird berechnet und in einer Kollektion gespeichert. Anschliessend kann die Kollektion sortiert</w:t>
      </w:r>
      <w:r>
        <w:t xml:space="preserve"> und</w:t>
      </w:r>
      <w:r w:rsidR="00CE5B5A">
        <w:t xml:space="preserve"> auf die nächsten Nachbaren reduziert werden. Im letzten Schritt </w:t>
      </w:r>
      <w:r>
        <w:t>wird</w:t>
      </w:r>
      <w:r w:rsidR="00CE5B5A">
        <w:t xml:space="preserve"> untersucht werden zu welcher Kategorie die gefundenen nächsten Nachbaren gehören: Es werden alle kombinierten statistischen Werte nach Kategorie aufsummiert.</w:t>
      </w:r>
    </w:p>
    <w:p w:rsidR="00CE5B5A" w:rsidRDefault="002D45E7" w:rsidP="008F56B9">
      <w:r>
        <w:t>Nachdem dieser Prozess für jeden</w:t>
      </w:r>
      <w:r w:rsidR="00CE5B5A">
        <w:t xml:space="preserve"> Patch ausgeführt wurde, können die Summen verglichen werden. Es gewinnt diejenige Kategorie, deren statistischen Werte sich häufiger unter den nächsten Nachbaren befunden haben.</w:t>
      </w:r>
    </w:p>
    <w:p w:rsidR="00CE5B5A" w:rsidRPr="008F56B9" w:rsidRDefault="00CE5B5A" w:rsidP="008F56B9"/>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8F56B9" w:rsidTr="00BC040C">
        <w:tc>
          <w:tcPr>
            <w:tcW w:w="9055" w:type="dxa"/>
          </w:tcPr>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FF"/>
                <w:sz w:val="18"/>
                <w:szCs w:val="18"/>
                <w:lang w:val="en-US"/>
              </w:rPr>
              <w:t>private</w:t>
            </w:r>
            <w:r w:rsidRPr="00EB6B56">
              <w:rPr>
                <w:rFonts w:ascii="Consolas" w:hAnsi="Consolas"/>
                <w:color w:val="000000"/>
                <w:sz w:val="18"/>
                <w:szCs w:val="18"/>
                <w:lang w:val="en-US"/>
              </w:rPr>
              <w:t> </w:t>
            </w:r>
            <w:r w:rsidRPr="00EB6B56">
              <w:rPr>
                <w:rFonts w:ascii="Consolas" w:hAnsi="Consolas"/>
                <w:color w:val="0000FF"/>
                <w:sz w:val="18"/>
                <w:szCs w:val="18"/>
                <w:lang w:val="en-US"/>
              </w:rPr>
              <w:t>void</w:t>
            </w:r>
            <w:r w:rsidRPr="00EB6B56">
              <w:rPr>
                <w:rFonts w:ascii="Consolas" w:hAnsi="Consolas"/>
                <w:color w:val="000000"/>
                <w:sz w:val="18"/>
                <w:szCs w:val="18"/>
                <w:lang w:val="en-US"/>
              </w:rPr>
              <w:t> FindNearestNeighbours(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2B91AF"/>
                <w:sz w:val="18"/>
                <w:szCs w:val="18"/>
                <w:lang w:val="en-US"/>
              </w:rPr>
              <w:t>ClassificationViewModel</w:t>
            </w:r>
            <w:r w:rsidR="008F56B9" w:rsidRPr="00EB6B56">
              <w:rPr>
                <w:rFonts w:ascii="Consolas" w:hAnsi="Consolas"/>
                <w:color w:val="000000"/>
                <w:sz w:val="18"/>
                <w:szCs w:val="18"/>
                <w:lang w:val="en-US"/>
              </w:rPr>
              <w:t> classificationViewModel, </w:t>
            </w:r>
            <w:r w:rsidR="008F56B9" w:rsidRPr="00EB6B56">
              <w:rPr>
                <w:rFonts w:ascii="Consolas" w:hAnsi="Consolas"/>
                <w:color w:val="0000FF"/>
                <w:sz w:val="18"/>
                <w:szCs w:val="18"/>
                <w:lang w:val="en-US"/>
              </w:rPr>
              <w:t>int</w:t>
            </w:r>
            <w:r w:rsidR="008F56B9" w:rsidRPr="00EB6B56">
              <w:rPr>
                <w:rFonts w:ascii="Consolas" w:hAnsi="Consolas"/>
                <w:color w:val="000000"/>
                <w:sz w:val="18"/>
                <w:szCs w:val="18"/>
                <w:lang w:val="en-US"/>
              </w:rPr>
              <w:t> numberOfNearestNeighbours)</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w:t>
            </w:r>
          </w:p>
          <w:p w:rsidR="00EB6B56" w:rsidRPr="00B966FF"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EB6B56"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w:t>
            </w:r>
          </w:p>
          <w:p w:rsidR="00EB6B56" w:rsidRPr="00EB6B56" w:rsidRDefault="00EB6B56"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Für jedes Patch der Kamera</w:t>
            </w:r>
            <w:r w:rsidR="00A94F75">
              <w:rPr>
                <w:rFonts w:ascii="Consolas" w:hAnsi="Consolas"/>
                <w:color w:val="008000"/>
                <w:sz w:val="18"/>
                <w:szCs w:val="18"/>
              </w:rPr>
              <w:t xml:space="preserve"> des aktuell betrachteten Bildes</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rPr>
              <w:t>    </w:t>
            </w:r>
            <w:r w:rsidRPr="00EB6B56">
              <w:rPr>
                <w:rFonts w:ascii="Consolas" w:hAnsi="Consolas"/>
                <w:color w:val="0000FF"/>
                <w:sz w:val="18"/>
                <w:szCs w:val="18"/>
                <w:lang w:val="en-US"/>
              </w:rPr>
              <w:t>foreach</w:t>
            </w:r>
            <w:r w:rsidRPr="00EB6B56">
              <w:rPr>
                <w:rFonts w:ascii="Consolas" w:hAnsi="Consolas"/>
                <w:color w:val="000000"/>
                <w:sz w:val="18"/>
                <w:szCs w:val="18"/>
                <w:lang w:val="en-US"/>
              </w:rPr>
              <w:t> (</w:t>
            </w:r>
            <w:r w:rsidRPr="00EB6B56">
              <w:rPr>
                <w:rFonts w:ascii="Consolas" w:hAnsi="Consolas"/>
                <w:color w:val="0000FF"/>
                <w:sz w:val="18"/>
                <w:szCs w:val="18"/>
                <w:lang w:val="en-US"/>
              </w:rPr>
              <w:t>var</w:t>
            </w:r>
            <w:r w:rsidRPr="00EB6B56">
              <w:rPr>
                <w:rFonts w:ascii="Consolas" w:hAnsi="Consolas"/>
                <w:color w:val="000000"/>
                <w:sz w:val="18"/>
                <w:szCs w:val="18"/>
                <w:lang w:val="en-US"/>
              </w:rPr>
              <w:t> polygon </w:t>
            </w:r>
            <w:r w:rsidRPr="00EB6B56">
              <w:rPr>
                <w:rFonts w:ascii="Consolas" w:hAnsi="Consolas"/>
                <w:color w:val="0000FF"/>
                <w:sz w:val="18"/>
                <w:szCs w:val="18"/>
                <w:lang w:val="en-US"/>
              </w:rPr>
              <w:t>in</w:t>
            </w:r>
            <w:r w:rsidRPr="00EB6B56">
              <w:rPr>
                <w:rFonts w:ascii="Consolas" w:hAnsi="Consolas"/>
                <w:color w:val="000000"/>
                <w:sz w:val="18"/>
                <w:szCs w:val="18"/>
                <w:lang w:val="en-US"/>
              </w:rPr>
              <w:t> polygons)</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Alle Kombinierte Statistiken des </w:t>
            </w:r>
            <w:r w:rsidR="00A94F75">
              <w:rPr>
                <w:rFonts w:ascii="Consolas" w:hAnsi="Consolas"/>
                <w:color w:val="008000"/>
                <w:sz w:val="18"/>
                <w:szCs w:val="18"/>
              </w:rPr>
              <w:t>d</w:t>
            </w:r>
            <w:r w:rsidRPr="00EB6B56">
              <w:rPr>
                <w:rFonts w:ascii="Consolas" w:hAnsi="Consolas"/>
                <w:color w:val="008000"/>
                <w:sz w:val="18"/>
                <w:szCs w:val="18"/>
              </w:rPr>
              <w:t>es Polygons laden</w:t>
            </w:r>
          </w:p>
          <w:p w:rsidR="00EB6B56"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rPr>
              <w:t>        </w:t>
            </w:r>
            <w:r w:rsidRPr="00EB6B56">
              <w:rPr>
                <w:rFonts w:ascii="Consolas" w:hAnsi="Consolas"/>
                <w:color w:val="0000FF"/>
                <w:sz w:val="18"/>
                <w:szCs w:val="18"/>
                <w:lang w:val="en-US"/>
              </w:rPr>
              <w:t>var</w:t>
            </w:r>
            <w:r w:rsidR="00EB6B56" w:rsidRPr="00EB6B56">
              <w:rPr>
                <w:rFonts w:ascii="Consolas" w:hAnsi="Consolas"/>
                <w:color w:val="000000"/>
                <w:sz w:val="18"/>
                <w:szCs w:val="18"/>
                <w:lang w:val="en-US"/>
              </w:rPr>
              <w:t> combinedStatisticsForPolygon =</w:t>
            </w:r>
          </w:p>
          <w:p w:rsidR="008F56B9"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FF"/>
                <w:sz w:val="18"/>
                <w:szCs w:val="18"/>
                <w:lang w:val="en-US"/>
              </w:rPr>
              <w:t>this</w:t>
            </w:r>
            <w:r w:rsidR="008F56B9" w:rsidRPr="00EB6B56">
              <w:rPr>
                <w:rFonts w:ascii="Consolas" w:hAnsi="Consolas"/>
                <w:color w:val="000000"/>
                <w:sz w:val="18"/>
                <w:szCs w:val="18"/>
                <w:lang w:val="en-US"/>
              </w:rPr>
              <w:t>.combinedStatistics.Where(cs =&gt; cs.Polygon_ID == polygon.ID);</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EB6B56" w:rsidRPr="00EB6B56" w:rsidRDefault="008F56B9" w:rsidP="00ED33DE">
            <w:pPr>
              <w:pStyle w:val="HTMLPreformatted"/>
              <w:shd w:val="clear" w:color="auto" w:fill="FFFFFF"/>
              <w:spacing w:line="17" w:lineRule="atLeast"/>
              <w:rPr>
                <w:rFonts w:ascii="Consolas" w:hAnsi="Consolas"/>
                <w:color w:val="008000"/>
                <w:sz w:val="18"/>
                <w:szCs w:val="18"/>
              </w:rPr>
            </w:pPr>
            <w:r w:rsidRPr="00B966FF">
              <w:rPr>
                <w:rFonts w:ascii="Consolas" w:hAnsi="Consolas"/>
                <w:color w:val="000000"/>
                <w:sz w:val="18"/>
                <w:szCs w:val="18"/>
                <w:lang w:val="en-US"/>
              </w:rPr>
              <w:t>        </w:t>
            </w:r>
            <w:r w:rsidR="00EB6B56" w:rsidRPr="00EB6B56">
              <w:rPr>
                <w:rFonts w:ascii="Consolas" w:hAnsi="Consolas"/>
                <w:color w:val="008000"/>
                <w:sz w:val="18"/>
                <w:szCs w:val="18"/>
              </w:rPr>
              <w:t>// Leere Dictionary erstellen, </w:t>
            </w:r>
            <w:r w:rsidRPr="00EB6B56">
              <w:rPr>
                <w:rFonts w:ascii="Consolas" w:hAnsi="Consolas"/>
                <w:color w:val="008000"/>
                <w:sz w:val="18"/>
                <w:szCs w:val="18"/>
              </w:rPr>
              <w:t>die einen komb</w:t>
            </w:r>
            <w:r w:rsidR="00EB6B56" w:rsidRPr="00EB6B56">
              <w:rPr>
                <w:rFonts w:ascii="Consolas" w:hAnsi="Consolas"/>
                <w:color w:val="008000"/>
                <w:sz w:val="18"/>
                <w:szCs w:val="18"/>
              </w:rPr>
              <w:t>inierten statistischen Wert mit</w:t>
            </w:r>
          </w:p>
          <w:p w:rsidR="00EB6B56" w:rsidRDefault="00EB6B56"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w:t>
            </w:r>
            <w:r w:rsidR="008F56B9" w:rsidRPr="00EB6B56">
              <w:rPr>
                <w:rFonts w:ascii="Consolas" w:hAnsi="Consolas"/>
                <w:color w:val="008000"/>
                <w:sz w:val="18"/>
                <w:szCs w:val="18"/>
              </w:rPr>
              <w:t>er Distanz zu den statistischen Werten des aktuell betrachteten Patches</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8000"/>
                <w:sz w:val="18"/>
                <w:szCs w:val="18"/>
                <w:lang w:val="en-US"/>
              </w:rPr>
              <w:t>//</w:t>
            </w:r>
            <w:r w:rsidR="008F56B9" w:rsidRPr="00EB6B56">
              <w:rPr>
                <w:rFonts w:ascii="Consolas" w:hAnsi="Consolas"/>
                <w:color w:val="008000"/>
                <w:sz w:val="18"/>
                <w:szCs w:val="18"/>
                <w:lang w:val="en-US"/>
              </w:rPr>
              <w:t> verbindet</w:t>
            </w:r>
          </w:p>
          <w:p w:rsid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Pr="00EB6B56">
              <w:rPr>
                <w:rFonts w:ascii="Consolas" w:hAnsi="Consolas"/>
                <w:color w:val="2B91AF"/>
                <w:sz w:val="18"/>
                <w:szCs w:val="18"/>
                <w:lang w:val="en-US"/>
              </w:rPr>
              <w:t>Dictionary</w:t>
            </w:r>
            <w:r w:rsidRPr="00EB6B56">
              <w:rPr>
                <w:rFonts w:ascii="Consolas" w:hAnsi="Consolas"/>
                <w:color w:val="000000"/>
                <w:sz w:val="18"/>
                <w:szCs w:val="18"/>
                <w:lang w:val="en-US"/>
              </w:rPr>
              <w:t>&lt;</w:t>
            </w:r>
            <w:r w:rsidRPr="00EB6B56">
              <w:rPr>
                <w:rFonts w:ascii="Consolas" w:hAnsi="Consolas"/>
                <w:color w:val="2B91AF"/>
                <w:sz w:val="18"/>
                <w:szCs w:val="18"/>
                <w:lang w:val="en-US"/>
              </w:rPr>
              <w:t>Combined_Statistic</w:t>
            </w:r>
            <w:r w:rsidRPr="00EB6B56">
              <w:rPr>
                <w:rFonts w:ascii="Consolas" w:hAnsi="Consolas"/>
                <w:color w:val="000000"/>
                <w:sz w:val="18"/>
                <w:szCs w:val="18"/>
                <w:lang w:val="en-US"/>
              </w:rPr>
              <w:t>, </w:t>
            </w:r>
            <w:r w:rsidRPr="00EB6B56">
              <w:rPr>
                <w:rFonts w:ascii="Consolas" w:hAnsi="Consolas"/>
                <w:color w:val="0000FF"/>
                <w:sz w:val="18"/>
                <w:szCs w:val="18"/>
                <w:lang w:val="en-US"/>
              </w:rPr>
              <w:t>double</w:t>
            </w:r>
            <w:r w:rsidR="00EB6B56">
              <w:rPr>
                <w:rFonts w:ascii="Consolas" w:hAnsi="Consolas"/>
                <w:color w:val="000000"/>
                <w:sz w:val="18"/>
                <w:szCs w:val="18"/>
                <w:lang w:val="en-US"/>
              </w:rPr>
              <w:t>&gt; distances =</w:t>
            </w:r>
          </w:p>
          <w:p w:rsidR="008F56B9" w:rsidRPr="00EB6B56" w:rsidRDefault="00EB6B56"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lastRenderedPageBreak/>
              <w:t>            </w:t>
            </w:r>
            <w:r w:rsidR="008F56B9" w:rsidRPr="00EB6B56">
              <w:rPr>
                <w:rFonts w:ascii="Consolas" w:hAnsi="Consolas"/>
                <w:color w:val="0000FF"/>
                <w:sz w:val="18"/>
                <w:szCs w:val="18"/>
                <w:lang w:val="en-US"/>
              </w:rPr>
              <w:t>new</w:t>
            </w:r>
            <w:r w:rsidR="008F56B9" w:rsidRPr="00EB6B56">
              <w:rPr>
                <w:rFonts w:ascii="Consolas" w:hAnsi="Consolas"/>
                <w:color w:val="000000"/>
                <w:sz w:val="18"/>
                <w:szCs w:val="18"/>
                <w:lang w:val="en-US"/>
              </w:rPr>
              <w:t> </w:t>
            </w:r>
            <w:r w:rsidR="008F56B9" w:rsidRPr="00EB6B56">
              <w:rPr>
                <w:rFonts w:ascii="Consolas" w:hAnsi="Consolas"/>
                <w:color w:val="2B91AF"/>
                <w:sz w:val="18"/>
                <w:szCs w:val="18"/>
                <w:lang w:val="en-US"/>
              </w:rPr>
              <w:t>Dictionary</w:t>
            </w:r>
            <w:r w:rsidR="008F56B9" w:rsidRPr="00EB6B56">
              <w:rPr>
                <w:rFonts w:ascii="Consolas" w:hAnsi="Consolas"/>
                <w:color w:val="000000"/>
                <w:sz w:val="18"/>
                <w:szCs w:val="18"/>
                <w:lang w:val="en-US"/>
              </w:rPr>
              <w:t>&lt;</w:t>
            </w:r>
            <w:r w:rsidR="008F56B9" w:rsidRPr="00EB6B56">
              <w:rPr>
                <w:rFonts w:ascii="Consolas" w:hAnsi="Consolas"/>
                <w:color w:val="2B91AF"/>
                <w:sz w:val="18"/>
                <w:szCs w:val="18"/>
                <w:lang w:val="en-US"/>
              </w:rPr>
              <w:t>Combined_Statistic</w:t>
            </w:r>
            <w:r w:rsidR="008F56B9" w:rsidRPr="00EB6B56">
              <w:rPr>
                <w:rFonts w:ascii="Consolas" w:hAnsi="Consolas"/>
                <w:color w:val="000000"/>
                <w:sz w:val="18"/>
                <w:szCs w:val="18"/>
                <w:lang w:val="en-US"/>
              </w:rPr>
              <w:t>, </w:t>
            </w:r>
            <w:r w:rsidR="008F56B9" w:rsidRPr="00EB6B56">
              <w:rPr>
                <w:rFonts w:ascii="Consolas" w:hAnsi="Consolas"/>
                <w:color w:val="0000FF"/>
                <w:sz w:val="18"/>
                <w:szCs w:val="18"/>
                <w:lang w:val="en-US"/>
              </w:rPr>
              <w:t>double</w:t>
            </w:r>
            <w:r w:rsidR="008F56B9" w:rsidRPr="00EB6B56">
              <w:rPr>
                <w:rFonts w:ascii="Consolas" w:hAnsi="Consolas"/>
                <w:color w:val="000000"/>
                <w:sz w:val="18"/>
                <w:szCs w:val="18"/>
                <w:lang w:val="en-US"/>
              </w:rPr>
              <w:t>&gt;();</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xml:space="preserve"> </w:t>
            </w:r>
          </w:p>
          <w:p w:rsidR="008F56B9" w:rsidRPr="00B966FF" w:rsidRDefault="00EB6B56" w:rsidP="00ED33DE">
            <w:pPr>
              <w:pStyle w:val="HTMLPreformatted"/>
              <w:shd w:val="clear" w:color="auto" w:fill="FFFFFF"/>
              <w:spacing w:line="17" w:lineRule="atLeast"/>
              <w:rPr>
                <w:rFonts w:ascii="Consolas" w:hAnsi="Consolas"/>
                <w:color w:val="000000"/>
                <w:sz w:val="18"/>
                <w:szCs w:val="18"/>
              </w:rPr>
            </w:pPr>
            <w:r>
              <w:rPr>
                <w:rFonts w:ascii="Consolas" w:hAnsi="Consolas"/>
                <w:color w:val="000000"/>
                <w:sz w:val="18"/>
                <w:szCs w:val="18"/>
                <w:lang w:val="en-US"/>
              </w:rPr>
              <w:t>        </w:t>
            </w:r>
            <w:r w:rsidR="008F56B9" w:rsidRPr="00B966FF">
              <w:rPr>
                <w:rFonts w:ascii="Consolas" w:hAnsi="Consolas"/>
                <w:color w:val="008000"/>
                <w:sz w:val="18"/>
                <w:szCs w:val="18"/>
              </w:rPr>
              <w:t>// Für jede kombinierte Statistik</w:t>
            </w:r>
          </w:p>
          <w:p w:rsidR="008F56B9" w:rsidRPr="00B966FF"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rPr>
              <w:t>        </w:t>
            </w:r>
            <w:r w:rsidRPr="00B966FF">
              <w:rPr>
                <w:rFonts w:ascii="Consolas" w:hAnsi="Consolas"/>
                <w:color w:val="0000FF"/>
                <w:sz w:val="18"/>
                <w:szCs w:val="18"/>
              </w:rPr>
              <w:t>foreach</w:t>
            </w:r>
            <w:r w:rsidRPr="00B966FF">
              <w:rPr>
                <w:rFonts w:ascii="Consolas" w:hAnsi="Consolas"/>
                <w:color w:val="000000"/>
                <w:sz w:val="18"/>
                <w:szCs w:val="18"/>
              </w:rPr>
              <w:t> (</w:t>
            </w:r>
            <w:r w:rsidRPr="00B966FF">
              <w:rPr>
                <w:rFonts w:ascii="Consolas" w:hAnsi="Consolas"/>
                <w:color w:val="0000FF"/>
                <w:sz w:val="18"/>
                <w:szCs w:val="18"/>
              </w:rPr>
              <w:t>var</w:t>
            </w:r>
            <w:r w:rsidRPr="00B966FF">
              <w:rPr>
                <w:rFonts w:ascii="Consolas" w:hAnsi="Consolas"/>
                <w:color w:val="000000"/>
                <w:sz w:val="18"/>
                <w:szCs w:val="18"/>
              </w:rPr>
              <w:t> combinedStatistic </w:t>
            </w:r>
            <w:r w:rsidRPr="00B966FF">
              <w:rPr>
                <w:rFonts w:ascii="Consolas" w:hAnsi="Consolas"/>
                <w:color w:val="0000FF"/>
                <w:sz w:val="18"/>
                <w:szCs w:val="18"/>
              </w:rPr>
              <w:t>in</w:t>
            </w:r>
            <w:r w:rsidRPr="00B966FF">
              <w:rPr>
                <w:rFonts w:ascii="Consolas" w:hAnsi="Consolas"/>
                <w:color w:val="000000"/>
                <w:sz w:val="18"/>
                <w:szCs w:val="18"/>
              </w:rPr>
              <w:t> combinedStatisticsForPolygon)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00EB6B56" w:rsidRPr="00EB6B56">
              <w:rPr>
                <w:rFonts w:ascii="Consolas" w:hAnsi="Consolas"/>
                <w:color w:val="000000"/>
                <w:sz w:val="18"/>
                <w:szCs w:val="18"/>
              </w:rPr>
              <w:t>{</w:t>
            </w:r>
          </w:p>
          <w:p w:rsidR="00A94F75" w:rsidRDefault="008F56B9" w:rsidP="00ED33DE">
            <w:pPr>
              <w:pStyle w:val="HTMLPreformatted"/>
              <w:shd w:val="clear" w:color="auto" w:fill="FFFFFF"/>
              <w:spacing w:line="17" w:lineRule="atLeast"/>
              <w:rPr>
                <w:rFonts w:ascii="Consolas" w:hAnsi="Consolas"/>
                <w:color w:val="008000"/>
                <w:sz w:val="18"/>
                <w:szCs w:val="18"/>
              </w:rPr>
            </w:pPr>
            <w:r w:rsidRPr="00EB6B56">
              <w:rPr>
                <w:rFonts w:ascii="Consolas" w:hAnsi="Consolas"/>
                <w:color w:val="000000"/>
                <w:sz w:val="18"/>
                <w:szCs w:val="18"/>
              </w:rPr>
              <w:t>            </w:t>
            </w:r>
            <w:r w:rsidRPr="00EB6B56">
              <w:rPr>
                <w:rFonts w:ascii="Consolas" w:hAnsi="Consolas"/>
                <w:color w:val="008000"/>
                <w:sz w:val="18"/>
                <w:szCs w:val="18"/>
              </w:rPr>
              <w:t>// Distanz zu den statistischen Werten des aktuell betrachteten Patches</w:t>
            </w:r>
          </w:p>
          <w:p w:rsidR="008F56B9" w:rsidRPr="00931ABF" w:rsidRDefault="00A94F75" w:rsidP="00ED33DE">
            <w:pPr>
              <w:pStyle w:val="HTMLPreformatted"/>
              <w:shd w:val="clear" w:color="auto" w:fill="FFFFFF"/>
              <w:spacing w:line="17" w:lineRule="atLeast"/>
              <w:rPr>
                <w:rFonts w:ascii="Consolas" w:hAnsi="Consolas"/>
                <w:color w:val="000000"/>
                <w:sz w:val="18"/>
                <w:szCs w:val="18"/>
              </w:rPr>
            </w:pPr>
            <w:r w:rsidRPr="00A94F75">
              <w:rPr>
                <w:rFonts w:ascii="Consolas" w:hAnsi="Consolas"/>
                <w:color w:val="000000"/>
                <w:sz w:val="18"/>
                <w:szCs w:val="18"/>
              </w:rPr>
              <w:t>            </w:t>
            </w:r>
            <w:r w:rsidRPr="00931ABF">
              <w:rPr>
                <w:rFonts w:ascii="Consolas" w:hAnsi="Consolas"/>
                <w:color w:val="008000"/>
                <w:sz w:val="18"/>
                <w:szCs w:val="18"/>
              </w:rPr>
              <w:t>//</w:t>
            </w:r>
            <w:r w:rsidR="008F56B9" w:rsidRPr="00931ABF">
              <w:rPr>
                <w:rFonts w:ascii="Consolas" w:hAnsi="Consolas"/>
                <w:color w:val="008000"/>
                <w:sz w:val="18"/>
                <w:szCs w:val="18"/>
              </w:rPr>
              <w:t> berechnen und</w:t>
            </w:r>
            <w:r w:rsidRPr="00931ABF">
              <w:rPr>
                <w:rFonts w:ascii="Consolas" w:hAnsi="Consolas"/>
                <w:color w:val="008000"/>
                <w:sz w:val="18"/>
                <w:szCs w:val="18"/>
              </w:rPr>
              <w:t xml:space="preserve"> in</w:t>
            </w:r>
            <w:r w:rsidR="008F56B9" w:rsidRPr="00931ABF">
              <w:rPr>
                <w:rFonts w:ascii="Consolas" w:hAnsi="Consolas"/>
                <w:color w:val="008000"/>
                <w:sz w:val="18"/>
                <w:szCs w:val="18"/>
              </w:rPr>
              <w:t> Kollektion ablegen</w:t>
            </w:r>
          </w:p>
          <w:p w:rsidR="00A94F75" w:rsidRPr="00931ABF"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distances.Add(combinedStatistic,</w:t>
            </w:r>
          </w:p>
          <w:p w:rsidR="008F56B9" w:rsidRPr="00931ABF" w:rsidRDefault="00A94F75"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sourceStatistic</w:t>
            </w:r>
            <w:r w:rsidR="008F56B9" w:rsidRPr="00931ABF">
              <w:rPr>
                <w:rFonts w:ascii="Consolas" w:hAnsi="Consolas"/>
                <w:color w:val="000000"/>
                <w:sz w:val="18"/>
                <w:szCs w:val="18"/>
              </w:rPr>
              <w:t>.DistanceTo(combinedStatistic.Statistic));</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w:t>
            </w:r>
            <w:r w:rsidRPr="00EB6B56">
              <w:rPr>
                <w:rFonts w:ascii="Consolas" w:hAnsi="Consolas"/>
                <w:color w:val="000000"/>
                <w:sz w:val="18"/>
                <w:szCs w:val="18"/>
              </w:rPr>
              <w: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nach Distanz sortieren</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rPr>
              <w:t>        </w:t>
            </w:r>
            <w:r w:rsidRPr="00EB6B56">
              <w:rPr>
                <w:rFonts w:ascii="Consolas" w:hAnsi="Consolas"/>
                <w:color w:val="008000"/>
                <w:sz w:val="18"/>
                <w:szCs w:val="18"/>
              </w:rPr>
              <w:t>// Kollektion auf die erstren k Elemente reduzieren (take)</w:t>
            </w:r>
          </w:p>
          <w:p w:rsidR="00A94F75"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FF"/>
                <w:sz w:val="18"/>
                <w:szCs w:val="18"/>
                <w:lang w:val="en-US"/>
              </w:rPr>
              <w:t>var</w:t>
            </w:r>
            <w:r w:rsidRPr="00EB6B56">
              <w:rPr>
                <w:rFonts w:ascii="Consolas" w:hAnsi="Consolas"/>
                <w:color w:val="000000"/>
                <w:sz w:val="18"/>
                <w:szCs w:val="18"/>
                <w:lang w:val="en-US"/>
              </w:rPr>
              <w:t> nearestNeighbours = distances</w:t>
            </w:r>
          </w:p>
          <w:p w:rsidR="00A94F75" w:rsidRDefault="00A94F75" w:rsidP="00ED33DE">
            <w:pPr>
              <w:pStyle w:val="HTMLPreformatted"/>
              <w:shd w:val="clear" w:color="auto" w:fill="FFFFFF"/>
              <w:spacing w:line="17" w:lineRule="atLeast"/>
              <w:rPr>
                <w:rFonts w:ascii="Consolas" w:hAnsi="Consolas"/>
                <w:color w:val="000000"/>
                <w:sz w:val="18"/>
                <w:szCs w:val="18"/>
                <w:lang w:val="en-US"/>
              </w:rPr>
            </w:pPr>
            <w:r w:rsidRPr="00EB6B56">
              <w:rPr>
                <w:rFonts w:ascii="Consolas" w:hAnsi="Consolas"/>
                <w:color w:val="000000"/>
                <w:sz w:val="18"/>
                <w:szCs w:val="18"/>
                <w:lang w:val="en-US"/>
              </w:rPr>
              <w:t>            </w:t>
            </w:r>
            <w:r w:rsidR="008F56B9" w:rsidRPr="00EB6B56">
              <w:rPr>
                <w:rFonts w:ascii="Consolas" w:hAnsi="Consolas"/>
                <w:color w:val="000000"/>
                <w:sz w:val="18"/>
                <w:szCs w:val="18"/>
                <w:lang w:val="en-US"/>
              </w:rPr>
              <w:t>.OrderBy(d =&gt; d.Value)</w:t>
            </w:r>
          </w:p>
          <w:p w:rsidR="008F56B9" w:rsidRPr="00931ABF" w:rsidRDefault="00A94F75" w:rsidP="00ED33DE">
            <w:pPr>
              <w:pStyle w:val="HTMLPreformatted"/>
              <w:shd w:val="clear" w:color="auto" w:fill="FFFFFF"/>
              <w:spacing w:line="17" w:lineRule="atLeast"/>
              <w:rPr>
                <w:rFonts w:ascii="Consolas" w:hAnsi="Consolas"/>
                <w:color w:val="000000"/>
                <w:sz w:val="18"/>
                <w:szCs w:val="18"/>
              </w:rPr>
            </w:pPr>
            <w:r w:rsidRPr="00EB6B56">
              <w:rPr>
                <w:rFonts w:ascii="Consolas" w:hAnsi="Consolas"/>
                <w:color w:val="000000"/>
                <w:sz w:val="18"/>
                <w:szCs w:val="18"/>
                <w:lang w:val="en-US"/>
              </w:rPr>
              <w:t>            </w:t>
            </w:r>
            <w:r w:rsidR="008F56B9" w:rsidRPr="00931ABF">
              <w:rPr>
                <w:rFonts w:ascii="Consolas" w:hAnsi="Consolas"/>
                <w:color w:val="000000"/>
                <w:sz w:val="18"/>
                <w:szCs w:val="18"/>
              </w:rPr>
              <w:t>.Take(numberOfNearestNeighbours);</w:t>
            </w:r>
          </w:p>
          <w:p w:rsidR="008F56B9" w:rsidRPr="00931ABF"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xml:space="preserve"> </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931ABF">
              <w:rPr>
                <w:rFonts w:ascii="Consolas" w:hAnsi="Consolas"/>
                <w:color w:val="000000"/>
                <w:sz w:val="18"/>
                <w:szCs w:val="18"/>
              </w:rPr>
              <w:t>        </w:t>
            </w:r>
            <w:r w:rsidRPr="00EB6B56">
              <w:rPr>
                <w:rFonts w:ascii="Consolas" w:hAnsi="Consolas"/>
                <w:color w:val="008000"/>
                <w:sz w:val="18"/>
                <w:szCs w:val="18"/>
              </w:rPr>
              <w:t>// Anzahl Schnee-Bilder unter nächsten Nachbaren bestimmen</w:t>
            </w:r>
          </w:p>
          <w:p w:rsidR="008F56B9" w:rsidRPr="00EB6B56"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snow += nearestNeighbours.Where(nn =&gt; nn.Key.Snow.Value).Count();</w:t>
            </w:r>
          </w:p>
          <w:p w:rsidR="008F56B9" w:rsidRPr="00EB6B56" w:rsidRDefault="008F56B9" w:rsidP="00ED33DE">
            <w:pPr>
              <w:pStyle w:val="HTMLPreformatted"/>
              <w:shd w:val="clear" w:color="auto" w:fill="FFFFFF"/>
              <w:spacing w:line="17" w:lineRule="atLeast"/>
              <w:rPr>
                <w:rFonts w:ascii="Consolas" w:hAnsi="Consolas"/>
                <w:color w:val="000000"/>
                <w:sz w:val="18"/>
                <w:szCs w:val="18"/>
              </w:rPr>
            </w:pPr>
            <w:r w:rsidRPr="00B966FF">
              <w:rPr>
                <w:rFonts w:ascii="Consolas" w:hAnsi="Consolas"/>
                <w:color w:val="000000"/>
                <w:sz w:val="18"/>
                <w:szCs w:val="18"/>
                <w:lang w:val="en-US"/>
              </w:rPr>
              <w:t>        </w:t>
            </w:r>
            <w:r w:rsidRPr="00EB6B56">
              <w:rPr>
                <w:rFonts w:ascii="Consolas" w:hAnsi="Consolas"/>
                <w:color w:val="008000"/>
                <w:sz w:val="18"/>
                <w:szCs w:val="18"/>
              </w:rPr>
              <w:t>// Anzahl Nicht-Schnee-Bilder unter nächsten Nachbaren Bestimmen</w:t>
            </w:r>
          </w:p>
          <w:p w:rsidR="008F56B9" w:rsidRDefault="008F56B9" w:rsidP="00ED33DE">
            <w:pPr>
              <w:pStyle w:val="HTMLPreformatted"/>
              <w:shd w:val="clear" w:color="auto" w:fill="FFFFFF"/>
              <w:spacing w:line="17" w:lineRule="atLeast"/>
              <w:rPr>
                <w:rFonts w:ascii="Consolas" w:hAnsi="Consolas"/>
                <w:color w:val="000000"/>
                <w:sz w:val="18"/>
                <w:szCs w:val="18"/>
                <w:lang w:val="en-US"/>
              </w:rPr>
            </w:pPr>
            <w:r w:rsidRPr="00B966FF">
              <w:rPr>
                <w:rFonts w:ascii="Consolas" w:hAnsi="Consolas"/>
                <w:color w:val="000000"/>
                <w:sz w:val="18"/>
                <w:szCs w:val="18"/>
              </w:rPr>
              <w:t>        </w:t>
            </w:r>
            <w:r w:rsidRPr="00EB6B56">
              <w:rPr>
                <w:rFonts w:ascii="Consolas" w:hAnsi="Consolas"/>
                <w:color w:val="000000"/>
                <w:sz w:val="18"/>
                <w:szCs w:val="18"/>
                <w:lang w:val="en-US"/>
              </w:rPr>
              <w:t>noSnow += nearestNeighbours.Where(nn =&gt; !nn.Key.Snow.Value).Count();</w:t>
            </w:r>
          </w:p>
          <w:p w:rsidR="00A94F75" w:rsidRPr="00EB6B56" w:rsidRDefault="00A94F75" w:rsidP="00ED33DE">
            <w:pPr>
              <w:pStyle w:val="HTMLPreformatted"/>
              <w:shd w:val="clear" w:color="auto" w:fill="FFFFFF"/>
              <w:spacing w:line="17" w:lineRule="atLeast"/>
              <w:rPr>
                <w:rFonts w:ascii="Consolas" w:hAnsi="Consolas"/>
                <w:color w:val="000000"/>
                <w:sz w:val="18"/>
                <w:szCs w:val="18"/>
                <w:lang w:val="en-US"/>
              </w:rPr>
            </w:pPr>
          </w:p>
          <w:p w:rsidR="008F56B9" w:rsidRDefault="00A94F75" w:rsidP="00ED33DE">
            <w:pPr>
              <w:pStyle w:val="HTMLPreformatted"/>
              <w:shd w:val="clear" w:color="auto" w:fill="FFFFFF"/>
              <w:spacing w:line="17" w:lineRule="atLeast"/>
              <w:rPr>
                <w:rFonts w:ascii="Consolas" w:hAnsi="Consolas"/>
                <w:color w:val="000000"/>
                <w:sz w:val="18"/>
                <w:szCs w:val="18"/>
                <w:lang w:val="en-US"/>
              </w:rPr>
            </w:pPr>
            <w:r w:rsidRPr="00A94F75">
              <w:rPr>
                <w:rFonts w:ascii="Consolas" w:hAnsi="Consolas"/>
                <w:color w:val="000000"/>
                <w:sz w:val="18"/>
                <w:szCs w:val="18"/>
                <w:lang w:val="en-US"/>
              </w:rPr>
              <w:t>[…]</w:t>
            </w:r>
          </w:p>
          <w:p w:rsidR="00A94F75" w:rsidRDefault="00A94F75" w:rsidP="00ED33DE">
            <w:pPr>
              <w:pStyle w:val="HTMLPreformatted"/>
              <w:shd w:val="clear" w:color="auto" w:fill="FFFFFF"/>
              <w:spacing w:line="17" w:lineRule="atLeast"/>
              <w:rPr>
                <w:rFonts w:ascii="Consolas" w:hAnsi="Consolas"/>
                <w:color w:val="000000"/>
                <w:sz w:val="18"/>
                <w:szCs w:val="18"/>
              </w:rPr>
            </w:pPr>
          </w:p>
          <w:p w:rsidR="008F56B9" w:rsidRPr="00EB6B56" w:rsidRDefault="008F56B9" w:rsidP="00BC040C">
            <w:pPr>
              <w:pStyle w:val="HTMLPreformatted"/>
              <w:keepNext/>
              <w:shd w:val="clear" w:color="auto" w:fill="FFFFFF"/>
              <w:spacing w:line="17" w:lineRule="atLeast"/>
              <w:rPr>
                <w:rFonts w:ascii="Consolas" w:hAnsi="Consolas"/>
                <w:color w:val="000000"/>
              </w:rPr>
            </w:pPr>
            <w:r w:rsidRPr="00EB6B56">
              <w:rPr>
                <w:rFonts w:ascii="Consolas" w:hAnsi="Consolas"/>
                <w:color w:val="000000"/>
                <w:sz w:val="18"/>
                <w:szCs w:val="18"/>
              </w:rPr>
              <w:t>}</w:t>
            </w:r>
          </w:p>
        </w:tc>
      </w:tr>
    </w:tbl>
    <w:p w:rsidR="00BC040C" w:rsidRDefault="00BC040C" w:rsidP="00BC040C">
      <w:pPr>
        <w:pStyle w:val="Caption"/>
        <w:jc w:val="center"/>
      </w:pPr>
      <w:bookmarkStart w:id="160" w:name="_Toc472593784"/>
      <w:r>
        <w:lastRenderedPageBreak/>
        <w:t xml:space="preserve">Code </w:t>
      </w:r>
      <w:fldSimple w:instr=" SEQ Code \* ARABIC ">
        <w:r w:rsidR="006249AB">
          <w:rPr>
            <w:noProof/>
          </w:rPr>
          <w:t>24</w:t>
        </w:r>
      </w:fldSimple>
      <w:r>
        <w:t>: kNN-Suche für statistische Werte</w:t>
      </w:r>
      <w:bookmarkEnd w:id="160"/>
    </w:p>
    <w:p w:rsidR="0085713F" w:rsidRDefault="0085713F" w:rsidP="0085713F">
      <w:pPr>
        <w:pStyle w:val="Heading3"/>
      </w:pPr>
      <w:bookmarkStart w:id="161" w:name="_Toc472593900"/>
      <w:r>
        <w:t>Benutzerschnittstelle</w:t>
      </w:r>
      <w:bookmarkEnd w:id="161"/>
    </w:p>
    <w:p w:rsidR="00CE5B5A" w:rsidRDefault="00965FA5" w:rsidP="00CE5B5A">
      <w:r>
        <w:t>Um die Resultate der Klassifikation zu visualisieren und die Parameter des Klassifikators zu verändern, wurde die Applikation um ein weiteres Modul erweitert.</w:t>
      </w:r>
    </w:p>
    <w:p w:rsidR="00431E81" w:rsidRDefault="00431E81" w:rsidP="00CE5B5A"/>
    <w:p w:rsidR="00B47735" w:rsidRDefault="00965FA5" w:rsidP="00B47735">
      <w:pPr>
        <w:keepNext/>
        <w:jc w:val="center"/>
      </w:pPr>
      <w:r>
        <w:rPr>
          <w:noProof/>
          <w:lang w:eastAsia="de-CH"/>
        </w:rPr>
        <w:drawing>
          <wp:inline distT="0" distB="0" distL="0" distR="0" wp14:anchorId="5C3CBB07" wp14:editId="4ECFDD77">
            <wp:extent cx="4186800" cy="348722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86800" cy="3487228"/>
                    </a:xfrm>
                    <a:prstGeom prst="rect">
                      <a:avLst/>
                    </a:prstGeom>
                  </pic:spPr>
                </pic:pic>
              </a:graphicData>
            </a:graphic>
          </wp:inline>
        </w:drawing>
      </w:r>
    </w:p>
    <w:p w:rsidR="00965FA5" w:rsidRDefault="00B47735" w:rsidP="00B47735">
      <w:pPr>
        <w:pStyle w:val="Caption"/>
        <w:jc w:val="center"/>
      </w:pPr>
      <w:bookmarkStart w:id="162" w:name="_Toc472593838"/>
      <w:r>
        <w:t xml:space="preserve">Abbildung </w:t>
      </w:r>
      <w:fldSimple w:instr=" SEQ Abbildung \* ARABIC ">
        <w:r w:rsidR="006249AB">
          <w:rPr>
            <w:noProof/>
          </w:rPr>
          <w:t>43</w:t>
        </w:r>
      </w:fldSimple>
      <w:r w:rsidRPr="00D63C66">
        <w:t xml:space="preserve">: Bildschirmfoto des </w:t>
      </w:r>
      <w:r>
        <w:t>kNN Moduls</w:t>
      </w:r>
      <w:r w:rsidRPr="00D63C66">
        <w:t>.</w:t>
      </w:r>
      <w:bookmarkEnd w:id="162"/>
    </w:p>
    <w:p w:rsidR="00972012" w:rsidRDefault="00431E81" w:rsidP="00965FA5">
      <w:r>
        <w:t xml:space="preserve">In dieser Benutzerschnittstelle lässt sich einstellen welche Kameraperspektive getestet wird und wie viele Testbilder geladen werden. Bei der Menge der geladenen Bilder lässt sich konfigurieren in welchem Verhältnis die beiden Kategorien ‘Schnee’ und ‘kein Schnee’ stehen. Dieses Verhältnis lässt sich frei verschieben. Maximal können </w:t>
      </w:r>
      <w:r w:rsidR="00972012">
        <w:t xml:space="preserve">die Kategorien im </w:t>
      </w:r>
      <w:r w:rsidR="00972012">
        <w:lastRenderedPageBreak/>
        <w:t xml:space="preserve">Verhältnis </w:t>
      </w:r>
      <w:r w:rsidR="00863747">
        <w:t>0,5</w:t>
      </w:r>
      <w:r w:rsidR="00972012">
        <w:t xml:space="preserve"> stehen.</w:t>
      </w:r>
      <w:r w:rsidR="00972012" w:rsidRPr="00972012">
        <w:t xml:space="preserve"> </w:t>
      </w:r>
      <w:r w:rsidR="00972012">
        <w:t>Standardeinstellung ist das echte, beobachtete Verhältnis zwischen Schneebildern und schneefreien Bilder</w:t>
      </w:r>
      <w:r w:rsidR="002D45E7">
        <w:t>n</w:t>
      </w:r>
      <w:r w:rsidR="00972012">
        <w:t>, dass nach Erfassen der Stichprobe ersichtlich wurde:</w:t>
      </w:r>
    </w:p>
    <w:p w:rsidR="00972012" w:rsidRDefault="00972012" w:rsidP="00965FA5"/>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972012" w:rsidRPr="00931ABF" w:rsidTr="00BC040C">
        <w:tc>
          <w:tcPr>
            <w:tcW w:w="9055" w:type="dxa"/>
          </w:tcPr>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Gewählte Kamera aus der Liste auslesen</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string</w:t>
            </w:r>
            <w:r w:rsidRPr="00972012">
              <w:rPr>
                <w:rFonts w:ascii="Consolas" w:hAnsi="Consolas"/>
                <w:color w:val="000000"/>
                <w:sz w:val="18"/>
                <w:lang w:val="en-US"/>
              </w:rPr>
              <w:t> selectedCamera = cameraList.SelectedItem </w:t>
            </w:r>
            <w:r w:rsidRPr="00972012">
              <w:rPr>
                <w:rFonts w:ascii="Consolas" w:hAnsi="Consolas"/>
                <w:color w:val="0000FF"/>
                <w:sz w:val="18"/>
                <w:lang w:val="en-US"/>
              </w:rPr>
              <w:t>as</w:t>
            </w:r>
            <w:r w:rsidRPr="00972012">
              <w:rPr>
                <w:rFonts w:ascii="Consolas" w:hAnsi="Consolas"/>
                <w:color w:val="000000"/>
                <w:sz w:val="18"/>
                <w:lang w:val="en-US"/>
              </w:rPr>
              <w:t> </w:t>
            </w:r>
            <w:r w:rsidRPr="00972012">
              <w:rPr>
                <w:rFonts w:ascii="Consolas" w:hAnsi="Consolas"/>
                <w:color w:val="2B91AF"/>
                <w:sz w:val="18"/>
                <w:lang w:val="en-US"/>
              </w:rPr>
              <w:t>String</w:t>
            </w:r>
            <w:r w:rsidRPr="00972012">
              <w:rPr>
                <w:rFonts w:ascii="Consolas" w:hAnsi="Consolas"/>
                <w:color w:val="000000"/>
                <w:sz w:val="18"/>
                <w:lang w:val="en-US"/>
              </w:rPr>
              <w: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total = dataContext.Images</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r w:rsidRPr="00972012">
              <w:rPr>
                <w:rFonts w:ascii="Consolas" w:hAnsi="Consolas"/>
                <w:color w:val="000000"/>
                <w:sz w:val="18"/>
                <w:lang w:val="en-US"/>
              </w:rPr>
              <w:t>.Where(i =&gt; i.Day.Value &amp;&amp; i.Place == selectedCamera).Count();</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Anzahl aller Schneebilder dieser Kamera am Tag auslesen</w:t>
            </w:r>
          </w:p>
          <w:p w:rsid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FF"/>
                <w:sz w:val="18"/>
                <w:lang w:val="en-US"/>
              </w:rPr>
              <w:t>double</w:t>
            </w:r>
            <w:r w:rsidRPr="00972012">
              <w:rPr>
                <w:rFonts w:ascii="Consolas" w:hAnsi="Consolas"/>
                <w:color w:val="000000"/>
                <w:sz w:val="18"/>
                <w:lang w:val="en-US"/>
              </w:rPr>
              <w:t> snow = dataContext.Images</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Pr>
                <w:rFonts w:ascii="Consolas" w:hAnsi="Consolas"/>
                <w:color w:val="000000"/>
                <w:sz w:val="18"/>
                <w:lang w:val="en-US"/>
              </w:rPr>
              <w:t xml:space="preserve">    </w:t>
            </w:r>
            <w:r w:rsidRPr="00972012">
              <w:rPr>
                <w:rFonts w:ascii="Consolas" w:hAnsi="Consolas"/>
                <w:color w:val="000000"/>
                <w:sz w:val="18"/>
                <w:lang w:val="en-US"/>
              </w:rPr>
              <w:t>.Where(i =&gt; i.Day.Value &amp;&amp; i.Place == selectedCamera &amp;&amp; i.Snow.Value).Count();</w:t>
            </w:r>
          </w:p>
          <w:p w:rsidR="00972012" w:rsidRPr="00972012" w:rsidRDefault="00972012" w:rsidP="00972012">
            <w:pPr>
              <w:pStyle w:val="HTMLPreformatted"/>
              <w:shd w:val="clear" w:color="auto" w:fill="FFFFFF"/>
              <w:spacing w:line="204" w:lineRule="auto"/>
              <w:rPr>
                <w:rFonts w:ascii="Consolas" w:hAnsi="Consolas"/>
                <w:color w:val="000000"/>
                <w:sz w:val="18"/>
                <w:lang w:val="en-US"/>
              </w:rPr>
            </w:pPr>
            <w:r w:rsidRPr="00972012">
              <w:rPr>
                <w:rFonts w:ascii="Consolas" w:hAnsi="Consolas"/>
                <w:color w:val="000000"/>
                <w:sz w:val="18"/>
                <w:lang w:val="en-US"/>
              </w:rPr>
              <w:t xml:space="preserve"> </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Verhältnis zwische Schneebildern und schneefreien Bildern</w:t>
            </w:r>
          </w:p>
          <w:p w:rsidR="00972012" w:rsidRPr="00972012" w:rsidRDefault="00972012" w:rsidP="00972012">
            <w:pPr>
              <w:pStyle w:val="HTMLPreformatted"/>
              <w:shd w:val="clear" w:color="auto" w:fill="FFFFFF"/>
              <w:spacing w:line="204" w:lineRule="auto"/>
              <w:rPr>
                <w:rFonts w:ascii="Consolas" w:hAnsi="Consolas"/>
                <w:color w:val="000000"/>
                <w:sz w:val="18"/>
              </w:rPr>
            </w:pPr>
            <w:r w:rsidRPr="00972012">
              <w:rPr>
                <w:rFonts w:ascii="Consolas" w:hAnsi="Consolas"/>
                <w:color w:val="008000"/>
                <w:sz w:val="18"/>
              </w:rPr>
              <w:t>// ausrechenen und dem </w:t>
            </w:r>
            <w:r w:rsidR="00CC715A">
              <w:rPr>
                <w:rFonts w:ascii="Consolas" w:hAnsi="Consolas"/>
                <w:color w:val="008000"/>
                <w:sz w:val="18"/>
              </w:rPr>
              <w:t>Sl</w:t>
            </w:r>
            <w:r w:rsidRPr="00972012">
              <w:rPr>
                <w:rFonts w:ascii="Consolas" w:hAnsi="Consolas"/>
                <w:color w:val="008000"/>
                <w:sz w:val="18"/>
              </w:rPr>
              <w:t>ider zuweisen</w:t>
            </w:r>
          </w:p>
          <w:p w:rsidR="00972012" w:rsidRPr="00931ABF" w:rsidRDefault="00972012" w:rsidP="00C03792">
            <w:pPr>
              <w:pStyle w:val="HTMLPreformatted"/>
              <w:keepNext/>
              <w:shd w:val="clear" w:color="auto" w:fill="FFFFFF"/>
              <w:spacing w:line="204" w:lineRule="auto"/>
              <w:rPr>
                <w:rFonts w:ascii="Consolas" w:hAnsi="Consolas"/>
                <w:color w:val="000000"/>
              </w:rPr>
            </w:pPr>
            <w:r w:rsidRPr="00931ABF">
              <w:rPr>
                <w:rFonts w:ascii="Consolas" w:hAnsi="Consolas"/>
                <w:color w:val="000000"/>
                <w:sz w:val="18"/>
              </w:rPr>
              <w:t>ratio.Value = 100d / total * snow;</w:t>
            </w:r>
          </w:p>
        </w:tc>
      </w:tr>
    </w:tbl>
    <w:p w:rsidR="00B47735" w:rsidRDefault="00C03792" w:rsidP="00C03792">
      <w:pPr>
        <w:pStyle w:val="Caption"/>
        <w:jc w:val="center"/>
      </w:pPr>
      <w:bookmarkStart w:id="163" w:name="_Toc472593785"/>
      <w:r>
        <w:t xml:space="preserve">Code </w:t>
      </w:r>
      <w:fldSimple w:instr=" SEQ Code \* ARABIC ">
        <w:r w:rsidR="006249AB">
          <w:rPr>
            <w:noProof/>
          </w:rPr>
          <w:t>25</w:t>
        </w:r>
      </w:fldSimple>
      <w:r>
        <w:t>: Berechnung des Verhältnisses zwischen Schneebildern und schneefreien Bildern</w:t>
      </w:r>
      <w:bookmarkEnd w:id="163"/>
    </w:p>
    <w:p w:rsidR="005B467C" w:rsidRPr="004F2228" w:rsidRDefault="004F2228" w:rsidP="00965FA5">
      <w:r w:rsidRPr="004F2228">
        <w:t xml:space="preserve">Aus dem gesamten Bildarchiv </w:t>
      </w:r>
      <w:r w:rsidR="004B5F8C">
        <w:t>einer</w:t>
      </w:r>
      <w:r w:rsidRPr="004F2228">
        <w:t xml:space="preserve"> Kamera</w:t>
      </w:r>
      <w:r w:rsidR="004B5F8C">
        <w:t xml:space="preserve">perspektive wird für die Klassifizierung immer eine zufällige Auswahl von Bildern ausgewählt. </w:t>
      </w:r>
      <w:r w:rsidR="00033EA0">
        <w:t xml:space="preserve">Hierbei wird auf </w:t>
      </w:r>
      <w:r w:rsidR="00975319">
        <w:t>der</w:t>
      </w:r>
      <w:r w:rsidR="00033EA0">
        <w:t xml:space="preserve"> Kollektion von Bildern ein Fisher-Yates-Shuffle</w:t>
      </w:r>
      <w:r w:rsidR="00031F95">
        <w:rPr>
          <w:rStyle w:val="FootnoteReference"/>
        </w:rPr>
        <w:footnoteReference w:id="9"/>
      </w:r>
      <w:r w:rsidR="00033EA0">
        <w:t xml:space="preserve"> durchgeführt um die Reihenfolge zu randomisieren.</w:t>
      </w:r>
    </w:p>
    <w:p w:rsidR="00916BB8" w:rsidRDefault="0085713F" w:rsidP="009C5D41">
      <w:pPr>
        <w:pStyle w:val="Heading3"/>
      </w:pPr>
      <w:bookmarkStart w:id="164" w:name="_Toc472593901"/>
      <w:r>
        <w:t>Resultate</w:t>
      </w:r>
      <w:bookmarkEnd w:id="164"/>
    </w:p>
    <w:p w:rsidR="005B467C" w:rsidRDefault="005B467C" w:rsidP="00B33E45">
      <w:r>
        <w:t xml:space="preserve">Während der Klassifizierung zählt die Applikation die korrekt und falsch zugewiesenen Bilder. Unten links in der Benutzerschnittstelle wird das Resultat des F-Tests dargestellt. Zudem kann bei jedem Bild </w:t>
      </w:r>
      <w:r w:rsidR="006A54B9">
        <w:t>abgelesen werden, ob die Klassifizierung erfolgreich war:</w:t>
      </w:r>
    </w:p>
    <w:p w:rsidR="006A54B9" w:rsidRDefault="006A54B9" w:rsidP="00B33E45"/>
    <w:tbl>
      <w:tblPr>
        <w:tblStyle w:val="TableGrid"/>
        <w:tblW w:w="0" w:type="auto"/>
        <w:tblLook w:val="04A0" w:firstRow="1" w:lastRow="0" w:firstColumn="1" w:lastColumn="0" w:noHBand="0" w:noVBand="1"/>
      </w:tblPr>
      <w:tblGrid>
        <w:gridCol w:w="3686"/>
        <w:gridCol w:w="5369"/>
      </w:tblGrid>
      <w:tr w:rsidR="006A54B9" w:rsidTr="00305631">
        <w:tc>
          <w:tcPr>
            <w:tcW w:w="3686" w:type="dxa"/>
          </w:tcPr>
          <w:p w:rsidR="00B47735" w:rsidRDefault="006A54B9" w:rsidP="00B47735">
            <w:pPr>
              <w:keepNext/>
              <w:jc w:val="center"/>
            </w:pPr>
            <w:r w:rsidRPr="006A54B9">
              <w:rPr>
                <w:noProof/>
                <w:lang w:eastAsia="de-CH"/>
              </w:rPr>
              <w:drawing>
                <wp:inline distT="0" distB="0" distL="0" distR="0" wp14:anchorId="58C390E0" wp14:editId="64DDE3B3">
                  <wp:extent cx="1787878" cy="181080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7878" cy="1810800"/>
                          </a:xfrm>
                          <a:prstGeom prst="rect">
                            <a:avLst/>
                          </a:prstGeom>
                        </pic:spPr>
                      </pic:pic>
                    </a:graphicData>
                  </a:graphic>
                </wp:inline>
              </w:drawing>
            </w:r>
          </w:p>
          <w:p w:rsidR="006E1802" w:rsidRDefault="00B47735" w:rsidP="00B47735">
            <w:pPr>
              <w:pStyle w:val="Caption"/>
              <w:jc w:val="center"/>
            </w:pPr>
            <w:bookmarkStart w:id="165" w:name="_Toc472593839"/>
            <w:r>
              <w:t xml:space="preserve">Abbildung </w:t>
            </w:r>
            <w:fldSimple w:instr=" SEQ Abbildung \* ARABIC ">
              <w:r w:rsidR="006249AB">
                <w:rPr>
                  <w:noProof/>
                </w:rPr>
                <w:t>44</w:t>
              </w:r>
            </w:fldSimple>
            <w:r>
              <w:t>: Korrekt klassifiziertes Bild</w:t>
            </w:r>
            <w:bookmarkEnd w:id="165"/>
          </w:p>
        </w:tc>
        <w:tc>
          <w:tcPr>
            <w:tcW w:w="5369" w:type="dxa"/>
          </w:tcPr>
          <w:p w:rsidR="006A54B9" w:rsidRDefault="006E1802" w:rsidP="002D45E7">
            <w:r>
              <w:t>Wenn die korrekte Klasse zugeordnet wird, ist die Informationsleiste grün eingefärbt. In der ersten Zeile stehen die echten Kategorien für dieses Bild (Schnee / Niederschlag / gute Sichtverhältnisse). In der Zeile Darunter werden die zugewiesenen Kategorien aufgeführt.</w:t>
            </w:r>
          </w:p>
        </w:tc>
      </w:tr>
      <w:tr w:rsidR="006A54B9" w:rsidTr="00305631">
        <w:tc>
          <w:tcPr>
            <w:tcW w:w="3686" w:type="dxa"/>
          </w:tcPr>
          <w:p w:rsidR="00B47735" w:rsidRDefault="006E1802" w:rsidP="00B47735">
            <w:pPr>
              <w:keepNext/>
              <w:jc w:val="center"/>
            </w:pPr>
            <w:r w:rsidRPr="006E1802">
              <w:rPr>
                <w:noProof/>
                <w:lang w:eastAsia="de-CH"/>
              </w:rPr>
              <w:drawing>
                <wp:inline distT="0" distB="0" distL="0" distR="0" wp14:anchorId="3F293BA6" wp14:editId="39EAA16A">
                  <wp:extent cx="1787820" cy="1810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7820" cy="1810800"/>
                          </a:xfrm>
                          <a:prstGeom prst="rect">
                            <a:avLst/>
                          </a:prstGeom>
                        </pic:spPr>
                      </pic:pic>
                    </a:graphicData>
                  </a:graphic>
                </wp:inline>
              </w:drawing>
            </w:r>
          </w:p>
          <w:p w:rsidR="006A54B9" w:rsidRDefault="00B47735" w:rsidP="00B47735">
            <w:pPr>
              <w:pStyle w:val="Caption"/>
              <w:jc w:val="center"/>
            </w:pPr>
            <w:bookmarkStart w:id="166" w:name="_Toc472593840"/>
            <w:r>
              <w:t xml:space="preserve">Abbildung </w:t>
            </w:r>
            <w:fldSimple w:instr=" SEQ Abbildung \* ARABIC ">
              <w:r w:rsidR="006249AB">
                <w:rPr>
                  <w:noProof/>
                </w:rPr>
                <w:t>45</w:t>
              </w:r>
            </w:fldSimple>
            <w:r>
              <w:t>: Falsch klassifiziertes Bild</w:t>
            </w:r>
            <w:bookmarkEnd w:id="166"/>
          </w:p>
        </w:tc>
        <w:tc>
          <w:tcPr>
            <w:tcW w:w="5369" w:type="dxa"/>
          </w:tcPr>
          <w:p w:rsidR="006A54B9" w:rsidRDefault="006E1802" w:rsidP="00305631">
            <w:r>
              <w:t xml:space="preserve">Wenn die Klassifikation bezüglich ‘Schnee’ und ‘kein Schnee’ nicht erfolgreich war, ist die Informationsleiste rot eingefärbt. In diesem Beispiel liegt neben der Strasse Schnee. Die zugewiesene Kategorie ist aber ‘kein Schnee’. Zudem </w:t>
            </w:r>
            <w:r w:rsidR="003E7537">
              <w:t>herrschen auf der Aufn</w:t>
            </w:r>
            <w:r w:rsidR="00393433">
              <w:t>a</w:t>
            </w:r>
            <w:r w:rsidR="003E7537">
              <w:t>hme schlechte Lichtverhältnisse (Sonnenbrillen-Symbol). Diese Kategorie wurde ebenfalls falsch zugeordnet. Die falsche Zuordnung bezüglich Lichtverhältnissen trägt nicht zum Resultat des F-Test bei. Die Anzeige der anderen Kategorien kann aber hilfreich sein bei der Untersuchung der Schwachstellen der Klassifizierung.</w:t>
            </w:r>
          </w:p>
        </w:tc>
      </w:tr>
    </w:tbl>
    <w:p w:rsidR="006A54B9" w:rsidRDefault="006A54B9" w:rsidP="00B33E45"/>
    <w:p w:rsidR="006A54B9" w:rsidRDefault="003E7537" w:rsidP="00B33E45">
      <w:r>
        <w:lastRenderedPageBreak/>
        <w:t xml:space="preserve">In einem ersten Durchlauf wurde für die Kameras mvk106 und mvk108 </w:t>
      </w:r>
      <w:r w:rsidR="00A52F2A">
        <w:t xml:space="preserve">eine Klassifizierung </w:t>
      </w:r>
      <w:r w:rsidR="00393433">
        <w:t>von</w:t>
      </w:r>
      <w:r w:rsidR="00A52F2A">
        <w:t xml:space="preserve"> 1000 Bilder</w:t>
      </w:r>
      <w:r w:rsidR="00393433">
        <w:t>n</w:t>
      </w:r>
      <w:r w:rsidR="00A52F2A">
        <w:t xml:space="preserve"> durchgeführt. Das Verhältnis zwischen Schneebildern und schneefreien Bilder</w:t>
      </w:r>
      <w:r w:rsidR="00393433">
        <w:t>n</w:t>
      </w:r>
      <w:r w:rsidR="00A52F2A">
        <w:t xml:space="preserve"> war 0</w:t>
      </w:r>
      <w:r w:rsidR="00863747">
        <w:t>,</w:t>
      </w:r>
      <w:r w:rsidR="00A52F2A">
        <w:t>5. Es wurden also jeweils 500 Bilder der beiden Kategorien betrachtet.</w:t>
      </w:r>
      <w:r w:rsidR="00863747">
        <w:t xml:space="preserve"> Beim kNN-Klassifikator wurden die 7 nächsten Nachbaren berücksichtigt.</w:t>
      </w:r>
    </w:p>
    <w:p w:rsidR="00863747" w:rsidRDefault="00863747"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63747" w:rsidTr="00863747">
        <w:trPr>
          <w:jc w:val="center"/>
        </w:trPr>
        <w:tc>
          <w:tcPr>
            <w:tcW w:w="1843" w:type="dxa"/>
          </w:tcPr>
          <w:p w:rsidR="00863747" w:rsidRDefault="00863747" w:rsidP="00B33E45"/>
        </w:tc>
        <w:tc>
          <w:tcPr>
            <w:tcW w:w="1134" w:type="dxa"/>
          </w:tcPr>
          <w:p w:rsidR="00863747" w:rsidRPr="00863747" w:rsidRDefault="00863747" w:rsidP="00863747">
            <w:pPr>
              <w:jc w:val="center"/>
              <w:rPr>
                <w:b/>
              </w:rPr>
            </w:pPr>
            <w:r w:rsidRPr="00863747">
              <w:rPr>
                <w:b/>
              </w:rPr>
              <w:t>mvk106</w:t>
            </w:r>
          </w:p>
        </w:tc>
        <w:tc>
          <w:tcPr>
            <w:tcW w:w="1134" w:type="dxa"/>
          </w:tcPr>
          <w:p w:rsidR="00863747" w:rsidRPr="00863747" w:rsidRDefault="00863747" w:rsidP="00863747">
            <w:pPr>
              <w:jc w:val="center"/>
              <w:rPr>
                <w:b/>
              </w:rPr>
            </w:pPr>
            <w:r w:rsidRPr="00863747">
              <w:rPr>
                <w:b/>
              </w:rPr>
              <w:t>mvk108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38</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63747" w:rsidTr="00863747">
        <w:trPr>
          <w:jc w:val="center"/>
        </w:trPr>
        <w:tc>
          <w:tcPr>
            <w:tcW w:w="1843" w:type="dxa"/>
          </w:tcPr>
          <w:p w:rsidR="00863747" w:rsidRDefault="00863747" w:rsidP="00863747">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63747" w:rsidTr="00863747">
        <w:trPr>
          <w:jc w:val="center"/>
        </w:trPr>
        <w:tc>
          <w:tcPr>
            <w:tcW w:w="1843" w:type="dxa"/>
          </w:tcPr>
          <w:p w:rsidR="00863747" w:rsidRDefault="00863747" w:rsidP="00863747">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63747" w:rsidRDefault="00863747" w:rsidP="00863747">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863747" w:rsidRDefault="00863747"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863747" w:rsidRDefault="00804574" w:rsidP="00804574">
      <w:pPr>
        <w:pStyle w:val="Caption"/>
        <w:jc w:val="center"/>
      </w:pPr>
      <w:bookmarkStart w:id="167" w:name="_Toc472593792"/>
      <w:r>
        <w:t xml:space="preserve">Tabelle </w:t>
      </w:r>
      <w:fldSimple w:instr=" SEQ Tabelle \* ARABIC ">
        <w:r w:rsidR="006249AB">
          <w:rPr>
            <w:noProof/>
          </w:rPr>
          <w:t>5</w:t>
        </w:r>
      </w:fldSimple>
      <w:r>
        <w:t>: F-Test für die kNN-Klassifikation</w:t>
      </w:r>
      <w:bookmarkEnd w:id="167"/>
    </w:p>
    <w:p w:rsidR="00EC12D8" w:rsidRDefault="00A0325F" w:rsidP="00B33E45">
      <w:r>
        <w:t xml:space="preserve">Der Klassifikator weist bereits in der ersten Ausprägung bemerkenswert viele Bilder der </w:t>
      </w:r>
      <w:r w:rsidR="00393433">
        <w:t>richtigen</w:t>
      </w:r>
      <w:r>
        <w:t xml:space="preserve"> Kategorie zu. Von 1000 Bildern wurden deren 962 beziehungsweise 965 korrekt eingeschätzt. Der Klassi</w:t>
      </w:r>
      <w:r w:rsidR="00393433">
        <w:t>fi</w:t>
      </w:r>
      <w:r>
        <w:t>k</w:t>
      </w:r>
      <w:r w:rsidR="00393433">
        <w:t>a</w:t>
      </w:r>
      <w:r>
        <w:t xml:space="preserve">tor </w:t>
      </w:r>
      <w:r w:rsidR="00E564DD">
        <w:t xml:space="preserve">schwächelt noch bei der Erkennung der Schneebilder. Die Zahl der ‘False </w:t>
      </w:r>
      <w:r w:rsidR="00393433">
        <w:t>Negatives</w:t>
      </w:r>
      <w:r w:rsidR="00E564DD">
        <w:t>’ – Schneebilder denen</w:t>
      </w:r>
      <w:r w:rsidR="00393433">
        <w:t xml:space="preserve"> fälschlicherweise</w:t>
      </w:r>
      <w:r w:rsidR="00E564DD">
        <w:t xml:space="preserve"> die Kategorie ‘kein Schnee’ zugewiesen wurde – ist deutlich höher als di</w:t>
      </w:r>
      <w:r w:rsidR="00EC12D8">
        <w:t>e</w:t>
      </w:r>
      <w:r w:rsidR="00E564DD">
        <w:t xml:space="preserve"> Zahl der ‘False Positives’. Bei diesen schneefreien Bildern ist </w:t>
      </w:r>
      <w:r w:rsidR="00393433">
        <w:t xml:space="preserve">die </w:t>
      </w:r>
      <w:r w:rsidR="00E564DD">
        <w:t>falsche Kategorie zugewiesen worden.</w:t>
      </w:r>
      <w:r w:rsidR="00EC12D8">
        <w:t xml:space="preserve"> Es wäre daher wünschenswert, wenn die ‘Sensitivität’ des Klassifikators höher wäre.</w:t>
      </w:r>
    </w:p>
    <w:p w:rsidR="00EC12D8" w:rsidRDefault="006C3689" w:rsidP="00EC12D8">
      <w:pPr>
        <w:pStyle w:val="Heading3"/>
      </w:pPr>
      <w:bookmarkStart w:id="168" w:name="_Toc472593902"/>
      <w:r>
        <w:t>Optimierung: Median-Kombination</w:t>
      </w:r>
      <w:bookmarkEnd w:id="168"/>
    </w:p>
    <w:p w:rsidR="00321B18" w:rsidRDefault="00A0325F" w:rsidP="00B33E45">
      <w:r>
        <w:t>Bei der ersten Reduktion der statistischen Werte wurden Bilder kombiniert um für ein Zeitfenster typische statistische Werte zu erhalten. Bei der Verschmelzung der Bilder wurden die Bildpunkte aus den Quellbildern über den Mittelwert berechnet. Eine andere Variante wäre diese Kombination über den Medianwert zu machen.</w:t>
      </w:r>
      <w:r w:rsidR="00321B18">
        <w:t xml:space="preserve"> Aus diesem Grund wurde für alle Kameras der Prozess aus</w:t>
      </w:r>
      <w:r w:rsidR="00780C51">
        <w:t xml:space="preserve"> Kapitel</w:t>
      </w:r>
      <w:r w:rsidR="00321B18">
        <w:t xml:space="preserve"> </w:t>
      </w:r>
      <w:r w:rsidR="00780C51">
        <w:fldChar w:fldCharType="begin"/>
      </w:r>
      <w:r w:rsidR="00780C51">
        <w:instrText xml:space="preserve"> REF _Ref472565397 \r \h </w:instrText>
      </w:r>
      <w:r w:rsidR="00780C51">
        <w:fldChar w:fldCharType="separate"/>
      </w:r>
      <w:r w:rsidR="006249AB">
        <w:t>4.9</w:t>
      </w:r>
      <w:r w:rsidR="00780C51">
        <w:fldChar w:fldCharType="end"/>
      </w:r>
      <w:r w:rsidR="00321B18">
        <w:t xml:space="preserve"> erneut durchgeführt. Bei diesem zweiten Durchlauf wurde über den Median kombiniert.</w:t>
      </w:r>
    </w:p>
    <w:p w:rsidR="00321B18" w:rsidRDefault="00321B18" w:rsidP="00B33E45">
      <w:r>
        <w:t>Anschliessend konnte die Klassifikation mit derselben Konfiguration erneut getestet werden:</w:t>
      </w:r>
    </w:p>
    <w:p w:rsidR="00321B18" w:rsidRDefault="00AE3436" w:rsidP="00321B18">
      <w:pPr>
        <w:pStyle w:val="ListParagraph"/>
        <w:numPr>
          <w:ilvl w:val="0"/>
          <w:numId w:val="25"/>
        </w:numPr>
      </w:pPr>
      <w:r>
        <w:t xml:space="preserve">Insgesamt </w:t>
      </w:r>
      <w:r w:rsidR="00321B18">
        <w:t>1000 Bilder. 500 Schneebilder und 500 schneefreie Bilder</w:t>
      </w:r>
    </w:p>
    <w:p w:rsidR="00321B18" w:rsidRDefault="00321B18" w:rsidP="00321B18">
      <w:pPr>
        <w:pStyle w:val="ListParagraph"/>
        <w:numPr>
          <w:ilvl w:val="0"/>
          <w:numId w:val="25"/>
        </w:numPr>
      </w:pPr>
      <w:r>
        <w:t>Berücksichtigung der 7 nächsten Nachbaren</w:t>
      </w:r>
    </w:p>
    <w:p w:rsidR="0032382C" w:rsidRDefault="0032382C" w:rsidP="0032382C"/>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32382C" w:rsidTr="00B966FF">
        <w:trPr>
          <w:jc w:val="center"/>
        </w:trPr>
        <w:tc>
          <w:tcPr>
            <w:tcW w:w="1843" w:type="dxa"/>
          </w:tcPr>
          <w:p w:rsidR="0032382C" w:rsidRDefault="0032382C" w:rsidP="00B966FF"/>
        </w:tc>
        <w:tc>
          <w:tcPr>
            <w:tcW w:w="1134" w:type="dxa"/>
          </w:tcPr>
          <w:p w:rsidR="0032382C" w:rsidRPr="00863747" w:rsidRDefault="0032382C" w:rsidP="00B966FF">
            <w:pPr>
              <w:jc w:val="center"/>
              <w:rPr>
                <w:b/>
              </w:rPr>
            </w:pPr>
            <w:r w:rsidRPr="00863747">
              <w:rPr>
                <w:b/>
              </w:rPr>
              <w:t>mvk106</w:t>
            </w:r>
          </w:p>
        </w:tc>
        <w:tc>
          <w:tcPr>
            <w:tcW w:w="1134" w:type="dxa"/>
          </w:tcPr>
          <w:p w:rsidR="0032382C" w:rsidRPr="00863747" w:rsidRDefault="0032382C" w:rsidP="00B966FF">
            <w:pPr>
              <w:jc w:val="center"/>
              <w:rPr>
                <w:b/>
              </w:rPr>
            </w:pPr>
            <w:r w:rsidRPr="00863747">
              <w:rPr>
                <w:b/>
              </w:rPr>
              <w:t>mvk108</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500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41</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33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5</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32382C" w:rsidRDefault="006C368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459</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w:t>
            </w:r>
            <w:r w:rsidR="006C3689">
              <w:rPr>
                <w:rFonts w:ascii="Calibri" w:hAnsi="Calibri" w:cs="Calibri"/>
                <w:sz w:val="22"/>
                <w:szCs w:val="22"/>
                <w:lang w:val="en-US"/>
              </w:rPr>
              <w:t>7</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0,92</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32382C" w:rsidTr="00B966FF">
        <w:trPr>
          <w:jc w:val="center"/>
        </w:trPr>
        <w:tc>
          <w:tcPr>
            <w:tcW w:w="1843" w:type="dxa"/>
          </w:tcPr>
          <w:p w:rsidR="0032382C" w:rsidRDefault="0032382C"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w:t>
            </w:r>
            <w:r w:rsidR="006C3689">
              <w:rPr>
                <w:rFonts w:ascii="Calibri" w:hAnsi="Calibri" w:cs="Calibri"/>
                <w:sz w:val="22"/>
                <w:szCs w:val="22"/>
                <w:lang w:val="en-US"/>
              </w:rPr>
              <w:t>9</w:t>
            </w:r>
          </w:p>
        </w:tc>
      </w:tr>
      <w:tr w:rsidR="0032382C" w:rsidTr="00B966FF">
        <w:trPr>
          <w:jc w:val="center"/>
        </w:trPr>
        <w:tc>
          <w:tcPr>
            <w:tcW w:w="1843" w:type="dxa"/>
          </w:tcPr>
          <w:p w:rsidR="0032382C" w:rsidRDefault="0032382C"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32382C" w:rsidRDefault="0032382C"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c>
          <w:tcPr>
            <w:tcW w:w="1134" w:type="dxa"/>
          </w:tcPr>
          <w:p w:rsidR="0032382C" w:rsidRDefault="0032382C"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0,96</w:t>
            </w:r>
          </w:p>
        </w:tc>
      </w:tr>
    </w:tbl>
    <w:p w:rsidR="0032382C" w:rsidRDefault="00804574" w:rsidP="00804574">
      <w:pPr>
        <w:pStyle w:val="Caption"/>
        <w:jc w:val="center"/>
      </w:pPr>
      <w:bookmarkStart w:id="169" w:name="_Toc472593793"/>
      <w:r>
        <w:t xml:space="preserve">Tabelle </w:t>
      </w:r>
      <w:fldSimple w:instr=" SEQ Tabelle \* ARABIC ">
        <w:r w:rsidR="006249AB">
          <w:rPr>
            <w:noProof/>
          </w:rPr>
          <w:t>6</w:t>
        </w:r>
      </w:fldSimple>
      <w:r w:rsidRPr="00C24D48">
        <w:t>: F-Test für die kNN-Klassifikation</w:t>
      </w:r>
      <w:r>
        <w:t xml:space="preserve"> mit Median-Kombination</w:t>
      </w:r>
      <w:bookmarkEnd w:id="169"/>
    </w:p>
    <w:p w:rsidR="006C3689" w:rsidRDefault="006C3689" w:rsidP="0032382C">
      <w:r>
        <w:t>Diese Optimierung brachte nicht den erwünschten Effekt. Die Sensitivität wurde nicht erhöht.</w:t>
      </w:r>
    </w:p>
    <w:p w:rsidR="00916BB8" w:rsidRDefault="0055599A" w:rsidP="0055599A">
      <w:pPr>
        <w:pStyle w:val="Heading3"/>
      </w:pPr>
      <w:bookmarkStart w:id="170" w:name="_Toc472593903"/>
      <w:r>
        <w:t xml:space="preserve">Optimierung: </w:t>
      </w:r>
      <w:r w:rsidR="00916BB8" w:rsidRPr="00916BB8">
        <w:t>Input</w:t>
      </w:r>
      <w:r w:rsidR="00C1420E">
        <w:t>bild</w:t>
      </w:r>
      <w:r w:rsidR="00916BB8" w:rsidRPr="00916BB8">
        <w:t xml:space="preserve"> Kombin</w:t>
      </w:r>
      <w:r w:rsidR="008C1929">
        <w:t>ation</w:t>
      </w:r>
      <w:bookmarkEnd w:id="170"/>
    </w:p>
    <w:p w:rsidR="00CC7C76" w:rsidRDefault="00CC7C76" w:rsidP="00A0325F">
      <w:r>
        <w:t>Bei der genaueren Betrachtung</w:t>
      </w:r>
      <w:r w:rsidR="00393433">
        <w:t xml:space="preserve"> der</w:t>
      </w:r>
      <w:r>
        <w:t xml:space="preserve"> falsch klassifizierten Bilder fällt auf, dass </w:t>
      </w:r>
      <w:r w:rsidR="00C1420E">
        <w:t xml:space="preserve">häufig die Bilder betroffen sind, auf denen Fahrzeuge die Sicht auf einen Patch behindern. Da aber Bilder in </w:t>
      </w:r>
      <w:r w:rsidR="00393433">
        <w:t>r</w:t>
      </w:r>
      <w:r w:rsidR="00C1420E">
        <w:t xml:space="preserve">egelmässigen Abständen von den Webcams heruntergeladen werden, ist es möglich das Inputbild aus mehreren Bildern herzustellen. </w:t>
      </w:r>
      <w:r w:rsidR="00290B0D">
        <w:t>Die Idee ist in einem zukünftigen Livebetrieb Bilder in kurzer Reihenfolge von der Webcam herunterzuladen und zu kombinierten. Mit diesem Vorgehen könnten Autos aus den Bilder</w:t>
      </w:r>
      <w:r w:rsidR="00393433">
        <w:t>n</w:t>
      </w:r>
      <w:r w:rsidR="00290B0D">
        <w:t xml:space="preserve"> bereinigt werden.</w:t>
      </w:r>
    </w:p>
    <w:p w:rsidR="00290B0D" w:rsidRDefault="00290B0D" w:rsidP="00A0325F">
      <w:r>
        <w:lastRenderedPageBreak/>
        <w:t xml:space="preserve">Der Klassifikator wurde darum um einen weiteren Parameter erweitert: </w:t>
      </w:r>
      <w:r w:rsidR="00A71251">
        <w:t>Anzahl Quellen. Dieser Parameter steuert wie viele Inputbilder für die Klassifizierung herangezogen werden. Es werden zeitlich unmittelbar angrenzende (ältere und jüngere) Bilder aus dem Archiv geladen und mit de</w:t>
      </w:r>
      <w:r w:rsidR="00393433">
        <w:t>m bestehenden</w:t>
      </w:r>
      <w:r w:rsidR="00A71251">
        <w:t xml:space="preserve"> Klassifikator bearbeitet. Das Heraussuchen und Kombinieren der Bilder sieht so aus:</w:t>
      </w:r>
    </w:p>
    <w:p w:rsidR="00A71251" w:rsidRDefault="00A71251" w:rsidP="00A0325F"/>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5"/>
      </w:tblGrid>
      <w:tr w:rsidR="00A71251" w:rsidRPr="002D45E7" w:rsidTr="00C03792">
        <w:tc>
          <w:tcPr>
            <w:tcW w:w="9055" w:type="dxa"/>
          </w:tcPr>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8000"/>
                <w:sz w:val="18"/>
              </w:rPr>
              <w:t>// Falls mehr als ein Bild für die Klassifizierung berücksichtigt werden soll</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FF"/>
                <w:sz w:val="18"/>
              </w:rPr>
              <w:t>if</w:t>
            </w:r>
            <w:r w:rsidRPr="00B966FF">
              <w:rPr>
                <w:rFonts w:ascii="Consolas" w:hAnsi="Consolas"/>
                <w:color w:val="000000"/>
                <w:sz w:val="18"/>
              </w:rPr>
              <w:t> (numberOfSources &gt; 1)</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Leere Liste für die Dateinamen der Bilder erstellen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 sourcesFileNames = </w:t>
            </w:r>
            <w:r w:rsidRPr="00CB5068">
              <w:rPr>
                <w:rFonts w:ascii="Consolas" w:hAnsi="Consolas"/>
                <w:color w:val="0000FF"/>
                <w:sz w:val="18"/>
                <w:lang w:val="en-US"/>
              </w:rPr>
              <w:t>new</w:t>
            </w:r>
            <w:r w:rsidRPr="00CB5068">
              <w:rPr>
                <w:rFonts w:ascii="Consolas" w:hAnsi="Consolas"/>
                <w:color w:val="000000"/>
                <w:sz w:val="18"/>
                <w:lang w:val="en-US"/>
              </w:rPr>
              <w:t> </w:t>
            </w:r>
            <w:r w:rsidRPr="00CB5068">
              <w:rPr>
                <w:rFonts w:ascii="Consolas" w:hAnsi="Consolas"/>
                <w:color w:val="2B91AF"/>
                <w:sz w:val="18"/>
                <w:lang w:val="en-US"/>
              </w:rPr>
              <w:t>List</w:t>
            </w:r>
            <w:r w:rsidRPr="00CB5068">
              <w:rPr>
                <w:rFonts w:ascii="Consolas" w:hAnsi="Consolas"/>
                <w:color w:val="000000"/>
                <w:sz w:val="18"/>
                <w:lang w:val="en-US"/>
              </w:rPr>
              <w:t>&lt;</w:t>
            </w:r>
            <w:r w:rsidRPr="00CB5068">
              <w:rPr>
                <w:rFonts w:ascii="Consolas" w:hAnsi="Consolas"/>
                <w:color w:val="0000FF"/>
                <w:sz w:val="18"/>
                <w:lang w:val="en-US"/>
              </w:rPr>
              <w:t>string</w:t>
            </w:r>
            <w:r w:rsidRPr="00CB5068">
              <w:rPr>
                <w:rFonts w:ascii="Consolas" w:hAnsi="Consolas"/>
                <w:color w:val="000000"/>
                <w:sz w:val="18"/>
                <w:lang w:val="en-US"/>
              </w:rPr>
              <w:t>&gt;();</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Das aktuell betrachtete Bild zur Liste hinzufügen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sourcesFileNames.Add(classificationViewModel.Image.FileName);</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Bestimmen wie viele ältere und jüngere Bilder geladen werden sollen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B966FF">
              <w:rPr>
                <w:rFonts w:ascii="Consolas" w:hAnsi="Consolas"/>
                <w:color w:val="0000FF"/>
                <w:sz w:val="18"/>
              </w:rPr>
              <w:t>int</w:t>
            </w:r>
            <w:r w:rsidRPr="00B966FF">
              <w:rPr>
                <w:rFonts w:ascii="Consolas" w:hAnsi="Consolas"/>
                <w:color w:val="000000"/>
                <w:sz w:val="18"/>
              </w:rPr>
              <w:t> numberOfSourcesToFind = (numberOfSources - 1) / 2;</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Nächst ältere Bilder suchen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r w:rsidRPr="00B966FF">
              <w:rPr>
                <w:rFonts w:ascii="Consolas" w:hAnsi="Consolas"/>
                <w:color w:val="0000FF"/>
                <w:sz w:val="18"/>
              </w:rPr>
              <w:t>var</w:t>
            </w:r>
            <w:r w:rsidRPr="00B966FF">
              <w:rPr>
                <w:rFonts w:ascii="Consolas" w:hAnsi="Consolas"/>
                <w:color w:val="000000"/>
                <w:sz w:val="18"/>
              </w:rPr>
              <w:t> olderImages = dataContext.Images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deren Aufnahmezeutpunkt kleiner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r w:rsidRPr="00CB5068">
              <w:rPr>
                <w:rFonts w:ascii="Consolas" w:hAnsi="Consolas"/>
                <w:color w:val="000000"/>
                <w:sz w:val="18"/>
                <w:lang w:val="en-US"/>
              </w:rPr>
              <w:t>.Where(i =&gt;  i.UnixTime &lt; classificationViewModel.Image.UnixTime)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Absteigend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.OrderByDescending(i =&gt; i.UnixTime)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931AB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r w:rsidRPr="00931ABF">
              <w:rPr>
                <w:rFonts w:ascii="Consolas" w:hAnsi="Consolas"/>
                <w:color w:val="000000"/>
                <w:sz w:val="18"/>
              </w:rPr>
              <w:t>.Take(numberOfSourcesToFind);</w:t>
            </w:r>
          </w:p>
          <w:p w:rsidR="00CB5068" w:rsidRPr="00931ABF" w:rsidRDefault="00CB5068" w:rsidP="00CB5068">
            <w:pPr>
              <w:pStyle w:val="HTMLPreformatted"/>
              <w:shd w:val="clear" w:color="auto" w:fill="FFFFFF"/>
              <w:spacing w:line="204" w:lineRule="auto"/>
              <w:rPr>
                <w:rFonts w:ascii="Consolas" w:hAnsi="Consolas"/>
                <w:color w:val="000000"/>
                <w:sz w:val="18"/>
              </w:rPr>
            </w:pPr>
            <w:r w:rsidRPr="00931ABF">
              <w:rPr>
                <w:rFonts w:ascii="Consolas" w:hAnsi="Consolas"/>
                <w:color w:val="000000"/>
                <w:sz w:val="18"/>
              </w:rPr>
              <w:t xml:space="preserve"> </w:t>
            </w:r>
          </w:p>
          <w:p w:rsidR="00CB5068" w:rsidRPr="00931ABF" w:rsidRDefault="00CB5068" w:rsidP="00CB5068">
            <w:pPr>
              <w:pStyle w:val="HTMLPreformatted"/>
              <w:shd w:val="clear" w:color="auto" w:fill="FFFFFF"/>
              <w:spacing w:line="204" w:lineRule="auto"/>
              <w:rPr>
                <w:rFonts w:ascii="Consolas" w:hAnsi="Consolas"/>
                <w:color w:val="000000"/>
                <w:sz w:val="18"/>
              </w:rPr>
            </w:pPr>
            <w:r w:rsidRPr="00931ABF">
              <w:rPr>
                <w:rFonts w:ascii="Consolas" w:hAnsi="Consolas"/>
                <w:color w:val="000000"/>
                <w:sz w:val="18"/>
              </w:rPr>
              <w:t>    </w:t>
            </w:r>
            <w:r w:rsidRPr="00931ABF">
              <w:rPr>
                <w:rFonts w:ascii="Consolas" w:hAnsi="Consolas"/>
                <w:color w:val="0000FF"/>
                <w:sz w:val="18"/>
              </w:rPr>
              <w:t>var</w:t>
            </w:r>
            <w:r w:rsidRPr="00931ABF">
              <w:rPr>
                <w:rFonts w:ascii="Consolas" w:hAnsi="Consolas"/>
                <w:color w:val="000000"/>
                <w:sz w:val="18"/>
              </w:rPr>
              <w:t> newerImages = dataContext.Images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931ABF">
              <w:rPr>
                <w:rFonts w:ascii="Consolas" w:hAnsi="Consolas"/>
                <w:color w:val="000000"/>
                <w:sz w:val="18"/>
              </w:rPr>
              <w:t>        </w:t>
            </w:r>
            <w:r w:rsidRPr="00CB5068">
              <w:rPr>
                <w:rFonts w:ascii="Consolas" w:hAnsi="Consolas"/>
                <w:color w:val="008000"/>
                <w:sz w:val="18"/>
              </w:rPr>
              <w:t>// Alle Bilder deren Aufnahmeze</w:t>
            </w:r>
            <w:r>
              <w:rPr>
                <w:rFonts w:ascii="Consolas" w:hAnsi="Consolas"/>
                <w:color w:val="008000"/>
                <w:sz w:val="18"/>
              </w:rPr>
              <w:t>i</w:t>
            </w:r>
            <w:r w:rsidRPr="00CB5068">
              <w:rPr>
                <w:rFonts w:ascii="Consolas" w:hAnsi="Consolas"/>
                <w:color w:val="008000"/>
                <w:sz w:val="18"/>
              </w:rPr>
              <w:t>tpunkt grösser ist als des aktuellen</w:t>
            </w:r>
          </w:p>
          <w:p w:rsid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rPr>
              <w:t>        </w:t>
            </w:r>
            <w:r w:rsidRPr="00CB5068">
              <w:rPr>
                <w:rFonts w:ascii="Consolas" w:hAnsi="Consolas"/>
                <w:color w:val="000000"/>
                <w:sz w:val="18"/>
                <w:lang w:val="en-US"/>
              </w:rPr>
              <w:t>.Where(i =&gt; i.UnixTime &gt; classificationViewModel.Image.UnixTime)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8000"/>
                <w:sz w:val="18"/>
              </w:rPr>
              <w:t>// Aufsteigend nach Aufnahmezeitpunkt sortieren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.OrderBy(i =&gt; i.UnixTime)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Vorbestimmte Menge laden</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.Take(numberOfSourcesToFind);</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Ältere und jüngere in eine Kollektion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FF"/>
                <w:sz w:val="18"/>
                <w:lang w:val="en-US"/>
              </w:rPr>
              <w:t>var</w:t>
            </w:r>
            <w:r w:rsidRPr="00CB5068">
              <w:rPr>
                <w:rFonts w:ascii="Consolas" w:hAnsi="Consolas"/>
                <w:color w:val="000000"/>
                <w:sz w:val="18"/>
                <w:lang w:val="en-US"/>
              </w:rPr>
              <w:t> additionalSources = olderImages.Concat(newerImages);</w:t>
            </w:r>
          </w:p>
          <w:p w:rsidR="00CB5068" w:rsidRDefault="00CB5068" w:rsidP="00CB5068">
            <w:pPr>
              <w:pStyle w:val="HTMLPreformatted"/>
              <w:shd w:val="clear" w:color="auto" w:fill="FFFFFF"/>
              <w:spacing w:line="204" w:lineRule="auto"/>
              <w:rPr>
                <w:rFonts w:ascii="Consolas" w:hAnsi="Consolas"/>
                <w:color w:val="000000"/>
                <w:sz w:val="18"/>
                <w:lang w:val="en-US"/>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lang w:val="en-US"/>
              </w:rPr>
              <w:t>    </w:t>
            </w:r>
            <w:r w:rsidRPr="00CB5068">
              <w:rPr>
                <w:rFonts w:ascii="Consolas" w:hAnsi="Consolas"/>
                <w:color w:val="008000"/>
                <w:sz w:val="18"/>
              </w:rPr>
              <w:t>// Alle gefundenen Bilder in Liste aufnehmen</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FF"/>
                <w:sz w:val="18"/>
                <w:lang w:val="en-US"/>
              </w:rPr>
              <w:t>foreach</w:t>
            </w:r>
            <w:r w:rsidRPr="00CB5068">
              <w:rPr>
                <w:rFonts w:ascii="Consolas" w:hAnsi="Consolas"/>
                <w:color w:val="000000"/>
                <w:sz w:val="18"/>
                <w:lang w:val="en-US"/>
              </w:rPr>
              <w:t> (</w:t>
            </w:r>
            <w:r w:rsidRPr="00CB5068">
              <w:rPr>
                <w:rFonts w:ascii="Consolas" w:hAnsi="Consolas"/>
                <w:color w:val="0000FF"/>
                <w:sz w:val="18"/>
                <w:lang w:val="en-US"/>
              </w:rPr>
              <w:t>var</w:t>
            </w:r>
            <w:r w:rsidRPr="00CB5068">
              <w:rPr>
                <w:rFonts w:ascii="Consolas" w:hAnsi="Consolas"/>
                <w:color w:val="000000"/>
                <w:sz w:val="18"/>
                <w:lang w:val="en-US"/>
              </w:rPr>
              <w:t> image </w:t>
            </w:r>
            <w:r w:rsidRPr="00CB5068">
              <w:rPr>
                <w:rFonts w:ascii="Consolas" w:hAnsi="Consolas"/>
                <w:color w:val="0000FF"/>
                <w:sz w:val="18"/>
                <w:lang w:val="en-US"/>
              </w:rPr>
              <w:t>in</w:t>
            </w:r>
            <w:r w:rsidRPr="00CB5068">
              <w:rPr>
                <w:rFonts w:ascii="Consolas" w:hAnsi="Consolas"/>
                <w:color w:val="000000"/>
                <w:sz w:val="18"/>
                <w:lang w:val="en-US"/>
              </w:rPr>
              <w:t> additionalSources)</w:t>
            </w: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lang w:val="en-US"/>
              </w:rPr>
              <w:t>    </w:t>
            </w:r>
            <w:r w:rsidRPr="00CB5068">
              <w:rPr>
                <w:rFonts w:ascii="Consolas" w:hAnsi="Consolas"/>
                <w:color w:val="000000"/>
                <w:sz w:val="18"/>
              </w:rPr>
              <w:t>{</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sourcesFileNames.Add(image.FileName);</w:t>
            </w:r>
          </w:p>
          <w:p w:rsidR="00CB5068" w:rsidRPr="00B966FF" w:rsidRDefault="00CB5068" w:rsidP="00CB5068">
            <w:pPr>
              <w:pStyle w:val="HTMLPreformatted"/>
              <w:shd w:val="clear" w:color="auto" w:fill="FFFFFF"/>
              <w:spacing w:line="204" w:lineRule="auto"/>
              <w:rPr>
                <w:rFonts w:ascii="Consolas" w:hAnsi="Consolas"/>
                <w:color w:val="000000"/>
                <w:sz w:val="18"/>
              </w:rPr>
            </w:pPr>
            <w:r w:rsidRPr="00B966FF">
              <w:rPr>
                <w:rFonts w:ascii="Consolas" w:hAnsi="Consolas"/>
                <w:color w:val="000000"/>
                <w:sz w:val="18"/>
              </w:rPr>
              <w:t>    }</w:t>
            </w:r>
          </w:p>
          <w:p w:rsidR="00CB5068" w:rsidRPr="00B966FF" w:rsidRDefault="00CB5068" w:rsidP="00CB5068">
            <w:pPr>
              <w:pStyle w:val="HTMLPreformatted"/>
              <w:shd w:val="clear" w:color="auto" w:fill="FFFFFF"/>
              <w:spacing w:line="204" w:lineRule="auto"/>
              <w:rPr>
                <w:rFonts w:ascii="Consolas" w:hAnsi="Consolas"/>
                <w:color w:val="000000"/>
                <w:sz w:val="18"/>
              </w:rPr>
            </w:pPr>
          </w:p>
          <w:p w:rsidR="00CB5068" w:rsidRPr="00CB5068" w:rsidRDefault="00CB5068" w:rsidP="00CB5068">
            <w:pPr>
              <w:pStyle w:val="HTMLPreformatted"/>
              <w:shd w:val="clear" w:color="auto" w:fill="FFFFFF"/>
              <w:spacing w:line="204" w:lineRule="auto"/>
              <w:rPr>
                <w:rFonts w:ascii="Consolas" w:hAnsi="Consolas"/>
                <w:color w:val="000000"/>
                <w:sz w:val="18"/>
              </w:rPr>
            </w:pPr>
            <w:r w:rsidRPr="00CB5068">
              <w:rPr>
                <w:rFonts w:ascii="Consolas" w:hAnsi="Consolas"/>
                <w:color w:val="000000"/>
                <w:sz w:val="18"/>
              </w:rPr>
              <w:t>    </w:t>
            </w:r>
            <w:r w:rsidRPr="00CB5068">
              <w:rPr>
                <w:rFonts w:ascii="Consolas" w:hAnsi="Consolas"/>
                <w:color w:val="008000"/>
                <w:sz w:val="18"/>
              </w:rPr>
              <w:t>// Alle Bilder mit der Median-Methode kombinieren und in Bitmap umwandeln</w:t>
            </w:r>
          </w:p>
          <w:p w:rsidR="00CB5068" w:rsidRDefault="00CB5068" w:rsidP="00CB5068">
            <w:pPr>
              <w:pStyle w:val="HTMLPreformatted"/>
              <w:shd w:val="clear" w:color="auto" w:fill="FFFFFF"/>
              <w:spacing w:line="204" w:lineRule="auto"/>
              <w:rPr>
                <w:rFonts w:ascii="Consolas" w:hAnsi="Consolas"/>
                <w:color w:val="000000"/>
                <w:sz w:val="18"/>
                <w:lang w:val="en-US"/>
              </w:rPr>
            </w:pPr>
            <w:r w:rsidRPr="00CB5068">
              <w:rPr>
                <w:rFonts w:ascii="Consolas" w:hAnsi="Consolas"/>
                <w:color w:val="000000"/>
                <w:sz w:val="18"/>
              </w:rPr>
              <w:t>    </w:t>
            </w:r>
            <w:r w:rsidRPr="00CB5068">
              <w:rPr>
                <w:rFonts w:ascii="Consolas" w:hAnsi="Consolas"/>
                <w:color w:val="000000"/>
                <w:sz w:val="18"/>
                <w:lang w:val="en-US"/>
              </w:rPr>
              <w:t>bitmap = </w:t>
            </w:r>
            <w:r w:rsidRPr="00CB5068">
              <w:rPr>
                <w:rFonts w:ascii="Consolas" w:hAnsi="Consolas"/>
                <w:color w:val="2B91AF"/>
                <w:sz w:val="18"/>
                <w:lang w:val="en-US"/>
              </w:rPr>
              <w:t>OpenCVHelper</w:t>
            </w:r>
            <w:r w:rsidRPr="00CB5068">
              <w:rPr>
                <w:rFonts w:ascii="Consolas" w:hAnsi="Consolas"/>
                <w:color w:val="000000"/>
                <w:sz w:val="18"/>
                <w:lang w:val="en-US"/>
              </w:rPr>
              <w:t>.BitmapToBitmapImage(</w:t>
            </w:r>
          </w:p>
          <w:p w:rsidR="00CB5068" w:rsidRPr="00CB5068" w:rsidRDefault="00CB5068" w:rsidP="00CB5068">
            <w:pPr>
              <w:pStyle w:val="HTMLPreformatted"/>
              <w:shd w:val="clear" w:color="auto" w:fill="FFFFFF"/>
              <w:spacing w:line="204" w:lineRule="auto"/>
              <w:rPr>
                <w:rFonts w:ascii="Consolas" w:hAnsi="Consolas"/>
                <w:color w:val="000000"/>
                <w:sz w:val="18"/>
                <w:lang w:val="en-US"/>
              </w:rPr>
            </w:pPr>
            <w:r w:rsidRPr="00B966FF">
              <w:rPr>
                <w:rFonts w:ascii="Consolas" w:hAnsi="Consolas"/>
                <w:color w:val="000000"/>
                <w:sz w:val="18"/>
                <w:lang w:val="en-US"/>
              </w:rPr>
              <w:t>        </w:t>
            </w:r>
            <w:r w:rsidRPr="00CB5068">
              <w:rPr>
                <w:rFonts w:ascii="Consolas" w:hAnsi="Consolas"/>
                <w:color w:val="000000"/>
                <w:sz w:val="18"/>
                <w:lang w:val="en-US"/>
              </w:rPr>
              <w:t>openCVHelper.CombineImagesMedian(sourcesFileNames).Bitmap);</w:t>
            </w:r>
          </w:p>
          <w:p w:rsidR="00A71251" w:rsidRPr="00780C51" w:rsidRDefault="00CB5068" w:rsidP="00C03792">
            <w:pPr>
              <w:pStyle w:val="HTMLPreformatted"/>
              <w:keepNext/>
              <w:shd w:val="clear" w:color="auto" w:fill="FFFFFF"/>
              <w:spacing w:line="204" w:lineRule="auto"/>
              <w:rPr>
                <w:rFonts w:ascii="Consolas" w:hAnsi="Consolas"/>
                <w:color w:val="000000"/>
                <w:lang w:val="en-US"/>
              </w:rPr>
            </w:pPr>
            <w:r w:rsidRPr="00780C51">
              <w:rPr>
                <w:rFonts w:ascii="Consolas" w:hAnsi="Consolas"/>
                <w:color w:val="000000"/>
                <w:sz w:val="18"/>
                <w:lang w:val="en-US"/>
              </w:rPr>
              <w:t>}</w:t>
            </w:r>
          </w:p>
        </w:tc>
      </w:tr>
    </w:tbl>
    <w:p w:rsidR="00A71251" w:rsidRDefault="00C03792" w:rsidP="00C03792">
      <w:pPr>
        <w:pStyle w:val="Caption"/>
        <w:jc w:val="center"/>
      </w:pPr>
      <w:bookmarkStart w:id="171" w:name="_Toc472593786"/>
      <w:r>
        <w:t xml:space="preserve">Code </w:t>
      </w:r>
      <w:fldSimple w:instr=" SEQ Code \* ARABIC ">
        <w:r w:rsidR="006249AB">
          <w:rPr>
            <w:noProof/>
          </w:rPr>
          <w:t>26</w:t>
        </w:r>
      </w:fldSimple>
      <w:r>
        <w:t>: Inputbilder kombinieren für die kNN-Suche</w:t>
      </w:r>
      <w:bookmarkEnd w:id="171"/>
    </w:p>
    <w:p w:rsidR="00A71251" w:rsidRDefault="00FC58B6" w:rsidP="00A0325F">
      <w:r>
        <w:t xml:space="preserve">Mit dieser Erweiterung wurde der </w:t>
      </w:r>
      <w:r w:rsidR="00393433">
        <w:t xml:space="preserve">Klassifikator </w:t>
      </w:r>
      <w:r>
        <w:t xml:space="preserve">erneut mit </w:t>
      </w:r>
      <w:r w:rsidR="00AE3436">
        <w:t>folgenden Parametern getestet:</w:t>
      </w:r>
    </w:p>
    <w:p w:rsidR="00AE3436" w:rsidRDefault="00AE3436" w:rsidP="00AE3436">
      <w:pPr>
        <w:pStyle w:val="ListParagraph"/>
        <w:numPr>
          <w:ilvl w:val="0"/>
          <w:numId w:val="25"/>
        </w:numPr>
      </w:pPr>
      <w:r>
        <w:t>Insgesamt 1000 Bilder. 500 Schneebilder und 500 schneefreie Bilder</w:t>
      </w:r>
    </w:p>
    <w:p w:rsidR="003E0C81" w:rsidRDefault="008C1929" w:rsidP="00AE3436">
      <w:pPr>
        <w:pStyle w:val="ListParagraph"/>
        <w:numPr>
          <w:ilvl w:val="0"/>
          <w:numId w:val="25"/>
        </w:numPr>
      </w:pPr>
      <w:r>
        <w:t>Statistische Werte aus der Mittelwert-Kombination</w:t>
      </w:r>
    </w:p>
    <w:p w:rsidR="00AE3436" w:rsidRDefault="00AE3436" w:rsidP="00AE3436">
      <w:pPr>
        <w:pStyle w:val="ListParagraph"/>
        <w:numPr>
          <w:ilvl w:val="0"/>
          <w:numId w:val="25"/>
        </w:numPr>
      </w:pPr>
      <w:r>
        <w:t>Berücksichtigung der 7 nächsten Nachbaren</w:t>
      </w:r>
    </w:p>
    <w:p w:rsidR="00AE3436" w:rsidRDefault="00AE3436" w:rsidP="00AE3436">
      <w:pPr>
        <w:pStyle w:val="ListParagraph"/>
        <w:numPr>
          <w:ilvl w:val="0"/>
          <w:numId w:val="25"/>
        </w:numPr>
      </w:pPr>
      <w:r>
        <w:t>3 Inputbilder: Berücksichtigung eines älteren und eines jüngeren Bildes</w:t>
      </w:r>
    </w:p>
    <w:p w:rsidR="00AE3436" w:rsidRDefault="00AE3436" w:rsidP="00AE3436"/>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AE3436" w:rsidTr="00B966FF">
        <w:trPr>
          <w:jc w:val="center"/>
        </w:trPr>
        <w:tc>
          <w:tcPr>
            <w:tcW w:w="1843" w:type="dxa"/>
          </w:tcPr>
          <w:p w:rsidR="00AE3436" w:rsidRDefault="00AE3436" w:rsidP="00B966FF"/>
        </w:tc>
        <w:tc>
          <w:tcPr>
            <w:tcW w:w="1134" w:type="dxa"/>
          </w:tcPr>
          <w:p w:rsidR="00AE3436" w:rsidRPr="00863747" w:rsidRDefault="00AE3436" w:rsidP="00B966FF">
            <w:pPr>
              <w:jc w:val="center"/>
              <w:rPr>
                <w:b/>
              </w:rPr>
            </w:pPr>
            <w:r w:rsidRPr="00863747">
              <w:rPr>
                <w:b/>
              </w:rPr>
              <w:t>mvk106</w:t>
            </w:r>
          </w:p>
        </w:tc>
        <w:tc>
          <w:tcPr>
            <w:tcW w:w="1134" w:type="dxa"/>
          </w:tcPr>
          <w:p w:rsidR="00AE3436" w:rsidRPr="00863747" w:rsidRDefault="00AE3436" w:rsidP="00B966FF">
            <w:pPr>
              <w:jc w:val="center"/>
              <w:rPr>
                <w:b/>
              </w:rPr>
            </w:pPr>
            <w:r w:rsidRPr="00863747">
              <w:rPr>
                <w:b/>
              </w:rPr>
              <w:t>mvk108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492</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Negatives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43</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26</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False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8</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True Positives</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457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474</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r w:rsidR="00AE3436" w:rsidTr="00B966FF">
        <w:trPr>
          <w:jc w:val="center"/>
        </w:trPr>
        <w:tc>
          <w:tcPr>
            <w:tcW w:w="1843" w:type="dxa"/>
          </w:tcPr>
          <w:p w:rsidR="00AE3436" w:rsidRDefault="00AE3436" w:rsidP="00B966FF">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c>
          <w:tcPr>
            <w:tcW w:w="1134" w:type="dxa"/>
          </w:tcPr>
          <w:p w:rsidR="00AE3436" w:rsidRDefault="00F9067D"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AE3436" w:rsidTr="00B966FF">
        <w:trPr>
          <w:jc w:val="center"/>
        </w:trPr>
        <w:tc>
          <w:tcPr>
            <w:tcW w:w="1843" w:type="dxa"/>
          </w:tcPr>
          <w:p w:rsidR="00AE3436" w:rsidRDefault="00AE3436" w:rsidP="00B966FF">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AE3436" w:rsidRDefault="00F855A9" w:rsidP="00B966FF">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c>
          <w:tcPr>
            <w:tcW w:w="1134" w:type="dxa"/>
          </w:tcPr>
          <w:p w:rsidR="00AE3436" w:rsidRDefault="00F9067D" w:rsidP="00804574">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0,97</w:t>
            </w:r>
          </w:p>
        </w:tc>
      </w:tr>
    </w:tbl>
    <w:p w:rsidR="00AE3436" w:rsidRDefault="00804574" w:rsidP="00804574">
      <w:pPr>
        <w:pStyle w:val="Caption"/>
        <w:jc w:val="center"/>
      </w:pPr>
      <w:bookmarkStart w:id="172" w:name="_Toc472593794"/>
      <w:r>
        <w:t xml:space="preserve">Tabelle </w:t>
      </w:r>
      <w:fldSimple w:instr=" SEQ Tabelle \* ARABIC ">
        <w:r w:rsidR="006249AB">
          <w:rPr>
            <w:noProof/>
          </w:rPr>
          <w:t>7</w:t>
        </w:r>
      </w:fldSimple>
      <w:r w:rsidRPr="000B3296">
        <w:t xml:space="preserve">: F-Test für die kNN-Klassifikation mit </w:t>
      </w:r>
      <w:r>
        <w:t>Input</w:t>
      </w:r>
      <w:r w:rsidRPr="000B3296">
        <w:t>-Kombination</w:t>
      </w:r>
      <w:bookmarkEnd w:id="172"/>
    </w:p>
    <w:p w:rsidR="00916BB8" w:rsidRDefault="003F2DD7" w:rsidP="003F2DD7">
      <w:pPr>
        <w:pStyle w:val="Heading3"/>
      </w:pPr>
      <w:bookmarkStart w:id="173" w:name="_Toc472593904"/>
      <w:r>
        <w:lastRenderedPageBreak/>
        <w:t xml:space="preserve">Optimierung: </w:t>
      </w:r>
      <w:r w:rsidR="00E63C16">
        <w:t>Patches aus</w:t>
      </w:r>
      <w:r>
        <w:t xml:space="preserve"> </w:t>
      </w:r>
      <w:r w:rsidR="00916BB8" w:rsidRPr="00916BB8">
        <w:t>3 Inputs</w:t>
      </w:r>
      <w:r>
        <w:t xml:space="preserve"> </w:t>
      </w:r>
      <w:r w:rsidR="00E63C16">
        <w:t>auswählen</w:t>
      </w:r>
      <w:bookmarkEnd w:id="173"/>
    </w:p>
    <w:p w:rsidR="00B33E45" w:rsidRDefault="00A4281F" w:rsidP="00B33E45">
      <w:r>
        <w:t xml:space="preserve">Eine weitere Variante </w:t>
      </w:r>
      <w:r w:rsidR="007C5E69">
        <w:t>die Inputwerte von Störfaktoren zu befreien ergibt sich, wenn Patches aus älteren und jüngeren Bildern miteinander verglichen werden. Die Idee ist, dass Bei einem neuen Inputbild zunächst die</w:t>
      </w:r>
      <w:r w:rsidR="008E3511">
        <w:t xml:space="preserve"> Patches ausgeschnitten und anschliessend mit Patches aus zeitlich benachbarten Bildern (ein älteres und ein jüngeres) verglichen werden. Haben die statistischen Werte eines Patches eine </w:t>
      </w:r>
      <w:r w:rsidR="002A0338">
        <w:t xml:space="preserve">zu </w:t>
      </w:r>
      <w:r w:rsidR="008E3511">
        <w:t xml:space="preserve">grosse Distanz zu den anderen zwei in der Gruppe, so kann der Ausreisser verworfen werden. Auf diese Weise werden automatisch Patches, auf denen Autos abgebildet sind, nicht in der Klassifikation berücksichtigt. </w:t>
      </w:r>
      <w:r w:rsidR="002A0338">
        <w:t>Weil d</w:t>
      </w:r>
      <w:r w:rsidR="008E3511">
        <w:t>ie statistischen Werte dieses Patches stark differenzieren von Patches auf denen kein Auto abgebildet ist.</w:t>
      </w:r>
      <w:r w:rsidR="002A0338">
        <w:t xml:space="preserve"> Diese Optimierung sieht im Code so aus:</w:t>
      </w:r>
    </w:p>
    <w:p w:rsidR="002A0338" w:rsidRPr="00CF2125" w:rsidRDefault="002A0338" w:rsidP="00CF2125">
      <w:pPr>
        <w:spacing w:line="17" w:lineRule="atLeast"/>
        <w:rPr>
          <w:sz w:val="18"/>
        </w:rPr>
      </w:pPr>
    </w:p>
    <w:tbl>
      <w:tblPr>
        <w:tblStyle w:val="TableGrid"/>
        <w:tblW w:w="0" w:type="auto"/>
        <w:tblLook w:val="04A0" w:firstRow="1" w:lastRow="0" w:firstColumn="1" w:lastColumn="0" w:noHBand="0" w:noVBand="1"/>
      </w:tblPr>
      <w:tblGrid>
        <w:gridCol w:w="9045"/>
      </w:tblGrid>
      <w:tr w:rsidR="002A0338" w:rsidRPr="00CF2125" w:rsidTr="00CF2125">
        <w:tc>
          <w:tcPr>
            <w:tcW w:w="9055" w:type="dxa"/>
            <w:tcBorders>
              <w:top w:val="single" w:sz="4" w:space="0" w:color="auto"/>
              <w:left w:val="single" w:sz="4" w:space="0" w:color="auto"/>
              <w:bottom w:val="single" w:sz="4" w:space="0" w:color="auto"/>
              <w:right w:val="single" w:sz="4" w:space="0" w:color="auto"/>
            </w:tcBorders>
          </w:tcPr>
          <w:p w:rsidR="00CF2125" w:rsidRPr="00CF2125" w:rsidRDefault="00931ABF" w:rsidP="00CF2125">
            <w:pPr>
              <w:pStyle w:val="HTMLPreformatted"/>
              <w:shd w:val="clear" w:color="auto" w:fill="FFFFFF"/>
              <w:spacing w:line="17" w:lineRule="atLeast"/>
              <w:rPr>
                <w:rFonts w:ascii="Consolas" w:hAnsi="Consolas"/>
                <w:color w:val="000000"/>
                <w:sz w:val="18"/>
              </w:rPr>
            </w:pPr>
            <w:r>
              <w:rPr>
                <w:rFonts w:ascii="Consolas" w:hAnsi="Consolas"/>
                <w:color w:val="008000"/>
                <w:sz w:val="18"/>
              </w:rPr>
              <w:t>// Neue Kollektion für statis</w:t>
            </w:r>
            <w:r w:rsidR="00CF2125" w:rsidRPr="00CF2125">
              <w:rPr>
                <w:rFonts w:ascii="Consolas" w:hAnsi="Consolas"/>
                <w:color w:val="008000"/>
                <w:sz w:val="18"/>
              </w:rPr>
              <w:t>t</w:t>
            </w:r>
            <w:r>
              <w:rPr>
                <w:rFonts w:ascii="Consolas" w:hAnsi="Consolas"/>
                <w:color w:val="008000"/>
                <w:sz w:val="18"/>
              </w:rPr>
              <w:t>i</w:t>
            </w:r>
            <w:r w:rsidR="00CF2125" w:rsidRPr="00CF2125">
              <w:rPr>
                <w:rFonts w:ascii="Consolas" w:hAnsi="Consolas"/>
                <w:color w:val="008000"/>
                <w:sz w:val="18"/>
              </w:rPr>
              <w:t>sche Werte initialisieren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FF"/>
                <w:sz w:val="18"/>
                <w:lang w:val="en-US"/>
              </w:rPr>
              <w:t>var</w:t>
            </w:r>
            <w:r w:rsidRPr="00CF2125">
              <w:rPr>
                <w:rFonts w:ascii="Consolas" w:hAnsi="Consolas"/>
                <w:color w:val="000000"/>
                <w:sz w:val="18"/>
                <w:lang w:val="en-US"/>
              </w:rPr>
              <w:t> imageStatistics =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Dictionary</w:t>
            </w:r>
            <w:r w:rsidRPr="00CF2125">
              <w:rPr>
                <w:rFonts w:ascii="Consolas" w:hAnsi="Consolas"/>
                <w:color w:val="000000"/>
                <w:sz w:val="18"/>
                <w:lang w:val="en-US"/>
              </w:rPr>
              <w:t>&lt;</w:t>
            </w:r>
            <w:r w:rsidRPr="00CF2125">
              <w:rPr>
                <w:rFonts w:ascii="Consolas" w:hAnsi="Consolas"/>
                <w:color w:val="2B91AF"/>
                <w:sz w:val="18"/>
                <w:lang w:val="en-US"/>
              </w:rPr>
              <w:t>Polygon</w:t>
            </w:r>
            <w:r w:rsidRPr="00CF2125">
              <w:rPr>
                <w:rFonts w:ascii="Consolas" w:hAnsi="Consolas"/>
                <w:color w:val="000000"/>
                <w:sz w:val="18"/>
                <w:lang w:val="en-US"/>
              </w:rPr>
              <w:t>, </w:t>
            </w:r>
            <w:r w:rsidRPr="00CF2125">
              <w:rPr>
                <w:rFonts w:ascii="Consolas" w:hAnsi="Consolas"/>
                <w:color w:val="2B91AF"/>
                <w:sz w:val="18"/>
                <w:lang w:val="en-US"/>
              </w:rPr>
              <w:t>List</w:t>
            </w:r>
            <w:r w:rsidRPr="00CF2125">
              <w:rPr>
                <w:rFonts w:ascii="Consolas" w:hAnsi="Consolas"/>
                <w:color w:val="000000"/>
                <w:sz w:val="18"/>
                <w:lang w:val="en-US"/>
              </w:rPr>
              <w:t>&lt;</w:t>
            </w:r>
            <w:r w:rsidRPr="00CF2125">
              <w:rPr>
                <w:rFonts w:ascii="Consolas" w:hAnsi="Consolas"/>
                <w:color w:val="2B91AF"/>
                <w:sz w:val="18"/>
                <w:lang w:val="en-US"/>
              </w:rPr>
              <w:t>Statistic</w:t>
            </w:r>
            <w:r w:rsidRPr="00CF2125">
              <w:rPr>
                <w:rFonts w:ascii="Consolas" w:hAnsi="Consolas"/>
                <w:color w:val="000000"/>
                <w:sz w:val="18"/>
                <w:lang w:val="en-US"/>
              </w:rPr>
              <w:t>&gt;&gt;();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8000"/>
                <w:sz w:val="18"/>
              </w:rPr>
              <w:t>// Für jedes Patch des Bildes</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FF"/>
                <w:sz w:val="18"/>
              </w:rPr>
              <w:t>foreach</w:t>
            </w:r>
            <w:r w:rsidRPr="00CF2125">
              <w:rPr>
                <w:rFonts w:ascii="Consolas" w:hAnsi="Consolas"/>
                <w:color w:val="000000"/>
                <w:sz w:val="18"/>
              </w:rPr>
              <w:t> (</w:t>
            </w:r>
            <w:r w:rsidRPr="00CF2125">
              <w:rPr>
                <w:rFonts w:ascii="Consolas" w:hAnsi="Consolas"/>
                <w:color w:val="0000FF"/>
                <w:sz w:val="18"/>
              </w:rPr>
              <w:t>var</w:t>
            </w:r>
            <w:r w:rsidRPr="00CF2125">
              <w:rPr>
                <w:rFonts w:ascii="Consolas" w:hAnsi="Consolas"/>
                <w:color w:val="000000"/>
                <w:sz w:val="18"/>
              </w:rPr>
              <w:t> polygon </w:t>
            </w:r>
            <w:r w:rsidRPr="00CF2125">
              <w:rPr>
                <w:rFonts w:ascii="Consolas" w:hAnsi="Consolas"/>
                <w:color w:val="0000FF"/>
                <w:sz w:val="18"/>
              </w:rPr>
              <w:t>in</w:t>
            </w:r>
            <w:r w:rsidRPr="00CF2125">
              <w:rPr>
                <w:rFonts w:ascii="Consolas" w:hAnsi="Consolas"/>
                <w:color w:val="000000"/>
                <w:sz w:val="18"/>
              </w:rPr>
              <w:t> polygons)</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2B91AF"/>
                <w:sz w:val="18"/>
                <w:lang w:val="en-US"/>
              </w:rPr>
              <w:t>IEnumerable</w:t>
            </w:r>
            <w:r w:rsidRPr="00CF2125">
              <w:rPr>
                <w:rFonts w:ascii="Consolas" w:hAnsi="Consolas"/>
                <w:color w:val="000000"/>
                <w:sz w:val="18"/>
                <w:lang w:val="en-US"/>
              </w:rPr>
              <w:t>&lt;</w:t>
            </w:r>
            <w:r w:rsidRPr="00CF2125">
              <w:rPr>
                <w:rFonts w:ascii="Consolas" w:hAnsi="Consolas"/>
                <w:color w:val="2B91AF"/>
                <w:sz w:val="18"/>
                <w:lang w:val="en-US"/>
              </w:rPr>
              <w:t>Point</w:t>
            </w:r>
            <w:r>
              <w:rPr>
                <w:rFonts w:ascii="Consolas" w:hAnsi="Consolas"/>
                <w:color w:val="000000"/>
                <w:sz w:val="18"/>
                <w:lang w:val="en-US"/>
              </w:rPr>
              <w:t>&gt; polygonPoints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2B91AF"/>
                <w:sz w:val="18"/>
                <w:lang w:val="en-US"/>
              </w:rPr>
              <w:t>PolygonHelper</w:t>
            </w:r>
            <w:r w:rsidRPr="00CF2125">
              <w:rPr>
                <w:rFonts w:ascii="Consolas" w:hAnsi="Consolas"/>
                <w:color w:val="000000"/>
                <w:sz w:val="18"/>
                <w:lang w:val="en-US"/>
              </w:rPr>
              <w:t>.DeserializePointCollection(polygon.PolygonPointCollection);</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753CB3">
              <w:rPr>
                <w:rFonts w:ascii="Consolas" w:hAnsi="Consolas"/>
                <w:color w:val="000000"/>
                <w:sz w:val="18"/>
                <w:lang w:val="en-US"/>
              </w:rPr>
              <w:t>    </w:t>
            </w:r>
            <w:r w:rsidR="00931ABF">
              <w:rPr>
                <w:rFonts w:ascii="Consolas" w:hAnsi="Consolas"/>
                <w:color w:val="008000"/>
                <w:sz w:val="18"/>
              </w:rPr>
              <w:t>// Statis</w:t>
            </w:r>
            <w:r w:rsidRPr="00CF2125">
              <w:rPr>
                <w:rFonts w:ascii="Consolas" w:hAnsi="Consolas"/>
                <w:color w:val="008000"/>
                <w:sz w:val="18"/>
              </w:rPr>
              <w:t>t</w:t>
            </w:r>
            <w:r w:rsidR="00931ABF">
              <w:rPr>
                <w:rFonts w:ascii="Consolas" w:hAnsi="Consolas"/>
                <w:color w:val="008000"/>
                <w:sz w:val="18"/>
              </w:rPr>
              <w:t>i</w:t>
            </w:r>
            <w:r w:rsidRPr="00CF2125">
              <w:rPr>
                <w:rFonts w:ascii="Consolas" w:hAnsi="Consolas"/>
                <w:color w:val="008000"/>
                <w:sz w:val="18"/>
              </w:rPr>
              <w:t>sche Werte für das aktuelle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statistic = openCVHelper.GetStatisticForPatchFromImagePath(</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classificationViewModel.Image.FileName, polygonPoints);</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(olderImage != </w:t>
            </w:r>
            <w:r w:rsidRPr="00CF2125">
              <w:rPr>
                <w:rFonts w:ascii="Consolas" w:hAnsi="Consolas"/>
                <w:color w:val="0000FF"/>
                <w:sz w:val="18"/>
                <w:lang w:val="en-US"/>
              </w:rPr>
              <w:t>null</w:t>
            </w:r>
            <w:r w:rsidRPr="00CF2125">
              <w:rPr>
                <w:rFonts w:ascii="Consolas" w:hAnsi="Consolas"/>
                <w:color w:val="000000"/>
                <w:sz w:val="18"/>
                <w:lang w:val="en-US"/>
              </w:rPr>
              <w:t> &amp;&amp; newerImage != </w:t>
            </w:r>
            <w:r w:rsidRPr="00CF2125">
              <w:rPr>
                <w:rFonts w:ascii="Consolas" w:hAnsi="Consolas"/>
                <w:color w:val="0000FF"/>
                <w:sz w:val="18"/>
                <w:lang w:val="en-US"/>
              </w:rPr>
              <w:t>null</w:t>
            </w:r>
            <w:r w:rsidRPr="00CF2125">
              <w:rPr>
                <w:rFonts w:ascii="Consolas" w:hAnsi="Consolas"/>
                <w:color w:val="000000"/>
                <w:sz w:val="18"/>
                <w:lang w:val="en-US"/>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00931ABF">
              <w:rPr>
                <w:rFonts w:ascii="Consolas" w:hAnsi="Consolas"/>
                <w:color w:val="008000"/>
                <w:sz w:val="18"/>
              </w:rPr>
              <w:t>// Statisti</w:t>
            </w:r>
            <w:r w:rsidRPr="00CF2125">
              <w:rPr>
                <w:rFonts w:ascii="Consolas" w:hAnsi="Consolas"/>
                <w:color w:val="008000"/>
                <w:sz w:val="18"/>
              </w:rPr>
              <w:t>sche Werte für das ältere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olderStatistic = openCVHelper.GetStatisticForPatchFromImagePath(</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olderImage.FileName, polygonPoints);</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753CB3">
              <w:rPr>
                <w:rFonts w:ascii="Consolas" w:hAnsi="Consolas"/>
                <w:color w:val="000000"/>
                <w:sz w:val="18"/>
                <w:lang w:val="en-US"/>
              </w:rPr>
              <w:t>        </w:t>
            </w:r>
            <w:r w:rsidR="00931ABF">
              <w:rPr>
                <w:rFonts w:ascii="Consolas" w:hAnsi="Consolas"/>
                <w:color w:val="008000"/>
                <w:sz w:val="18"/>
              </w:rPr>
              <w:t>// Statisti</w:t>
            </w:r>
            <w:r w:rsidRPr="00CF2125">
              <w:rPr>
                <w:rFonts w:ascii="Consolas" w:hAnsi="Consolas"/>
                <w:color w:val="008000"/>
                <w:sz w:val="18"/>
              </w:rPr>
              <w:t>sche Werte für das jüngere Bild berechnen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2B91AF"/>
                <w:sz w:val="18"/>
                <w:lang w:val="en-US"/>
              </w:rPr>
              <w:t>Statistic</w:t>
            </w:r>
            <w:r w:rsidRPr="00CF2125">
              <w:rPr>
                <w:rFonts w:ascii="Consolas" w:hAnsi="Consolas"/>
                <w:color w:val="000000"/>
                <w:sz w:val="18"/>
                <w:lang w:val="en-US"/>
              </w:rPr>
              <w:t> newerStatistic = openCVHelper.GetStatisticForPatchFromImagePath(</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newerImage.FileName, polygonPoints);</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xml:space="preserve"> </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aktuellem und älterem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distanceToOlder = statistic.DistanceTo(olderStatistic);</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aktuellem und jüngerem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distanceToNewer = statistic.DistanceTo(newerStatistic);</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Distanz zwischen älterem und jüngerem Patch berechnen</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double</w:t>
            </w:r>
            <w:r w:rsidRPr="00CF2125">
              <w:rPr>
                <w:rFonts w:ascii="Consolas" w:hAnsi="Consolas"/>
                <w:color w:val="000000"/>
                <w:sz w:val="18"/>
                <w:lang w:val="en-US"/>
              </w:rPr>
              <w:t> distanceBetweenSurrounding = olderStatistic.DistanceTo(newerStatistic);</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xml:space="preserve"> </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8000"/>
                <w:sz w:val="18"/>
              </w:rPr>
              <w:t>// Falls die DIstanzen zwischen den drei beobachteten Patches klein 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werden alle berücksichtigt für die Klassifikation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rPr>
              <w:t>        </w:t>
            </w:r>
            <w:r w:rsidRPr="00CF2125">
              <w:rPr>
                <w:rFonts w:ascii="Consolas" w:hAnsi="Consolas"/>
                <w:color w:val="0000FF"/>
                <w:sz w:val="18"/>
                <w:lang w:val="en-US"/>
              </w:rPr>
              <w:t>if</w:t>
            </w:r>
            <w:r>
              <w:rPr>
                <w:rFonts w:ascii="Consolas" w:hAnsi="Consolas"/>
                <w:color w:val="000000"/>
                <w:sz w:val="18"/>
                <w:lang w:val="en-US"/>
              </w:rPr>
              <w:t> (distanceToOlder &lt; 50</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w:t>
            </w:r>
            <w:r>
              <w:rPr>
                <w:rFonts w:ascii="Consolas" w:hAnsi="Consolas"/>
                <w:color w:val="000000"/>
                <w:sz w:val="18"/>
                <w:lang w:val="en-US"/>
              </w:rPr>
              <w:t>anceToNewer &lt; 50</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distanceBetweenSurrounding &lt; 50)</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statistic, olderStatistic,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jüngere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(di</w:t>
            </w:r>
            <w:r>
              <w:rPr>
                <w:rFonts w:ascii="Consolas" w:hAnsi="Consolas"/>
                <w:color w:val="000000"/>
                <w:sz w:val="18"/>
                <w:lang w:val="en-US"/>
              </w:rPr>
              <w:t>stanceToOlder &lt; distanceToNewer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distanceToOlder &lt; distanceBetweenSurrounding)</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statistic, olderStatistic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ältere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(di</w:t>
            </w:r>
            <w:r>
              <w:rPr>
                <w:rFonts w:ascii="Consolas" w:hAnsi="Consolas"/>
                <w:color w:val="000000"/>
                <w:sz w:val="18"/>
                <w:lang w:val="en-US"/>
              </w:rPr>
              <w:t>stanceToNewer &lt; distanceToOlder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distanceToNewer &lt; distanceBetweenSurrounding)</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r w:rsidRPr="00CF2125">
              <w:rPr>
                <w:rFonts w:ascii="Consolas" w:hAnsi="Consolas"/>
                <w:color w:val="008000"/>
                <w:sz w:val="18"/>
              </w:rPr>
              <w:t>// Das aktuelle Bild ist der Ausreisser und wird verworfen</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931ABF">
              <w:rPr>
                <w:rFonts w:ascii="Consolas" w:hAnsi="Consolas"/>
                <w:color w:val="000000"/>
                <w:sz w:val="18"/>
              </w:rPr>
              <w:t>        </w:t>
            </w:r>
            <w:r w:rsidRPr="00CF2125">
              <w:rPr>
                <w:rFonts w:ascii="Consolas" w:hAnsi="Consolas"/>
                <w:color w:val="0000FF"/>
                <w:sz w:val="18"/>
                <w:lang w:val="en-US"/>
              </w:rPr>
              <w:t>else</w:t>
            </w:r>
            <w:r w:rsidRPr="00CF2125">
              <w:rPr>
                <w:rFonts w:ascii="Consolas" w:hAnsi="Consolas"/>
                <w:color w:val="000000"/>
                <w:sz w:val="18"/>
                <w:lang w:val="en-US"/>
              </w:rPr>
              <w:t> </w:t>
            </w:r>
            <w:r w:rsidRPr="00CF2125">
              <w:rPr>
                <w:rFonts w:ascii="Consolas" w:hAnsi="Consolas"/>
                <w:color w:val="0000FF"/>
                <w:sz w:val="18"/>
                <w:lang w:val="en-US"/>
              </w:rPr>
              <w:t>if</w:t>
            </w:r>
            <w:r w:rsidRPr="00CF2125">
              <w:rPr>
                <w:rFonts w:ascii="Consolas" w:hAnsi="Consolas"/>
                <w:color w:val="000000"/>
                <w:sz w:val="18"/>
                <w:lang w:val="en-US"/>
              </w:rPr>
              <w:t> (distanceBetwe</w:t>
            </w:r>
            <w:r>
              <w:rPr>
                <w:rFonts w:ascii="Consolas" w:hAnsi="Consolas"/>
                <w:color w:val="000000"/>
                <w:sz w:val="18"/>
                <w:lang w:val="en-US"/>
              </w:rPr>
              <w:t>enSurrounding &lt; distanceToNewer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&amp;&amp; distanceBetweenSurrounding &lt; distanceToOlder)</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p>
          <w:p w:rsid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lastRenderedPageBreak/>
              <w:t>            imageStatistics.Add(polygon, (</w:t>
            </w:r>
          </w:p>
          <w:p w:rsidR="00CF2125" w:rsidRPr="00CF2125" w:rsidRDefault="00CF2125" w:rsidP="00CF2125">
            <w:pPr>
              <w:pStyle w:val="HTMLPreformatted"/>
              <w:shd w:val="clear" w:color="auto" w:fill="FFFFFF"/>
              <w:spacing w:line="17" w:lineRule="atLeast"/>
              <w:rPr>
                <w:rFonts w:ascii="Consolas" w:hAnsi="Consolas"/>
                <w:color w:val="000000"/>
                <w:sz w:val="18"/>
                <w:lang w:val="en-US"/>
              </w:rPr>
            </w:pPr>
            <w:r w:rsidRPr="00CF2125">
              <w:rPr>
                <w:rFonts w:ascii="Consolas" w:hAnsi="Consolas"/>
                <w:color w:val="000000"/>
                <w:sz w:val="18"/>
                <w:lang w:val="en-US"/>
              </w:rPr>
              <w:t>                </w:t>
            </w:r>
            <w:r w:rsidRPr="00CF2125">
              <w:rPr>
                <w:rFonts w:ascii="Consolas" w:hAnsi="Consolas"/>
                <w:color w:val="0000FF"/>
                <w:sz w:val="18"/>
                <w:lang w:val="en-US"/>
              </w:rPr>
              <w:t>new</w:t>
            </w:r>
            <w:r w:rsidRPr="00CF2125">
              <w:rPr>
                <w:rFonts w:ascii="Consolas" w:hAnsi="Consolas"/>
                <w:color w:val="000000"/>
                <w:sz w:val="18"/>
                <w:lang w:val="en-US"/>
              </w:rPr>
              <w:t> </w:t>
            </w:r>
            <w:r w:rsidRPr="00CF2125">
              <w:rPr>
                <w:rFonts w:ascii="Consolas" w:hAnsi="Consolas"/>
                <w:color w:val="2B91AF"/>
                <w:sz w:val="18"/>
                <w:lang w:val="en-US"/>
              </w:rPr>
              <w:t>Statistic</w:t>
            </w:r>
            <w:r w:rsidRPr="00CF2125">
              <w:rPr>
                <w:rFonts w:ascii="Consolas" w:hAnsi="Consolas"/>
                <w:color w:val="000000"/>
                <w:sz w:val="18"/>
                <w:lang w:val="en-US"/>
              </w:rPr>
              <w:t>[] { olderStatistic, newerStatistic }).ToList());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lang w:val="en-US"/>
              </w:rPr>
              <w:t>        </w:t>
            </w:r>
            <w:r w:rsidRPr="00CF2125">
              <w:rPr>
                <w:rFonts w:ascii="Consolas" w:hAnsi="Consolas"/>
                <w:color w:val="000000"/>
                <w:sz w:val="18"/>
              </w:rPr>
              <w:t>}</w:t>
            </w:r>
          </w:p>
          <w:p w:rsidR="00CF2125" w:rsidRPr="00CF2125" w:rsidRDefault="00CF2125" w:rsidP="00CF2125">
            <w:pPr>
              <w:pStyle w:val="HTMLPreformatted"/>
              <w:shd w:val="clear" w:color="auto" w:fill="FFFFFF"/>
              <w:spacing w:line="17" w:lineRule="atLeast"/>
              <w:rPr>
                <w:rFonts w:ascii="Consolas" w:hAnsi="Consolas"/>
                <w:color w:val="000000"/>
                <w:sz w:val="18"/>
              </w:rPr>
            </w:pPr>
            <w:r w:rsidRPr="00CF2125">
              <w:rPr>
                <w:rFonts w:ascii="Consolas" w:hAnsi="Consolas"/>
                <w:color w:val="000000"/>
                <w:sz w:val="18"/>
              </w:rPr>
              <w:t>    }</w:t>
            </w:r>
          </w:p>
          <w:p w:rsidR="002A0338" w:rsidRPr="00CF2125" w:rsidRDefault="00CF2125" w:rsidP="00CF2125">
            <w:pPr>
              <w:pStyle w:val="HTMLPreformatted"/>
              <w:keepNext/>
              <w:shd w:val="clear" w:color="auto" w:fill="FFFFFF"/>
              <w:spacing w:line="17" w:lineRule="atLeast"/>
              <w:rPr>
                <w:rFonts w:ascii="Consolas" w:hAnsi="Consolas"/>
                <w:color w:val="000000"/>
                <w:sz w:val="18"/>
              </w:rPr>
            </w:pPr>
            <w:r w:rsidRPr="00CF2125">
              <w:rPr>
                <w:rFonts w:ascii="Consolas" w:hAnsi="Consolas"/>
                <w:color w:val="000000"/>
                <w:sz w:val="18"/>
              </w:rPr>
              <w:t>}</w:t>
            </w:r>
          </w:p>
        </w:tc>
      </w:tr>
    </w:tbl>
    <w:p w:rsidR="002A0338" w:rsidRDefault="00CF2125" w:rsidP="00CF2125">
      <w:pPr>
        <w:pStyle w:val="Caption"/>
        <w:jc w:val="center"/>
      </w:pPr>
      <w:bookmarkStart w:id="174" w:name="_Toc472593787"/>
      <w:r>
        <w:lastRenderedPageBreak/>
        <w:t xml:space="preserve">Code </w:t>
      </w:r>
      <w:fldSimple w:instr=" SEQ Code \* ARABIC ">
        <w:r w:rsidR="006249AB">
          <w:rPr>
            <w:noProof/>
          </w:rPr>
          <w:t>27</w:t>
        </w:r>
      </w:fldSimple>
      <w:r>
        <w:t>: Ausreisser-Patches aus der Inputmenge vorzeitig eliminieren</w:t>
      </w:r>
      <w:bookmarkEnd w:id="174"/>
    </w:p>
    <w:p w:rsidR="00CF2125" w:rsidRDefault="00CF2125" w:rsidP="00CF2125">
      <w:r>
        <w:t>Auch mit dieser Erweiterung wurde der Klassifikator getestet. Die Parameter sind die gleichen wie bei der Kombination der Inputbilder:</w:t>
      </w:r>
    </w:p>
    <w:p w:rsidR="00CF2125" w:rsidRDefault="00CF2125" w:rsidP="00CF2125">
      <w:pPr>
        <w:pStyle w:val="ListParagraph"/>
        <w:numPr>
          <w:ilvl w:val="0"/>
          <w:numId w:val="25"/>
        </w:numPr>
      </w:pPr>
      <w:r>
        <w:t>Insgesamt 1000 Bilder. 500 Schneebilder und 500 schneefreie Bilder</w:t>
      </w:r>
    </w:p>
    <w:p w:rsidR="00CF2125" w:rsidRDefault="00CF2125" w:rsidP="00CF2125">
      <w:pPr>
        <w:pStyle w:val="ListParagraph"/>
        <w:numPr>
          <w:ilvl w:val="0"/>
          <w:numId w:val="25"/>
        </w:numPr>
      </w:pPr>
      <w:r>
        <w:t>Statistische Werte aus der Mittelwert-Kombination</w:t>
      </w:r>
    </w:p>
    <w:p w:rsidR="00CF2125" w:rsidRDefault="00CF2125" w:rsidP="00CF2125">
      <w:pPr>
        <w:pStyle w:val="ListParagraph"/>
        <w:numPr>
          <w:ilvl w:val="0"/>
          <w:numId w:val="25"/>
        </w:numPr>
      </w:pPr>
      <w:r>
        <w:t>Berücksichtigung der 7 nächsten Nachbaren</w:t>
      </w:r>
    </w:p>
    <w:p w:rsidR="00CF2125" w:rsidRDefault="00CF2125" w:rsidP="00CF2125">
      <w:pPr>
        <w:pStyle w:val="ListParagraph"/>
        <w:numPr>
          <w:ilvl w:val="0"/>
          <w:numId w:val="25"/>
        </w:numPr>
      </w:pPr>
      <w:r>
        <w:t>3 Inputbilder: Berücksichtigung eines älteren und eines jüngeren Bildes</w:t>
      </w:r>
    </w:p>
    <w:p w:rsidR="00A4281F" w:rsidRDefault="00A4281F" w:rsidP="00B33E45"/>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1134"/>
      </w:tblGrid>
      <w:tr w:rsidR="008971C8" w:rsidTr="00E63C16">
        <w:trPr>
          <w:jc w:val="center"/>
        </w:trPr>
        <w:tc>
          <w:tcPr>
            <w:tcW w:w="1843" w:type="dxa"/>
          </w:tcPr>
          <w:p w:rsidR="008971C8" w:rsidRDefault="008971C8" w:rsidP="00E63C16"/>
        </w:tc>
        <w:tc>
          <w:tcPr>
            <w:tcW w:w="1134" w:type="dxa"/>
          </w:tcPr>
          <w:p w:rsidR="008971C8" w:rsidRPr="00863747" w:rsidRDefault="008971C8" w:rsidP="00E63C16">
            <w:pPr>
              <w:jc w:val="center"/>
              <w:rPr>
                <w:b/>
              </w:rPr>
            </w:pPr>
            <w:r w:rsidRPr="00863747">
              <w:rPr>
                <w:b/>
              </w:rPr>
              <w:t>mvk106</w:t>
            </w:r>
          </w:p>
        </w:tc>
        <w:tc>
          <w:tcPr>
            <w:tcW w:w="1134" w:type="dxa"/>
          </w:tcPr>
          <w:p w:rsidR="008971C8" w:rsidRPr="00863747" w:rsidRDefault="008971C8" w:rsidP="00E63C16">
            <w:pPr>
              <w:jc w:val="center"/>
              <w:rPr>
                <w:b/>
              </w:rPr>
            </w:pPr>
            <w:r w:rsidRPr="00863747">
              <w:rPr>
                <w:b/>
              </w:rPr>
              <w:t>mvk108</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True Negatives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429</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490</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False Negatives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54</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35</w:t>
            </w:r>
          </w:p>
        </w:tc>
      </w:tr>
      <w:tr w:rsidR="008971C8" w:rsidTr="00E63C16">
        <w:trPr>
          <w:jc w:val="center"/>
        </w:trPr>
        <w:tc>
          <w:tcPr>
            <w:tcW w:w="1843" w:type="dxa"/>
          </w:tcPr>
          <w:p w:rsidR="008971C8" w:rsidRPr="007C5E69" w:rsidRDefault="008971C8" w:rsidP="00E63C16">
            <w:pPr>
              <w:pStyle w:val="NormalWeb"/>
              <w:spacing w:before="0" w:beforeAutospacing="0" w:after="0" w:afterAutospacing="0"/>
              <w:rPr>
                <w:rFonts w:ascii="Calibri" w:hAnsi="Calibri" w:cs="Calibri"/>
                <w:sz w:val="22"/>
                <w:szCs w:val="22"/>
              </w:rPr>
            </w:pPr>
            <w:r w:rsidRPr="007C5E69">
              <w:rPr>
                <w:rFonts w:ascii="Calibri" w:hAnsi="Calibri" w:cs="Calibri"/>
                <w:sz w:val="22"/>
                <w:szCs w:val="22"/>
              </w:rPr>
              <w:t>False Positives</w:t>
            </w:r>
          </w:p>
        </w:tc>
        <w:tc>
          <w:tcPr>
            <w:tcW w:w="1134" w:type="dxa"/>
          </w:tcPr>
          <w:p w:rsidR="008971C8" w:rsidRPr="007C5E69" w:rsidRDefault="003878E2"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2</w:t>
            </w:r>
          </w:p>
        </w:tc>
        <w:tc>
          <w:tcPr>
            <w:tcW w:w="1134" w:type="dxa"/>
          </w:tcPr>
          <w:p w:rsidR="008971C8" w:rsidRPr="007C5E69" w:rsidRDefault="00E63C16" w:rsidP="00E63C16">
            <w:pPr>
              <w:pStyle w:val="NormalWeb"/>
              <w:spacing w:before="0" w:beforeAutospacing="0" w:after="0" w:afterAutospacing="0"/>
              <w:jc w:val="right"/>
              <w:rPr>
                <w:rFonts w:ascii="Calibri" w:hAnsi="Calibri" w:cs="Calibri"/>
                <w:sz w:val="22"/>
                <w:szCs w:val="22"/>
              </w:rPr>
            </w:pPr>
            <w:r w:rsidRPr="007C5E69">
              <w:rPr>
                <w:rFonts w:ascii="Calibri" w:hAnsi="Calibri" w:cs="Calibri"/>
                <w:sz w:val="22"/>
                <w:szCs w:val="22"/>
              </w:rPr>
              <w:t>10</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sidRPr="007C5E69">
              <w:rPr>
                <w:rFonts w:ascii="Calibri" w:hAnsi="Calibri" w:cs="Calibri"/>
                <w:sz w:val="22"/>
                <w:szCs w:val="22"/>
              </w:rPr>
              <w:t>True Posit</w:t>
            </w:r>
            <w:r>
              <w:rPr>
                <w:rFonts w:ascii="Calibri" w:hAnsi="Calibri" w:cs="Calibri"/>
                <w:sz w:val="22"/>
                <w:szCs w:val="22"/>
                <w:lang w:val="en-US"/>
              </w:rPr>
              <w:t>ives</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446</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465</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Sensitivity</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0,85</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0,93</w:t>
            </w:r>
          </w:p>
        </w:tc>
      </w:tr>
      <w:tr w:rsidR="008971C8" w:rsidTr="00E63C16">
        <w:trPr>
          <w:jc w:val="center"/>
        </w:trPr>
        <w:tc>
          <w:tcPr>
            <w:tcW w:w="1843" w:type="dxa"/>
          </w:tcPr>
          <w:p w:rsidR="008971C8" w:rsidRDefault="008971C8" w:rsidP="00E63C16">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Precision</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1,00</w:t>
            </w:r>
          </w:p>
        </w:tc>
        <w:tc>
          <w:tcPr>
            <w:tcW w:w="1134" w:type="dxa"/>
          </w:tcPr>
          <w:p w:rsidR="008971C8" w:rsidRDefault="00E63C16"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0,98</w:t>
            </w:r>
          </w:p>
        </w:tc>
      </w:tr>
      <w:tr w:rsidR="008971C8" w:rsidTr="00E63C16">
        <w:trPr>
          <w:jc w:val="center"/>
        </w:trPr>
        <w:tc>
          <w:tcPr>
            <w:tcW w:w="1843" w:type="dxa"/>
          </w:tcPr>
          <w:p w:rsidR="008971C8" w:rsidRDefault="008971C8" w:rsidP="00E63C16">
            <w:pPr>
              <w:pStyle w:val="NormalWeb"/>
              <w:tabs>
                <w:tab w:val="center" w:pos="921"/>
              </w:tabs>
              <w:spacing w:before="0" w:beforeAutospacing="0" w:after="0" w:afterAutospacing="0"/>
              <w:rPr>
                <w:rFonts w:ascii="Calibri" w:hAnsi="Calibri" w:cs="Calibri"/>
                <w:sz w:val="22"/>
                <w:szCs w:val="22"/>
                <w:lang w:val="en-US"/>
              </w:rPr>
            </w:pPr>
            <w:r>
              <w:rPr>
                <w:rFonts w:ascii="Calibri" w:hAnsi="Calibri" w:cs="Calibri"/>
                <w:sz w:val="22"/>
                <w:szCs w:val="22"/>
                <w:lang w:val="en-US"/>
              </w:rPr>
              <w:t>F</w:t>
            </w:r>
          </w:p>
        </w:tc>
        <w:tc>
          <w:tcPr>
            <w:tcW w:w="1134" w:type="dxa"/>
          </w:tcPr>
          <w:p w:rsidR="008971C8" w:rsidRDefault="003878E2" w:rsidP="00E63C16">
            <w:pPr>
              <w:pStyle w:val="NormalWeb"/>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0,94</w:t>
            </w:r>
          </w:p>
        </w:tc>
        <w:tc>
          <w:tcPr>
            <w:tcW w:w="1134" w:type="dxa"/>
          </w:tcPr>
          <w:p w:rsidR="008971C8" w:rsidRDefault="00E63C16" w:rsidP="00A4281F">
            <w:pPr>
              <w:pStyle w:val="NormalWeb"/>
              <w:keepNext/>
              <w:spacing w:before="0" w:beforeAutospacing="0" w:after="0" w:afterAutospacing="0"/>
              <w:jc w:val="right"/>
              <w:rPr>
                <w:rFonts w:ascii="Calibri" w:hAnsi="Calibri" w:cs="Calibri"/>
                <w:sz w:val="22"/>
                <w:szCs w:val="22"/>
                <w:lang w:val="en-US"/>
              </w:rPr>
            </w:pPr>
            <w:r>
              <w:rPr>
                <w:rFonts w:ascii="Calibri" w:hAnsi="Calibri" w:cs="Calibri"/>
                <w:sz w:val="22"/>
                <w:szCs w:val="22"/>
                <w:lang w:val="en-US"/>
              </w:rPr>
              <w:t>0,95</w:t>
            </w:r>
          </w:p>
        </w:tc>
      </w:tr>
    </w:tbl>
    <w:p w:rsidR="008971C8" w:rsidRPr="00B33E45" w:rsidRDefault="00A4281F" w:rsidP="00A4281F">
      <w:pPr>
        <w:pStyle w:val="Caption"/>
        <w:jc w:val="center"/>
      </w:pPr>
      <w:bookmarkStart w:id="175" w:name="_Toc472593795"/>
      <w:r>
        <w:t xml:space="preserve">Tabelle </w:t>
      </w:r>
      <w:fldSimple w:instr=" SEQ Tabelle \* ARABIC ">
        <w:r w:rsidR="006249AB">
          <w:rPr>
            <w:noProof/>
          </w:rPr>
          <w:t>8</w:t>
        </w:r>
      </w:fldSimple>
      <w:r>
        <w:t>: F-Test für die kNN-Klassifikation mit Input-Anreicherung aus mehreren Patches</w:t>
      </w:r>
      <w:bookmarkEnd w:id="175"/>
    </w:p>
    <w:p w:rsidR="00916BB8" w:rsidRDefault="00916BB8" w:rsidP="009C5D41">
      <w:pPr>
        <w:pStyle w:val="Heading3"/>
      </w:pPr>
      <w:bookmarkStart w:id="176" w:name="_Toc472593905"/>
      <w:r w:rsidRPr="00916BB8">
        <w:t>Ergebnisse</w:t>
      </w:r>
      <w:bookmarkEnd w:id="176"/>
    </w:p>
    <w:p w:rsidR="0069146B" w:rsidRPr="00E63C16" w:rsidRDefault="00287435" w:rsidP="00E63C16">
      <w:r>
        <w:t>Es stellt sich heraus, dass es sehr schwierig ist einen bereits guten Klassifikator noch signifikant zu verbessern: Die drei verfolgten Optimierungsstrategien konnten</w:t>
      </w:r>
      <w:r w:rsidR="0069146B">
        <w:t xml:space="preserve"> den F-Wert nicht mehr steigern. Die Sensitivität der Detektion konnte mit der Inputbild-Kombination deutlich gesteigert werden. Es scheint aber, dass diese Verbesserung auf Kosten der Präzision erzielt wurde. Der resultierende F-Wert veränderte sich nur wenig.</w:t>
      </w:r>
    </w:p>
    <w:p w:rsidR="003D2766" w:rsidRDefault="003D2766" w:rsidP="003D2766">
      <w:pPr>
        <w:pStyle w:val="Heading2"/>
      </w:pPr>
      <w:bookmarkStart w:id="177" w:name="_Toc472593906"/>
      <w:r>
        <w:t>Weitere Themen</w:t>
      </w:r>
      <w:bookmarkEnd w:id="177"/>
    </w:p>
    <w:p w:rsidR="00AB3808" w:rsidRPr="00AB3808" w:rsidRDefault="00AB3808" w:rsidP="00AB3808">
      <w:r>
        <w:t xml:space="preserve">Wie bei der Projektarbeit wurden auch während der Bachelorthesis Themen und Ansätze verfolgt, die keine Resultate geliefert haben. Hierbei lag es nicht an der Qualität der Ideen. Der Hauptgrund für den Verzicht die Themen weiter zu </w:t>
      </w:r>
      <w:r w:rsidR="00393433">
        <w:t>verfolgen</w:t>
      </w:r>
      <w:r>
        <w:t xml:space="preserve"> war, dass die Zeit im Semester knapp war und der Fokus eher auf konkrete Ergebnisse gelegt wurde.</w:t>
      </w:r>
    </w:p>
    <w:p w:rsidR="003D2766" w:rsidRDefault="003D2766" w:rsidP="003D2766">
      <w:pPr>
        <w:pStyle w:val="Heading3"/>
        <w:rPr>
          <w:lang w:eastAsia="de-CH"/>
        </w:rPr>
      </w:pPr>
      <w:bookmarkStart w:id="178" w:name="_Toc472593907"/>
      <w:r w:rsidRPr="003D2766">
        <w:rPr>
          <w:lang w:eastAsia="de-CH"/>
        </w:rPr>
        <w:t>Sonneneinstrahlungs-Patch</w:t>
      </w:r>
      <w:bookmarkEnd w:id="178"/>
    </w:p>
    <w:p w:rsidR="00AB3808" w:rsidRPr="00AB3808" w:rsidRDefault="00AB3808" w:rsidP="00AB3808">
      <w:pPr>
        <w:rPr>
          <w:lang w:eastAsia="de-CH"/>
        </w:rPr>
      </w:pPr>
      <w:r>
        <w:rPr>
          <w:lang w:eastAsia="de-CH"/>
        </w:rPr>
        <w:t xml:space="preserve">Zusätzlich zu den Patches neben der Strasse </w:t>
      </w:r>
      <w:r w:rsidR="00574453">
        <w:rPr>
          <w:lang w:eastAsia="de-CH"/>
        </w:rPr>
        <w:t>könnte ein weiterer Patch definiert werden. Dieser deckt die Region im Bild ab, welche bei schlechten Lichtverhältnissen von der Sonne beleuchtet wird. Die statistischen Werte dieses Patches sollen mit den bestehenden gespeichert werden. Die Idee dabei ist, dass Bilder mit schlechten Lichtverhältnissen besser detektiert werden. Bei de</w:t>
      </w:r>
      <w:r w:rsidR="00BF6A7A">
        <w:rPr>
          <w:lang w:eastAsia="de-CH"/>
        </w:rPr>
        <w:t>r Detektion eines solchen Bildes</w:t>
      </w:r>
      <w:r w:rsidR="00574453">
        <w:rPr>
          <w:lang w:eastAsia="de-CH"/>
        </w:rPr>
        <w:t xml:space="preserve"> könnten entweder Spezialregeln die Detektion verfeinern oder die Bilder könnten grundsätzlich verworfen werden. Bei der zweiten Variante würde der Algorithmus so lange Bilder von der Webcam herunterladen und wieder verwerfen, bis der Sonnenstand sich genügend verändert hat und die schlechten Lichtverhältnisse nicht mehr gegeben sind.</w:t>
      </w:r>
    </w:p>
    <w:p w:rsidR="003D2766" w:rsidRDefault="003D2766" w:rsidP="003D2766">
      <w:pPr>
        <w:pStyle w:val="Heading3"/>
        <w:rPr>
          <w:lang w:eastAsia="de-CH"/>
        </w:rPr>
      </w:pPr>
      <w:bookmarkStart w:id="179" w:name="_Toc472593908"/>
      <w:r w:rsidRPr="003D2766">
        <w:rPr>
          <w:lang w:eastAsia="de-CH"/>
        </w:rPr>
        <w:t>Logit Regression</w:t>
      </w:r>
      <w:r w:rsidR="00031F95">
        <w:rPr>
          <w:rStyle w:val="FootnoteReference"/>
          <w:lang w:eastAsia="de-CH"/>
        </w:rPr>
        <w:footnoteReference w:id="10"/>
      </w:r>
      <w:bookmarkEnd w:id="179"/>
    </w:p>
    <w:p w:rsidR="00F243A3" w:rsidRDefault="00346A52" w:rsidP="00574453">
      <w:pPr>
        <w:rPr>
          <w:lang w:eastAsia="de-CH"/>
        </w:rPr>
      </w:pPr>
      <w:r>
        <w:rPr>
          <w:lang w:eastAsia="de-CH"/>
        </w:rPr>
        <w:t xml:space="preserve">Bei dem gegebenen Wissensstand und dem Ziel neue Inputs einem der beiden Klassen zuzuordnen, wäre eine Klassifikation per Logit-Regression besonders geeignet. Die Logit-Regression (oder logistische Regression) ist eine Art es überwachten Lernens. Die Vorteile </w:t>
      </w:r>
      <w:r>
        <w:rPr>
          <w:lang w:eastAsia="de-CH"/>
        </w:rPr>
        <w:lastRenderedPageBreak/>
        <w:t>der Methode sind: Beim Traini</w:t>
      </w:r>
      <w:r w:rsidR="003F2DD7">
        <w:rPr>
          <w:lang w:eastAsia="de-CH"/>
        </w:rPr>
        <w:t>n</w:t>
      </w:r>
      <w:r>
        <w:rPr>
          <w:lang w:eastAsia="de-CH"/>
        </w:rPr>
        <w:t xml:space="preserve">g der </w:t>
      </w:r>
      <w:r w:rsidR="003F2DD7">
        <w:rPr>
          <w:lang w:eastAsia="de-CH"/>
        </w:rPr>
        <w:t>Logit-Regression wird die Effektstärke und die Streuung eines jeden Parameters zurückgegeben. Die Parameter wären</w:t>
      </w:r>
      <w:r w:rsidR="00BF6A7A">
        <w:rPr>
          <w:lang w:eastAsia="de-CH"/>
        </w:rPr>
        <w:t xml:space="preserve"> im</w:t>
      </w:r>
      <w:r w:rsidR="003F2DD7">
        <w:rPr>
          <w:lang w:eastAsia="de-CH"/>
        </w:rPr>
        <w:t xml:space="preserve"> Fall der Schneedetektion die einzelnen Kennzahlen aus den statistischen Werten. Es könnte</w:t>
      </w:r>
      <w:r w:rsidR="00F243A3">
        <w:rPr>
          <w:lang w:eastAsia="de-CH"/>
        </w:rPr>
        <w:t xml:space="preserve"> so</w:t>
      </w:r>
      <w:r w:rsidR="003F2DD7">
        <w:rPr>
          <w:lang w:eastAsia="de-CH"/>
        </w:rPr>
        <w:t xml:space="preserve"> in Erfahrung gebracht werden welche Kennzahlen einen grossen Einfluss auf die Klassifizierung haben</w:t>
      </w:r>
      <w:r w:rsidR="00F243A3">
        <w:rPr>
          <w:lang w:eastAsia="de-CH"/>
        </w:rPr>
        <w:t xml:space="preserve"> und solche ohne Einfluss</w:t>
      </w:r>
      <w:r w:rsidR="00BF6A7A">
        <w:rPr>
          <w:lang w:eastAsia="de-CH"/>
        </w:rPr>
        <w:t xml:space="preserve"> könnten</w:t>
      </w:r>
      <w:r w:rsidR="003F2DD7">
        <w:rPr>
          <w:lang w:eastAsia="de-CH"/>
        </w:rPr>
        <w:t xml:space="preserve"> aussortiert werden.</w:t>
      </w:r>
    </w:p>
    <w:p w:rsidR="003F2DD7" w:rsidRDefault="003F2DD7" w:rsidP="00574453">
      <w:pPr>
        <w:rPr>
          <w:lang w:eastAsia="de-CH"/>
        </w:rPr>
      </w:pPr>
      <w:r>
        <w:rPr>
          <w:lang w:eastAsia="de-CH"/>
        </w:rPr>
        <w:t xml:space="preserve">Ein weiterer Vorteil der </w:t>
      </w:r>
      <w:r w:rsidR="00F243A3">
        <w:rPr>
          <w:lang w:eastAsia="de-CH"/>
        </w:rPr>
        <w:t xml:space="preserve">Logit-Regression ist, dass die Klassifizierung unscharf ist: Bei Inputs, bei denen die Klassenzugehörigkeit nicht klar ist, wird ein Wert zwischen 0 und 1 zurückgegeben. Auf diese Information könnte dann entsprechend </w:t>
      </w:r>
      <w:r w:rsidR="00BF6A7A">
        <w:rPr>
          <w:lang w:eastAsia="de-CH"/>
        </w:rPr>
        <w:t>r</w:t>
      </w:r>
      <w:r w:rsidR="00F243A3">
        <w:rPr>
          <w:lang w:eastAsia="de-CH"/>
        </w:rPr>
        <w:t>eagiert werden. Der kNN-</w:t>
      </w:r>
      <w:r w:rsidR="00BF6A7A" w:rsidRPr="00BF6A7A">
        <w:t xml:space="preserve"> </w:t>
      </w:r>
      <w:r w:rsidR="00BF6A7A">
        <w:t xml:space="preserve">Klassifikator </w:t>
      </w:r>
      <w:r w:rsidR="00F243A3">
        <w:rPr>
          <w:lang w:eastAsia="de-CH"/>
        </w:rPr>
        <w:t>weist immer genau eine Klasse zu, ohne auszusagen wie sicher die Einordnung ist.</w:t>
      </w:r>
    </w:p>
    <w:p w:rsidR="00F243A3" w:rsidRPr="00574453" w:rsidRDefault="00F243A3" w:rsidP="00574453">
      <w:pPr>
        <w:rPr>
          <w:lang w:eastAsia="de-CH"/>
        </w:rPr>
      </w:pPr>
      <w:r>
        <w:rPr>
          <w:lang w:eastAsia="de-CH"/>
        </w:rPr>
        <w:t>Erste Gehversuche wurden während des Semesters mit der Logit-Regression unternommen. Leider wa</w:t>
      </w:r>
      <w:r w:rsidR="007B445D">
        <w:rPr>
          <w:lang w:eastAsia="de-CH"/>
        </w:rPr>
        <w:t>r die Lernkurve etwas zu steil und es fehlte an Vorwissen im Umgang mit MatLab.</w:t>
      </w:r>
    </w:p>
    <w:p w:rsidR="00B33E45" w:rsidRPr="00B33E45" w:rsidRDefault="00B33E45" w:rsidP="00B33E45">
      <w:pPr>
        <w:pStyle w:val="Heading3"/>
      </w:pPr>
      <w:bookmarkStart w:id="180" w:name="_Toc472593909"/>
      <w:r>
        <w:t>Weitere Klassifikatoren</w:t>
      </w:r>
      <w:bookmarkEnd w:id="180"/>
    </w:p>
    <w:p w:rsidR="007B445D" w:rsidRDefault="007B445D" w:rsidP="00B33E45">
      <w:r>
        <w:t xml:space="preserve">Am Anfang der Projektarbeit stand die </w:t>
      </w:r>
      <w:r w:rsidR="00BF6A7A">
        <w:t>Idee im Raum mehrere verschiedene</w:t>
      </w:r>
      <w:r>
        <w:t xml:space="preserve"> Klassif</w:t>
      </w:r>
      <w:r w:rsidR="00931ABF">
        <w:t>i</w:t>
      </w:r>
      <w:r>
        <w:t>katoren einzusetzen</w:t>
      </w:r>
      <w:r w:rsidR="00BF6A7A">
        <w:t xml:space="preserve"> und</w:t>
      </w:r>
      <w:r>
        <w:t xml:space="preserve"> diese zu beurteilen</w:t>
      </w:r>
      <w:r w:rsidR="00BF6A7A">
        <w:t>.</w:t>
      </w:r>
      <w:r>
        <w:t xml:space="preserve"> </w:t>
      </w:r>
      <w:r w:rsidR="00BF6A7A">
        <w:t xml:space="preserve">Anschliessend können </w:t>
      </w:r>
      <w:r>
        <w:t xml:space="preserve">diese untereinander </w:t>
      </w:r>
      <w:r w:rsidR="00BF6A7A">
        <w:t>vergliche werden</w:t>
      </w:r>
      <w:r>
        <w:t>. Besprochen wurden mehrere hochinteressante Ansätze, die aus Zeitgründen nicht mehr berücksichtigt wurden:</w:t>
      </w:r>
    </w:p>
    <w:p w:rsidR="007B445D" w:rsidRDefault="007B445D" w:rsidP="007B445D">
      <w:pPr>
        <w:pStyle w:val="ListParagraph"/>
        <w:numPr>
          <w:ilvl w:val="0"/>
          <w:numId w:val="26"/>
        </w:numPr>
      </w:pPr>
      <w:r>
        <w:t>Training eines neuronalen Netzes für die Klassifikation</w:t>
      </w:r>
    </w:p>
    <w:p w:rsidR="007B445D" w:rsidRDefault="007B445D" w:rsidP="007B445D">
      <w:pPr>
        <w:pStyle w:val="ListParagraph"/>
        <w:numPr>
          <w:ilvl w:val="0"/>
          <w:numId w:val="26"/>
        </w:numPr>
      </w:pPr>
      <w:r>
        <w:t>Die Multivariante Regression</w:t>
      </w:r>
    </w:p>
    <w:p w:rsidR="007B445D" w:rsidRDefault="007B445D" w:rsidP="007B445D">
      <w:pPr>
        <w:pStyle w:val="ListParagraph"/>
        <w:numPr>
          <w:ilvl w:val="0"/>
          <w:numId w:val="26"/>
        </w:numPr>
      </w:pPr>
      <w:r>
        <w:t>Eine Support Vector Machine</w:t>
      </w:r>
    </w:p>
    <w:p w:rsidR="007B445D" w:rsidRDefault="007B445D" w:rsidP="007B445D">
      <w:pPr>
        <w:pStyle w:val="ListParagraph"/>
        <w:numPr>
          <w:ilvl w:val="0"/>
          <w:numId w:val="26"/>
        </w:numPr>
      </w:pPr>
      <w:r>
        <w:t>Einsatz einer Cloudbasierten Machine Learning Plattform wie Microsoft Azure</w:t>
      </w:r>
    </w:p>
    <w:p w:rsidR="006254BF" w:rsidRPr="005541DD" w:rsidRDefault="008D0BD6" w:rsidP="008D0BD6">
      <w:pPr>
        <w:pStyle w:val="Heading1"/>
      </w:pPr>
      <w:r w:rsidRPr="00916BB8">
        <w:rPr>
          <w:lang w:val="fr-CH"/>
        </w:rPr>
        <w:br w:type="page"/>
      </w:r>
      <w:bookmarkStart w:id="181" w:name="_Toc472593910"/>
      <w:r w:rsidRPr="005541DD">
        <w:lastRenderedPageBreak/>
        <w:t>Schlussfolgerungen</w:t>
      </w:r>
      <w:r w:rsidR="00E63C16">
        <w:t xml:space="preserve"> </w:t>
      </w:r>
      <w:r w:rsidRPr="005541DD">
        <w:t>/</w:t>
      </w:r>
      <w:r w:rsidR="00E63C16">
        <w:t xml:space="preserve"> </w:t>
      </w:r>
      <w:r w:rsidRPr="005541DD">
        <w:t>Fazit</w:t>
      </w:r>
      <w:bookmarkEnd w:id="181"/>
    </w:p>
    <w:p w:rsidR="005B39C5" w:rsidRDefault="00A40731" w:rsidP="008D0BD6">
      <w:r>
        <w:t xml:space="preserve">Die Arbeit an der Bachelorthesis lässt sich grob in drei </w:t>
      </w:r>
      <w:r w:rsidR="005B39C5">
        <w:t>Kapitel unterteilen:</w:t>
      </w:r>
    </w:p>
    <w:p w:rsidR="005B39C5" w:rsidRDefault="005B39C5" w:rsidP="005B39C5">
      <w:pPr>
        <w:pStyle w:val="ListParagraph"/>
        <w:numPr>
          <w:ilvl w:val="0"/>
          <w:numId w:val="27"/>
        </w:numPr>
      </w:pPr>
      <w:r>
        <w:t xml:space="preserve">Aus dem Bildarchiv </w:t>
      </w:r>
      <w:r w:rsidR="00407050">
        <w:t>soll</w:t>
      </w:r>
      <w:r w:rsidR="00D53BB6">
        <w:t>te</w:t>
      </w:r>
      <w:r w:rsidR="00407050">
        <w:t xml:space="preserve"> eine</w:t>
      </w:r>
      <w:r>
        <w:t xml:space="preserve"> Stichprobe hergestellt werden. Hierzu wurde jedes Bi</w:t>
      </w:r>
      <w:r w:rsidR="00407050">
        <w:t>l</w:t>
      </w:r>
      <w:r>
        <w:t>d aus dem Archi</w:t>
      </w:r>
      <w:r w:rsidR="00407050">
        <w:t>v per Hand Klassifiziert.</w:t>
      </w:r>
      <w:r w:rsidR="00407050">
        <w:br/>
      </w:r>
      <w:r>
        <w:t>Bevor dies geschehen konnte musste das Bildarchiv zunächst auf dem Dateisystem und in der Datenbank in eine handhabbare Form gebracht werden. Die Dauer die vielen Bilddateien von einem Verzeichnis in ein anderes zu verschieben</w:t>
      </w:r>
      <w:r w:rsidR="007F5F9E">
        <w:t xml:space="preserve"> ist beträchtlich. Der Windows Explorer sowie der FTP-Client kamen bei diesen Operationen</w:t>
      </w:r>
      <w:r w:rsidR="00D53BB6">
        <w:t xml:space="preserve"> oft</w:t>
      </w:r>
      <w:r w:rsidR="007F5F9E">
        <w:t xml:space="preserve"> an ihre Grenzen. Es musste </w:t>
      </w:r>
      <w:r w:rsidR="00931ABF">
        <w:t>erlernt</w:t>
      </w:r>
      <w:r w:rsidR="007F5F9E">
        <w:t xml:space="preserve"> werden, dass Operationen auf dem gesamten Bildarchiv häufig lange dauerten und nur häppchenweise erfolgreich durchgeführt werden konnten.</w:t>
      </w:r>
      <w:r w:rsidR="007F5F9E">
        <w:br/>
        <w:t xml:space="preserve">Auch die Grösse der Datenbank geriet während der Erfassung der statistischen Werte ausser Kontrolle. Sie wuchs von 80 Megabyte schnell auf den aktuellen Stand von 8 Gigabyte an. Diese Dateigrösse ist problematisch </w:t>
      </w:r>
      <w:r w:rsidR="00D53BB6">
        <w:t>beim</w:t>
      </w:r>
      <w:r w:rsidR="007F5F9E">
        <w:t xml:space="preserve"> Verschieben zwischen Computern, da ein handelsüblicher Memorystick nur Dateien bis zu einer gewissen Maximalgrösse abspeichern kann.</w:t>
      </w:r>
      <w:r w:rsidR="007F5F9E">
        <w:br/>
        <w:t>Und schliesslich dauerte das Erfassen der Kategorien zu den Bildern einen Teil der Arbeitszeit. In 45 Arbeitsstunden wurden die Daten erhoben.</w:t>
      </w:r>
      <w:r w:rsidR="00407050">
        <w:t xml:space="preserve"> </w:t>
      </w:r>
      <w:r w:rsidR="007F5F9E">
        <w:t xml:space="preserve">Das Ergebnis dieser Bemühungen ist eine </w:t>
      </w:r>
      <w:r w:rsidR="00407050">
        <w:t xml:space="preserve">Datenbasis hoher Qualität, die für zukünftige Bearbeitung und Forschung nützlich sein </w:t>
      </w:r>
      <w:r w:rsidR="00D53BB6">
        <w:t>kann</w:t>
      </w:r>
      <w:r w:rsidR="00407050">
        <w:t>.</w:t>
      </w:r>
    </w:p>
    <w:p w:rsidR="00407050" w:rsidRDefault="00407050" w:rsidP="000065BD">
      <w:pPr>
        <w:pStyle w:val="ListParagraph"/>
        <w:numPr>
          <w:ilvl w:val="0"/>
          <w:numId w:val="27"/>
        </w:numPr>
      </w:pPr>
      <w:r>
        <w:t>Der zweite Teil der Arbeit fokussierte sich auf die statistische Auswertung der erfassten Daten. In einem agilen Prozess wurden verschiedene Wege der Datenverarbeitung implementiert, visualisiert und geprüft. Aus den Daten wurden schliesslich Kennzahlen und Referenzwerte extrahiert.</w:t>
      </w:r>
    </w:p>
    <w:p w:rsidR="00A40731" w:rsidRPr="005541DD" w:rsidRDefault="00407050" w:rsidP="008D0BD6">
      <w:pPr>
        <w:pStyle w:val="ListParagraph"/>
        <w:numPr>
          <w:ilvl w:val="0"/>
          <w:numId w:val="27"/>
        </w:numPr>
      </w:pPr>
      <w:r>
        <w:t xml:space="preserve">Im letzten Abschnitt ging schliesslich um die eigentliche Detektion. Es entspross ein einfacher </w:t>
      </w:r>
      <w:r w:rsidR="00931ABF">
        <w:t>Klassifikator</w:t>
      </w:r>
      <w:r>
        <w:t xml:space="preserve">, welcher aus dem Stand sehr gute Detektions-Ergebnisse </w:t>
      </w:r>
      <w:r w:rsidR="00D53BB6">
        <w:t>liefert</w:t>
      </w:r>
      <w:r w:rsidR="00640163">
        <w:t>e</w:t>
      </w:r>
      <w:r>
        <w:t>.</w:t>
      </w:r>
      <w:r w:rsidR="00D53BB6">
        <w:t xml:space="preserve"> Auf Grund der </w:t>
      </w:r>
      <w:r w:rsidR="00640163">
        <w:t>guten</w:t>
      </w:r>
      <w:r w:rsidR="00D53BB6">
        <w:t xml:space="preserve"> Resultate könnte der Algorithmus bereits jetzt in einer produktiven Umgebung eingesetzt werden.</w:t>
      </w:r>
      <w:r w:rsidR="00D53BB6">
        <w:br/>
        <w:t xml:space="preserve">Geschmälert wird der Erfolg nur von zwei Umständen: Die Ergebnisse des Algorithmus konnten trotz verschiedener Optimierungsversuche nicht </w:t>
      </w:r>
      <w:r w:rsidR="00640163">
        <w:t xml:space="preserve">weiter </w:t>
      </w:r>
      <w:r w:rsidR="00D53BB6">
        <w:t xml:space="preserve">verbessert werden. </w:t>
      </w:r>
      <w:r w:rsidR="00640163">
        <w:t>Und w</w:t>
      </w:r>
      <w:r w:rsidR="00D53BB6">
        <w:t xml:space="preserve">eiterhin konnte aus Zeitgründen kein weiterer </w:t>
      </w:r>
      <w:r w:rsidR="00931ABF">
        <w:t xml:space="preserve">Klassifikator </w:t>
      </w:r>
      <w:r w:rsidR="00D53BB6">
        <w:t>implementiert werden</w:t>
      </w:r>
      <w:r w:rsidR="00931ABF">
        <w:t>.</w:t>
      </w:r>
    </w:p>
    <w:p w:rsidR="00511D21" w:rsidRPr="005541DD" w:rsidRDefault="008D0BD6" w:rsidP="008D0BD6">
      <w:pPr>
        <w:pStyle w:val="Heading1"/>
      </w:pPr>
      <w:r w:rsidRPr="005541DD">
        <w:br w:type="page"/>
      </w:r>
      <w:bookmarkStart w:id="182" w:name="_Toc472593911"/>
      <w:r w:rsidR="00511D21" w:rsidRPr="005541DD">
        <w:lastRenderedPageBreak/>
        <w:t>Abbildungsverzeichnis</w:t>
      </w:r>
      <w:bookmarkEnd w:id="182"/>
    </w:p>
    <w:p w:rsidR="00EA4E62" w:rsidRDefault="009C103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"Abbildung" </w:instrText>
      </w:r>
      <w:r w:rsidRPr="005541DD">
        <w:fldChar w:fldCharType="separate"/>
      </w:r>
      <w:hyperlink r:id="rId66" w:anchor="_Toc472593796" w:history="1">
        <w:r w:rsidR="00EA4E62" w:rsidRPr="00150FAE">
          <w:rPr>
            <w:rStyle w:val="Hyperlink"/>
            <w:noProof/>
          </w:rPr>
          <w:t>Abbildung 1: Schematischer Ablauf einer Detektion</w:t>
        </w:r>
        <w:r w:rsidR="00EA4E62">
          <w:rPr>
            <w:noProof/>
            <w:webHidden/>
          </w:rPr>
          <w:tab/>
        </w:r>
        <w:r w:rsidR="00EA4E62">
          <w:rPr>
            <w:noProof/>
            <w:webHidden/>
          </w:rPr>
          <w:fldChar w:fldCharType="begin"/>
        </w:r>
        <w:r w:rsidR="00EA4E62">
          <w:rPr>
            <w:noProof/>
            <w:webHidden/>
          </w:rPr>
          <w:instrText xml:space="preserve"> PAGEREF _Toc472593796 \h </w:instrText>
        </w:r>
        <w:r w:rsidR="00EA4E62">
          <w:rPr>
            <w:noProof/>
            <w:webHidden/>
          </w:rPr>
        </w:r>
        <w:r w:rsidR="00EA4E62">
          <w:rPr>
            <w:noProof/>
            <w:webHidden/>
          </w:rPr>
          <w:fldChar w:fldCharType="separate"/>
        </w:r>
        <w:r w:rsidR="006249AB">
          <w:rPr>
            <w:noProof/>
            <w:webHidden/>
          </w:rPr>
          <w:t>2</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97" w:history="1">
        <w:r w:rsidR="00EA4E62" w:rsidRPr="00150FAE">
          <w:rPr>
            <w:rStyle w:val="Hyperlink"/>
            <w:noProof/>
          </w:rPr>
          <w:t>Abbildung 2: Mobile Video Kamera 021</w:t>
        </w:r>
        <w:r w:rsidR="00EA4E62">
          <w:rPr>
            <w:noProof/>
            <w:webHidden/>
          </w:rPr>
          <w:tab/>
        </w:r>
        <w:r w:rsidR="00EA4E62">
          <w:rPr>
            <w:noProof/>
            <w:webHidden/>
          </w:rPr>
          <w:fldChar w:fldCharType="begin"/>
        </w:r>
        <w:r w:rsidR="00EA4E62">
          <w:rPr>
            <w:noProof/>
            <w:webHidden/>
          </w:rPr>
          <w:instrText xml:space="preserve"> PAGEREF _Toc472593797 \h </w:instrText>
        </w:r>
        <w:r w:rsidR="00EA4E62">
          <w:rPr>
            <w:noProof/>
            <w:webHidden/>
          </w:rPr>
        </w:r>
        <w:r w:rsidR="00EA4E62">
          <w:rPr>
            <w:noProof/>
            <w:webHidden/>
          </w:rPr>
          <w:fldChar w:fldCharType="separate"/>
        </w:r>
        <w:r w:rsidR="006249AB">
          <w:rPr>
            <w:noProof/>
            <w:webHidden/>
          </w:rPr>
          <w:t>7</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98" w:history="1">
        <w:r w:rsidR="00EA4E62" w:rsidRPr="00150FAE">
          <w:rPr>
            <w:rStyle w:val="Hyperlink"/>
            <w:noProof/>
          </w:rPr>
          <w:t>Abbildung 3: Mobile Video Kamera 022</w:t>
        </w:r>
        <w:r w:rsidR="00EA4E62">
          <w:rPr>
            <w:noProof/>
            <w:webHidden/>
          </w:rPr>
          <w:tab/>
        </w:r>
        <w:r w:rsidR="00EA4E62">
          <w:rPr>
            <w:noProof/>
            <w:webHidden/>
          </w:rPr>
          <w:fldChar w:fldCharType="begin"/>
        </w:r>
        <w:r w:rsidR="00EA4E62">
          <w:rPr>
            <w:noProof/>
            <w:webHidden/>
          </w:rPr>
          <w:instrText xml:space="preserve"> PAGEREF _Toc472593798 \h </w:instrText>
        </w:r>
        <w:r w:rsidR="00EA4E62">
          <w:rPr>
            <w:noProof/>
            <w:webHidden/>
          </w:rPr>
        </w:r>
        <w:r w:rsidR="00EA4E62">
          <w:rPr>
            <w:noProof/>
            <w:webHidden/>
          </w:rPr>
          <w:fldChar w:fldCharType="separate"/>
        </w:r>
        <w:r w:rsidR="006249AB">
          <w:rPr>
            <w:noProof/>
            <w:webHidden/>
          </w:rPr>
          <w:t>7</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99" w:history="1">
        <w:r w:rsidR="00EA4E62" w:rsidRPr="00150FAE">
          <w:rPr>
            <w:rStyle w:val="Hyperlink"/>
            <w:noProof/>
          </w:rPr>
          <w:t>Abbildung 4: Mobile Video Kamera 101</w:t>
        </w:r>
        <w:r w:rsidR="00EA4E62">
          <w:rPr>
            <w:noProof/>
            <w:webHidden/>
          </w:rPr>
          <w:tab/>
        </w:r>
        <w:r w:rsidR="00EA4E62">
          <w:rPr>
            <w:noProof/>
            <w:webHidden/>
          </w:rPr>
          <w:fldChar w:fldCharType="begin"/>
        </w:r>
        <w:r w:rsidR="00EA4E62">
          <w:rPr>
            <w:noProof/>
            <w:webHidden/>
          </w:rPr>
          <w:instrText xml:space="preserve"> PAGEREF _Toc472593799 \h </w:instrText>
        </w:r>
        <w:r w:rsidR="00EA4E62">
          <w:rPr>
            <w:noProof/>
            <w:webHidden/>
          </w:rPr>
        </w:r>
        <w:r w:rsidR="00EA4E62">
          <w:rPr>
            <w:noProof/>
            <w:webHidden/>
          </w:rPr>
          <w:fldChar w:fldCharType="separate"/>
        </w:r>
        <w:r w:rsidR="006249AB">
          <w:rPr>
            <w:noProof/>
            <w:webHidden/>
          </w:rPr>
          <w:t>7</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0" w:history="1">
        <w:r w:rsidR="00EA4E62" w:rsidRPr="00150FAE">
          <w:rPr>
            <w:rStyle w:val="Hyperlink"/>
            <w:noProof/>
          </w:rPr>
          <w:t>Abbildung 5: Mobile Video Kamera 102</w:t>
        </w:r>
        <w:r w:rsidR="00EA4E62">
          <w:rPr>
            <w:noProof/>
            <w:webHidden/>
          </w:rPr>
          <w:tab/>
        </w:r>
        <w:r w:rsidR="00EA4E62">
          <w:rPr>
            <w:noProof/>
            <w:webHidden/>
          </w:rPr>
          <w:fldChar w:fldCharType="begin"/>
        </w:r>
        <w:r w:rsidR="00EA4E62">
          <w:rPr>
            <w:noProof/>
            <w:webHidden/>
          </w:rPr>
          <w:instrText xml:space="preserve"> PAGEREF _Toc472593800 \h </w:instrText>
        </w:r>
        <w:r w:rsidR="00EA4E62">
          <w:rPr>
            <w:noProof/>
            <w:webHidden/>
          </w:rPr>
        </w:r>
        <w:r w:rsidR="00EA4E62">
          <w:rPr>
            <w:noProof/>
            <w:webHidden/>
          </w:rPr>
          <w:fldChar w:fldCharType="separate"/>
        </w:r>
        <w:r w:rsidR="006249AB">
          <w:rPr>
            <w:noProof/>
            <w:webHidden/>
          </w:rPr>
          <w:t>8</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1" w:history="1">
        <w:r w:rsidR="00EA4E62" w:rsidRPr="00150FAE">
          <w:rPr>
            <w:rStyle w:val="Hyperlink"/>
            <w:noProof/>
          </w:rPr>
          <w:t>Abbildung 6: Mobile Video Kamera 105</w:t>
        </w:r>
        <w:r w:rsidR="00EA4E62">
          <w:rPr>
            <w:noProof/>
            <w:webHidden/>
          </w:rPr>
          <w:tab/>
        </w:r>
        <w:r w:rsidR="00EA4E62">
          <w:rPr>
            <w:noProof/>
            <w:webHidden/>
          </w:rPr>
          <w:fldChar w:fldCharType="begin"/>
        </w:r>
        <w:r w:rsidR="00EA4E62">
          <w:rPr>
            <w:noProof/>
            <w:webHidden/>
          </w:rPr>
          <w:instrText xml:space="preserve"> PAGEREF _Toc472593801 \h </w:instrText>
        </w:r>
        <w:r w:rsidR="00EA4E62">
          <w:rPr>
            <w:noProof/>
            <w:webHidden/>
          </w:rPr>
        </w:r>
        <w:r w:rsidR="00EA4E62">
          <w:rPr>
            <w:noProof/>
            <w:webHidden/>
          </w:rPr>
          <w:fldChar w:fldCharType="separate"/>
        </w:r>
        <w:r w:rsidR="006249AB">
          <w:rPr>
            <w:noProof/>
            <w:webHidden/>
          </w:rPr>
          <w:t>8</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2" w:history="1">
        <w:r w:rsidR="00EA4E62" w:rsidRPr="00150FAE">
          <w:rPr>
            <w:rStyle w:val="Hyperlink"/>
            <w:noProof/>
          </w:rPr>
          <w:t>Abbildung 7: Mobile Video Kamera 106</w:t>
        </w:r>
        <w:r w:rsidR="00EA4E62">
          <w:rPr>
            <w:noProof/>
            <w:webHidden/>
          </w:rPr>
          <w:tab/>
        </w:r>
        <w:r w:rsidR="00EA4E62">
          <w:rPr>
            <w:noProof/>
            <w:webHidden/>
          </w:rPr>
          <w:fldChar w:fldCharType="begin"/>
        </w:r>
        <w:r w:rsidR="00EA4E62">
          <w:rPr>
            <w:noProof/>
            <w:webHidden/>
          </w:rPr>
          <w:instrText xml:space="preserve"> PAGEREF _Toc472593802 \h </w:instrText>
        </w:r>
        <w:r w:rsidR="00EA4E62">
          <w:rPr>
            <w:noProof/>
            <w:webHidden/>
          </w:rPr>
        </w:r>
        <w:r w:rsidR="00EA4E62">
          <w:rPr>
            <w:noProof/>
            <w:webHidden/>
          </w:rPr>
          <w:fldChar w:fldCharType="separate"/>
        </w:r>
        <w:r w:rsidR="006249AB">
          <w:rPr>
            <w:noProof/>
            <w:webHidden/>
          </w:rPr>
          <w:t>8</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3" w:history="1">
        <w:r w:rsidR="00EA4E62" w:rsidRPr="00150FAE">
          <w:rPr>
            <w:rStyle w:val="Hyperlink"/>
            <w:noProof/>
          </w:rPr>
          <w:t>Abbildung 8: Mobile Video Kamera 107</w:t>
        </w:r>
        <w:r w:rsidR="00EA4E62">
          <w:rPr>
            <w:noProof/>
            <w:webHidden/>
          </w:rPr>
          <w:tab/>
        </w:r>
        <w:r w:rsidR="00EA4E62">
          <w:rPr>
            <w:noProof/>
            <w:webHidden/>
          </w:rPr>
          <w:fldChar w:fldCharType="begin"/>
        </w:r>
        <w:r w:rsidR="00EA4E62">
          <w:rPr>
            <w:noProof/>
            <w:webHidden/>
          </w:rPr>
          <w:instrText xml:space="preserve"> PAGEREF _Toc472593803 \h </w:instrText>
        </w:r>
        <w:r w:rsidR="00EA4E62">
          <w:rPr>
            <w:noProof/>
            <w:webHidden/>
          </w:rPr>
        </w:r>
        <w:r w:rsidR="00EA4E62">
          <w:rPr>
            <w:noProof/>
            <w:webHidden/>
          </w:rPr>
          <w:fldChar w:fldCharType="separate"/>
        </w:r>
        <w:r w:rsidR="006249AB">
          <w:rPr>
            <w:noProof/>
            <w:webHidden/>
          </w:rPr>
          <w:t>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4" w:history="1">
        <w:r w:rsidR="00EA4E62" w:rsidRPr="00150FAE">
          <w:rPr>
            <w:rStyle w:val="Hyperlink"/>
            <w:noProof/>
          </w:rPr>
          <w:t>Abbildung 9: Mobile Video Kamera 108</w:t>
        </w:r>
        <w:r w:rsidR="00EA4E62">
          <w:rPr>
            <w:noProof/>
            <w:webHidden/>
          </w:rPr>
          <w:tab/>
        </w:r>
        <w:r w:rsidR="00EA4E62">
          <w:rPr>
            <w:noProof/>
            <w:webHidden/>
          </w:rPr>
          <w:fldChar w:fldCharType="begin"/>
        </w:r>
        <w:r w:rsidR="00EA4E62">
          <w:rPr>
            <w:noProof/>
            <w:webHidden/>
          </w:rPr>
          <w:instrText xml:space="preserve"> PAGEREF _Toc472593804 \h </w:instrText>
        </w:r>
        <w:r w:rsidR="00EA4E62">
          <w:rPr>
            <w:noProof/>
            <w:webHidden/>
          </w:rPr>
        </w:r>
        <w:r w:rsidR="00EA4E62">
          <w:rPr>
            <w:noProof/>
            <w:webHidden/>
          </w:rPr>
          <w:fldChar w:fldCharType="separate"/>
        </w:r>
        <w:r w:rsidR="006249AB">
          <w:rPr>
            <w:noProof/>
            <w:webHidden/>
          </w:rPr>
          <w:t>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5" w:history="1">
        <w:r w:rsidR="00EA4E62" w:rsidRPr="00150FAE">
          <w:rPr>
            <w:rStyle w:val="Hyperlink"/>
            <w:noProof/>
          </w:rPr>
          <w:t>Abbildung 10: Mobile Video Kamera 110</w:t>
        </w:r>
        <w:r w:rsidR="00EA4E62">
          <w:rPr>
            <w:noProof/>
            <w:webHidden/>
          </w:rPr>
          <w:tab/>
        </w:r>
        <w:r w:rsidR="00EA4E62">
          <w:rPr>
            <w:noProof/>
            <w:webHidden/>
          </w:rPr>
          <w:fldChar w:fldCharType="begin"/>
        </w:r>
        <w:r w:rsidR="00EA4E62">
          <w:rPr>
            <w:noProof/>
            <w:webHidden/>
          </w:rPr>
          <w:instrText xml:space="preserve"> PAGEREF _Toc472593805 \h </w:instrText>
        </w:r>
        <w:r w:rsidR="00EA4E62">
          <w:rPr>
            <w:noProof/>
            <w:webHidden/>
          </w:rPr>
        </w:r>
        <w:r w:rsidR="00EA4E62">
          <w:rPr>
            <w:noProof/>
            <w:webHidden/>
          </w:rPr>
          <w:fldChar w:fldCharType="separate"/>
        </w:r>
        <w:r w:rsidR="006249AB">
          <w:rPr>
            <w:noProof/>
            <w:webHidden/>
          </w:rPr>
          <w:t>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6" w:history="1">
        <w:r w:rsidR="00EA4E62" w:rsidRPr="00150FAE">
          <w:rPr>
            <w:rStyle w:val="Hyperlink"/>
            <w:noProof/>
          </w:rPr>
          <w:t>Abbildung 11: Mobile Video Kamera 120</w:t>
        </w:r>
        <w:r w:rsidR="00EA4E62">
          <w:rPr>
            <w:noProof/>
            <w:webHidden/>
          </w:rPr>
          <w:tab/>
        </w:r>
        <w:r w:rsidR="00EA4E62">
          <w:rPr>
            <w:noProof/>
            <w:webHidden/>
          </w:rPr>
          <w:fldChar w:fldCharType="begin"/>
        </w:r>
        <w:r w:rsidR="00EA4E62">
          <w:rPr>
            <w:noProof/>
            <w:webHidden/>
          </w:rPr>
          <w:instrText xml:space="preserve"> PAGEREF _Toc472593806 \h </w:instrText>
        </w:r>
        <w:r w:rsidR="00EA4E62">
          <w:rPr>
            <w:noProof/>
            <w:webHidden/>
          </w:rPr>
        </w:r>
        <w:r w:rsidR="00EA4E62">
          <w:rPr>
            <w:noProof/>
            <w:webHidden/>
          </w:rPr>
          <w:fldChar w:fldCharType="separate"/>
        </w:r>
        <w:r w:rsidR="006249AB">
          <w:rPr>
            <w:noProof/>
            <w:webHidden/>
          </w:rPr>
          <w:t>10</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7" w:history="1">
        <w:r w:rsidR="00EA4E62" w:rsidRPr="00150FAE">
          <w:rPr>
            <w:rStyle w:val="Hyperlink"/>
            <w:noProof/>
          </w:rPr>
          <w:t>Abbildung 12: Mobile Video Kamera 122</w:t>
        </w:r>
        <w:r w:rsidR="00EA4E62">
          <w:rPr>
            <w:noProof/>
            <w:webHidden/>
          </w:rPr>
          <w:tab/>
        </w:r>
        <w:r w:rsidR="00EA4E62">
          <w:rPr>
            <w:noProof/>
            <w:webHidden/>
          </w:rPr>
          <w:fldChar w:fldCharType="begin"/>
        </w:r>
        <w:r w:rsidR="00EA4E62">
          <w:rPr>
            <w:noProof/>
            <w:webHidden/>
          </w:rPr>
          <w:instrText xml:space="preserve"> PAGEREF _Toc472593807 \h </w:instrText>
        </w:r>
        <w:r w:rsidR="00EA4E62">
          <w:rPr>
            <w:noProof/>
            <w:webHidden/>
          </w:rPr>
        </w:r>
        <w:r w:rsidR="00EA4E62">
          <w:rPr>
            <w:noProof/>
            <w:webHidden/>
          </w:rPr>
          <w:fldChar w:fldCharType="separate"/>
        </w:r>
        <w:r w:rsidR="006249AB">
          <w:rPr>
            <w:noProof/>
            <w:webHidden/>
          </w:rPr>
          <w:t>10</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8" w:history="1">
        <w:r w:rsidR="00EA4E62" w:rsidRPr="00150FAE">
          <w:rPr>
            <w:rStyle w:val="Hyperlink"/>
            <w:noProof/>
          </w:rPr>
          <w:t>Abbildung 13: Mobile Video Kamera 131</w:t>
        </w:r>
        <w:r w:rsidR="00EA4E62">
          <w:rPr>
            <w:noProof/>
            <w:webHidden/>
          </w:rPr>
          <w:tab/>
        </w:r>
        <w:r w:rsidR="00EA4E62">
          <w:rPr>
            <w:noProof/>
            <w:webHidden/>
          </w:rPr>
          <w:fldChar w:fldCharType="begin"/>
        </w:r>
        <w:r w:rsidR="00EA4E62">
          <w:rPr>
            <w:noProof/>
            <w:webHidden/>
          </w:rPr>
          <w:instrText xml:space="preserve"> PAGEREF _Toc472593808 \h </w:instrText>
        </w:r>
        <w:r w:rsidR="00EA4E62">
          <w:rPr>
            <w:noProof/>
            <w:webHidden/>
          </w:rPr>
        </w:r>
        <w:r w:rsidR="00EA4E62">
          <w:rPr>
            <w:noProof/>
            <w:webHidden/>
          </w:rPr>
          <w:fldChar w:fldCharType="separate"/>
        </w:r>
        <w:r w:rsidR="006249AB">
          <w:rPr>
            <w:noProof/>
            <w:webHidden/>
          </w:rPr>
          <w:t>10</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09" w:history="1">
        <w:r w:rsidR="00EA4E62" w:rsidRPr="00150FAE">
          <w:rPr>
            <w:rStyle w:val="Hyperlink"/>
            <w:noProof/>
          </w:rPr>
          <w:t>Abbildung 14: Standorte der 12 Kameras auf Google Map</w:t>
        </w:r>
        <w:r w:rsidR="00EA4E62">
          <w:rPr>
            <w:noProof/>
            <w:webHidden/>
          </w:rPr>
          <w:tab/>
        </w:r>
        <w:r w:rsidR="00EA4E62">
          <w:rPr>
            <w:noProof/>
            <w:webHidden/>
          </w:rPr>
          <w:fldChar w:fldCharType="begin"/>
        </w:r>
        <w:r w:rsidR="00EA4E62">
          <w:rPr>
            <w:noProof/>
            <w:webHidden/>
          </w:rPr>
          <w:instrText xml:space="preserve"> PAGEREF _Toc472593809 \h </w:instrText>
        </w:r>
        <w:r w:rsidR="00EA4E62">
          <w:rPr>
            <w:noProof/>
            <w:webHidden/>
          </w:rPr>
        </w:r>
        <w:r w:rsidR="00EA4E62">
          <w:rPr>
            <w:noProof/>
            <w:webHidden/>
          </w:rPr>
          <w:fldChar w:fldCharType="separate"/>
        </w:r>
        <w:r w:rsidR="006249AB">
          <w:rPr>
            <w:noProof/>
            <w:webHidden/>
          </w:rPr>
          <w:t>11</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0" w:history="1">
        <w:r w:rsidR="00EA4E62" w:rsidRPr="00150FAE">
          <w:rPr>
            <w:rStyle w:val="Hyperlink"/>
            <w:noProof/>
          </w:rPr>
          <w:t>Abbildung 15: Bildschirmfoto des Galerie Moduls der Applikation</w:t>
        </w:r>
        <w:r w:rsidR="00EA4E62">
          <w:rPr>
            <w:noProof/>
            <w:webHidden/>
          </w:rPr>
          <w:tab/>
        </w:r>
        <w:r w:rsidR="00EA4E62">
          <w:rPr>
            <w:noProof/>
            <w:webHidden/>
          </w:rPr>
          <w:fldChar w:fldCharType="begin"/>
        </w:r>
        <w:r w:rsidR="00EA4E62">
          <w:rPr>
            <w:noProof/>
            <w:webHidden/>
          </w:rPr>
          <w:instrText xml:space="preserve"> PAGEREF _Toc472593810 \h </w:instrText>
        </w:r>
        <w:r w:rsidR="00EA4E62">
          <w:rPr>
            <w:noProof/>
            <w:webHidden/>
          </w:rPr>
        </w:r>
        <w:r w:rsidR="00EA4E62">
          <w:rPr>
            <w:noProof/>
            <w:webHidden/>
          </w:rPr>
          <w:fldChar w:fldCharType="separate"/>
        </w:r>
        <w:r w:rsidR="006249AB">
          <w:rPr>
            <w:noProof/>
            <w:webHidden/>
          </w:rPr>
          <w:t>14</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1" w:history="1">
        <w:r w:rsidR="00EA4E62" w:rsidRPr="00150FAE">
          <w:rPr>
            <w:rStyle w:val="Hyperlink"/>
            <w:noProof/>
          </w:rPr>
          <w:t>Abbildung 16: Bildschirmfoto des Segmentierungsmoduls der Applikation</w:t>
        </w:r>
        <w:r w:rsidR="00EA4E62">
          <w:rPr>
            <w:noProof/>
            <w:webHidden/>
          </w:rPr>
          <w:tab/>
        </w:r>
        <w:r w:rsidR="00EA4E62">
          <w:rPr>
            <w:noProof/>
            <w:webHidden/>
          </w:rPr>
          <w:fldChar w:fldCharType="begin"/>
        </w:r>
        <w:r w:rsidR="00EA4E62">
          <w:rPr>
            <w:noProof/>
            <w:webHidden/>
          </w:rPr>
          <w:instrText xml:space="preserve"> PAGEREF _Toc472593811 \h </w:instrText>
        </w:r>
        <w:r w:rsidR="00EA4E62">
          <w:rPr>
            <w:noProof/>
            <w:webHidden/>
          </w:rPr>
        </w:r>
        <w:r w:rsidR="00EA4E62">
          <w:rPr>
            <w:noProof/>
            <w:webHidden/>
          </w:rPr>
          <w:fldChar w:fldCharType="separate"/>
        </w:r>
        <w:r w:rsidR="006249AB">
          <w:rPr>
            <w:noProof/>
            <w:webHidden/>
          </w:rPr>
          <w:t>14</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2" w:history="1">
        <w:r w:rsidR="00EA4E62" w:rsidRPr="00150FAE">
          <w:rPr>
            <w:rStyle w:val="Hyperlink"/>
            <w:noProof/>
          </w:rPr>
          <w:t>Abbildung 17: Differenz aus zwei Kamerabilder und resultierende Bitmaske</w:t>
        </w:r>
        <w:r w:rsidR="00EA4E62">
          <w:rPr>
            <w:noProof/>
            <w:webHidden/>
          </w:rPr>
          <w:tab/>
        </w:r>
        <w:r w:rsidR="00EA4E62">
          <w:rPr>
            <w:noProof/>
            <w:webHidden/>
          </w:rPr>
          <w:fldChar w:fldCharType="begin"/>
        </w:r>
        <w:r w:rsidR="00EA4E62">
          <w:rPr>
            <w:noProof/>
            <w:webHidden/>
          </w:rPr>
          <w:instrText xml:space="preserve"> PAGEREF _Toc472593812 \h </w:instrText>
        </w:r>
        <w:r w:rsidR="00EA4E62">
          <w:rPr>
            <w:noProof/>
            <w:webHidden/>
          </w:rPr>
        </w:r>
        <w:r w:rsidR="00EA4E62">
          <w:rPr>
            <w:noProof/>
            <w:webHidden/>
          </w:rPr>
          <w:fldChar w:fldCharType="separate"/>
        </w:r>
        <w:r w:rsidR="006249AB">
          <w:rPr>
            <w:noProof/>
            <w:webHidden/>
          </w:rPr>
          <w:t>16</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3" w:history="1">
        <w:r w:rsidR="00EA4E62" w:rsidRPr="00150FAE">
          <w:rPr>
            <w:rStyle w:val="Hyperlink"/>
            <w:noProof/>
          </w:rPr>
          <w:t>Abbildung 18: Kandidatenbild mit schwarzen Löchern</w:t>
        </w:r>
        <w:r w:rsidR="00EA4E62">
          <w:rPr>
            <w:noProof/>
            <w:webHidden/>
          </w:rPr>
          <w:tab/>
        </w:r>
        <w:r w:rsidR="00EA4E62">
          <w:rPr>
            <w:noProof/>
            <w:webHidden/>
          </w:rPr>
          <w:fldChar w:fldCharType="begin"/>
        </w:r>
        <w:r w:rsidR="00EA4E62">
          <w:rPr>
            <w:noProof/>
            <w:webHidden/>
          </w:rPr>
          <w:instrText xml:space="preserve"> PAGEREF _Toc472593813 \h </w:instrText>
        </w:r>
        <w:r w:rsidR="00EA4E62">
          <w:rPr>
            <w:noProof/>
            <w:webHidden/>
          </w:rPr>
        </w:r>
        <w:r w:rsidR="00EA4E62">
          <w:rPr>
            <w:noProof/>
            <w:webHidden/>
          </w:rPr>
          <w:fldChar w:fldCharType="separate"/>
        </w:r>
        <w:r w:rsidR="006249AB">
          <w:rPr>
            <w:noProof/>
            <w:webHidden/>
          </w:rPr>
          <w:t>16</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4" w:history="1">
        <w:r w:rsidR="00EA4E62" w:rsidRPr="00150FAE">
          <w:rPr>
            <w:rStyle w:val="Hyperlink"/>
            <w:noProof/>
          </w:rPr>
          <w:t>Abbildung 19: Auffüllen von schwarzen Löchern im Kandidatenbild</w:t>
        </w:r>
        <w:r w:rsidR="00EA4E62">
          <w:rPr>
            <w:noProof/>
            <w:webHidden/>
          </w:rPr>
          <w:tab/>
        </w:r>
        <w:r w:rsidR="00EA4E62">
          <w:rPr>
            <w:noProof/>
            <w:webHidden/>
          </w:rPr>
          <w:fldChar w:fldCharType="begin"/>
        </w:r>
        <w:r w:rsidR="00EA4E62">
          <w:rPr>
            <w:noProof/>
            <w:webHidden/>
          </w:rPr>
          <w:instrText xml:space="preserve"> PAGEREF _Toc472593814 \h </w:instrText>
        </w:r>
        <w:r w:rsidR="00EA4E62">
          <w:rPr>
            <w:noProof/>
            <w:webHidden/>
          </w:rPr>
        </w:r>
        <w:r w:rsidR="00EA4E62">
          <w:rPr>
            <w:noProof/>
            <w:webHidden/>
          </w:rPr>
          <w:fldChar w:fldCharType="separate"/>
        </w:r>
        <w:r w:rsidR="006249AB">
          <w:rPr>
            <w:noProof/>
            <w:webHidden/>
          </w:rPr>
          <w:t>18</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5" w:history="1">
        <w:r w:rsidR="00EA4E62" w:rsidRPr="00150FAE">
          <w:rPr>
            <w:rStyle w:val="Hyperlink"/>
            <w:noProof/>
          </w:rPr>
          <w:t>Abbildung 20: Ausgeschnittene Bildsegmente von mvk110</w:t>
        </w:r>
        <w:r w:rsidR="00EA4E62">
          <w:rPr>
            <w:noProof/>
            <w:webHidden/>
          </w:rPr>
          <w:tab/>
        </w:r>
        <w:r w:rsidR="00EA4E62">
          <w:rPr>
            <w:noProof/>
            <w:webHidden/>
          </w:rPr>
          <w:fldChar w:fldCharType="begin"/>
        </w:r>
        <w:r w:rsidR="00EA4E62">
          <w:rPr>
            <w:noProof/>
            <w:webHidden/>
          </w:rPr>
          <w:instrText xml:space="preserve"> PAGEREF _Toc472593815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6" w:history="1">
        <w:r w:rsidR="00EA4E62" w:rsidRPr="00150FAE">
          <w:rPr>
            <w:rStyle w:val="Hyperlink"/>
            <w:noProof/>
          </w:rPr>
          <w:t>Abbildung 21: Kategorie 'kein Schnee'</w:t>
        </w:r>
        <w:r w:rsidR="00EA4E62">
          <w:rPr>
            <w:noProof/>
            <w:webHidden/>
          </w:rPr>
          <w:tab/>
        </w:r>
        <w:r w:rsidR="00EA4E62">
          <w:rPr>
            <w:noProof/>
            <w:webHidden/>
          </w:rPr>
          <w:fldChar w:fldCharType="begin"/>
        </w:r>
        <w:r w:rsidR="00EA4E62">
          <w:rPr>
            <w:noProof/>
            <w:webHidden/>
          </w:rPr>
          <w:instrText xml:space="preserve"> PAGEREF _Toc472593816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7" w:history="1">
        <w:r w:rsidR="00EA4E62" w:rsidRPr="00150FAE">
          <w:rPr>
            <w:rStyle w:val="Hyperlink"/>
            <w:noProof/>
          </w:rPr>
          <w:t>Abbildung 22: Kategorie 'Schnee'</w:t>
        </w:r>
        <w:r w:rsidR="00EA4E62">
          <w:rPr>
            <w:noProof/>
            <w:webHidden/>
          </w:rPr>
          <w:tab/>
        </w:r>
        <w:r w:rsidR="00EA4E62">
          <w:rPr>
            <w:noProof/>
            <w:webHidden/>
          </w:rPr>
          <w:fldChar w:fldCharType="begin"/>
        </w:r>
        <w:r w:rsidR="00EA4E62">
          <w:rPr>
            <w:noProof/>
            <w:webHidden/>
          </w:rPr>
          <w:instrText xml:space="preserve"> PAGEREF _Toc472593817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8" w:history="1">
        <w:r w:rsidR="00EA4E62" w:rsidRPr="00150FAE">
          <w:rPr>
            <w:rStyle w:val="Hyperlink"/>
            <w:noProof/>
          </w:rPr>
          <w:t>Abbildung 23: Kategorie 'Tag'</w:t>
        </w:r>
        <w:r w:rsidR="00EA4E62">
          <w:rPr>
            <w:noProof/>
            <w:webHidden/>
          </w:rPr>
          <w:tab/>
        </w:r>
        <w:r w:rsidR="00EA4E62">
          <w:rPr>
            <w:noProof/>
            <w:webHidden/>
          </w:rPr>
          <w:fldChar w:fldCharType="begin"/>
        </w:r>
        <w:r w:rsidR="00EA4E62">
          <w:rPr>
            <w:noProof/>
            <w:webHidden/>
          </w:rPr>
          <w:instrText xml:space="preserve"> PAGEREF _Toc472593818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19" w:history="1">
        <w:r w:rsidR="00EA4E62" w:rsidRPr="00150FAE">
          <w:rPr>
            <w:rStyle w:val="Hyperlink"/>
            <w:noProof/>
          </w:rPr>
          <w:t>Abbildung 24: Kategorie 'Dämmerung' (Morgen oder Abend)</w:t>
        </w:r>
        <w:r w:rsidR="00EA4E62">
          <w:rPr>
            <w:noProof/>
            <w:webHidden/>
          </w:rPr>
          <w:tab/>
        </w:r>
        <w:r w:rsidR="00EA4E62">
          <w:rPr>
            <w:noProof/>
            <w:webHidden/>
          </w:rPr>
          <w:fldChar w:fldCharType="begin"/>
        </w:r>
        <w:r w:rsidR="00EA4E62">
          <w:rPr>
            <w:noProof/>
            <w:webHidden/>
          </w:rPr>
          <w:instrText xml:space="preserve"> PAGEREF _Toc472593819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0" w:history="1">
        <w:r w:rsidR="00EA4E62" w:rsidRPr="00150FAE">
          <w:rPr>
            <w:rStyle w:val="Hyperlink"/>
            <w:noProof/>
          </w:rPr>
          <w:t>Abbildung 25: Kategorie 'Nacht'</w:t>
        </w:r>
        <w:r w:rsidR="00EA4E62">
          <w:rPr>
            <w:noProof/>
            <w:webHidden/>
          </w:rPr>
          <w:tab/>
        </w:r>
        <w:r w:rsidR="00EA4E62">
          <w:rPr>
            <w:noProof/>
            <w:webHidden/>
          </w:rPr>
          <w:fldChar w:fldCharType="begin"/>
        </w:r>
        <w:r w:rsidR="00EA4E62">
          <w:rPr>
            <w:noProof/>
            <w:webHidden/>
          </w:rPr>
          <w:instrText xml:space="preserve"> PAGEREF _Toc472593820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1" w:history="1">
        <w:r w:rsidR="00EA4E62" w:rsidRPr="00150FAE">
          <w:rPr>
            <w:rStyle w:val="Hyperlink"/>
            <w:noProof/>
          </w:rPr>
          <w:t>Abbildung 26: Kategorie 'Nebel'</w:t>
        </w:r>
        <w:r w:rsidR="00EA4E62">
          <w:rPr>
            <w:noProof/>
            <w:webHidden/>
          </w:rPr>
          <w:tab/>
        </w:r>
        <w:r w:rsidR="00EA4E62">
          <w:rPr>
            <w:noProof/>
            <w:webHidden/>
          </w:rPr>
          <w:fldChar w:fldCharType="begin"/>
        </w:r>
        <w:r w:rsidR="00EA4E62">
          <w:rPr>
            <w:noProof/>
            <w:webHidden/>
          </w:rPr>
          <w:instrText xml:space="preserve"> PAGEREF _Toc472593821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2" w:history="1">
        <w:r w:rsidR="00EA4E62" w:rsidRPr="00150FAE">
          <w:rPr>
            <w:rStyle w:val="Hyperlink"/>
            <w:noProof/>
          </w:rPr>
          <w:t>Abbildung 27: Kategorie 'Niederschlag'</w:t>
        </w:r>
        <w:r w:rsidR="00EA4E62">
          <w:rPr>
            <w:noProof/>
            <w:webHidden/>
          </w:rPr>
          <w:tab/>
        </w:r>
        <w:r w:rsidR="00EA4E62">
          <w:rPr>
            <w:noProof/>
            <w:webHidden/>
          </w:rPr>
          <w:fldChar w:fldCharType="begin"/>
        </w:r>
        <w:r w:rsidR="00EA4E62">
          <w:rPr>
            <w:noProof/>
            <w:webHidden/>
          </w:rPr>
          <w:instrText xml:space="preserve"> PAGEREF _Toc472593822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3" w:history="1">
        <w:r w:rsidR="00EA4E62" w:rsidRPr="00150FAE">
          <w:rPr>
            <w:rStyle w:val="Hyperlink"/>
            <w:noProof/>
          </w:rPr>
          <w:t>Abbildung 28: Kategorie 'schlechte Lichtverhältnisse' (Reflektionen oder direkte Sonneneinstrahlung)</w:t>
        </w:r>
        <w:r w:rsidR="00EA4E62">
          <w:rPr>
            <w:noProof/>
            <w:webHidden/>
          </w:rPr>
          <w:tab/>
        </w:r>
        <w:r w:rsidR="00EA4E62">
          <w:rPr>
            <w:noProof/>
            <w:webHidden/>
          </w:rPr>
          <w:fldChar w:fldCharType="begin"/>
        </w:r>
        <w:r w:rsidR="00EA4E62">
          <w:rPr>
            <w:noProof/>
            <w:webHidden/>
          </w:rPr>
          <w:instrText xml:space="preserve"> PAGEREF _Toc472593823 \h </w:instrText>
        </w:r>
        <w:r w:rsidR="00EA4E62">
          <w:rPr>
            <w:noProof/>
            <w:webHidden/>
          </w:rPr>
        </w:r>
        <w:r w:rsidR="00EA4E62">
          <w:rPr>
            <w:noProof/>
            <w:webHidden/>
          </w:rPr>
          <w:fldChar w:fldCharType="separate"/>
        </w:r>
        <w:r w:rsidR="006249AB">
          <w:rPr>
            <w:noProof/>
            <w:webHidden/>
          </w:rPr>
          <w:t>23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4" w:history="1">
        <w:r w:rsidR="00EA4E62" w:rsidRPr="00150FAE">
          <w:rPr>
            <w:rStyle w:val="Hyperlink"/>
            <w:noProof/>
          </w:rPr>
          <w:t>Abbildung 29: Bildschirmfoto des Kategorieerfassungsmoduls</w:t>
        </w:r>
        <w:r w:rsidR="00EA4E62">
          <w:rPr>
            <w:noProof/>
            <w:webHidden/>
          </w:rPr>
          <w:tab/>
        </w:r>
        <w:r w:rsidR="00EA4E62">
          <w:rPr>
            <w:noProof/>
            <w:webHidden/>
          </w:rPr>
          <w:fldChar w:fldCharType="begin"/>
        </w:r>
        <w:r w:rsidR="00EA4E62">
          <w:rPr>
            <w:noProof/>
            <w:webHidden/>
          </w:rPr>
          <w:instrText xml:space="preserve"> PAGEREF _Toc472593824 \h </w:instrText>
        </w:r>
        <w:r w:rsidR="00EA4E62">
          <w:rPr>
            <w:noProof/>
            <w:webHidden/>
          </w:rPr>
        </w:r>
        <w:r w:rsidR="00EA4E62">
          <w:rPr>
            <w:noProof/>
            <w:webHidden/>
          </w:rPr>
          <w:fldChar w:fldCharType="separate"/>
        </w:r>
        <w:r w:rsidR="006249AB">
          <w:rPr>
            <w:noProof/>
            <w:webHidden/>
          </w:rPr>
          <w:t>24</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5" w:history="1">
        <w:r w:rsidR="00EA4E62" w:rsidRPr="00150FAE">
          <w:rPr>
            <w:rStyle w:val="Hyperlink"/>
            <w:noProof/>
          </w:rPr>
          <w:t>Abbildung 30: Bildschirmfoto des Galeriemoduls mit Kategorieerweiterungen</w:t>
        </w:r>
        <w:r w:rsidR="00EA4E62">
          <w:rPr>
            <w:noProof/>
            <w:webHidden/>
          </w:rPr>
          <w:tab/>
        </w:r>
        <w:r w:rsidR="00EA4E62">
          <w:rPr>
            <w:noProof/>
            <w:webHidden/>
          </w:rPr>
          <w:fldChar w:fldCharType="begin"/>
        </w:r>
        <w:r w:rsidR="00EA4E62">
          <w:rPr>
            <w:noProof/>
            <w:webHidden/>
          </w:rPr>
          <w:instrText xml:space="preserve"> PAGEREF _Toc472593825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6" w:history="1">
        <w:r w:rsidR="00EA4E62" w:rsidRPr="00150FAE">
          <w:rPr>
            <w:rStyle w:val="Hyperlink"/>
            <w:noProof/>
          </w:rPr>
          <w:t>Abbildung 31: Neue Segmentierung für mvk110</w:t>
        </w:r>
        <w:r w:rsidR="00EA4E62">
          <w:rPr>
            <w:noProof/>
            <w:webHidden/>
          </w:rPr>
          <w:tab/>
        </w:r>
        <w:r w:rsidR="00EA4E62">
          <w:rPr>
            <w:noProof/>
            <w:webHidden/>
          </w:rPr>
          <w:fldChar w:fldCharType="begin"/>
        </w:r>
        <w:r w:rsidR="00EA4E62">
          <w:rPr>
            <w:noProof/>
            <w:webHidden/>
          </w:rPr>
          <w:instrText xml:space="preserve"> PAGEREF _Toc472593826 \h </w:instrText>
        </w:r>
        <w:r w:rsidR="00EA4E62">
          <w:rPr>
            <w:noProof/>
            <w:webHidden/>
          </w:rPr>
        </w:r>
        <w:r w:rsidR="00EA4E62">
          <w:rPr>
            <w:noProof/>
            <w:webHidden/>
          </w:rPr>
          <w:fldChar w:fldCharType="separate"/>
        </w:r>
        <w:r w:rsidR="006249AB">
          <w:rPr>
            <w:noProof/>
            <w:webHidden/>
          </w:rPr>
          <w:t>28</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7" w:history="1">
        <w:r w:rsidR="00EA4E62" w:rsidRPr="00150FAE">
          <w:rPr>
            <w:rStyle w:val="Hyperlink"/>
            <w:noProof/>
          </w:rPr>
          <w:t>Abbildung 32: Alle möglichen 8 Bit Farben (rot, blau und grün)</w:t>
        </w:r>
        <w:r w:rsidR="00EA4E62">
          <w:rPr>
            <w:noProof/>
            <w:webHidden/>
          </w:rPr>
          <w:tab/>
        </w:r>
        <w:r w:rsidR="00EA4E62">
          <w:rPr>
            <w:noProof/>
            <w:webHidden/>
          </w:rPr>
          <w:fldChar w:fldCharType="begin"/>
        </w:r>
        <w:r w:rsidR="00EA4E62">
          <w:rPr>
            <w:noProof/>
            <w:webHidden/>
          </w:rPr>
          <w:instrText xml:space="preserve"> PAGEREF _Toc472593827 \h </w:instrText>
        </w:r>
        <w:r w:rsidR="00EA4E62">
          <w:rPr>
            <w:noProof/>
            <w:webHidden/>
          </w:rPr>
        </w:r>
        <w:r w:rsidR="00EA4E62">
          <w:rPr>
            <w:noProof/>
            <w:webHidden/>
          </w:rPr>
          <w:fldChar w:fldCharType="separate"/>
        </w:r>
        <w:r w:rsidR="006249AB">
          <w:rPr>
            <w:noProof/>
            <w:webHidden/>
          </w:rPr>
          <w:t>28</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8" w:history="1">
        <w:r w:rsidR="00EA4E62" w:rsidRPr="00150FAE">
          <w:rPr>
            <w:rStyle w:val="Hyperlink"/>
            <w:noProof/>
          </w:rPr>
          <w:t>Abbildung 33: Ausgeschnittenes Bildsegment von mvk110 ohne Schnee</w:t>
        </w:r>
        <w:r w:rsidR="00EA4E62">
          <w:rPr>
            <w:noProof/>
            <w:webHidden/>
          </w:rPr>
          <w:tab/>
        </w:r>
        <w:r w:rsidR="00EA4E62">
          <w:rPr>
            <w:noProof/>
            <w:webHidden/>
          </w:rPr>
          <w:fldChar w:fldCharType="begin"/>
        </w:r>
        <w:r w:rsidR="00EA4E62">
          <w:rPr>
            <w:noProof/>
            <w:webHidden/>
          </w:rPr>
          <w:instrText xml:space="preserve"> PAGEREF _Toc472593828 \h </w:instrText>
        </w:r>
        <w:r w:rsidR="00EA4E62">
          <w:rPr>
            <w:noProof/>
            <w:webHidden/>
          </w:rPr>
        </w:r>
        <w:r w:rsidR="00EA4E62">
          <w:rPr>
            <w:noProof/>
            <w:webHidden/>
          </w:rPr>
          <w:fldChar w:fldCharType="separate"/>
        </w:r>
        <w:r w:rsidR="006249AB">
          <w:rPr>
            <w:noProof/>
            <w:webHidden/>
          </w:rPr>
          <w:t>29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29" w:history="1">
        <w:r w:rsidR="00EA4E62" w:rsidRPr="00150FAE">
          <w:rPr>
            <w:rStyle w:val="Hyperlink"/>
            <w:noProof/>
          </w:rPr>
          <w:t>Abbildung 34: Ausgeschnittenes Bildsegment von mvk110 mit Schnee</w:t>
        </w:r>
        <w:r w:rsidR="00EA4E62">
          <w:rPr>
            <w:noProof/>
            <w:webHidden/>
          </w:rPr>
          <w:tab/>
        </w:r>
        <w:r w:rsidR="00EA4E62">
          <w:rPr>
            <w:noProof/>
            <w:webHidden/>
          </w:rPr>
          <w:fldChar w:fldCharType="begin"/>
        </w:r>
        <w:r w:rsidR="00EA4E62">
          <w:rPr>
            <w:noProof/>
            <w:webHidden/>
          </w:rPr>
          <w:instrText xml:space="preserve"> PAGEREF _Toc472593829 \h </w:instrText>
        </w:r>
        <w:r w:rsidR="00EA4E62">
          <w:rPr>
            <w:noProof/>
            <w:webHidden/>
          </w:rPr>
        </w:r>
        <w:r w:rsidR="00EA4E62">
          <w:rPr>
            <w:noProof/>
            <w:webHidden/>
          </w:rPr>
          <w:fldChar w:fldCharType="separate"/>
        </w:r>
        <w:r w:rsidR="006249AB">
          <w:rPr>
            <w:noProof/>
            <w:webHidden/>
          </w:rPr>
          <w:t>29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0" w:history="1">
        <w:r w:rsidR="00EA4E62" w:rsidRPr="00150FAE">
          <w:rPr>
            <w:rStyle w:val="Hyperlink"/>
            <w:noProof/>
          </w:rPr>
          <w:t>Abbildung 35: Bildschirmfoto des Statistikmoduls</w:t>
        </w:r>
        <w:r w:rsidR="00EA4E62">
          <w:rPr>
            <w:noProof/>
            <w:webHidden/>
          </w:rPr>
          <w:tab/>
        </w:r>
        <w:r w:rsidR="00EA4E62">
          <w:rPr>
            <w:noProof/>
            <w:webHidden/>
          </w:rPr>
          <w:fldChar w:fldCharType="begin"/>
        </w:r>
        <w:r w:rsidR="00EA4E62">
          <w:rPr>
            <w:noProof/>
            <w:webHidden/>
          </w:rPr>
          <w:instrText xml:space="preserve"> PAGEREF _Toc472593830 \h </w:instrText>
        </w:r>
        <w:r w:rsidR="00EA4E62">
          <w:rPr>
            <w:noProof/>
            <w:webHidden/>
          </w:rPr>
        </w:r>
        <w:r w:rsidR="00EA4E62">
          <w:rPr>
            <w:noProof/>
            <w:webHidden/>
          </w:rPr>
          <w:fldChar w:fldCharType="separate"/>
        </w:r>
        <w:r w:rsidR="006249AB">
          <w:rPr>
            <w:noProof/>
            <w:webHidden/>
          </w:rPr>
          <w:t>33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1" w:history="1">
        <w:r w:rsidR="00EA4E62" w:rsidRPr="00150FAE">
          <w:rPr>
            <w:rStyle w:val="Hyperlink"/>
            <w:noProof/>
          </w:rPr>
          <w:t>Abbildung 36: Berechnete statistische Werte eines Bildausschnitts ohne Schnee und mit Schnee</w:t>
        </w:r>
        <w:r w:rsidR="00EA4E62">
          <w:rPr>
            <w:noProof/>
            <w:webHidden/>
          </w:rPr>
          <w:tab/>
        </w:r>
        <w:r w:rsidR="00EA4E62">
          <w:rPr>
            <w:noProof/>
            <w:webHidden/>
          </w:rPr>
          <w:fldChar w:fldCharType="begin"/>
        </w:r>
        <w:r w:rsidR="00EA4E62">
          <w:rPr>
            <w:noProof/>
            <w:webHidden/>
          </w:rPr>
          <w:instrText xml:space="preserve"> PAGEREF _Toc472593831 \h </w:instrText>
        </w:r>
        <w:r w:rsidR="00EA4E62">
          <w:rPr>
            <w:noProof/>
            <w:webHidden/>
          </w:rPr>
        </w:r>
        <w:r w:rsidR="00EA4E62">
          <w:rPr>
            <w:noProof/>
            <w:webHidden/>
          </w:rPr>
          <w:fldChar w:fldCharType="separate"/>
        </w:r>
        <w:r w:rsidR="006249AB">
          <w:rPr>
            <w:noProof/>
            <w:webHidden/>
          </w:rPr>
          <w:t>33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2" w:history="1">
        <w:r w:rsidR="00EA4E62" w:rsidRPr="00150FAE">
          <w:rPr>
            <w:rStyle w:val="Hyperlink"/>
            <w:noProof/>
          </w:rPr>
          <w:t>Abbildung 37: Klassendiagramm der erstellten Datenstrukturen</w:t>
        </w:r>
        <w:r w:rsidR="00EA4E62">
          <w:rPr>
            <w:noProof/>
            <w:webHidden/>
          </w:rPr>
          <w:tab/>
        </w:r>
        <w:r w:rsidR="00EA4E62">
          <w:rPr>
            <w:noProof/>
            <w:webHidden/>
          </w:rPr>
          <w:fldChar w:fldCharType="begin"/>
        </w:r>
        <w:r w:rsidR="00EA4E62">
          <w:rPr>
            <w:noProof/>
            <w:webHidden/>
          </w:rPr>
          <w:instrText xml:space="preserve"> PAGEREF _Toc472593832 \h </w:instrText>
        </w:r>
        <w:r w:rsidR="00EA4E62">
          <w:rPr>
            <w:noProof/>
            <w:webHidden/>
          </w:rPr>
        </w:r>
        <w:r w:rsidR="00EA4E62">
          <w:rPr>
            <w:noProof/>
            <w:webHidden/>
          </w:rPr>
          <w:fldChar w:fldCharType="separate"/>
        </w:r>
        <w:r w:rsidR="006249AB">
          <w:rPr>
            <w:noProof/>
            <w:webHidden/>
          </w:rPr>
          <w:t>34</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3" w:history="1">
        <w:r w:rsidR="00EA4E62" w:rsidRPr="00150FAE">
          <w:rPr>
            <w:rStyle w:val="Hyperlink"/>
            <w:noProof/>
          </w:rPr>
          <w:t>Abbildung 38: Bildschirmfoto des Plot Moduls. Plot der Häufigkeitsverteilung Medianwerts (BGR) der Kamera mvk120 und des Patch 142</w:t>
        </w:r>
        <w:r w:rsidR="00EA4E62">
          <w:rPr>
            <w:noProof/>
            <w:webHidden/>
          </w:rPr>
          <w:tab/>
        </w:r>
        <w:r w:rsidR="00EA4E62">
          <w:rPr>
            <w:noProof/>
            <w:webHidden/>
          </w:rPr>
          <w:fldChar w:fldCharType="begin"/>
        </w:r>
        <w:r w:rsidR="00EA4E62">
          <w:rPr>
            <w:noProof/>
            <w:webHidden/>
          </w:rPr>
          <w:instrText xml:space="preserve"> PAGEREF _Toc472593833 \h </w:instrText>
        </w:r>
        <w:r w:rsidR="00EA4E62">
          <w:rPr>
            <w:noProof/>
            <w:webHidden/>
          </w:rPr>
        </w:r>
        <w:r w:rsidR="00EA4E62">
          <w:rPr>
            <w:noProof/>
            <w:webHidden/>
          </w:rPr>
          <w:fldChar w:fldCharType="separate"/>
        </w:r>
        <w:r w:rsidR="006249AB">
          <w:rPr>
            <w:noProof/>
            <w:webHidden/>
          </w:rPr>
          <w:t>36</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4" w:history="1">
        <w:r w:rsidR="00EA4E62" w:rsidRPr="00150FAE">
          <w:rPr>
            <w:rStyle w:val="Hyperlink"/>
            <w:noProof/>
          </w:rPr>
          <w:t>Abbildung 39: Häufigkeitsverteilungen des Medianwerts für die Kamera mvk101 Links: Grass-Patch 110. Rechts Mittelstreifen-Patch 108</w:t>
        </w:r>
        <w:r w:rsidR="00EA4E62">
          <w:rPr>
            <w:noProof/>
            <w:webHidden/>
          </w:rPr>
          <w:tab/>
        </w:r>
        <w:r w:rsidR="00EA4E62">
          <w:rPr>
            <w:noProof/>
            <w:webHidden/>
          </w:rPr>
          <w:fldChar w:fldCharType="begin"/>
        </w:r>
        <w:r w:rsidR="00EA4E62">
          <w:rPr>
            <w:noProof/>
            <w:webHidden/>
          </w:rPr>
          <w:instrText xml:space="preserve"> PAGEREF _Toc472593834 \h </w:instrText>
        </w:r>
        <w:r w:rsidR="00EA4E62">
          <w:rPr>
            <w:noProof/>
            <w:webHidden/>
          </w:rPr>
        </w:r>
        <w:r w:rsidR="00EA4E62">
          <w:rPr>
            <w:noProof/>
            <w:webHidden/>
          </w:rPr>
          <w:fldChar w:fldCharType="separate"/>
        </w:r>
        <w:r w:rsidR="006249AB">
          <w:rPr>
            <w:noProof/>
            <w:webHidden/>
          </w:rPr>
          <w:t>38</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5" w:history="1">
        <w:r w:rsidR="00EA4E62" w:rsidRPr="00150FAE">
          <w:rPr>
            <w:rStyle w:val="Hyperlink"/>
            <w:noProof/>
          </w:rPr>
          <w:t>Abbildung 40: Bildschirmfoto des 2D Plot Moduls. Plot der zweidimensionalen Darstellung zweier Kennzahlen der Kamera mvk112 (Grass-Patch 145) X-Achse: Medianwert (BGR). Y-Achse: Standardabweichung (BGR)</w:t>
        </w:r>
        <w:r w:rsidR="00EA4E62">
          <w:rPr>
            <w:noProof/>
            <w:webHidden/>
          </w:rPr>
          <w:tab/>
        </w:r>
        <w:r w:rsidR="00EA4E62">
          <w:rPr>
            <w:noProof/>
            <w:webHidden/>
          </w:rPr>
          <w:fldChar w:fldCharType="begin"/>
        </w:r>
        <w:r w:rsidR="00EA4E62">
          <w:rPr>
            <w:noProof/>
            <w:webHidden/>
          </w:rPr>
          <w:instrText xml:space="preserve"> PAGEREF _Toc472593835 \h </w:instrText>
        </w:r>
        <w:r w:rsidR="00EA4E62">
          <w:rPr>
            <w:noProof/>
            <w:webHidden/>
          </w:rPr>
        </w:r>
        <w:r w:rsidR="00EA4E62">
          <w:rPr>
            <w:noProof/>
            <w:webHidden/>
          </w:rPr>
          <w:fldChar w:fldCharType="separate"/>
        </w:r>
        <w:r w:rsidR="006249AB">
          <w:rPr>
            <w:noProof/>
            <w:webHidden/>
          </w:rPr>
          <w:t>39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6" w:history="1">
        <w:r w:rsidR="00EA4E62" w:rsidRPr="00150FAE">
          <w:rPr>
            <w:rStyle w:val="Hyperlink"/>
            <w:noProof/>
          </w:rPr>
          <w:t>Abbildung 41: Ausgewählter Patch im 2d Plot Modul</w:t>
        </w:r>
        <w:r w:rsidR="00EA4E62">
          <w:rPr>
            <w:noProof/>
            <w:webHidden/>
          </w:rPr>
          <w:tab/>
        </w:r>
        <w:r w:rsidR="00EA4E62">
          <w:rPr>
            <w:noProof/>
            <w:webHidden/>
          </w:rPr>
          <w:fldChar w:fldCharType="begin"/>
        </w:r>
        <w:r w:rsidR="00EA4E62">
          <w:rPr>
            <w:noProof/>
            <w:webHidden/>
          </w:rPr>
          <w:instrText xml:space="preserve"> PAGEREF _Toc472593836 \h </w:instrText>
        </w:r>
        <w:r w:rsidR="00EA4E62">
          <w:rPr>
            <w:noProof/>
            <w:webHidden/>
          </w:rPr>
        </w:r>
        <w:r w:rsidR="00EA4E62">
          <w:rPr>
            <w:noProof/>
            <w:webHidden/>
          </w:rPr>
          <w:fldChar w:fldCharType="separate"/>
        </w:r>
        <w:r w:rsidR="006249AB">
          <w:rPr>
            <w:noProof/>
            <w:webHidden/>
          </w:rPr>
          <w:t>40</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7" w:history="1">
        <w:r w:rsidR="00EA4E62" w:rsidRPr="00150FAE">
          <w:rPr>
            <w:rStyle w:val="Hyperlink"/>
            <w:noProof/>
          </w:rPr>
          <w:t>Abbildung 42: Plot der zweidimensionalen Darstellung zweier Kennzahlen der Kamera mvk101 (Grass-Patch 110) x-Achse: Mittelwert (blau). Y-Achse: Kontrast (blau) Linke Hälfte: Alle erfassten Datensätze für mvk101. Rechte Hälfte: Reduzierte Datensätze für mvk101</w:t>
        </w:r>
        <w:r w:rsidR="00EA4E62">
          <w:rPr>
            <w:noProof/>
            <w:webHidden/>
          </w:rPr>
          <w:tab/>
        </w:r>
        <w:r w:rsidR="00EA4E62">
          <w:rPr>
            <w:noProof/>
            <w:webHidden/>
          </w:rPr>
          <w:fldChar w:fldCharType="begin"/>
        </w:r>
        <w:r w:rsidR="00EA4E62">
          <w:rPr>
            <w:noProof/>
            <w:webHidden/>
          </w:rPr>
          <w:instrText xml:space="preserve"> PAGEREF _Toc472593837 \h </w:instrText>
        </w:r>
        <w:r w:rsidR="00EA4E62">
          <w:rPr>
            <w:noProof/>
            <w:webHidden/>
          </w:rPr>
        </w:r>
        <w:r w:rsidR="00EA4E62">
          <w:rPr>
            <w:noProof/>
            <w:webHidden/>
          </w:rPr>
          <w:fldChar w:fldCharType="separate"/>
        </w:r>
        <w:r w:rsidR="006249AB">
          <w:rPr>
            <w:noProof/>
            <w:webHidden/>
          </w:rPr>
          <w:t>44</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8" w:history="1">
        <w:r w:rsidR="00EA4E62" w:rsidRPr="00150FAE">
          <w:rPr>
            <w:rStyle w:val="Hyperlink"/>
            <w:noProof/>
          </w:rPr>
          <w:t>Abbildung 43: Bildschirmfoto des kNN Moduls.</w:t>
        </w:r>
        <w:r w:rsidR="00EA4E62">
          <w:rPr>
            <w:noProof/>
            <w:webHidden/>
          </w:rPr>
          <w:tab/>
        </w:r>
        <w:r w:rsidR="00EA4E62">
          <w:rPr>
            <w:noProof/>
            <w:webHidden/>
          </w:rPr>
          <w:fldChar w:fldCharType="begin"/>
        </w:r>
        <w:r w:rsidR="00EA4E62">
          <w:rPr>
            <w:noProof/>
            <w:webHidden/>
          </w:rPr>
          <w:instrText xml:space="preserve"> PAGEREF _Toc472593838 \h </w:instrText>
        </w:r>
        <w:r w:rsidR="00EA4E62">
          <w:rPr>
            <w:noProof/>
            <w:webHidden/>
          </w:rPr>
        </w:r>
        <w:r w:rsidR="00EA4E62">
          <w:rPr>
            <w:noProof/>
            <w:webHidden/>
          </w:rPr>
          <w:fldChar w:fldCharType="separate"/>
        </w:r>
        <w:r w:rsidR="006249AB">
          <w:rPr>
            <w:noProof/>
            <w:webHidden/>
          </w:rPr>
          <w:t>46</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39" w:history="1">
        <w:r w:rsidR="00EA4E62" w:rsidRPr="00150FAE">
          <w:rPr>
            <w:rStyle w:val="Hyperlink"/>
            <w:noProof/>
          </w:rPr>
          <w:t>Abbildung 44: Korrekt klassifiziertes Bild</w:t>
        </w:r>
        <w:r w:rsidR="00EA4E62">
          <w:rPr>
            <w:noProof/>
            <w:webHidden/>
          </w:rPr>
          <w:tab/>
        </w:r>
        <w:r w:rsidR="00EA4E62">
          <w:rPr>
            <w:noProof/>
            <w:webHidden/>
          </w:rPr>
          <w:fldChar w:fldCharType="begin"/>
        </w:r>
        <w:r w:rsidR="00EA4E62">
          <w:rPr>
            <w:noProof/>
            <w:webHidden/>
          </w:rPr>
          <w:instrText xml:space="preserve"> PAGEREF _Toc472593839 \h </w:instrText>
        </w:r>
        <w:r w:rsidR="00EA4E62">
          <w:rPr>
            <w:noProof/>
            <w:webHidden/>
          </w:rPr>
        </w:r>
        <w:r w:rsidR="00EA4E62">
          <w:rPr>
            <w:noProof/>
            <w:webHidden/>
          </w:rPr>
          <w:fldChar w:fldCharType="separate"/>
        </w:r>
        <w:r w:rsidR="006249AB">
          <w:rPr>
            <w:noProof/>
            <w:webHidden/>
          </w:rPr>
          <w:t>47</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840" w:history="1">
        <w:r w:rsidR="00EA4E62" w:rsidRPr="00150FAE">
          <w:rPr>
            <w:rStyle w:val="Hyperlink"/>
            <w:noProof/>
          </w:rPr>
          <w:t>Abbildung 45: Falsch klassifiziertes Bild</w:t>
        </w:r>
        <w:r w:rsidR="00EA4E62">
          <w:rPr>
            <w:noProof/>
            <w:webHidden/>
          </w:rPr>
          <w:tab/>
        </w:r>
        <w:r w:rsidR="00EA4E62">
          <w:rPr>
            <w:noProof/>
            <w:webHidden/>
          </w:rPr>
          <w:fldChar w:fldCharType="begin"/>
        </w:r>
        <w:r w:rsidR="00EA4E62">
          <w:rPr>
            <w:noProof/>
            <w:webHidden/>
          </w:rPr>
          <w:instrText xml:space="preserve"> PAGEREF _Toc472593840 \h </w:instrText>
        </w:r>
        <w:r w:rsidR="00EA4E62">
          <w:rPr>
            <w:noProof/>
            <w:webHidden/>
          </w:rPr>
        </w:r>
        <w:r w:rsidR="00EA4E62">
          <w:rPr>
            <w:noProof/>
            <w:webHidden/>
          </w:rPr>
          <w:fldChar w:fldCharType="separate"/>
        </w:r>
        <w:r w:rsidR="006249AB">
          <w:rPr>
            <w:noProof/>
            <w:webHidden/>
          </w:rPr>
          <w:t>47</w:t>
        </w:r>
        <w:r w:rsidR="00EA4E62">
          <w:rPr>
            <w:noProof/>
            <w:webHidden/>
          </w:rPr>
          <w:fldChar w:fldCharType="end"/>
        </w:r>
      </w:hyperlink>
    </w:p>
    <w:p w:rsidR="00511D21" w:rsidRPr="005541DD" w:rsidRDefault="009C1039" w:rsidP="00511D21">
      <w:r w:rsidRPr="005541DD">
        <w:fldChar w:fldCharType="end"/>
      </w:r>
    </w:p>
    <w:p w:rsidR="00511D21" w:rsidRPr="005541DD" w:rsidRDefault="00511D21" w:rsidP="00511D21">
      <w:pPr>
        <w:pStyle w:val="Heading1"/>
      </w:pPr>
      <w:bookmarkStart w:id="183" w:name="_Toc472593912"/>
      <w:r w:rsidRPr="005541DD">
        <w:t>Tabellenverzeichnis</w:t>
      </w:r>
      <w:bookmarkEnd w:id="183"/>
    </w:p>
    <w:p w:rsidR="00EA4E62" w:rsidRDefault="00DF6D19">
      <w:pPr>
        <w:pStyle w:val="TableofFigures"/>
        <w:tabs>
          <w:tab w:val="right" w:pos="9045"/>
        </w:tabs>
        <w:rPr>
          <w:rFonts w:asciiTheme="minorHAnsi" w:eastAsiaTheme="minorEastAsia" w:hAnsiTheme="minorHAnsi" w:cstheme="minorBidi"/>
          <w:noProof/>
          <w:sz w:val="22"/>
          <w:szCs w:val="22"/>
          <w:lang w:eastAsia="de-CH"/>
        </w:rPr>
      </w:pPr>
      <w:r w:rsidRPr="005541DD">
        <w:fldChar w:fldCharType="begin"/>
      </w:r>
      <w:r w:rsidRPr="005541DD">
        <w:instrText xml:space="preserve"> TOC \h \z \c "Tabelle" </w:instrText>
      </w:r>
      <w:r w:rsidRPr="005541DD">
        <w:fldChar w:fldCharType="separate"/>
      </w:r>
      <w:hyperlink w:anchor="_Toc472593788" w:history="1">
        <w:r w:rsidR="00EA4E62" w:rsidRPr="00FB1EE4">
          <w:rPr>
            <w:rStyle w:val="Hyperlink"/>
            <w:noProof/>
          </w:rPr>
          <w:t>Tabelle 1: Mögliche Resultate einer Klassifizierung</w:t>
        </w:r>
        <w:r w:rsidR="00EA4E62">
          <w:rPr>
            <w:noProof/>
            <w:webHidden/>
          </w:rPr>
          <w:tab/>
        </w:r>
        <w:r w:rsidR="00EA4E62">
          <w:rPr>
            <w:noProof/>
            <w:webHidden/>
          </w:rPr>
          <w:fldChar w:fldCharType="begin"/>
        </w:r>
        <w:r w:rsidR="00EA4E62">
          <w:rPr>
            <w:noProof/>
            <w:webHidden/>
          </w:rPr>
          <w:instrText xml:space="preserve"> PAGEREF _Toc472593788 \h </w:instrText>
        </w:r>
        <w:r w:rsidR="00EA4E62">
          <w:rPr>
            <w:noProof/>
            <w:webHidden/>
          </w:rPr>
        </w:r>
        <w:r w:rsidR="00EA4E62">
          <w:rPr>
            <w:noProof/>
            <w:webHidden/>
          </w:rPr>
          <w:fldChar w:fldCharType="separate"/>
        </w:r>
        <w:r w:rsidR="006249AB">
          <w:rPr>
            <w:noProof/>
            <w:webHidden/>
          </w:rPr>
          <w:t>22</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89" w:history="1">
        <w:r w:rsidR="00EA4E62" w:rsidRPr="00FB1EE4">
          <w:rPr>
            <w:rStyle w:val="Hyperlink"/>
            <w:noProof/>
          </w:rPr>
          <w:t>Tabelle 2: Verhältnis zwischen Schneebildern und schneefreien Bildern pro Kameraperspektive</w:t>
        </w:r>
        <w:r w:rsidR="00EA4E62">
          <w:rPr>
            <w:noProof/>
            <w:webHidden/>
          </w:rPr>
          <w:tab/>
        </w:r>
        <w:r w:rsidR="00EA4E62">
          <w:rPr>
            <w:noProof/>
            <w:webHidden/>
          </w:rPr>
          <w:fldChar w:fldCharType="begin"/>
        </w:r>
        <w:r w:rsidR="00EA4E62">
          <w:rPr>
            <w:noProof/>
            <w:webHidden/>
          </w:rPr>
          <w:instrText xml:space="preserve"> PAGEREF _Toc472593789 \h </w:instrText>
        </w:r>
        <w:r w:rsidR="00EA4E62">
          <w:rPr>
            <w:noProof/>
            <w:webHidden/>
          </w:rPr>
        </w:r>
        <w:r w:rsidR="00EA4E62">
          <w:rPr>
            <w:noProof/>
            <w:webHidden/>
          </w:rPr>
          <w:fldChar w:fldCharType="separate"/>
        </w:r>
        <w:r w:rsidR="006249AB">
          <w:rPr>
            <w:noProof/>
            <w:webHidden/>
          </w:rPr>
          <w:t>26</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90" w:history="1">
        <w:r w:rsidR="00EA4E62" w:rsidRPr="00FB1EE4">
          <w:rPr>
            <w:rStyle w:val="Hyperlink"/>
            <w:noProof/>
          </w:rPr>
          <w:t>Tabelle 3: Jahreswochen mit Bildmaterial für Winter 2014 / 2015 und Winter 2015 / 2016</w:t>
        </w:r>
        <w:r w:rsidR="00EA4E62">
          <w:rPr>
            <w:noProof/>
            <w:webHidden/>
          </w:rPr>
          <w:tab/>
        </w:r>
        <w:r w:rsidR="00EA4E62">
          <w:rPr>
            <w:noProof/>
            <w:webHidden/>
          </w:rPr>
          <w:fldChar w:fldCharType="begin"/>
        </w:r>
        <w:r w:rsidR="00EA4E62">
          <w:rPr>
            <w:noProof/>
            <w:webHidden/>
          </w:rPr>
          <w:instrText xml:space="preserve"> PAGEREF _Toc472593790 \h </w:instrText>
        </w:r>
        <w:r w:rsidR="00EA4E62">
          <w:rPr>
            <w:noProof/>
            <w:webHidden/>
          </w:rPr>
        </w:r>
        <w:r w:rsidR="00EA4E62">
          <w:rPr>
            <w:noProof/>
            <w:webHidden/>
          </w:rPr>
          <w:fldChar w:fldCharType="separate"/>
        </w:r>
        <w:r w:rsidR="006249AB">
          <w:rPr>
            <w:noProof/>
            <w:webHidden/>
          </w:rPr>
          <w:t>41</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91" w:history="1">
        <w:r w:rsidR="00EA4E62" w:rsidRPr="00FB1EE4">
          <w:rPr>
            <w:rStyle w:val="Hyperlink"/>
            <w:noProof/>
          </w:rPr>
          <w:t>Tabelle 4: Alle möglichen Kategorie-Permutationen</w:t>
        </w:r>
        <w:r w:rsidR="00EA4E62">
          <w:rPr>
            <w:noProof/>
            <w:webHidden/>
          </w:rPr>
          <w:tab/>
        </w:r>
        <w:r w:rsidR="00EA4E62">
          <w:rPr>
            <w:noProof/>
            <w:webHidden/>
          </w:rPr>
          <w:fldChar w:fldCharType="begin"/>
        </w:r>
        <w:r w:rsidR="00EA4E62">
          <w:rPr>
            <w:noProof/>
            <w:webHidden/>
          </w:rPr>
          <w:instrText xml:space="preserve"> PAGEREF _Toc472593791 \h </w:instrText>
        </w:r>
        <w:r w:rsidR="00EA4E62">
          <w:rPr>
            <w:noProof/>
            <w:webHidden/>
          </w:rPr>
        </w:r>
        <w:r w:rsidR="00EA4E62">
          <w:rPr>
            <w:noProof/>
            <w:webHidden/>
          </w:rPr>
          <w:fldChar w:fldCharType="separate"/>
        </w:r>
        <w:r w:rsidR="006249AB">
          <w:rPr>
            <w:noProof/>
            <w:webHidden/>
          </w:rPr>
          <w:t>42</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92" w:history="1">
        <w:r w:rsidR="00EA4E62" w:rsidRPr="00FB1EE4">
          <w:rPr>
            <w:rStyle w:val="Hyperlink"/>
            <w:noProof/>
          </w:rPr>
          <w:t>Tabelle 5: F-Test für die kNN-Klassifikation</w:t>
        </w:r>
        <w:r w:rsidR="00EA4E62">
          <w:rPr>
            <w:noProof/>
            <w:webHidden/>
          </w:rPr>
          <w:tab/>
        </w:r>
        <w:r w:rsidR="00EA4E62">
          <w:rPr>
            <w:noProof/>
            <w:webHidden/>
          </w:rPr>
          <w:fldChar w:fldCharType="begin"/>
        </w:r>
        <w:r w:rsidR="00EA4E62">
          <w:rPr>
            <w:noProof/>
            <w:webHidden/>
          </w:rPr>
          <w:instrText xml:space="preserve"> PAGEREF _Toc472593792 \h </w:instrText>
        </w:r>
        <w:r w:rsidR="00EA4E62">
          <w:rPr>
            <w:noProof/>
            <w:webHidden/>
          </w:rPr>
        </w:r>
        <w:r w:rsidR="00EA4E62">
          <w:rPr>
            <w:noProof/>
            <w:webHidden/>
          </w:rPr>
          <w:fldChar w:fldCharType="separate"/>
        </w:r>
        <w:r w:rsidR="006249AB">
          <w:rPr>
            <w:noProof/>
            <w:webHidden/>
          </w:rPr>
          <w:t>48</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93" w:history="1">
        <w:r w:rsidR="00EA4E62" w:rsidRPr="00FB1EE4">
          <w:rPr>
            <w:rStyle w:val="Hyperlink"/>
            <w:noProof/>
          </w:rPr>
          <w:t>Tabelle 6: F-Test für die kNN-Klassifikation mit Median-Kombination</w:t>
        </w:r>
        <w:r w:rsidR="00EA4E62">
          <w:rPr>
            <w:noProof/>
            <w:webHidden/>
          </w:rPr>
          <w:tab/>
        </w:r>
        <w:r w:rsidR="00EA4E62">
          <w:rPr>
            <w:noProof/>
            <w:webHidden/>
          </w:rPr>
          <w:fldChar w:fldCharType="begin"/>
        </w:r>
        <w:r w:rsidR="00EA4E62">
          <w:rPr>
            <w:noProof/>
            <w:webHidden/>
          </w:rPr>
          <w:instrText xml:space="preserve"> PAGEREF _Toc472593793 \h </w:instrText>
        </w:r>
        <w:r w:rsidR="00EA4E62">
          <w:rPr>
            <w:noProof/>
            <w:webHidden/>
          </w:rPr>
        </w:r>
        <w:r w:rsidR="00EA4E62">
          <w:rPr>
            <w:noProof/>
            <w:webHidden/>
          </w:rPr>
          <w:fldChar w:fldCharType="separate"/>
        </w:r>
        <w:r w:rsidR="006249AB">
          <w:rPr>
            <w:noProof/>
            <w:webHidden/>
          </w:rPr>
          <w:t>48</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94" w:history="1">
        <w:r w:rsidR="00EA4E62" w:rsidRPr="00FB1EE4">
          <w:rPr>
            <w:rStyle w:val="Hyperlink"/>
            <w:noProof/>
          </w:rPr>
          <w:t>Tabelle 7: F-Test für die kNN-Klassifikation mit Input-Kombination</w:t>
        </w:r>
        <w:r w:rsidR="00EA4E62">
          <w:rPr>
            <w:noProof/>
            <w:webHidden/>
          </w:rPr>
          <w:tab/>
        </w:r>
        <w:r w:rsidR="00EA4E62">
          <w:rPr>
            <w:noProof/>
            <w:webHidden/>
          </w:rPr>
          <w:fldChar w:fldCharType="begin"/>
        </w:r>
        <w:r w:rsidR="00EA4E62">
          <w:rPr>
            <w:noProof/>
            <w:webHidden/>
          </w:rPr>
          <w:instrText xml:space="preserve"> PAGEREF _Toc472593794 \h </w:instrText>
        </w:r>
        <w:r w:rsidR="00EA4E62">
          <w:rPr>
            <w:noProof/>
            <w:webHidden/>
          </w:rPr>
        </w:r>
        <w:r w:rsidR="00EA4E62">
          <w:rPr>
            <w:noProof/>
            <w:webHidden/>
          </w:rPr>
          <w:fldChar w:fldCharType="separate"/>
        </w:r>
        <w:r w:rsidR="006249AB">
          <w:rPr>
            <w:noProof/>
            <w:webHidden/>
          </w:rPr>
          <w:t>49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95" w:history="1">
        <w:r w:rsidR="00EA4E62" w:rsidRPr="00FB1EE4">
          <w:rPr>
            <w:rStyle w:val="Hyperlink"/>
            <w:noProof/>
          </w:rPr>
          <w:t>Tabelle 8: F-Test für die kNN-Klassifikation mit Input-Anreicherung aus mehreren Patches</w:t>
        </w:r>
        <w:r w:rsidR="00EA4E62">
          <w:rPr>
            <w:noProof/>
            <w:webHidden/>
          </w:rPr>
          <w:tab/>
        </w:r>
        <w:r w:rsidR="00EA4E62">
          <w:rPr>
            <w:noProof/>
            <w:webHidden/>
          </w:rPr>
          <w:fldChar w:fldCharType="begin"/>
        </w:r>
        <w:r w:rsidR="00EA4E62">
          <w:rPr>
            <w:noProof/>
            <w:webHidden/>
          </w:rPr>
          <w:instrText xml:space="preserve"> PAGEREF _Toc472593795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511D21" w:rsidRDefault="00DF6D19" w:rsidP="00511D21">
      <w:r w:rsidRPr="005541DD">
        <w:fldChar w:fldCharType="end"/>
      </w:r>
    </w:p>
    <w:p w:rsidR="00262FA0" w:rsidRDefault="00262FA0" w:rsidP="00262FA0">
      <w:pPr>
        <w:pStyle w:val="Heading1"/>
      </w:pPr>
      <w:bookmarkStart w:id="184" w:name="_Toc472593913"/>
      <w:r>
        <w:t>Programmcodeausschnitte</w:t>
      </w:r>
      <w:bookmarkEnd w:id="184"/>
    </w:p>
    <w:p w:rsidR="00EA4E62" w:rsidRDefault="00262FA0">
      <w:pPr>
        <w:pStyle w:val="TableofFigures"/>
        <w:tabs>
          <w:tab w:val="right" w:pos="9045"/>
        </w:tabs>
        <w:rPr>
          <w:rFonts w:asciiTheme="minorHAnsi" w:eastAsiaTheme="minorEastAsia" w:hAnsiTheme="minorHAnsi" w:cstheme="minorBidi"/>
          <w:noProof/>
          <w:sz w:val="22"/>
          <w:szCs w:val="22"/>
          <w:lang w:eastAsia="de-CH"/>
        </w:rPr>
      </w:pPr>
      <w:r>
        <w:fldChar w:fldCharType="begin"/>
      </w:r>
      <w:r>
        <w:instrText xml:space="preserve"> TOC \h \z \c "Code" </w:instrText>
      </w:r>
      <w:r>
        <w:fldChar w:fldCharType="separate"/>
      </w:r>
      <w:hyperlink w:anchor="_Toc472593761" w:history="1">
        <w:r w:rsidR="00EA4E62" w:rsidRPr="006644CE">
          <w:rPr>
            <w:rStyle w:val="Hyperlink"/>
            <w:noProof/>
          </w:rPr>
          <w:t>Code 1: Bash-Skript für das Herunterladen der Bilder</w:t>
        </w:r>
        <w:r w:rsidR="00EA4E62">
          <w:rPr>
            <w:noProof/>
            <w:webHidden/>
          </w:rPr>
          <w:tab/>
        </w:r>
        <w:r w:rsidR="00EA4E62">
          <w:rPr>
            <w:noProof/>
            <w:webHidden/>
          </w:rPr>
          <w:fldChar w:fldCharType="begin"/>
        </w:r>
        <w:r w:rsidR="00EA4E62">
          <w:rPr>
            <w:noProof/>
            <w:webHidden/>
          </w:rPr>
          <w:instrText xml:space="preserve"> PAGEREF _Toc472593761 \h </w:instrText>
        </w:r>
        <w:r w:rsidR="00EA4E62">
          <w:rPr>
            <w:noProof/>
            <w:webHidden/>
          </w:rPr>
        </w:r>
        <w:r w:rsidR="00EA4E62">
          <w:rPr>
            <w:noProof/>
            <w:webHidden/>
          </w:rPr>
          <w:fldChar w:fldCharType="separate"/>
        </w:r>
        <w:r w:rsidR="006249AB">
          <w:rPr>
            <w:noProof/>
            <w:webHidden/>
          </w:rPr>
          <w:t>6</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62" w:history="1">
        <w:r w:rsidR="00EA4E62" w:rsidRPr="006644CE">
          <w:rPr>
            <w:rStyle w:val="Hyperlink"/>
            <w:noProof/>
          </w:rPr>
          <w:t>Code 2: Auszug aus dem Header-Teil der Bilddatei mvk101_20141530_134001.jpg</w:t>
        </w:r>
        <w:r w:rsidR="00EA4E62">
          <w:rPr>
            <w:noProof/>
            <w:webHidden/>
          </w:rPr>
          <w:tab/>
        </w:r>
        <w:r w:rsidR="00EA4E62">
          <w:rPr>
            <w:noProof/>
            <w:webHidden/>
          </w:rPr>
          <w:fldChar w:fldCharType="begin"/>
        </w:r>
        <w:r w:rsidR="00EA4E62">
          <w:rPr>
            <w:noProof/>
            <w:webHidden/>
          </w:rPr>
          <w:instrText xml:space="preserve"> PAGEREF _Toc472593762 \h </w:instrText>
        </w:r>
        <w:r w:rsidR="00EA4E62">
          <w:rPr>
            <w:noProof/>
            <w:webHidden/>
          </w:rPr>
        </w:r>
        <w:r w:rsidR="00EA4E62">
          <w:rPr>
            <w:noProof/>
            <w:webHidden/>
          </w:rPr>
          <w:fldChar w:fldCharType="separate"/>
        </w:r>
        <w:r w:rsidR="006249AB">
          <w:rPr>
            <w:noProof/>
            <w:webHidden/>
          </w:rPr>
          <w:t>12</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63" w:history="1">
        <w:r w:rsidR="00EA4E62" w:rsidRPr="006644CE">
          <w:rPr>
            <w:rStyle w:val="Hyperlink"/>
            <w:noProof/>
          </w:rPr>
          <w:t>Code 3: Serialisierung und Skalierung eines Polygons</w:t>
        </w:r>
        <w:r w:rsidR="00EA4E62">
          <w:rPr>
            <w:noProof/>
            <w:webHidden/>
          </w:rPr>
          <w:tab/>
        </w:r>
        <w:r w:rsidR="00EA4E62">
          <w:rPr>
            <w:noProof/>
            <w:webHidden/>
          </w:rPr>
          <w:fldChar w:fldCharType="begin"/>
        </w:r>
        <w:r w:rsidR="00EA4E62">
          <w:rPr>
            <w:noProof/>
            <w:webHidden/>
          </w:rPr>
          <w:instrText xml:space="preserve"> PAGEREF _Toc472593763 \h </w:instrText>
        </w:r>
        <w:r w:rsidR="00EA4E62">
          <w:rPr>
            <w:noProof/>
            <w:webHidden/>
          </w:rPr>
        </w:r>
        <w:r w:rsidR="00EA4E62">
          <w:rPr>
            <w:noProof/>
            <w:webHidden/>
          </w:rPr>
          <w:fldChar w:fldCharType="separate"/>
        </w:r>
        <w:r w:rsidR="006249AB">
          <w:rPr>
            <w:noProof/>
            <w:webHidden/>
          </w:rPr>
          <w:t>15</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64" w:history="1">
        <w:r w:rsidR="00EA4E62" w:rsidRPr="006644CE">
          <w:rPr>
            <w:rStyle w:val="Hyperlink"/>
            <w:noProof/>
          </w:rPr>
          <w:t>Code 4: Berechnung der Absoluten Differenz zweier Bilder</w:t>
        </w:r>
        <w:r w:rsidR="00EA4E62">
          <w:rPr>
            <w:noProof/>
            <w:webHidden/>
          </w:rPr>
          <w:tab/>
        </w:r>
        <w:r w:rsidR="00EA4E62">
          <w:rPr>
            <w:noProof/>
            <w:webHidden/>
          </w:rPr>
          <w:fldChar w:fldCharType="begin"/>
        </w:r>
        <w:r w:rsidR="00EA4E62">
          <w:rPr>
            <w:noProof/>
            <w:webHidden/>
          </w:rPr>
          <w:instrText xml:space="preserve"> PAGEREF _Toc472593764 \h </w:instrText>
        </w:r>
        <w:r w:rsidR="00EA4E62">
          <w:rPr>
            <w:noProof/>
            <w:webHidden/>
          </w:rPr>
        </w:r>
        <w:r w:rsidR="00EA4E62">
          <w:rPr>
            <w:noProof/>
            <w:webHidden/>
          </w:rPr>
          <w:fldChar w:fldCharType="separate"/>
        </w:r>
        <w:r w:rsidR="006249AB">
          <w:rPr>
            <w:noProof/>
            <w:webHidden/>
          </w:rPr>
          <w:t>16</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65" w:history="1">
        <w:r w:rsidR="00EA4E62" w:rsidRPr="006644CE">
          <w:rPr>
            <w:rStyle w:val="Hyperlink"/>
            <w:noProof/>
          </w:rPr>
          <w:t>Code 5: Bild Maskieren mit Bitmaske</w:t>
        </w:r>
        <w:r w:rsidR="00EA4E62">
          <w:rPr>
            <w:noProof/>
            <w:webHidden/>
          </w:rPr>
          <w:tab/>
        </w:r>
        <w:r w:rsidR="00EA4E62">
          <w:rPr>
            <w:noProof/>
            <w:webHidden/>
          </w:rPr>
          <w:fldChar w:fldCharType="begin"/>
        </w:r>
        <w:r w:rsidR="00EA4E62">
          <w:rPr>
            <w:noProof/>
            <w:webHidden/>
          </w:rPr>
          <w:instrText xml:space="preserve"> PAGEREF _Toc472593765 \h </w:instrText>
        </w:r>
        <w:r w:rsidR="00EA4E62">
          <w:rPr>
            <w:noProof/>
            <w:webHidden/>
          </w:rPr>
        </w:r>
        <w:r w:rsidR="00EA4E62">
          <w:rPr>
            <w:noProof/>
            <w:webHidden/>
          </w:rPr>
          <w:fldChar w:fldCharType="separate"/>
        </w:r>
        <w:r w:rsidR="006249AB">
          <w:rPr>
            <w:noProof/>
            <w:webHidden/>
          </w:rPr>
          <w:t>16</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66" w:history="1">
        <w:r w:rsidR="00EA4E62" w:rsidRPr="006644CE">
          <w:rPr>
            <w:rStyle w:val="Hyperlink"/>
            <w:noProof/>
          </w:rPr>
          <w:t>Code 6: Ausfüllen von Löchern im Kandidatenbild mit Inhalten</w:t>
        </w:r>
        <w:r w:rsidR="00EA4E62">
          <w:rPr>
            <w:noProof/>
            <w:webHidden/>
          </w:rPr>
          <w:tab/>
        </w:r>
        <w:r w:rsidR="00EA4E62">
          <w:rPr>
            <w:noProof/>
            <w:webHidden/>
          </w:rPr>
          <w:fldChar w:fldCharType="begin"/>
        </w:r>
        <w:r w:rsidR="00EA4E62">
          <w:rPr>
            <w:noProof/>
            <w:webHidden/>
          </w:rPr>
          <w:instrText xml:space="preserve"> PAGEREF _Toc472593766 \h </w:instrText>
        </w:r>
        <w:r w:rsidR="00EA4E62">
          <w:rPr>
            <w:noProof/>
            <w:webHidden/>
          </w:rPr>
        </w:r>
        <w:r w:rsidR="00EA4E62">
          <w:rPr>
            <w:noProof/>
            <w:webHidden/>
          </w:rPr>
          <w:fldChar w:fldCharType="separate"/>
        </w:r>
        <w:r w:rsidR="006249AB">
          <w:rPr>
            <w:noProof/>
            <w:webHidden/>
          </w:rPr>
          <w:t>17</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67" w:history="1">
        <w:r w:rsidR="00EA4E62" w:rsidRPr="006644CE">
          <w:rPr>
            <w:rStyle w:val="Hyperlink"/>
            <w:noProof/>
          </w:rPr>
          <w:t>Code 7: Ausschneiden eines Bildaussegments</w:t>
        </w:r>
        <w:r w:rsidR="00EA4E62">
          <w:rPr>
            <w:noProof/>
            <w:webHidden/>
          </w:rPr>
          <w:tab/>
        </w:r>
        <w:r w:rsidR="00EA4E62">
          <w:rPr>
            <w:noProof/>
            <w:webHidden/>
          </w:rPr>
          <w:fldChar w:fldCharType="begin"/>
        </w:r>
        <w:r w:rsidR="00EA4E62">
          <w:rPr>
            <w:noProof/>
            <w:webHidden/>
          </w:rPr>
          <w:instrText xml:space="preserve"> PAGEREF _Toc472593767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68" w:history="1">
        <w:r w:rsidR="00EA4E62" w:rsidRPr="006644CE">
          <w:rPr>
            <w:rStyle w:val="Hyperlink"/>
            <w:noProof/>
          </w:rPr>
          <w:t>Code 8: Berechnung der Durchschnittsfarbe einer Region mit Bitmaske</w:t>
        </w:r>
        <w:r w:rsidR="00EA4E62">
          <w:rPr>
            <w:noProof/>
            <w:webHidden/>
          </w:rPr>
          <w:tab/>
        </w:r>
        <w:r w:rsidR="00EA4E62">
          <w:rPr>
            <w:noProof/>
            <w:webHidden/>
          </w:rPr>
          <w:fldChar w:fldCharType="begin"/>
        </w:r>
        <w:r w:rsidR="00EA4E62">
          <w:rPr>
            <w:noProof/>
            <w:webHidden/>
          </w:rPr>
          <w:instrText xml:space="preserve"> PAGEREF _Toc472593768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69" w:history="1">
        <w:r w:rsidR="00EA4E62" w:rsidRPr="006644CE">
          <w:rPr>
            <w:rStyle w:val="Hyperlink"/>
            <w:noProof/>
          </w:rPr>
          <w:t>Code 9: Berechnung der Euklidischen Distanz zu den Referenzfarbwerten</w:t>
        </w:r>
        <w:r w:rsidR="00EA4E62">
          <w:rPr>
            <w:noProof/>
            <w:webHidden/>
          </w:rPr>
          <w:tab/>
        </w:r>
        <w:r w:rsidR="00EA4E62">
          <w:rPr>
            <w:noProof/>
            <w:webHidden/>
          </w:rPr>
          <w:fldChar w:fldCharType="begin"/>
        </w:r>
        <w:r w:rsidR="00EA4E62">
          <w:rPr>
            <w:noProof/>
            <w:webHidden/>
          </w:rPr>
          <w:instrText xml:space="preserve"> PAGEREF _Toc472593769 \h </w:instrText>
        </w:r>
        <w:r w:rsidR="00EA4E62">
          <w:rPr>
            <w:noProof/>
            <w:webHidden/>
          </w:rPr>
        </w:r>
        <w:r w:rsidR="00EA4E62">
          <w:rPr>
            <w:noProof/>
            <w:webHidden/>
          </w:rPr>
          <w:fldChar w:fldCharType="separate"/>
        </w:r>
        <w:r w:rsidR="006249AB">
          <w:rPr>
            <w:noProof/>
            <w:webHidden/>
          </w:rPr>
          <w:t>19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0" w:history="1">
        <w:r w:rsidR="00EA4E62" w:rsidRPr="006644CE">
          <w:rPr>
            <w:rStyle w:val="Hyperlink"/>
            <w:noProof/>
          </w:rPr>
          <w:t>Code 10: Erweiterung der Images-Tabelle um Kategorien</w:t>
        </w:r>
        <w:r w:rsidR="00EA4E62">
          <w:rPr>
            <w:noProof/>
            <w:webHidden/>
          </w:rPr>
          <w:tab/>
        </w:r>
        <w:r w:rsidR="00EA4E62">
          <w:rPr>
            <w:noProof/>
            <w:webHidden/>
          </w:rPr>
          <w:fldChar w:fldCharType="begin"/>
        </w:r>
        <w:r w:rsidR="00EA4E62">
          <w:rPr>
            <w:noProof/>
            <w:webHidden/>
          </w:rPr>
          <w:instrText xml:space="preserve"> PAGEREF _Toc472593770 \h </w:instrText>
        </w:r>
        <w:r w:rsidR="00EA4E62">
          <w:rPr>
            <w:noProof/>
            <w:webHidden/>
          </w:rPr>
        </w:r>
        <w:r w:rsidR="00EA4E62">
          <w:rPr>
            <w:noProof/>
            <w:webHidden/>
          </w:rPr>
          <w:fldChar w:fldCharType="separate"/>
        </w:r>
        <w:r w:rsidR="006249AB">
          <w:rPr>
            <w:noProof/>
            <w:webHidden/>
          </w:rPr>
          <w:t>25</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1" w:history="1">
        <w:r w:rsidR="00EA4E62" w:rsidRPr="006644CE">
          <w:rPr>
            <w:rStyle w:val="Hyperlink"/>
            <w:noProof/>
          </w:rPr>
          <w:t>Code 11: Berechnung eines Histogramms</w:t>
        </w:r>
        <w:r w:rsidR="00EA4E62">
          <w:rPr>
            <w:noProof/>
            <w:webHidden/>
          </w:rPr>
          <w:tab/>
        </w:r>
        <w:r w:rsidR="00EA4E62">
          <w:rPr>
            <w:noProof/>
            <w:webHidden/>
          </w:rPr>
          <w:fldChar w:fldCharType="begin"/>
        </w:r>
        <w:r w:rsidR="00EA4E62">
          <w:rPr>
            <w:noProof/>
            <w:webHidden/>
          </w:rPr>
          <w:instrText xml:space="preserve"> PAGEREF _Toc472593771 \h </w:instrText>
        </w:r>
        <w:r w:rsidR="00EA4E62">
          <w:rPr>
            <w:noProof/>
            <w:webHidden/>
          </w:rPr>
        </w:r>
        <w:r w:rsidR="00EA4E62">
          <w:rPr>
            <w:noProof/>
            <w:webHidden/>
          </w:rPr>
          <w:fldChar w:fldCharType="separate"/>
        </w:r>
        <w:r w:rsidR="006249AB">
          <w:rPr>
            <w:noProof/>
            <w:webHidden/>
          </w:rPr>
          <w:t>29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2" w:history="1">
        <w:r w:rsidR="00EA4E62" w:rsidRPr="006644CE">
          <w:rPr>
            <w:rStyle w:val="Hyperlink"/>
            <w:noProof/>
          </w:rPr>
          <w:t>Code 12: Berechnung des Modalwerts</w:t>
        </w:r>
        <w:r w:rsidR="00EA4E62">
          <w:rPr>
            <w:noProof/>
            <w:webHidden/>
          </w:rPr>
          <w:tab/>
        </w:r>
        <w:r w:rsidR="00EA4E62">
          <w:rPr>
            <w:noProof/>
            <w:webHidden/>
          </w:rPr>
          <w:fldChar w:fldCharType="begin"/>
        </w:r>
        <w:r w:rsidR="00EA4E62">
          <w:rPr>
            <w:noProof/>
            <w:webHidden/>
          </w:rPr>
          <w:instrText xml:space="preserve"> PAGEREF _Toc472593772 \h </w:instrText>
        </w:r>
        <w:r w:rsidR="00EA4E62">
          <w:rPr>
            <w:noProof/>
            <w:webHidden/>
          </w:rPr>
        </w:r>
        <w:r w:rsidR="00EA4E62">
          <w:rPr>
            <w:noProof/>
            <w:webHidden/>
          </w:rPr>
          <w:fldChar w:fldCharType="separate"/>
        </w:r>
        <w:r w:rsidR="006249AB">
          <w:rPr>
            <w:noProof/>
            <w:webHidden/>
          </w:rPr>
          <w:t>30</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3" w:history="1">
        <w:r w:rsidR="00EA4E62" w:rsidRPr="006644CE">
          <w:rPr>
            <w:rStyle w:val="Hyperlink"/>
            <w:noProof/>
          </w:rPr>
          <w:t>Code 13: Berechnung des Mittelwerts</w:t>
        </w:r>
        <w:r w:rsidR="00EA4E62">
          <w:rPr>
            <w:noProof/>
            <w:webHidden/>
          </w:rPr>
          <w:tab/>
        </w:r>
        <w:r w:rsidR="00EA4E62">
          <w:rPr>
            <w:noProof/>
            <w:webHidden/>
          </w:rPr>
          <w:fldChar w:fldCharType="begin"/>
        </w:r>
        <w:r w:rsidR="00EA4E62">
          <w:rPr>
            <w:noProof/>
            <w:webHidden/>
          </w:rPr>
          <w:instrText xml:space="preserve"> PAGEREF _Toc472593773 \h </w:instrText>
        </w:r>
        <w:r w:rsidR="00EA4E62">
          <w:rPr>
            <w:noProof/>
            <w:webHidden/>
          </w:rPr>
        </w:r>
        <w:r w:rsidR="00EA4E62">
          <w:rPr>
            <w:noProof/>
            <w:webHidden/>
          </w:rPr>
          <w:fldChar w:fldCharType="separate"/>
        </w:r>
        <w:r w:rsidR="006249AB">
          <w:rPr>
            <w:noProof/>
            <w:webHidden/>
          </w:rPr>
          <w:t>30</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4" w:history="1">
        <w:r w:rsidR="00EA4E62" w:rsidRPr="006644CE">
          <w:rPr>
            <w:rStyle w:val="Hyperlink"/>
            <w:noProof/>
          </w:rPr>
          <w:t>Code 14: Berechnung des Medianwerts</w:t>
        </w:r>
        <w:r w:rsidR="00EA4E62">
          <w:rPr>
            <w:noProof/>
            <w:webHidden/>
          </w:rPr>
          <w:tab/>
        </w:r>
        <w:r w:rsidR="00EA4E62">
          <w:rPr>
            <w:noProof/>
            <w:webHidden/>
          </w:rPr>
          <w:fldChar w:fldCharType="begin"/>
        </w:r>
        <w:r w:rsidR="00EA4E62">
          <w:rPr>
            <w:noProof/>
            <w:webHidden/>
          </w:rPr>
          <w:instrText xml:space="preserve"> PAGEREF _Toc472593774 \h </w:instrText>
        </w:r>
        <w:r w:rsidR="00EA4E62">
          <w:rPr>
            <w:noProof/>
            <w:webHidden/>
          </w:rPr>
        </w:r>
        <w:r w:rsidR="00EA4E62">
          <w:rPr>
            <w:noProof/>
            <w:webHidden/>
          </w:rPr>
          <w:fldChar w:fldCharType="separate"/>
        </w:r>
        <w:r w:rsidR="006249AB">
          <w:rPr>
            <w:noProof/>
            <w:webHidden/>
          </w:rPr>
          <w:t>31</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5" w:history="1">
        <w:r w:rsidR="00EA4E62" w:rsidRPr="006644CE">
          <w:rPr>
            <w:rStyle w:val="Hyperlink"/>
            <w:noProof/>
          </w:rPr>
          <w:t>Code 15: Berechnung der Standardabweichung</w:t>
        </w:r>
        <w:r w:rsidR="00EA4E62">
          <w:rPr>
            <w:noProof/>
            <w:webHidden/>
          </w:rPr>
          <w:tab/>
        </w:r>
        <w:r w:rsidR="00EA4E62">
          <w:rPr>
            <w:noProof/>
            <w:webHidden/>
          </w:rPr>
          <w:fldChar w:fldCharType="begin"/>
        </w:r>
        <w:r w:rsidR="00EA4E62">
          <w:rPr>
            <w:noProof/>
            <w:webHidden/>
          </w:rPr>
          <w:instrText xml:space="preserve"> PAGEREF _Toc472593775 \h </w:instrText>
        </w:r>
        <w:r w:rsidR="00EA4E62">
          <w:rPr>
            <w:noProof/>
            <w:webHidden/>
          </w:rPr>
        </w:r>
        <w:r w:rsidR="00EA4E62">
          <w:rPr>
            <w:noProof/>
            <w:webHidden/>
          </w:rPr>
          <w:fldChar w:fldCharType="separate"/>
        </w:r>
        <w:r w:rsidR="006249AB">
          <w:rPr>
            <w:noProof/>
            <w:webHidden/>
          </w:rPr>
          <w:t>31</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6" w:history="1">
        <w:r w:rsidR="00EA4E62" w:rsidRPr="006644CE">
          <w:rPr>
            <w:rStyle w:val="Hyperlink"/>
            <w:noProof/>
          </w:rPr>
          <w:t>Code 16: Berechnung des Minimums, des Maximums und des Kontrasts</w:t>
        </w:r>
        <w:r w:rsidR="00EA4E62">
          <w:rPr>
            <w:noProof/>
            <w:webHidden/>
          </w:rPr>
          <w:tab/>
        </w:r>
        <w:r w:rsidR="00EA4E62">
          <w:rPr>
            <w:noProof/>
            <w:webHidden/>
          </w:rPr>
          <w:fldChar w:fldCharType="begin"/>
        </w:r>
        <w:r w:rsidR="00EA4E62">
          <w:rPr>
            <w:noProof/>
            <w:webHidden/>
          </w:rPr>
          <w:instrText xml:space="preserve"> PAGEREF _Toc472593776 \h </w:instrText>
        </w:r>
        <w:r w:rsidR="00EA4E62">
          <w:rPr>
            <w:noProof/>
            <w:webHidden/>
          </w:rPr>
        </w:r>
        <w:r w:rsidR="00EA4E62">
          <w:rPr>
            <w:noProof/>
            <w:webHidden/>
          </w:rPr>
          <w:fldChar w:fldCharType="separate"/>
        </w:r>
        <w:r w:rsidR="006249AB">
          <w:rPr>
            <w:noProof/>
            <w:webHidden/>
          </w:rPr>
          <w:t>32</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7" w:history="1">
        <w:r w:rsidR="00EA4E62" w:rsidRPr="006644CE">
          <w:rPr>
            <w:rStyle w:val="Hyperlink"/>
            <w:noProof/>
          </w:rPr>
          <w:t>Code 17: Berechnung der statistischen Werte für eine Bild uns dessen Patches</w:t>
        </w:r>
        <w:r w:rsidR="00EA4E62">
          <w:rPr>
            <w:noProof/>
            <w:webHidden/>
          </w:rPr>
          <w:tab/>
        </w:r>
        <w:r w:rsidR="00EA4E62">
          <w:rPr>
            <w:noProof/>
            <w:webHidden/>
          </w:rPr>
          <w:fldChar w:fldCharType="begin"/>
        </w:r>
        <w:r w:rsidR="00EA4E62">
          <w:rPr>
            <w:noProof/>
            <w:webHidden/>
          </w:rPr>
          <w:instrText xml:space="preserve"> PAGEREF _Toc472593777 \h </w:instrText>
        </w:r>
        <w:r w:rsidR="00EA4E62">
          <w:rPr>
            <w:noProof/>
            <w:webHidden/>
          </w:rPr>
        </w:r>
        <w:r w:rsidR="00EA4E62">
          <w:rPr>
            <w:noProof/>
            <w:webHidden/>
          </w:rPr>
          <w:fldChar w:fldCharType="separate"/>
        </w:r>
        <w:r w:rsidR="006249AB">
          <w:rPr>
            <w:noProof/>
            <w:webHidden/>
          </w:rPr>
          <w:t>33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8" w:history="1">
        <w:r w:rsidR="00EA4E62" w:rsidRPr="006644CE">
          <w:rPr>
            <w:rStyle w:val="Hyperlink"/>
            <w:noProof/>
          </w:rPr>
          <w:t>Code 18: Statistische Werte in Datenbank abspeichern</w:t>
        </w:r>
        <w:r w:rsidR="00EA4E62">
          <w:rPr>
            <w:noProof/>
            <w:webHidden/>
          </w:rPr>
          <w:tab/>
        </w:r>
        <w:r w:rsidR="00EA4E62">
          <w:rPr>
            <w:noProof/>
            <w:webHidden/>
          </w:rPr>
          <w:fldChar w:fldCharType="begin"/>
        </w:r>
        <w:r w:rsidR="00EA4E62">
          <w:rPr>
            <w:noProof/>
            <w:webHidden/>
          </w:rPr>
          <w:instrText xml:space="preserve"> PAGEREF _Toc472593778 \h </w:instrText>
        </w:r>
        <w:r w:rsidR="00EA4E62">
          <w:rPr>
            <w:noProof/>
            <w:webHidden/>
          </w:rPr>
        </w:r>
        <w:r w:rsidR="00EA4E62">
          <w:rPr>
            <w:noProof/>
            <w:webHidden/>
          </w:rPr>
          <w:fldChar w:fldCharType="separate"/>
        </w:r>
        <w:r w:rsidR="006249AB">
          <w:rPr>
            <w:noProof/>
            <w:webHidden/>
          </w:rPr>
          <w:t>35</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79" w:history="1">
        <w:r w:rsidR="00EA4E62" w:rsidRPr="006644CE">
          <w:rPr>
            <w:rStyle w:val="Hyperlink"/>
            <w:noProof/>
          </w:rPr>
          <w:t>Code 19: Generierung von Häufigkeitsverteilungen</w:t>
        </w:r>
        <w:r w:rsidR="00EA4E62">
          <w:rPr>
            <w:noProof/>
            <w:webHidden/>
          </w:rPr>
          <w:tab/>
        </w:r>
        <w:r w:rsidR="00EA4E62">
          <w:rPr>
            <w:noProof/>
            <w:webHidden/>
          </w:rPr>
          <w:fldChar w:fldCharType="begin"/>
        </w:r>
        <w:r w:rsidR="00EA4E62">
          <w:rPr>
            <w:noProof/>
            <w:webHidden/>
          </w:rPr>
          <w:instrText xml:space="preserve"> PAGEREF _Toc472593779 \h </w:instrText>
        </w:r>
        <w:r w:rsidR="00EA4E62">
          <w:rPr>
            <w:noProof/>
            <w:webHidden/>
          </w:rPr>
        </w:r>
        <w:r w:rsidR="00EA4E62">
          <w:rPr>
            <w:noProof/>
            <w:webHidden/>
          </w:rPr>
          <w:fldChar w:fldCharType="separate"/>
        </w:r>
        <w:r w:rsidR="006249AB">
          <w:rPr>
            <w:noProof/>
            <w:webHidden/>
          </w:rPr>
          <w:t>37</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80" w:history="1">
        <w:r w:rsidR="00EA4E62" w:rsidRPr="006644CE">
          <w:rPr>
            <w:rStyle w:val="Hyperlink"/>
            <w:noProof/>
          </w:rPr>
          <w:t>Code 20: Zeichnen von Häufigkeitsverteilungen auf einer virtuellen Zeichnungsebene</w:t>
        </w:r>
        <w:r w:rsidR="00EA4E62">
          <w:rPr>
            <w:noProof/>
            <w:webHidden/>
          </w:rPr>
          <w:tab/>
        </w:r>
        <w:r w:rsidR="00EA4E62">
          <w:rPr>
            <w:noProof/>
            <w:webHidden/>
          </w:rPr>
          <w:fldChar w:fldCharType="begin"/>
        </w:r>
        <w:r w:rsidR="00EA4E62">
          <w:rPr>
            <w:noProof/>
            <w:webHidden/>
          </w:rPr>
          <w:instrText xml:space="preserve"> PAGEREF _Toc472593780 \h </w:instrText>
        </w:r>
        <w:r w:rsidR="00EA4E62">
          <w:rPr>
            <w:noProof/>
            <w:webHidden/>
          </w:rPr>
        </w:r>
        <w:r w:rsidR="00EA4E62">
          <w:rPr>
            <w:noProof/>
            <w:webHidden/>
          </w:rPr>
          <w:fldChar w:fldCharType="separate"/>
        </w:r>
        <w:r w:rsidR="006249AB">
          <w:rPr>
            <w:noProof/>
            <w:webHidden/>
          </w:rPr>
          <w:t>37</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81" w:history="1">
        <w:r w:rsidR="00EA4E62" w:rsidRPr="006644CE">
          <w:rPr>
            <w:rStyle w:val="Hyperlink"/>
            <w:noProof/>
          </w:rPr>
          <w:t>Code 21: Zeichnen von statistischen Werten als Punkte auf der Zeichnungsebene</w:t>
        </w:r>
        <w:r w:rsidR="00EA4E62">
          <w:rPr>
            <w:noProof/>
            <w:webHidden/>
          </w:rPr>
          <w:tab/>
        </w:r>
        <w:r w:rsidR="00EA4E62">
          <w:rPr>
            <w:noProof/>
            <w:webHidden/>
          </w:rPr>
          <w:fldChar w:fldCharType="begin"/>
        </w:r>
        <w:r w:rsidR="00EA4E62">
          <w:rPr>
            <w:noProof/>
            <w:webHidden/>
          </w:rPr>
          <w:instrText xml:space="preserve"> PAGEREF _Toc472593781 \h </w:instrText>
        </w:r>
        <w:r w:rsidR="00EA4E62">
          <w:rPr>
            <w:noProof/>
            <w:webHidden/>
          </w:rPr>
        </w:r>
        <w:r w:rsidR="00EA4E62">
          <w:rPr>
            <w:noProof/>
            <w:webHidden/>
          </w:rPr>
          <w:fldChar w:fldCharType="separate"/>
        </w:r>
        <w:r w:rsidR="006249AB">
          <w:rPr>
            <w:noProof/>
            <w:webHidden/>
          </w:rPr>
          <w:t>39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82" w:history="1">
        <w:r w:rsidR="00EA4E62" w:rsidRPr="006644CE">
          <w:rPr>
            <w:rStyle w:val="Hyperlink"/>
            <w:noProof/>
          </w:rPr>
          <w:t>Code 22: Statistische Werte zeitlich kombinieren in Pseudocode</w:t>
        </w:r>
        <w:r w:rsidR="00EA4E62">
          <w:rPr>
            <w:noProof/>
            <w:webHidden/>
          </w:rPr>
          <w:tab/>
        </w:r>
        <w:r w:rsidR="00EA4E62">
          <w:rPr>
            <w:noProof/>
            <w:webHidden/>
          </w:rPr>
          <w:fldChar w:fldCharType="begin"/>
        </w:r>
        <w:r w:rsidR="00EA4E62">
          <w:rPr>
            <w:noProof/>
            <w:webHidden/>
          </w:rPr>
          <w:instrText xml:space="preserve"> PAGEREF _Toc472593782 \h </w:instrText>
        </w:r>
        <w:r w:rsidR="00EA4E62">
          <w:rPr>
            <w:noProof/>
            <w:webHidden/>
          </w:rPr>
        </w:r>
        <w:r w:rsidR="00EA4E62">
          <w:rPr>
            <w:noProof/>
            <w:webHidden/>
          </w:rPr>
          <w:fldChar w:fldCharType="separate"/>
        </w:r>
        <w:r w:rsidR="006249AB">
          <w:rPr>
            <w:noProof/>
            <w:webHidden/>
          </w:rPr>
          <w:t>43</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83" w:history="1">
        <w:r w:rsidR="00EA4E62" w:rsidRPr="006644CE">
          <w:rPr>
            <w:rStyle w:val="Hyperlink"/>
            <w:noProof/>
          </w:rPr>
          <w:t>Code 23: Berechnung der Euklidischen Distanz zwischen zwei statistischen Werten</w:t>
        </w:r>
        <w:r w:rsidR="00EA4E62">
          <w:rPr>
            <w:noProof/>
            <w:webHidden/>
          </w:rPr>
          <w:tab/>
        </w:r>
        <w:r w:rsidR="00EA4E62">
          <w:rPr>
            <w:noProof/>
            <w:webHidden/>
          </w:rPr>
          <w:fldChar w:fldCharType="begin"/>
        </w:r>
        <w:r w:rsidR="00EA4E62">
          <w:rPr>
            <w:noProof/>
            <w:webHidden/>
          </w:rPr>
          <w:instrText xml:space="preserve"> PAGEREF _Toc472593783 \h </w:instrText>
        </w:r>
        <w:r w:rsidR="00EA4E62">
          <w:rPr>
            <w:noProof/>
            <w:webHidden/>
          </w:rPr>
        </w:r>
        <w:r w:rsidR="00EA4E62">
          <w:rPr>
            <w:noProof/>
            <w:webHidden/>
          </w:rPr>
          <w:fldChar w:fldCharType="separate"/>
        </w:r>
        <w:r w:rsidR="006249AB">
          <w:rPr>
            <w:noProof/>
            <w:webHidden/>
          </w:rPr>
          <w:t>45</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84" w:history="1">
        <w:r w:rsidR="00EA4E62" w:rsidRPr="006644CE">
          <w:rPr>
            <w:rStyle w:val="Hyperlink"/>
            <w:noProof/>
          </w:rPr>
          <w:t>Code 24: kNN-Suche für statistische Werte</w:t>
        </w:r>
        <w:r w:rsidR="00EA4E62">
          <w:rPr>
            <w:noProof/>
            <w:webHidden/>
          </w:rPr>
          <w:tab/>
        </w:r>
        <w:r w:rsidR="00EA4E62">
          <w:rPr>
            <w:noProof/>
            <w:webHidden/>
          </w:rPr>
          <w:fldChar w:fldCharType="begin"/>
        </w:r>
        <w:r w:rsidR="00EA4E62">
          <w:rPr>
            <w:noProof/>
            <w:webHidden/>
          </w:rPr>
          <w:instrText xml:space="preserve"> PAGEREF _Toc472593784 \h </w:instrText>
        </w:r>
        <w:r w:rsidR="00EA4E62">
          <w:rPr>
            <w:noProof/>
            <w:webHidden/>
          </w:rPr>
        </w:r>
        <w:r w:rsidR="00EA4E62">
          <w:rPr>
            <w:noProof/>
            <w:webHidden/>
          </w:rPr>
          <w:fldChar w:fldCharType="separate"/>
        </w:r>
        <w:r w:rsidR="006249AB">
          <w:rPr>
            <w:noProof/>
            <w:webHidden/>
          </w:rPr>
          <w:t>46</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85" w:history="1">
        <w:r w:rsidR="00EA4E62" w:rsidRPr="006644CE">
          <w:rPr>
            <w:rStyle w:val="Hyperlink"/>
            <w:noProof/>
          </w:rPr>
          <w:t>Code 25: Berechnung des Verhältnisses zwischen Schneebildern und schneefreien Bildern</w:t>
        </w:r>
        <w:r w:rsidR="00EA4E62">
          <w:rPr>
            <w:noProof/>
            <w:webHidden/>
          </w:rPr>
          <w:tab/>
        </w:r>
        <w:r w:rsidR="00EA4E62">
          <w:rPr>
            <w:noProof/>
            <w:webHidden/>
          </w:rPr>
          <w:fldChar w:fldCharType="begin"/>
        </w:r>
        <w:r w:rsidR="00EA4E62">
          <w:rPr>
            <w:noProof/>
            <w:webHidden/>
          </w:rPr>
          <w:instrText xml:space="preserve"> PAGEREF _Toc472593785 \h </w:instrText>
        </w:r>
        <w:r w:rsidR="00EA4E62">
          <w:rPr>
            <w:noProof/>
            <w:webHidden/>
          </w:rPr>
        </w:r>
        <w:r w:rsidR="00EA4E62">
          <w:rPr>
            <w:noProof/>
            <w:webHidden/>
          </w:rPr>
          <w:fldChar w:fldCharType="separate"/>
        </w:r>
        <w:r w:rsidR="006249AB">
          <w:rPr>
            <w:noProof/>
            <w:webHidden/>
          </w:rPr>
          <w:t>47</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86" w:history="1">
        <w:r w:rsidR="00EA4E62" w:rsidRPr="006644CE">
          <w:rPr>
            <w:rStyle w:val="Hyperlink"/>
            <w:noProof/>
          </w:rPr>
          <w:t>Code 26: Inputbilder kombinieren für die kNN-Suche</w:t>
        </w:r>
        <w:r w:rsidR="00EA4E62">
          <w:rPr>
            <w:noProof/>
            <w:webHidden/>
          </w:rPr>
          <w:tab/>
        </w:r>
        <w:r w:rsidR="00EA4E62">
          <w:rPr>
            <w:noProof/>
            <w:webHidden/>
          </w:rPr>
          <w:fldChar w:fldCharType="begin"/>
        </w:r>
        <w:r w:rsidR="00EA4E62">
          <w:rPr>
            <w:noProof/>
            <w:webHidden/>
          </w:rPr>
          <w:instrText xml:space="preserve"> PAGEREF _Toc472593786 \h </w:instrText>
        </w:r>
        <w:r w:rsidR="00EA4E62">
          <w:rPr>
            <w:noProof/>
            <w:webHidden/>
          </w:rPr>
        </w:r>
        <w:r w:rsidR="00EA4E62">
          <w:rPr>
            <w:noProof/>
            <w:webHidden/>
          </w:rPr>
          <w:fldChar w:fldCharType="separate"/>
        </w:r>
        <w:r w:rsidR="006249AB">
          <w:rPr>
            <w:noProof/>
            <w:webHidden/>
          </w:rPr>
          <w:t>49</w:t>
        </w:r>
        <w:r w:rsidR="00EA4E62">
          <w:rPr>
            <w:noProof/>
            <w:webHidden/>
          </w:rPr>
          <w:fldChar w:fldCharType="end"/>
        </w:r>
      </w:hyperlink>
    </w:p>
    <w:p w:rsidR="00EA4E62" w:rsidRDefault="00E02FBC">
      <w:pPr>
        <w:pStyle w:val="TableofFigures"/>
        <w:tabs>
          <w:tab w:val="right" w:pos="9045"/>
        </w:tabs>
        <w:rPr>
          <w:rFonts w:asciiTheme="minorHAnsi" w:eastAsiaTheme="minorEastAsia" w:hAnsiTheme="minorHAnsi" w:cstheme="minorBidi"/>
          <w:noProof/>
          <w:sz w:val="22"/>
          <w:szCs w:val="22"/>
          <w:lang w:eastAsia="de-CH"/>
        </w:rPr>
      </w:pPr>
      <w:hyperlink w:anchor="_Toc472593787" w:history="1">
        <w:r w:rsidR="00EA4E62" w:rsidRPr="006644CE">
          <w:rPr>
            <w:rStyle w:val="Hyperlink"/>
            <w:noProof/>
          </w:rPr>
          <w:t>Code 27: Ausreisser-Patches aus der Inputmenge vorzeitig eliminieren</w:t>
        </w:r>
        <w:r w:rsidR="00EA4E62">
          <w:rPr>
            <w:noProof/>
            <w:webHidden/>
          </w:rPr>
          <w:tab/>
        </w:r>
        <w:r w:rsidR="00EA4E62">
          <w:rPr>
            <w:noProof/>
            <w:webHidden/>
          </w:rPr>
          <w:fldChar w:fldCharType="begin"/>
        </w:r>
        <w:r w:rsidR="00EA4E62">
          <w:rPr>
            <w:noProof/>
            <w:webHidden/>
          </w:rPr>
          <w:instrText xml:space="preserve"> PAGEREF _Toc472593787 \h </w:instrText>
        </w:r>
        <w:r w:rsidR="00EA4E62">
          <w:rPr>
            <w:noProof/>
            <w:webHidden/>
          </w:rPr>
        </w:r>
        <w:r w:rsidR="00EA4E62">
          <w:rPr>
            <w:noProof/>
            <w:webHidden/>
          </w:rPr>
          <w:fldChar w:fldCharType="separate"/>
        </w:r>
        <w:r w:rsidR="006249AB">
          <w:rPr>
            <w:noProof/>
            <w:webHidden/>
          </w:rPr>
          <w:t>51</w:t>
        </w:r>
        <w:r w:rsidR="00EA4E62">
          <w:rPr>
            <w:noProof/>
            <w:webHidden/>
          </w:rPr>
          <w:fldChar w:fldCharType="end"/>
        </w:r>
      </w:hyperlink>
    </w:p>
    <w:p w:rsidR="00262FA0" w:rsidRPr="00262FA0" w:rsidRDefault="00262FA0" w:rsidP="00262FA0">
      <w:r>
        <w:fldChar w:fldCharType="end"/>
      </w:r>
    </w:p>
    <w:p w:rsidR="00511D21" w:rsidRPr="005541DD" w:rsidRDefault="00511D21" w:rsidP="00511D21">
      <w:pPr>
        <w:pStyle w:val="Heading1"/>
      </w:pPr>
      <w:bookmarkStart w:id="185" w:name="_Toc472593914"/>
      <w:r w:rsidRPr="005541DD">
        <w:t>Glossar</w:t>
      </w:r>
      <w:bookmarkEnd w:id="185"/>
    </w:p>
    <w:p w:rsidR="00511D21" w:rsidRPr="00780C51" w:rsidRDefault="00780C51" w:rsidP="00511D21">
      <w:pPr>
        <w:rPr>
          <w:b/>
        </w:rPr>
      </w:pPr>
      <w:r w:rsidRPr="00780C51">
        <w:rPr>
          <w:b/>
        </w:rPr>
        <w:t>Cron-Job</w:t>
      </w:r>
    </w:p>
    <w:p w:rsidR="00511D21" w:rsidRPr="00780C51" w:rsidRDefault="00780C51" w:rsidP="00511D21">
      <w:pPr>
        <w:pStyle w:val="Verzeichnis"/>
      </w:pPr>
      <w:r w:rsidRPr="00780C51">
        <w:t xml:space="preserve">Ein </w:t>
      </w:r>
      <w:r>
        <w:t>Computerp</w:t>
      </w:r>
      <w:r w:rsidRPr="00780C51">
        <w:t>rozess der in regelmässigen</w:t>
      </w:r>
      <w:r>
        <w:t xml:space="preserve"> Intervallen eine Aufgabe erfüllt</w:t>
      </w:r>
    </w:p>
    <w:p w:rsidR="00511D21" w:rsidRPr="00780C51" w:rsidRDefault="00780C51" w:rsidP="00511D21">
      <w:pPr>
        <w:rPr>
          <w:b/>
        </w:rPr>
      </w:pPr>
      <w:r>
        <w:rPr>
          <w:b/>
        </w:rPr>
        <w:t>.NET</w:t>
      </w:r>
    </w:p>
    <w:p w:rsidR="00511D21" w:rsidRPr="00780C51" w:rsidRDefault="00780C51" w:rsidP="00511D21">
      <w:pPr>
        <w:pStyle w:val="Verzeichnis"/>
      </w:pPr>
      <w:r>
        <w:t>Von Microsoft herausgegebene Software-Plattform, die der Entwicklung von Anwendungsprogrammen dient</w:t>
      </w:r>
    </w:p>
    <w:p w:rsidR="00511D21" w:rsidRPr="00780C51" w:rsidRDefault="00780C51" w:rsidP="00511D21">
      <w:pPr>
        <w:rPr>
          <w:b/>
        </w:rPr>
      </w:pPr>
      <w:r>
        <w:rPr>
          <w:b/>
        </w:rPr>
        <w:t>ASTRA</w:t>
      </w:r>
    </w:p>
    <w:p w:rsidR="00780C51" w:rsidRPr="00780C51" w:rsidRDefault="00780C51" w:rsidP="00780C51">
      <w:pPr>
        <w:pStyle w:val="TOC1"/>
        <w:rPr>
          <w:lang w:val="de-CH"/>
        </w:rPr>
      </w:pPr>
      <w:r>
        <w:rPr>
          <w:lang w:val="de-CH"/>
        </w:rPr>
        <w:t>Schweizer Strassenverkehrsamt</w:t>
      </w:r>
    </w:p>
    <w:p w:rsidR="008D0BD6" w:rsidRPr="00780C51" w:rsidRDefault="00780C51" w:rsidP="008D0BD6">
      <w:pPr>
        <w:rPr>
          <w:b/>
        </w:rPr>
      </w:pPr>
      <w:r w:rsidRPr="00780C51">
        <w:rPr>
          <w:b/>
        </w:rPr>
        <w:t>Bash-Skript</w:t>
      </w:r>
    </w:p>
    <w:p w:rsidR="00780C51" w:rsidRDefault="00780C51" w:rsidP="00780C51">
      <w:pPr>
        <w:pStyle w:val="TOC1"/>
        <w:rPr>
          <w:lang w:val="de-CH"/>
        </w:rPr>
      </w:pPr>
      <w:r w:rsidRPr="00780C51">
        <w:rPr>
          <w:lang w:val="de-CH"/>
        </w:rPr>
        <w:t>Sammlung von Kommandozeilen Befehlen für die automatisierte Ausführung auf dem Computer</w:t>
      </w:r>
    </w:p>
    <w:p w:rsidR="00780C51" w:rsidRPr="004048F8" w:rsidRDefault="00780C51" w:rsidP="00780C51">
      <w:pPr>
        <w:rPr>
          <w:b/>
        </w:rPr>
      </w:pPr>
      <w:r w:rsidRPr="004048F8">
        <w:rPr>
          <w:b/>
        </w:rPr>
        <w:t>Bit</w:t>
      </w:r>
    </w:p>
    <w:p w:rsidR="00780C51" w:rsidRPr="004048F8" w:rsidRDefault="00780C51" w:rsidP="004048F8">
      <w:pPr>
        <w:pStyle w:val="TOC1"/>
        <w:rPr>
          <w:lang w:val="de-CH"/>
        </w:rPr>
      </w:pPr>
      <w:r w:rsidRPr="004048F8">
        <w:rPr>
          <w:lang w:val="de-CH"/>
        </w:rPr>
        <w:t>Binäre Ziffer im Computer</w:t>
      </w:r>
      <w:r w:rsidR="0004170F" w:rsidRPr="004048F8">
        <w:rPr>
          <w:lang w:val="de-CH"/>
        </w:rPr>
        <w:t>.</w:t>
      </w:r>
    </w:p>
    <w:p w:rsidR="0004170F" w:rsidRPr="004048F8" w:rsidRDefault="0004170F" w:rsidP="00780C51">
      <w:pPr>
        <w:rPr>
          <w:b/>
        </w:rPr>
      </w:pPr>
      <w:r w:rsidRPr="004048F8">
        <w:rPr>
          <w:b/>
        </w:rPr>
        <w:t>Bitmaske</w:t>
      </w:r>
    </w:p>
    <w:p w:rsidR="0004170F" w:rsidRPr="004048F8" w:rsidRDefault="0004170F" w:rsidP="004048F8">
      <w:pPr>
        <w:pStyle w:val="TOC1"/>
        <w:rPr>
          <w:lang w:val="de-CH"/>
        </w:rPr>
      </w:pPr>
      <w:r w:rsidRPr="004048F8">
        <w:rPr>
          <w:lang w:val="de-CH"/>
        </w:rPr>
        <w:t>Zweidimensionale Liste von Wahrheitswerten</w:t>
      </w:r>
    </w:p>
    <w:p w:rsidR="0004170F" w:rsidRPr="004048F8" w:rsidRDefault="0004170F" w:rsidP="00780C51">
      <w:pPr>
        <w:rPr>
          <w:b/>
        </w:rPr>
      </w:pPr>
      <w:r w:rsidRPr="004048F8">
        <w:rPr>
          <w:b/>
        </w:rPr>
        <w:t>C#</w:t>
      </w:r>
    </w:p>
    <w:p w:rsidR="0004170F" w:rsidRPr="004048F8" w:rsidRDefault="0004170F" w:rsidP="004048F8">
      <w:pPr>
        <w:pStyle w:val="TOC1"/>
        <w:rPr>
          <w:lang w:val="de-CH"/>
        </w:rPr>
      </w:pPr>
      <w:r w:rsidRPr="004048F8">
        <w:rPr>
          <w:lang w:val="de-CH"/>
        </w:rPr>
        <w:t>Von Microsoft entwickelte, typsichere, objektorientierte Programmiersprache</w:t>
      </w:r>
    </w:p>
    <w:p w:rsidR="0004170F" w:rsidRPr="004048F8" w:rsidRDefault="0004170F" w:rsidP="00780C51">
      <w:pPr>
        <w:rPr>
          <w:b/>
        </w:rPr>
      </w:pPr>
      <w:r w:rsidRPr="004048F8">
        <w:rPr>
          <w:b/>
        </w:rPr>
        <w:t>Cloud (-Computing)</w:t>
      </w:r>
    </w:p>
    <w:p w:rsidR="0004170F" w:rsidRPr="004048F8" w:rsidRDefault="0004170F" w:rsidP="004048F8">
      <w:pPr>
        <w:pStyle w:val="TOC1"/>
        <w:rPr>
          <w:lang w:val="de-CH"/>
        </w:rPr>
      </w:pPr>
      <w:r w:rsidRPr="004048F8">
        <w:rPr>
          <w:lang w:val="de-CH"/>
        </w:rPr>
        <w:t>Ist die Bereitstellung von IT-Infrastruktur und IT-Leistungen wie beispielsweise Speicherplatz, Rechenleistung oder Anwendungssoftware als Service über das Internet.</w:t>
      </w:r>
    </w:p>
    <w:p w:rsidR="0004170F" w:rsidRPr="004048F8" w:rsidRDefault="0004170F" w:rsidP="00780C51">
      <w:pPr>
        <w:rPr>
          <w:b/>
        </w:rPr>
      </w:pPr>
      <w:r w:rsidRPr="004048F8">
        <w:rPr>
          <w:b/>
        </w:rPr>
        <w:t>Deserialisierung</w:t>
      </w:r>
    </w:p>
    <w:p w:rsidR="0004170F" w:rsidRPr="004048F8" w:rsidRDefault="0004170F" w:rsidP="004048F8">
      <w:pPr>
        <w:pStyle w:val="TOC1"/>
        <w:rPr>
          <w:lang w:val="de-CH"/>
        </w:rPr>
      </w:pPr>
      <w:r w:rsidRPr="004048F8">
        <w:rPr>
          <w:lang w:val="de-CH"/>
        </w:rPr>
        <w:t xml:space="preserve">Umwandlung von Informationen in Textform in </w:t>
      </w:r>
      <w:r w:rsidR="00D61BFD" w:rsidRPr="004048F8">
        <w:rPr>
          <w:lang w:val="de-CH"/>
        </w:rPr>
        <w:t>Programm-</w:t>
      </w:r>
      <w:r w:rsidRPr="004048F8">
        <w:rPr>
          <w:lang w:val="de-CH"/>
        </w:rPr>
        <w:t>Objekte</w:t>
      </w:r>
    </w:p>
    <w:p w:rsidR="0004170F" w:rsidRPr="004048F8" w:rsidRDefault="0004170F" w:rsidP="00780C51">
      <w:pPr>
        <w:rPr>
          <w:b/>
        </w:rPr>
      </w:pPr>
      <w:r w:rsidRPr="004048F8">
        <w:rPr>
          <w:b/>
        </w:rPr>
        <w:t>DPI</w:t>
      </w:r>
    </w:p>
    <w:p w:rsidR="0004170F" w:rsidRPr="004048F8" w:rsidRDefault="0004170F" w:rsidP="004048F8">
      <w:pPr>
        <w:pStyle w:val="TOC1"/>
        <w:rPr>
          <w:lang w:val="de-CH"/>
        </w:rPr>
      </w:pPr>
      <w:r w:rsidRPr="004048F8">
        <w:rPr>
          <w:lang w:val="de-CH"/>
        </w:rPr>
        <w:t>Dots per Inch: Maßeinheit für die Auflösung im Druck und anderen Wiedergabesystemen</w:t>
      </w:r>
    </w:p>
    <w:p w:rsidR="0004170F" w:rsidRPr="004048F8" w:rsidRDefault="0004170F" w:rsidP="00780C51">
      <w:pPr>
        <w:rPr>
          <w:b/>
        </w:rPr>
      </w:pPr>
      <w:r w:rsidRPr="004048F8">
        <w:rPr>
          <w:b/>
        </w:rPr>
        <w:t>Emgu CV</w:t>
      </w:r>
    </w:p>
    <w:p w:rsidR="0004170F" w:rsidRPr="004048F8" w:rsidRDefault="0004170F" w:rsidP="004048F8">
      <w:pPr>
        <w:pStyle w:val="TOC1"/>
        <w:rPr>
          <w:lang w:val="de-CH"/>
        </w:rPr>
      </w:pPr>
      <w:r w:rsidRPr="004048F8">
        <w:rPr>
          <w:lang w:val="de-CH"/>
        </w:rPr>
        <w:t>Quelloffene .NET Programmierschnittstelle für OpenCV</w:t>
      </w:r>
    </w:p>
    <w:p w:rsidR="0004170F" w:rsidRPr="004048F8" w:rsidRDefault="0004170F" w:rsidP="00780C51">
      <w:pPr>
        <w:rPr>
          <w:b/>
        </w:rPr>
      </w:pPr>
      <w:r w:rsidRPr="004048F8">
        <w:rPr>
          <w:b/>
        </w:rPr>
        <w:t>Exif</w:t>
      </w:r>
    </w:p>
    <w:p w:rsidR="0004170F" w:rsidRPr="004048F8" w:rsidRDefault="0004170F" w:rsidP="004048F8">
      <w:pPr>
        <w:pStyle w:val="TOC1"/>
        <w:rPr>
          <w:lang w:val="de-CH"/>
        </w:rPr>
      </w:pPr>
      <w:r w:rsidRPr="004048F8">
        <w:rPr>
          <w:lang w:val="de-CH"/>
        </w:rPr>
        <w:t>Format fürs abspeichern von Meta-Information in Bilddateien</w:t>
      </w:r>
    </w:p>
    <w:p w:rsidR="0004170F" w:rsidRPr="004048F8" w:rsidRDefault="0004170F" w:rsidP="00780C51">
      <w:pPr>
        <w:rPr>
          <w:b/>
        </w:rPr>
      </w:pPr>
      <w:r w:rsidRPr="004048F8">
        <w:rPr>
          <w:b/>
        </w:rPr>
        <w:t>GitHub</w:t>
      </w:r>
    </w:p>
    <w:p w:rsidR="0004170F" w:rsidRPr="004048F8" w:rsidRDefault="0004170F" w:rsidP="004048F8">
      <w:pPr>
        <w:pStyle w:val="TOC1"/>
        <w:rPr>
          <w:lang w:val="de-CH"/>
        </w:rPr>
      </w:pPr>
      <w:r w:rsidRPr="004048F8">
        <w:rPr>
          <w:lang w:val="de-CH"/>
        </w:rPr>
        <w:t>Webbasierte Quellcodeverwaltung für Software-Entwicklungsprojekte</w:t>
      </w:r>
    </w:p>
    <w:p w:rsidR="0004170F" w:rsidRPr="004048F8" w:rsidRDefault="0004170F" w:rsidP="00780C51">
      <w:pPr>
        <w:rPr>
          <w:b/>
        </w:rPr>
      </w:pPr>
      <w:r w:rsidRPr="004048F8">
        <w:rPr>
          <w:b/>
        </w:rPr>
        <w:t>JPG</w:t>
      </w:r>
    </w:p>
    <w:p w:rsidR="0004170F" w:rsidRPr="004048F8" w:rsidRDefault="0004170F" w:rsidP="004048F8">
      <w:pPr>
        <w:pStyle w:val="TOC1"/>
        <w:rPr>
          <w:lang w:val="de-CH"/>
        </w:rPr>
      </w:pPr>
      <w:r w:rsidRPr="004048F8">
        <w:rPr>
          <w:lang w:val="de-CH"/>
        </w:rPr>
        <w:t>Dateiformat für komprimierte Bilddaten</w:t>
      </w:r>
    </w:p>
    <w:p w:rsidR="00D61BFD" w:rsidRPr="004048F8" w:rsidRDefault="00D61BFD" w:rsidP="00780C51">
      <w:pPr>
        <w:rPr>
          <w:b/>
        </w:rPr>
      </w:pPr>
      <w:r w:rsidRPr="004048F8">
        <w:rPr>
          <w:b/>
        </w:rPr>
        <w:t>Json</w:t>
      </w:r>
    </w:p>
    <w:p w:rsidR="00D61BFD" w:rsidRPr="004048F8" w:rsidRDefault="00D61BFD" w:rsidP="004048F8">
      <w:pPr>
        <w:pStyle w:val="TOC1"/>
        <w:rPr>
          <w:lang w:val="de-CH"/>
        </w:rPr>
      </w:pPr>
      <w:r w:rsidRPr="004048F8">
        <w:rPr>
          <w:lang w:val="de-CH"/>
        </w:rPr>
        <w:t>JavaScript Object Notation ist ein kompaktes Datenformat in einer einfach lesbaren Textform zum Zweck des Datenaustauschs zwischen Anwendungen.</w:t>
      </w:r>
    </w:p>
    <w:p w:rsidR="00D61BFD" w:rsidRPr="004048F8" w:rsidRDefault="00D61BFD" w:rsidP="004048F8">
      <w:pPr>
        <w:rPr>
          <w:b/>
        </w:rPr>
      </w:pPr>
      <w:r w:rsidRPr="00D61BFD">
        <w:rPr>
          <w:b/>
        </w:rPr>
        <w:t>LINQ to SQL</w:t>
      </w:r>
    </w:p>
    <w:p w:rsidR="00D61BFD" w:rsidRPr="004048F8" w:rsidRDefault="00D61BFD" w:rsidP="004048F8">
      <w:pPr>
        <w:pStyle w:val="TOC1"/>
        <w:rPr>
          <w:lang w:val="de-CH"/>
        </w:rPr>
      </w:pPr>
      <w:r w:rsidRPr="004048F8">
        <w:rPr>
          <w:lang w:val="de-CH"/>
        </w:rPr>
        <w:t>Language integrated Queries: Zuordnung eines Datenmodells einer relationalen Datenbank zu einem Objektmodell, dass in der Programmiersprache des Entwicklers ausgedrückt ist.</w:t>
      </w:r>
    </w:p>
    <w:p w:rsidR="00D61BFD" w:rsidRPr="004048F8" w:rsidRDefault="00D61BFD" w:rsidP="00780C51">
      <w:pPr>
        <w:rPr>
          <w:b/>
        </w:rPr>
      </w:pPr>
      <w:r w:rsidRPr="004048F8">
        <w:rPr>
          <w:b/>
        </w:rPr>
        <w:t>MatLab</w:t>
      </w:r>
    </w:p>
    <w:p w:rsidR="00D61BFD" w:rsidRPr="004048F8" w:rsidRDefault="00D61BFD" w:rsidP="004048F8">
      <w:pPr>
        <w:pStyle w:val="TOC1"/>
        <w:rPr>
          <w:lang w:val="de-CH"/>
        </w:rPr>
      </w:pPr>
      <w:r w:rsidRPr="004048F8">
        <w:rPr>
          <w:lang w:val="de-CH"/>
        </w:rPr>
        <w:t>Software zur Lösung mathematischer Probleme und grafischer Darstellung der Ergebnisse</w:t>
      </w:r>
    </w:p>
    <w:p w:rsidR="00D61BFD" w:rsidRPr="004048F8" w:rsidRDefault="00D61BFD" w:rsidP="00780C51">
      <w:pPr>
        <w:rPr>
          <w:b/>
        </w:rPr>
      </w:pPr>
      <w:r w:rsidRPr="004048F8">
        <w:rPr>
          <w:b/>
        </w:rPr>
        <w:t>MDF</w:t>
      </w:r>
    </w:p>
    <w:p w:rsidR="00D61BFD" w:rsidRPr="004048F8" w:rsidRDefault="00D61BFD" w:rsidP="004048F8">
      <w:pPr>
        <w:pStyle w:val="TOC1"/>
        <w:rPr>
          <w:lang w:val="de-CH"/>
        </w:rPr>
      </w:pPr>
      <w:r w:rsidRPr="004048F8">
        <w:rPr>
          <w:lang w:val="de-CH"/>
        </w:rPr>
        <w:t>Main Data File: Dateiformat für Datenbanken</w:t>
      </w:r>
    </w:p>
    <w:p w:rsidR="00D61BFD" w:rsidRPr="004048F8" w:rsidRDefault="00D61BFD" w:rsidP="00780C51">
      <w:pPr>
        <w:rPr>
          <w:b/>
        </w:rPr>
      </w:pPr>
      <w:r w:rsidRPr="004048F8">
        <w:rPr>
          <w:b/>
        </w:rPr>
        <w:t>MVK</w:t>
      </w:r>
    </w:p>
    <w:p w:rsidR="00D61BFD" w:rsidRPr="004048F8" w:rsidRDefault="00D61BFD" w:rsidP="004048F8">
      <w:pPr>
        <w:pStyle w:val="TOC1"/>
        <w:rPr>
          <w:lang w:val="de-CH"/>
        </w:rPr>
      </w:pPr>
      <w:r w:rsidRPr="004048F8">
        <w:rPr>
          <w:lang w:val="de-CH"/>
        </w:rPr>
        <w:t>Mobile Video Kamera</w:t>
      </w:r>
    </w:p>
    <w:p w:rsidR="00D61BFD" w:rsidRPr="004048F8" w:rsidRDefault="00D61BFD" w:rsidP="00780C51">
      <w:pPr>
        <w:rPr>
          <w:b/>
        </w:rPr>
      </w:pPr>
      <w:r w:rsidRPr="004048F8">
        <w:rPr>
          <w:b/>
        </w:rPr>
        <w:t>OneDrive</w:t>
      </w:r>
    </w:p>
    <w:p w:rsidR="00D61BFD" w:rsidRPr="004048F8" w:rsidRDefault="00D61BFD" w:rsidP="004048F8">
      <w:pPr>
        <w:pStyle w:val="TOC1"/>
        <w:rPr>
          <w:lang w:val="de-CH"/>
        </w:rPr>
      </w:pPr>
      <w:r w:rsidRPr="004048F8">
        <w:rPr>
          <w:lang w:val="de-CH"/>
        </w:rPr>
        <w:lastRenderedPageBreak/>
        <w:t>Cloudbasierter Speicher für Dateien von Microsoft</w:t>
      </w:r>
    </w:p>
    <w:p w:rsidR="00D61BFD" w:rsidRPr="004048F8" w:rsidRDefault="00D61BFD" w:rsidP="00780C51">
      <w:pPr>
        <w:rPr>
          <w:b/>
        </w:rPr>
      </w:pPr>
      <w:r w:rsidRPr="004048F8">
        <w:rPr>
          <w:b/>
        </w:rPr>
        <w:t>OpenCV</w:t>
      </w:r>
    </w:p>
    <w:p w:rsidR="00D61BFD" w:rsidRPr="004048F8" w:rsidRDefault="00D61BFD" w:rsidP="004048F8">
      <w:pPr>
        <w:pStyle w:val="TOC1"/>
        <w:rPr>
          <w:lang w:val="de-CH"/>
        </w:rPr>
      </w:pPr>
      <w:r w:rsidRPr="004048F8">
        <w:rPr>
          <w:lang w:val="de-CH"/>
        </w:rPr>
        <w:t>Eine quelloffene Programmbibliothek mit Algorithmen für die Bildverarbeitung und maschinelles Sehen.</w:t>
      </w:r>
    </w:p>
    <w:p w:rsidR="00D61BFD" w:rsidRPr="004048F8" w:rsidRDefault="00D61BFD" w:rsidP="00780C51">
      <w:pPr>
        <w:rPr>
          <w:b/>
        </w:rPr>
      </w:pPr>
      <w:r w:rsidRPr="004048F8">
        <w:rPr>
          <w:b/>
        </w:rPr>
        <w:t>Serialisierung</w:t>
      </w:r>
    </w:p>
    <w:p w:rsidR="00D61BFD" w:rsidRPr="004048F8" w:rsidRDefault="00D61BFD" w:rsidP="004048F8">
      <w:pPr>
        <w:pStyle w:val="TOC1"/>
        <w:rPr>
          <w:lang w:val="de-CH"/>
        </w:rPr>
      </w:pPr>
      <w:r w:rsidRPr="004048F8">
        <w:rPr>
          <w:lang w:val="de-CH"/>
        </w:rPr>
        <w:t>Umwandlung von Programm-Objekten in Textform</w:t>
      </w:r>
    </w:p>
    <w:p w:rsidR="00D61BFD" w:rsidRPr="004048F8" w:rsidRDefault="00D61BFD" w:rsidP="00780C51">
      <w:pPr>
        <w:rPr>
          <w:b/>
        </w:rPr>
      </w:pPr>
      <w:r w:rsidRPr="004048F8">
        <w:rPr>
          <w:b/>
        </w:rPr>
        <w:t>SQL</w:t>
      </w:r>
    </w:p>
    <w:p w:rsidR="00D61BFD" w:rsidRPr="004048F8" w:rsidRDefault="00D61BFD" w:rsidP="004048F8">
      <w:pPr>
        <w:pStyle w:val="TOC1"/>
        <w:rPr>
          <w:lang w:val="de-CH"/>
        </w:rPr>
      </w:pPr>
      <w:r w:rsidRPr="004048F8">
        <w:rPr>
          <w:lang w:val="de-CH"/>
        </w:rPr>
        <w:t>Die Structured Query Language ist eine Datenbanksprache zur Definition von Datenstrukturen in relationalen Datenbanken sowie zum Bearbeiten (Einfügen, Verändern, Löschen) und Abfragen von darauf basierenden Datenbeständen.</w:t>
      </w:r>
    </w:p>
    <w:p w:rsidR="00D61BFD" w:rsidRPr="004048F8" w:rsidRDefault="00D61BFD" w:rsidP="004048F8">
      <w:pPr>
        <w:rPr>
          <w:b/>
        </w:rPr>
      </w:pPr>
      <w:r w:rsidRPr="00D61BFD">
        <w:rPr>
          <w:b/>
        </w:rPr>
        <w:t>SQL-Server</w:t>
      </w:r>
    </w:p>
    <w:p w:rsidR="00D61BFD" w:rsidRPr="004048F8" w:rsidRDefault="00D61BFD" w:rsidP="004048F8">
      <w:pPr>
        <w:pStyle w:val="TOC1"/>
        <w:rPr>
          <w:lang w:val="de-CH"/>
        </w:rPr>
      </w:pPr>
      <w:r w:rsidRPr="004048F8">
        <w:rPr>
          <w:lang w:val="de-CH"/>
        </w:rPr>
        <w:t>Ein relationales Datenbankmanagementsystem von Microsoft.</w:t>
      </w:r>
    </w:p>
    <w:p w:rsidR="00D61BFD" w:rsidRPr="004048F8" w:rsidRDefault="00D61BFD" w:rsidP="004048F8">
      <w:pPr>
        <w:rPr>
          <w:b/>
        </w:rPr>
      </w:pPr>
      <w:r w:rsidRPr="00D61BFD">
        <w:rPr>
          <w:b/>
        </w:rPr>
        <w:t>Visual Studio</w:t>
      </w:r>
    </w:p>
    <w:p w:rsidR="00D61BFD" w:rsidRPr="004048F8" w:rsidRDefault="00D61BFD" w:rsidP="004048F8">
      <w:pPr>
        <w:pStyle w:val="TOC1"/>
        <w:rPr>
          <w:lang w:val="de-CH"/>
        </w:rPr>
      </w:pPr>
      <w:r w:rsidRPr="004048F8">
        <w:rPr>
          <w:lang w:val="de-CH"/>
        </w:rPr>
        <w:t>Programmier-Entwicklungsumgebung von Microsoft</w:t>
      </w:r>
    </w:p>
    <w:p w:rsidR="00D61BFD" w:rsidRPr="004048F8" w:rsidRDefault="00D61BFD" w:rsidP="00780C51">
      <w:pPr>
        <w:rPr>
          <w:b/>
        </w:rPr>
      </w:pPr>
      <w:r w:rsidRPr="004048F8">
        <w:rPr>
          <w:b/>
        </w:rPr>
        <w:t>WGET</w:t>
      </w:r>
    </w:p>
    <w:p w:rsidR="00D61BFD" w:rsidRPr="004048F8" w:rsidRDefault="00D61BFD" w:rsidP="004048F8">
      <w:pPr>
        <w:pStyle w:val="TOC1"/>
        <w:rPr>
          <w:lang w:val="de-CH"/>
        </w:rPr>
      </w:pPr>
      <w:r w:rsidRPr="004048F8">
        <w:rPr>
          <w:lang w:val="de-CH"/>
        </w:rPr>
        <w:t>Kommandozeilenprogramm zum Herunterladen von Dateien aus dem Internet</w:t>
      </w:r>
    </w:p>
    <w:p w:rsidR="00D61BFD" w:rsidRPr="004048F8" w:rsidRDefault="00D61BFD" w:rsidP="00780C51">
      <w:pPr>
        <w:rPr>
          <w:b/>
        </w:rPr>
      </w:pPr>
      <w:r w:rsidRPr="004048F8">
        <w:rPr>
          <w:b/>
        </w:rPr>
        <w:t>WPF</w:t>
      </w:r>
    </w:p>
    <w:p w:rsidR="00D61BFD" w:rsidRPr="004048F8" w:rsidRDefault="00D61BFD" w:rsidP="004048F8">
      <w:pPr>
        <w:pStyle w:val="TOC1"/>
        <w:rPr>
          <w:lang w:val="de-CH"/>
        </w:rPr>
      </w:pPr>
      <w:r w:rsidRPr="004048F8">
        <w:rPr>
          <w:lang w:val="de-CH"/>
        </w:rPr>
        <w:t>Windows Presentation Foundation ist ein Grafik-Framework und Teil des .NET Frameworks von Microsoft</w:t>
      </w:r>
    </w:p>
    <w:p w:rsidR="00D61BFD" w:rsidRPr="004048F8" w:rsidRDefault="00D61BFD" w:rsidP="00780C51">
      <w:pPr>
        <w:rPr>
          <w:b/>
        </w:rPr>
      </w:pPr>
      <w:r w:rsidRPr="004048F8">
        <w:rPr>
          <w:b/>
        </w:rPr>
        <w:t>XAML</w:t>
      </w:r>
    </w:p>
    <w:p w:rsidR="00D61BFD" w:rsidRDefault="00D61BFD" w:rsidP="004048F8">
      <w:pPr>
        <w:pStyle w:val="TOC1"/>
        <w:rPr>
          <w:lang w:val="de-CH"/>
        </w:rPr>
      </w:pPr>
      <w:r w:rsidRPr="004048F8">
        <w:rPr>
          <w:lang w:val="de-CH"/>
        </w:rPr>
        <w:t xml:space="preserve">Extensible Application Markup Language </w:t>
      </w:r>
      <w:r w:rsidR="004048F8" w:rsidRPr="004048F8">
        <w:rPr>
          <w:lang w:val="de-CH"/>
        </w:rPr>
        <w:t>ist eine von Microsoft entwickelte allgemeine Beschreibungssprache für die Oberflächengestaltung von Anwendungen</w:t>
      </w:r>
    </w:p>
    <w:bookmarkStart w:id="186" w:name="_Toc472593915" w:displacedByCustomXml="next"/>
    <w:sdt>
      <w:sdtPr>
        <w:rPr>
          <w:rFonts w:eastAsia="Lucida Sans"/>
          <w:bCs w:val="0"/>
          <w:sz w:val="20"/>
          <w:szCs w:val="20"/>
        </w:rPr>
        <w:id w:val="785936872"/>
        <w:docPartObj>
          <w:docPartGallery w:val="Bibliographies"/>
          <w:docPartUnique/>
        </w:docPartObj>
      </w:sdtPr>
      <w:sdtEndPr/>
      <w:sdtContent>
        <w:p w:rsidR="005F70E6" w:rsidRDefault="005F70E6" w:rsidP="005F70E6">
          <w:pPr>
            <w:pStyle w:val="Heading1"/>
          </w:pPr>
          <w:r>
            <w:t>Literaturverzeichnis</w:t>
          </w:r>
          <w:bookmarkEnd w:id="186"/>
        </w:p>
        <w:sdt>
          <w:sdtPr>
            <w:id w:val="111145805"/>
            <w:bibliography/>
          </w:sdtPr>
          <w:sdtEndPr/>
          <w:sdtContent>
            <w:p w:rsidR="000065BD" w:rsidRDefault="005F70E6" w:rsidP="000065BD">
              <w:pPr>
                <w:pStyle w:val="Bibliography"/>
                <w:ind w:left="720" w:hanging="720"/>
                <w:rPr>
                  <w:noProof/>
                  <w:sz w:val="24"/>
                  <w:szCs w:val="24"/>
                </w:rPr>
              </w:pPr>
              <w:r>
                <w:fldChar w:fldCharType="begin"/>
              </w:r>
              <w:r>
                <w:instrText xml:space="preserve"> BIBLIOGRAPHY </w:instrText>
              </w:r>
              <w:r>
                <w:fldChar w:fldCharType="separate"/>
              </w:r>
              <w:r w:rsidR="000065BD">
                <w:rPr>
                  <w:noProof/>
                </w:rPr>
                <w:t xml:space="preserve">Hudritsch, M. (2016). </w:t>
              </w:r>
              <w:r w:rsidR="000065BD">
                <w:rPr>
                  <w:i/>
                  <w:iCs/>
                  <w:noProof/>
                </w:rPr>
                <w:t>Grundlagen der Computer Vision.</w:t>
              </w:r>
              <w:r w:rsidR="000065BD">
                <w:rPr>
                  <w:noProof/>
                </w:rPr>
                <w:t xml:space="preserve"> Sutz: Berner Fachhochschule.</w:t>
              </w:r>
            </w:p>
            <w:p w:rsidR="005F70E6" w:rsidRDefault="005F70E6" w:rsidP="000065BD">
              <w:r>
                <w:rPr>
                  <w:b/>
                  <w:bCs/>
                  <w:noProof/>
                </w:rPr>
                <w:fldChar w:fldCharType="end"/>
              </w:r>
            </w:p>
          </w:sdtContent>
        </w:sdt>
      </w:sdtContent>
    </w:sdt>
    <w:p w:rsidR="005B39C5" w:rsidRPr="005541DD" w:rsidRDefault="008D0BD6" w:rsidP="005B39C5">
      <w:pPr>
        <w:pStyle w:val="Heading1"/>
        <w:numPr>
          <w:ilvl w:val="0"/>
          <w:numId w:val="0"/>
        </w:numPr>
      </w:pPr>
      <w:r w:rsidRPr="005541DD">
        <w:br w:type="page"/>
      </w:r>
    </w:p>
    <w:p w:rsidR="00511D21" w:rsidRPr="005541DD" w:rsidRDefault="000A3AD4" w:rsidP="000A3AD4">
      <w:pPr>
        <w:pStyle w:val="Heading1"/>
      </w:pPr>
      <w:bookmarkStart w:id="187" w:name="_Toc472593916"/>
      <w:r w:rsidRPr="005541DD">
        <w:lastRenderedPageBreak/>
        <w:t>Selbständigkeitserklärung</w:t>
      </w:r>
      <w:bookmarkEnd w:id="187"/>
    </w:p>
    <w:p w:rsidR="004D34A2" w:rsidRPr="005541DD" w:rsidRDefault="000A3AD4" w:rsidP="00F56891">
      <w:r w:rsidRPr="005541DD">
        <w:t>Ich bestätige, dass ich die vorliegende Arbeit selbstständig und ohne Benutzung anderer als der im Literaturverzeichnis angegebenen Quellen und Hilfsmittel angefertigt habe.</w:t>
      </w:r>
      <w:r w:rsidR="00F56891" w:rsidRPr="005541DD">
        <w:t xml:space="preserve"> </w:t>
      </w:r>
      <w:r w:rsidR="004D34A2" w:rsidRPr="005541DD">
        <w:t>Sämtliche Textstellen, die nicht von mir stammen, sind als Zitate gekennzeichnet und mit dem genauen Hinweis auf ihre Herkunft versehen.</w:t>
      </w:r>
    </w:p>
    <w:p w:rsidR="004D34A2" w:rsidRPr="005541DD" w:rsidRDefault="004D34A2" w:rsidP="00F56891"/>
    <w:p w:rsidR="00633347" w:rsidRPr="005541DD" w:rsidRDefault="00633347" w:rsidP="00F56891"/>
    <w:p w:rsidR="000A3AD4" w:rsidRPr="005541DD" w:rsidRDefault="00633347" w:rsidP="00F56891">
      <w:r w:rsidRPr="005541DD">
        <w:t>Ort, Datum:</w:t>
      </w:r>
    </w:p>
    <w:p w:rsidR="00633347" w:rsidRPr="005541DD" w:rsidRDefault="00633347" w:rsidP="00F56891"/>
    <w:p w:rsidR="00633347" w:rsidRPr="005541DD" w:rsidRDefault="00633347" w:rsidP="00F56891"/>
    <w:p w:rsidR="00633347" w:rsidRPr="005541DD" w:rsidRDefault="00633347" w:rsidP="00F56891">
      <w:r w:rsidRPr="005541DD">
        <w:t>Unterschrift:</w:t>
      </w:r>
    </w:p>
    <w:p w:rsidR="007D2A18" w:rsidRPr="005541DD" w:rsidRDefault="007D2A18" w:rsidP="00F56891"/>
    <w:p w:rsidR="007D2A18" w:rsidRPr="005541DD" w:rsidRDefault="007D2A18" w:rsidP="00F56891"/>
    <w:sectPr w:rsidR="007D2A18" w:rsidRPr="005541DD" w:rsidSect="005541DD">
      <w:pgSz w:w="11906" w:h="16838" w:code="9"/>
      <w:pgMar w:top="1758" w:right="1416"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2FBC" w:rsidRDefault="00E02FBC" w:rsidP="006312E0">
      <w:pPr>
        <w:spacing w:line="240" w:lineRule="auto"/>
      </w:pPr>
      <w:r>
        <w:separator/>
      </w:r>
    </w:p>
  </w:endnote>
  <w:endnote w:type="continuationSeparator" w:id="0">
    <w:p w:rsidR="00E02FBC" w:rsidRDefault="00E02FBC"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Pr="00802E50" w:rsidRDefault="00753CB3" w:rsidP="00CA541A">
    <w:pPr>
      <w:pStyle w:val="Footer"/>
      <w:spacing w:before="300"/>
      <w:rPr>
        <w:color w:val="697D91"/>
      </w:rPr>
    </w:pPr>
    <w:r w:rsidRPr="00052655">
      <w:rPr>
        <w:noProof/>
        <w:color w:val="697D91"/>
        <w:lang w:eastAsia="de-CH"/>
      </w:rPr>
      <mc:AlternateContent>
        <mc:Choice Requires="wps">
          <w:drawing>
            <wp:anchor distT="0" distB="0" distL="114300" distR="114300" simplePos="0" relativeHeight="251658240" behindDoc="0" locked="0" layoutInCell="1" allowOverlap="0">
              <wp:simplePos x="0" y="0"/>
              <wp:positionH relativeFrom="page">
                <wp:posOffset>6509385</wp:posOffset>
              </wp:positionH>
              <wp:positionV relativeFrom="page">
                <wp:posOffset>10224770</wp:posOffset>
              </wp:positionV>
              <wp:extent cx="424180" cy="149860"/>
              <wp:effectExtent l="3810" t="4445" r="635" b="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53CB3" w:rsidRPr="003B1648" w:rsidRDefault="00753CB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56CFF">
                            <w:rPr>
                              <w:noProof/>
                              <w:sz w:val="16"/>
                              <w:szCs w:val="16"/>
                            </w:rPr>
                            <w:t>27</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7"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753CB3" w:rsidRPr="003B1648" w:rsidRDefault="00753CB3"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56CFF">
                      <w:rPr>
                        <w:noProof/>
                        <w:sz w:val="16"/>
                        <w:szCs w:val="16"/>
                      </w:rPr>
                      <w:t>27</w:t>
                    </w:r>
                    <w:r w:rsidRPr="003B1648">
                      <w:rPr>
                        <w:sz w:val="16"/>
                        <w:szCs w:val="16"/>
                      </w:rPr>
                      <w:fldChar w:fldCharType="end"/>
                    </w:r>
                  </w:p>
                </w:txbxContent>
              </v:textbox>
              <w10:wrap type="square" anchorx="page" anchory="page"/>
            </v:shape>
          </w:pict>
        </mc:Fallback>
      </mc:AlternateContent>
    </w:r>
    <w:r>
      <w:rPr>
        <w:color w:val="697D91"/>
      </w:rPr>
      <w:t>Marko Bublic | Detektion von liegendem Schnee mit Bildanalyse | 19. Januar 2017</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Pr="007F79F4" w:rsidRDefault="00753CB3">
    <w:pPr>
      <w:pStyle w:val="Footer"/>
      <w:rPr>
        <w:lang w:val="fr-CH"/>
      </w:rPr>
    </w:pPr>
    <w:r w:rsidRPr="00052655">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2FBC" w:rsidRDefault="00E02FBC" w:rsidP="006312E0">
      <w:pPr>
        <w:spacing w:line="240" w:lineRule="auto"/>
      </w:pPr>
    </w:p>
  </w:footnote>
  <w:footnote w:type="continuationSeparator" w:id="0">
    <w:p w:rsidR="00E02FBC" w:rsidRDefault="00E02FBC" w:rsidP="006312E0">
      <w:pPr>
        <w:spacing w:line="240" w:lineRule="auto"/>
      </w:pPr>
      <w:r>
        <w:continuationSeparator/>
      </w:r>
    </w:p>
  </w:footnote>
  <w:footnote w:id="1">
    <w:p w:rsidR="00753CB3" w:rsidRPr="0026139E" w:rsidRDefault="00753CB3">
      <w:pPr>
        <w:pStyle w:val="FootnoteText"/>
      </w:pPr>
      <w:r w:rsidRPr="0026139E">
        <w:rPr>
          <w:rStyle w:val="FootnoteReference"/>
        </w:rPr>
        <w:footnoteRef/>
      </w:r>
      <w:r w:rsidRPr="0026139E">
        <w:t xml:space="preserve"> Webplattform der Mobilen Video Kameras: http://www.astramobcam.ch/</w:t>
      </w:r>
    </w:p>
  </w:footnote>
  <w:footnote w:id="2">
    <w:p w:rsidR="00753CB3" w:rsidRPr="0026139E" w:rsidRDefault="00753CB3">
      <w:pPr>
        <w:pStyle w:val="FootnoteText"/>
      </w:pPr>
      <w:r w:rsidRPr="0026139E">
        <w:rPr>
          <w:rStyle w:val="FootnoteReference"/>
        </w:rPr>
        <w:footnoteRef/>
      </w:r>
      <w:r w:rsidRPr="0026139E">
        <w:t xml:space="preserve"> Inormationen zu den Mobile Video Kameras: http://www.astramobcam.ch/benutzer/MVK_Benutzer-Kurzanleitung_V1.pdf</w:t>
      </w:r>
    </w:p>
  </w:footnote>
  <w:footnote w:id="3">
    <w:p w:rsidR="00753CB3" w:rsidRPr="0026139E" w:rsidRDefault="00753CB3">
      <w:pPr>
        <w:pStyle w:val="FootnoteText"/>
      </w:pPr>
      <w:r w:rsidRPr="0026139E">
        <w:rPr>
          <w:rStyle w:val="FootnoteReference"/>
        </w:rPr>
        <w:footnoteRef/>
      </w:r>
      <w:r w:rsidRPr="0026139E">
        <w:t xml:space="preserve"> Kartenausschnitt auf Google Maps: https://www.google.ch/maps/@46.919277,7.6737975,10.5z</w:t>
      </w:r>
    </w:p>
  </w:footnote>
  <w:footnote w:id="4">
    <w:p w:rsidR="00753CB3" w:rsidRPr="0026139E" w:rsidRDefault="00753CB3">
      <w:pPr>
        <w:pStyle w:val="FootnoteText"/>
      </w:pPr>
      <w:r w:rsidRPr="0026139E">
        <w:rPr>
          <w:rStyle w:val="FootnoteReference"/>
        </w:rPr>
        <w:footnoteRef/>
      </w:r>
      <w:r w:rsidRPr="0026139E">
        <w:t xml:space="preserve"> Sonnenstand in Bern und historische Daten: https://www.timeanddate.com/sun/switzerland/bernopenweat</w:t>
      </w:r>
    </w:p>
  </w:footnote>
  <w:footnote w:id="5">
    <w:p w:rsidR="00753CB3" w:rsidRPr="002D45E7" w:rsidRDefault="00753CB3">
      <w:pPr>
        <w:pStyle w:val="FootnoteText"/>
        <w:rPr>
          <w:lang w:val="en-US"/>
        </w:rPr>
      </w:pPr>
      <w:r w:rsidRPr="0026139E">
        <w:rPr>
          <w:rStyle w:val="FootnoteReference"/>
        </w:rPr>
        <w:footnoteRef/>
      </w:r>
      <w:r w:rsidRPr="002D45E7">
        <w:rPr>
          <w:lang w:val="en-US"/>
        </w:rPr>
        <w:t xml:space="preserve"> True Color: https://de.wikipedia.org/wiki/True_Color</w:t>
      </w:r>
    </w:p>
  </w:footnote>
  <w:footnote w:id="6">
    <w:p w:rsidR="00753CB3" w:rsidRPr="0026139E" w:rsidRDefault="00753CB3">
      <w:pPr>
        <w:pStyle w:val="FootnoteText"/>
      </w:pPr>
      <w:r w:rsidRPr="0026139E">
        <w:rPr>
          <w:rStyle w:val="FootnoteReference"/>
        </w:rPr>
        <w:footnoteRef/>
      </w:r>
      <w:r w:rsidRPr="0026139E">
        <w:t xml:space="preserve"> Euklidischer Abstand: https://de.wikipedia.org/wiki/Euklidischer_Abstand</w:t>
      </w:r>
    </w:p>
  </w:footnote>
  <w:footnote w:id="7">
    <w:p w:rsidR="00753CB3" w:rsidRPr="0026139E" w:rsidRDefault="00753CB3">
      <w:pPr>
        <w:pStyle w:val="FootnoteText"/>
      </w:pPr>
      <w:r w:rsidRPr="0026139E">
        <w:rPr>
          <w:rStyle w:val="FootnoteReference"/>
        </w:rPr>
        <w:footnoteRef/>
      </w:r>
      <w:r w:rsidRPr="0026139E">
        <w:t xml:space="preserve"> Progr</w:t>
      </w:r>
      <w:r>
        <w:t>a</w:t>
      </w:r>
      <w:r w:rsidRPr="0026139E">
        <w:t>mmschnittstelle von</w:t>
      </w:r>
      <w:r>
        <w:t xml:space="preserve"> Openweathermap.org: </w:t>
      </w:r>
      <w:r w:rsidRPr="0026139E">
        <w:t>http://openweathermap.org/api</w:t>
      </w:r>
    </w:p>
  </w:footnote>
  <w:footnote w:id="8">
    <w:p w:rsidR="00753CB3" w:rsidRPr="0026139E" w:rsidRDefault="00753CB3">
      <w:pPr>
        <w:pStyle w:val="FootnoteText"/>
      </w:pPr>
      <w:r>
        <w:rPr>
          <w:rStyle w:val="FootnoteReference"/>
        </w:rPr>
        <w:footnoteRef/>
      </w:r>
      <w:r>
        <w:t xml:space="preserve"> </w:t>
      </w:r>
      <w:r w:rsidRPr="0026139E">
        <w:t>Maximale Dateigrössen auf GitHub: https://help.github.com/articles/what-is-my-disk-quota/</w:t>
      </w:r>
    </w:p>
  </w:footnote>
  <w:footnote w:id="9">
    <w:p w:rsidR="00753CB3" w:rsidRPr="00031F95" w:rsidRDefault="00753CB3">
      <w:pPr>
        <w:pStyle w:val="FootnoteText"/>
      </w:pPr>
      <w:r>
        <w:rPr>
          <w:rStyle w:val="FootnoteReference"/>
        </w:rPr>
        <w:footnoteRef/>
      </w:r>
      <w:r>
        <w:t xml:space="preserve"> Hintergrund zum Fisher-Yates-Shuffle: </w:t>
      </w:r>
      <w:r w:rsidRPr="00031F95">
        <w:t>https://en.wikipedia.org/wiki/Fisher%E2%80%93Yates_shuffle</w:t>
      </w:r>
    </w:p>
  </w:footnote>
  <w:footnote w:id="10">
    <w:p w:rsidR="00753CB3" w:rsidRPr="00031F95" w:rsidRDefault="00753CB3">
      <w:pPr>
        <w:pStyle w:val="FootnoteText"/>
      </w:pPr>
      <w:r>
        <w:rPr>
          <w:rStyle w:val="FootnoteReference"/>
        </w:rPr>
        <w:footnoteRef/>
      </w:r>
      <w:r>
        <w:t xml:space="preserve"> Logistische Regression: </w:t>
      </w:r>
      <w:r w:rsidRPr="00031F95">
        <w:t>https://de.wikipedia.org/wiki/Logistische_Regression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Pr="001F1B9C" w:rsidRDefault="00753CB3" w:rsidP="001F1B9C">
    <w:pPr>
      <w:pStyle w:val="Header"/>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0"/>
          <wp:wrapNone/>
          <wp:docPr id="21"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B3" w:rsidRDefault="00753CB3" w:rsidP="004F7B96">
    <w:pPr>
      <w:pStyle w:val="Header"/>
      <w:spacing w:after="1900"/>
    </w:pPr>
    <w:r>
      <w:rPr>
        <w:noProof/>
        <w:lang w:eastAsia="de-CH"/>
      </w:rPr>
      <w:drawing>
        <wp:anchor distT="0" distB="0" distL="114300" distR="114300" simplePos="0" relativeHeight="251659264" behindDoc="0" locked="1" layoutInCell="1" allowOverlap="1">
          <wp:simplePos x="0" y="0"/>
          <wp:positionH relativeFrom="page">
            <wp:posOffset>875030</wp:posOffset>
          </wp:positionH>
          <wp:positionV relativeFrom="page">
            <wp:posOffset>421005</wp:posOffset>
          </wp:positionV>
          <wp:extent cx="509270" cy="755015"/>
          <wp:effectExtent l="0" t="0" r="0" b="0"/>
          <wp:wrapNone/>
          <wp:docPr id="28"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0"/>
          <wp:wrapNone/>
          <wp:docPr id="31"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1"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2"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3"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4" w15:restartNumberingAfterBreak="0">
    <w:nsid w:val="FFFFFF89"/>
    <w:multiLevelType w:val="singleLevel"/>
    <w:tmpl w:val="854C3F04"/>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5" w15:restartNumberingAfterBreak="0">
    <w:nsid w:val="0156654D"/>
    <w:multiLevelType w:val="hybridMultilevel"/>
    <w:tmpl w:val="EB2CB88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031A3184"/>
    <w:multiLevelType w:val="hybridMultilevel"/>
    <w:tmpl w:val="A85AFE58"/>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69235EC"/>
    <w:multiLevelType w:val="hybridMultilevel"/>
    <w:tmpl w:val="CFE8A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080599"/>
    <w:multiLevelType w:val="hybridMultilevel"/>
    <w:tmpl w:val="F14A38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1A9447C"/>
    <w:multiLevelType w:val="hybridMultilevel"/>
    <w:tmpl w:val="B5DAFE34"/>
    <w:lvl w:ilvl="0" w:tplc="6A801430">
      <w:numFmt w:val="bullet"/>
      <w:lvlText w:val=""/>
      <w:lvlJc w:val="left"/>
      <w:pPr>
        <w:ind w:left="720" w:hanging="360"/>
      </w:pPr>
      <w:rPr>
        <w:rFonts w:ascii="Wingdings" w:eastAsia="Lucida Sans"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4485140"/>
    <w:multiLevelType w:val="hybridMultilevel"/>
    <w:tmpl w:val="AD8A2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5936A68"/>
    <w:multiLevelType w:val="hybridMultilevel"/>
    <w:tmpl w:val="3FF655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3F23AA"/>
    <w:multiLevelType w:val="hybridMultilevel"/>
    <w:tmpl w:val="D42C20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7A80646"/>
    <w:multiLevelType w:val="multilevel"/>
    <w:tmpl w:val="4A90C3AA"/>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4" w15:restartNumberingAfterBreak="0">
    <w:nsid w:val="29902CE1"/>
    <w:multiLevelType w:val="hybridMultilevel"/>
    <w:tmpl w:val="EA02F1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BAE706B"/>
    <w:multiLevelType w:val="hybridMultilevel"/>
    <w:tmpl w:val="FEC0CD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0C523C2"/>
    <w:multiLevelType w:val="hybridMultilevel"/>
    <w:tmpl w:val="1076EE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8B65F97"/>
    <w:multiLevelType w:val="hybridMultilevel"/>
    <w:tmpl w:val="F886B6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19" w15:restartNumberingAfterBreak="0">
    <w:nsid w:val="41A212B5"/>
    <w:multiLevelType w:val="hybridMultilevel"/>
    <w:tmpl w:val="B9D0F5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8C459D2"/>
    <w:multiLevelType w:val="hybridMultilevel"/>
    <w:tmpl w:val="486264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9810CF3"/>
    <w:multiLevelType w:val="hybridMultilevel"/>
    <w:tmpl w:val="30CA0B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4E4B6AD5"/>
    <w:multiLevelType w:val="hybridMultilevel"/>
    <w:tmpl w:val="518264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4756515"/>
    <w:multiLevelType w:val="hybridMultilevel"/>
    <w:tmpl w:val="66AC4E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F423414"/>
    <w:multiLevelType w:val="hybridMultilevel"/>
    <w:tmpl w:val="477CD9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5524222"/>
    <w:multiLevelType w:val="hybridMultilevel"/>
    <w:tmpl w:val="AE64A58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788B330B"/>
    <w:multiLevelType w:val="hybridMultilevel"/>
    <w:tmpl w:val="F82A1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3"/>
  </w:num>
  <w:num w:numId="7">
    <w:abstractNumId w:val="18"/>
  </w:num>
  <w:num w:numId="8">
    <w:abstractNumId w:val="15"/>
  </w:num>
  <w:num w:numId="9">
    <w:abstractNumId w:val="8"/>
  </w:num>
  <w:num w:numId="10">
    <w:abstractNumId w:val="23"/>
  </w:num>
  <w:num w:numId="11">
    <w:abstractNumId w:val="7"/>
  </w:num>
  <w:num w:numId="12">
    <w:abstractNumId w:val="26"/>
  </w:num>
  <w:num w:numId="13">
    <w:abstractNumId w:val="22"/>
  </w:num>
  <w:num w:numId="14">
    <w:abstractNumId w:val="6"/>
  </w:num>
  <w:num w:numId="15">
    <w:abstractNumId w:val="9"/>
  </w:num>
  <w:num w:numId="16">
    <w:abstractNumId w:val="11"/>
  </w:num>
  <w:num w:numId="17">
    <w:abstractNumId w:val="17"/>
  </w:num>
  <w:num w:numId="18">
    <w:abstractNumId w:val="25"/>
  </w:num>
  <w:num w:numId="19">
    <w:abstractNumId w:val="24"/>
  </w:num>
  <w:num w:numId="20">
    <w:abstractNumId w:val="20"/>
  </w:num>
  <w:num w:numId="21">
    <w:abstractNumId w:val="12"/>
  </w:num>
  <w:num w:numId="22">
    <w:abstractNumId w:val="14"/>
  </w:num>
  <w:num w:numId="23">
    <w:abstractNumId w:val="21"/>
  </w:num>
  <w:num w:numId="24">
    <w:abstractNumId w:val="10"/>
  </w:num>
  <w:num w:numId="25">
    <w:abstractNumId w:val="16"/>
  </w:num>
  <w:num w:numId="26">
    <w:abstractNumId w:val="19"/>
  </w:num>
  <w:num w:numId="27">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CB3"/>
    <w:rsid w:val="000007A9"/>
    <w:rsid w:val="00003CF0"/>
    <w:rsid w:val="000065BD"/>
    <w:rsid w:val="0001403F"/>
    <w:rsid w:val="00017D99"/>
    <w:rsid w:val="00031F95"/>
    <w:rsid w:val="00033EA0"/>
    <w:rsid w:val="00035727"/>
    <w:rsid w:val="000359C1"/>
    <w:rsid w:val="00035FA0"/>
    <w:rsid w:val="0003641C"/>
    <w:rsid w:val="00036D45"/>
    <w:rsid w:val="00040B8B"/>
    <w:rsid w:val="0004146E"/>
    <w:rsid w:val="0004170F"/>
    <w:rsid w:val="00047A06"/>
    <w:rsid w:val="00050F8D"/>
    <w:rsid w:val="00052655"/>
    <w:rsid w:val="00070B71"/>
    <w:rsid w:val="00071F02"/>
    <w:rsid w:val="00075E81"/>
    <w:rsid w:val="00076FF8"/>
    <w:rsid w:val="0009173F"/>
    <w:rsid w:val="00095C44"/>
    <w:rsid w:val="000A17E3"/>
    <w:rsid w:val="000A3AD4"/>
    <w:rsid w:val="000A3FBB"/>
    <w:rsid w:val="000A424C"/>
    <w:rsid w:val="000A7300"/>
    <w:rsid w:val="000B1F12"/>
    <w:rsid w:val="000C0F33"/>
    <w:rsid w:val="000C3831"/>
    <w:rsid w:val="000C4C21"/>
    <w:rsid w:val="000C4FC5"/>
    <w:rsid w:val="000C573A"/>
    <w:rsid w:val="000D0B60"/>
    <w:rsid w:val="000D13B4"/>
    <w:rsid w:val="000D5A17"/>
    <w:rsid w:val="000E29F5"/>
    <w:rsid w:val="000F013A"/>
    <w:rsid w:val="000F0484"/>
    <w:rsid w:val="000F3789"/>
    <w:rsid w:val="00112357"/>
    <w:rsid w:val="00113E86"/>
    <w:rsid w:val="00114222"/>
    <w:rsid w:val="001215C7"/>
    <w:rsid w:val="0013205F"/>
    <w:rsid w:val="00142A82"/>
    <w:rsid w:val="00146FBF"/>
    <w:rsid w:val="0015023D"/>
    <w:rsid w:val="00156D95"/>
    <w:rsid w:val="00157CF8"/>
    <w:rsid w:val="00170D9E"/>
    <w:rsid w:val="00174642"/>
    <w:rsid w:val="00176DF1"/>
    <w:rsid w:val="001846E1"/>
    <w:rsid w:val="00190FD2"/>
    <w:rsid w:val="00195F7E"/>
    <w:rsid w:val="001A534A"/>
    <w:rsid w:val="001A72E7"/>
    <w:rsid w:val="001B0F1A"/>
    <w:rsid w:val="001B1A71"/>
    <w:rsid w:val="001B24E3"/>
    <w:rsid w:val="001C0F53"/>
    <w:rsid w:val="001C1E19"/>
    <w:rsid w:val="001C4B4E"/>
    <w:rsid w:val="001E0286"/>
    <w:rsid w:val="001E113E"/>
    <w:rsid w:val="001E43E1"/>
    <w:rsid w:val="001F0F2A"/>
    <w:rsid w:val="001F1B9C"/>
    <w:rsid w:val="001F2366"/>
    <w:rsid w:val="001F4EC3"/>
    <w:rsid w:val="001F73C8"/>
    <w:rsid w:val="00200F9F"/>
    <w:rsid w:val="00204060"/>
    <w:rsid w:val="0021211B"/>
    <w:rsid w:val="00215FDD"/>
    <w:rsid w:val="00216FB3"/>
    <w:rsid w:val="00220F0E"/>
    <w:rsid w:val="00223DF0"/>
    <w:rsid w:val="00224B40"/>
    <w:rsid w:val="002258A6"/>
    <w:rsid w:val="002322E1"/>
    <w:rsid w:val="00232311"/>
    <w:rsid w:val="00232C1F"/>
    <w:rsid w:val="00233EFE"/>
    <w:rsid w:val="00234428"/>
    <w:rsid w:val="0023796D"/>
    <w:rsid w:val="00237E1D"/>
    <w:rsid w:val="0024452F"/>
    <w:rsid w:val="00245AD7"/>
    <w:rsid w:val="002502B0"/>
    <w:rsid w:val="00255CC6"/>
    <w:rsid w:val="002573B5"/>
    <w:rsid w:val="0026139E"/>
    <w:rsid w:val="00261D49"/>
    <w:rsid w:val="00262FA0"/>
    <w:rsid w:val="00264B4E"/>
    <w:rsid w:val="00265E59"/>
    <w:rsid w:val="00265E91"/>
    <w:rsid w:val="00272FC3"/>
    <w:rsid w:val="0027616C"/>
    <w:rsid w:val="002770E5"/>
    <w:rsid w:val="00287435"/>
    <w:rsid w:val="002876CC"/>
    <w:rsid w:val="00290B0D"/>
    <w:rsid w:val="00293429"/>
    <w:rsid w:val="00294AB3"/>
    <w:rsid w:val="00296E81"/>
    <w:rsid w:val="00297EAC"/>
    <w:rsid w:val="002A0338"/>
    <w:rsid w:val="002A0932"/>
    <w:rsid w:val="002A249F"/>
    <w:rsid w:val="002B0461"/>
    <w:rsid w:val="002B2FF0"/>
    <w:rsid w:val="002C75E8"/>
    <w:rsid w:val="002D2031"/>
    <w:rsid w:val="002D45E7"/>
    <w:rsid w:val="002D7916"/>
    <w:rsid w:val="002D7C77"/>
    <w:rsid w:val="002E4571"/>
    <w:rsid w:val="002E4A35"/>
    <w:rsid w:val="002E4F2E"/>
    <w:rsid w:val="002E6C41"/>
    <w:rsid w:val="002E7000"/>
    <w:rsid w:val="002F50C7"/>
    <w:rsid w:val="003010C0"/>
    <w:rsid w:val="00305631"/>
    <w:rsid w:val="0030587E"/>
    <w:rsid w:val="0031174A"/>
    <w:rsid w:val="00312468"/>
    <w:rsid w:val="00313E62"/>
    <w:rsid w:val="00314D27"/>
    <w:rsid w:val="0031529B"/>
    <w:rsid w:val="00321B18"/>
    <w:rsid w:val="0032382C"/>
    <w:rsid w:val="00324E8A"/>
    <w:rsid w:val="00325C38"/>
    <w:rsid w:val="00326C7C"/>
    <w:rsid w:val="0033009B"/>
    <w:rsid w:val="00333667"/>
    <w:rsid w:val="00337A39"/>
    <w:rsid w:val="00340B80"/>
    <w:rsid w:val="00342583"/>
    <w:rsid w:val="00343F48"/>
    <w:rsid w:val="0034411E"/>
    <w:rsid w:val="00344152"/>
    <w:rsid w:val="00346A52"/>
    <w:rsid w:val="003511EC"/>
    <w:rsid w:val="0035149A"/>
    <w:rsid w:val="00361112"/>
    <w:rsid w:val="00362DC0"/>
    <w:rsid w:val="003653F6"/>
    <w:rsid w:val="00375BEA"/>
    <w:rsid w:val="00380DCC"/>
    <w:rsid w:val="003838FC"/>
    <w:rsid w:val="00383999"/>
    <w:rsid w:val="003878E2"/>
    <w:rsid w:val="00393433"/>
    <w:rsid w:val="003A4BC9"/>
    <w:rsid w:val="003A7283"/>
    <w:rsid w:val="003B1648"/>
    <w:rsid w:val="003B66F4"/>
    <w:rsid w:val="003C5811"/>
    <w:rsid w:val="003C757B"/>
    <w:rsid w:val="003D2766"/>
    <w:rsid w:val="003D415E"/>
    <w:rsid w:val="003D4775"/>
    <w:rsid w:val="003D4F8E"/>
    <w:rsid w:val="003D6CA1"/>
    <w:rsid w:val="003D7668"/>
    <w:rsid w:val="003D7A36"/>
    <w:rsid w:val="003D7F06"/>
    <w:rsid w:val="003E0C81"/>
    <w:rsid w:val="003E14BF"/>
    <w:rsid w:val="003E7537"/>
    <w:rsid w:val="003F0E93"/>
    <w:rsid w:val="003F2DD7"/>
    <w:rsid w:val="004048F8"/>
    <w:rsid w:val="00407050"/>
    <w:rsid w:val="004144A2"/>
    <w:rsid w:val="00416C9D"/>
    <w:rsid w:val="004202F9"/>
    <w:rsid w:val="0042274F"/>
    <w:rsid w:val="004227D6"/>
    <w:rsid w:val="0043190C"/>
    <w:rsid w:val="00431E81"/>
    <w:rsid w:val="00433605"/>
    <w:rsid w:val="004352FA"/>
    <w:rsid w:val="00436CA3"/>
    <w:rsid w:val="00440D7A"/>
    <w:rsid w:val="00441643"/>
    <w:rsid w:val="00450C62"/>
    <w:rsid w:val="00456429"/>
    <w:rsid w:val="004622E1"/>
    <w:rsid w:val="00462CB2"/>
    <w:rsid w:val="0046458E"/>
    <w:rsid w:val="00464AA9"/>
    <w:rsid w:val="00467CC5"/>
    <w:rsid w:val="00491AC7"/>
    <w:rsid w:val="004A28AA"/>
    <w:rsid w:val="004A5CE3"/>
    <w:rsid w:val="004B1115"/>
    <w:rsid w:val="004B4ED3"/>
    <w:rsid w:val="004B5F8C"/>
    <w:rsid w:val="004B62D4"/>
    <w:rsid w:val="004B7F17"/>
    <w:rsid w:val="004C3635"/>
    <w:rsid w:val="004C4280"/>
    <w:rsid w:val="004D08E0"/>
    <w:rsid w:val="004D34A2"/>
    <w:rsid w:val="004D478D"/>
    <w:rsid w:val="004D7D20"/>
    <w:rsid w:val="004E3104"/>
    <w:rsid w:val="004E3847"/>
    <w:rsid w:val="004E4B12"/>
    <w:rsid w:val="004F2228"/>
    <w:rsid w:val="004F7811"/>
    <w:rsid w:val="004F7B96"/>
    <w:rsid w:val="0050594A"/>
    <w:rsid w:val="005115F8"/>
    <w:rsid w:val="00511D21"/>
    <w:rsid w:val="00520CA3"/>
    <w:rsid w:val="00530949"/>
    <w:rsid w:val="0053118D"/>
    <w:rsid w:val="00533973"/>
    <w:rsid w:val="00533BAA"/>
    <w:rsid w:val="00535F9C"/>
    <w:rsid w:val="00541192"/>
    <w:rsid w:val="00541453"/>
    <w:rsid w:val="005433B7"/>
    <w:rsid w:val="00544633"/>
    <w:rsid w:val="00546115"/>
    <w:rsid w:val="005479A4"/>
    <w:rsid w:val="00552732"/>
    <w:rsid w:val="00553740"/>
    <w:rsid w:val="005537BC"/>
    <w:rsid w:val="005541DD"/>
    <w:rsid w:val="0055599A"/>
    <w:rsid w:val="00556E27"/>
    <w:rsid w:val="005601BD"/>
    <w:rsid w:val="00564C08"/>
    <w:rsid w:val="00566A44"/>
    <w:rsid w:val="00572A6B"/>
    <w:rsid w:val="00574453"/>
    <w:rsid w:val="00582CB3"/>
    <w:rsid w:val="00583817"/>
    <w:rsid w:val="0059023B"/>
    <w:rsid w:val="00591870"/>
    <w:rsid w:val="0059580F"/>
    <w:rsid w:val="00597D3A"/>
    <w:rsid w:val="005A220A"/>
    <w:rsid w:val="005B2784"/>
    <w:rsid w:val="005B39C5"/>
    <w:rsid w:val="005B467C"/>
    <w:rsid w:val="005B5FF7"/>
    <w:rsid w:val="005D3CFA"/>
    <w:rsid w:val="005E3C39"/>
    <w:rsid w:val="005E7A88"/>
    <w:rsid w:val="005E7EEB"/>
    <w:rsid w:val="005F2FD9"/>
    <w:rsid w:val="005F70E6"/>
    <w:rsid w:val="005F7206"/>
    <w:rsid w:val="00601326"/>
    <w:rsid w:val="00602A09"/>
    <w:rsid w:val="00603631"/>
    <w:rsid w:val="0060620C"/>
    <w:rsid w:val="0061247D"/>
    <w:rsid w:val="00614AD6"/>
    <w:rsid w:val="00617613"/>
    <w:rsid w:val="006249AB"/>
    <w:rsid w:val="006254BF"/>
    <w:rsid w:val="00627664"/>
    <w:rsid w:val="00630349"/>
    <w:rsid w:val="006312CC"/>
    <w:rsid w:val="006312E0"/>
    <w:rsid w:val="00633347"/>
    <w:rsid w:val="00640163"/>
    <w:rsid w:val="00640B41"/>
    <w:rsid w:val="00645FF2"/>
    <w:rsid w:val="00646BD1"/>
    <w:rsid w:val="006521BE"/>
    <w:rsid w:val="0065257C"/>
    <w:rsid w:val="006542BD"/>
    <w:rsid w:val="00655BA4"/>
    <w:rsid w:val="00656CFF"/>
    <w:rsid w:val="0066020B"/>
    <w:rsid w:val="006622AA"/>
    <w:rsid w:val="00662B81"/>
    <w:rsid w:val="00665F8D"/>
    <w:rsid w:val="006709C9"/>
    <w:rsid w:val="00670FFD"/>
    <w:rsid w:val="00681255"/>
    <w:rsid w:val="00682B36"/>
    <w:rsid w:val="00683799"/>
    <w:rsid w:val="00684F82"/>
    <w:rsid w:val="006910BA"/>
    <w:rsid w:val="0069146B"/>
    <w:rsid w:val="006921A9"/>
    <w:rsid w:val="006930CF"/>
    <w:rsid w:val="0069632F"/>
    <w:rsid w:val="006A54B9"/>
    <w:rsid w:val="006B030A"/>
    <w:rsid w:val="006B0C5B"/>
    <w:rsid w:val="006B1C02"/>
    <w:rsid w:val="006B1FB2"/>
    <w:rsid w:val="006C31A3"/>
    <w:rsid w:val="006C3689"/>
    <w:rsid w:val="006C42C6"/>
    <w:rsid w:val="006C745D"/>
    <w:rsid w:val="006D15C1"/>
    <w:rsid w:val="006D2115"/>
    <w:rsid w:val="006D3376"/>
    <w:rsid w:val="006D5053"/>
    <w:rsid w:val="006D6738"/>
    <w:rsid w:val="006D6A0B"/>
    <w:rsid w:val="006D7915"/>
    <w:rsid w:val="006E1802"/>
    <w:rsid w:val="006E46AC"/>
    <w:rsid w:val="006F4865"/>
    <w:rsid w:val="006F7567"/>
    <w:rsid w:val="007050ED"/>
    <w:rsid w:val="00717725"/>
    <w:rsid w:val="00720853"/>
    <w:rsid w:val="00725523"/>
    <w:rsid w:val="00725E7A"/>
    <w:rsid w:val="00727AC7"/>
    <w:rsid w:val="00730698"/>
    <w:rsid w:val="00734247"/>
    <w:rsid w:val="0075075C"/>
    <w:rsid w:val="00751419"/>
    <w:rsid w:val="00753CB3"/>
    <w:rsid w:val="007549BE"/>
    <w:rsid w:val="00756C0C"/>
    <w:rsid w:val="00761683"/>
    <w:rsid w:val="00765B0A"/>
    <w:rsid w:val="00773305"/>
    <w:rsid w:val="0077576F"/>
    <w:rsid w:val="00780C51"/>
    <w:rsid w:val="00785992"/>
    <w:rsid w:val="007946FD"/>
    <w:rsid w:val="007950A0"/>
    <w:rsid w:val="00796682"/>
    <w:rsid w:val="00796A48"/>
    <w:rsid w:val="007A09BD"/>
    <w:rsid w:val="007A5C52"/>
    <w:rsid w:val="007A669D"/>
    <w:rsid w:val="007B017B"/>
    <w:rsid w:val="007B1FE9"/>
    <w:rsid w:val="007B445D"/>
    <w:rsid w:val="007B4575"/>
    <w:rsid w:val="007B4AC6"/>
    <w:rsid w:val="007B5128"/>
    <w:rsid w:val="007C4FFD"/>
    <w:rsid w:val="007C5E69"/>
    <w:rsid w:val="007D08A5"/>
    <w:rsid w:val="007D2A18"/>
    <w:rsid w:val="007D5151"/>
    <w:rsid w:val="007D6D4C"/>
    <w:rsid w:val="007D6F67"/>
    <w:rsid w:val="007E3E51"/>
    <w:rsid w:val="007E6849"/>
    <w:rsid w:val="007E7907"/>
    <w:rsid w:val="007F2AFB"/>
    <w:rsid w:val="007F2C1B"/>
    <w:rsid w:val="007F5F9E"/>
    <w:rsid w:val="007F79B0"/>
    <w:rsid w:val="007F79F4"/>
    <w:rsid w:val="00800BF2"/>
    <w:rsid w:val="00802E50"/>
    <w:rsid w:val="00804574"/>
    <w:rsid w:val="0081439A"/>
    <w:rsid w:val="0081517C"/>
    <w:rsid w:val="00816038"/>
    <w:rsid w:val="008162B7"/>
    <w:rsid w:val="00821B12"/>
    <w:rsid w:val="00834551"/>
    <w:rsid w:val="00836F58"/>
    <w:rsid w:val="008376D0"/>
    <w:rsid w:val="00855AC9"/>
    <w:rsid w:val="0085713F"/>
    <w:rsid w:val="00862927"/>
    <w:rsid w:val="00863747"/>
    <w:rsid w:val="00871EEF"/>
    <w:rsid w:val="00873AE5"/>
    <w:rsid w:val="00874F6E"/>
    <w:rsid w:val="008801A5"/>
    <w:rsid w:val="00884560"/>
    <w:rsid w:val="008971C8"/>
    <w:rsid w:val="008A12B8"/>
    <w:rsid w:val="008A3C28"/>
    <w:rsid w:val="008A5558"/>
    <w:rsid w:val="008A743A"/>
    <w:rsid w:val="008B052D"/>
    <w:rsid w:val="008B2B5F"/>
    <w:rsid w:val="008B6910"/>
    <w:rsid w:val="008B7D6F"/>
    <w:rsid w:val="008C1929"/>
    <w:rsid w:val="008C1E87"/>
    <w:rsid w:val="008C7D95"/>
    <w:rsid w:val="008D0BD6"/>
    <w:rsid w:val="008D3A9F"/>
    <w:rsid w:val="008D4F09"/>
    <w:rsid w:val="008D61F6"/>
    <w:rsid w:val="008D67FE"/>
    <w:rsid w:val="008E3511"/>
    <w:rsid w:val="008E4677"/>
    <w:rsid w:val="008E4736"/>
    <w:rsid w:val="008E66C5"/>
    <w:rsid w:val="008E7D5F"/>
    <w:rsid w:val="008F35CA"/>
    <w:rsid w:val="008F56B9"/>
    <w:rsid w:val="008F6A5F"/>
    <w:rsid w:val="00903689"/>
    <w:rsid w:val="00905F06"/>
    <w:rsid w:val="00906743"/>
    <w:rsid w:val="009123E1"/>
    <w:rsid w:val="009161C4"/>
    <w:rsid w:val="00916BB8"/>
    <w:rsid w:val="009228CE"/>
    <w:rsid w:val="0092379A"/>
    <w:rsid w:val="009313D3"/>
    <w:rsid w:val="00931ABF"/>
    <w:rsid w:val="00932C5C"/>
    <w:rsid w:val="00933141"/>
    <w:rsid w:val="00946910"/>
    <w:rsid w:val="009514C6"/>
    <w:rsid w:val="00951C6C"/>
    <w:rsid w:val="00951C7B"/>
    <w:rsid w:val="009528AE"/>
    <w:rsid w:val="00953D3B"/>
    <w:rsid w:val="009546FD"/>
    <w:rsid w:val="009577BF"/>
    <w:rsid w:val="00961426"/>
    <w:rsid w:val="00964E0D"/>
    <w:rsid w:val="00965FA5"/>
    <w:rsid w:val="00972012"/>
    <w:rsid w:val="00972925"/>
    <w:rsid w:val="00972B28"/>
    <w:rsid w:val="00975319"/>
    <w:rsid w:val="009753D5"/>
    <w:rsid w:val="0097618F"/>
    <w:rsid w:val="00987DEA"/>
    <w:rsid w:val="009903D7"/>
    <w:rsid w:val="009A00F4"/>
    <w:rsid w:val="009B0030"/>
    <w:rsid w:val="009B00DC"/>
    <w:rsid w:val="009B00E2"/>
    <w:rsid w:val="009B18B4"/>
    <w:rsid w:val="009B2DEE"/>
    <w:rsid w:val="009B680B"/>
    <w:rsid w:val="009C0901"/>
    <w:rsid w:val="009C1039"/>
    <w:rsid w:val="009C5D41"/>
    <w:rsid w:val="009C5D48"/>
    <w:rsid w:val="009C6BDF"/>
    <w:rsid w:val="009D07BF"/>
    <w:rsid w:val="009D0A47"/>
    <w:rsid w:val="009D49CD"/>
    <w:rsid w:val="009D5780"/>
    <w:rsid w:val="009D593E"/>
    <w:rsid w:val="009D764E"/>
    <w:rsid w:val="009D79DF"/>
    <w:rsid w:val="009E37EA"/>
    <w:rsid w:val="009E399B"/>
    <w:rsid w:val="009F00C7"/>
    <w:rsid w:val="009F2467"/>
    <w:rsid w:val="009F5BCC"/>
    <w:rsid w:val="009F606F"/>
    <w:rsid w:val="009F6961"/>
    <w:rsid w:val="00A02C21"/>
    <w:rsid w:val="00A02D37"/>
    <w:rsid w:val="00A0325F"/>
    <w:rsid w:val="00A04942"/>
    <w:rsid w:val="00A0507B"/>
    <w:rsid w:val="00A13338"/>
    <w:rsid w:val="00A201AA"/>
    <w:rsid w:val="00A211BF"/>
    <w:rsid w:val="00A22C60"/>
    <w:rsid w:val="00A32C26"/>
    <w:rsid w:val="00A3374D"/>
    <w:rsid w:val="00A368BB"/>
    <w:rsid w:val="00A36B1E"/>
    <w:rsid w:val="00A373F2"/>
    <w:rsid w:val="00A40731"/>
    <w:rsid w:val="00A4281F"/>
    <w:rsid w:val="00A52F2A"/>
    <w:rsid w:val="00A54C2F"/>
    <w:rsid w:val="00A61C8A"/>
    <w:rsid w:val="00A6272D"/>
    <w:rsid w:val="00A65413"/>
    <w:rsid w:val="00A67BDB"/>
    <w:rsid w:val="00A70AFB"/>
    <w:rsid w:val="00A71251"/>
    <w:rsid w:val="00A73871"/>
    <w:rsid w:val="00A82729"/>
    <w:rsid w:val="00A91BA3"/>
    <w:rsid w:val="00A93EB3"/>
    <w:rsid w:val="00A94F75"/>
    <w:rsid w:val="00AA0575"/>
    <w:rsid w:val="00AA10D7"/>
    <w:rsid w:val="00AA1DF1"/>
    <w:rsid w:val="00AA254B"/>
    <w:rsid w:val="00AA6C45"/>
    <w:rsid w:val="00AB3808"/>
    <w:rsid w:val="00AC6253"/>
    <w:rsid w:val="00AD3029"/>
    <w:rsid w:val="00AD3C46"/>
    <w:rsid w:val="00AD5ABC"/>
    <w:rsid w:val="00AE0848"/>
    <w:rsid w:val="00AE3436"/>
    <w:rsid w:val="00AE6969"/>
    <w:rsid w:val="00AF3CD4"/>
    <w:rsid w:val="00AF78B9"/>
    <w:rsid w:val="00B001E3"/>
    <w:rsid w:val="00B02794"/>
    <w:rsid w:val="00B051D0"/>
    <w:rsid w:val="00B06C02"/>
    <w:rsid w:val="00B07EF7"/>
    <w:rsid w:val="00B123AE"/>
    <w:rsid w:val="00B159C2"/>
    <w:rsid w:val="00B22DF9"/>
    <w:rsid w:val="00B25861"/>
    <w:rsid w:val="00B25A50"/>
    <w:rsid w:val="00B25DB1"/>
    <w:rsid w:val="00B3112A"/>
    <w:rsid w:val="00B31A91"/>
    <w:rsid w:val="00B33E45"/>
    <w:rsid w:val="00B3590E"/>
    <w:rsid w:val="00B37DE3"/>
    <w:rsid w:val="00B47735"/>
    <w:rsid w:val="00B6122D"/>
    <w:rsid w:val="00B62548"/>
    <w:rsid w:val="00B6321E"/>
    <w:rsid w:val="00B642A4"/>
    <w:rsid w:val="00B6588F"/>
    <w:rsid w:val="00B664C3"/>
    <w:rsid w:val="00B730E0"/>
    <w:rsid w:val="00B76558"/>
    <w:rsid w:val="00B807BC"/>
    <w:rsid w:val="00B81287"/>
    <w:rsid w:val="00B92F01"/>
    <w:rsid w:val="00B94E58"/>
    <w:rsid w:val="00B966FF"/>
    <w:rsid w:val="00B97C3D"/>
    <w:rsid w:val="00BA055C"/>
    <w:rsid w:val="00BB29DD"/>
    <w:rsid w:val="00BB45BA"/>
    <w:rsid w:val="00BC040C"/>
    <w:rsid w:val="00BD010E"/>
    <w:rsid w:val="00BD2F69"/>
    <w:rsid w:val="00BD6B5E"/>
    <w:rsid w:val="00BD7743"/>
    <w:rsid w:val="00BE04F6"/>
    <w:rsid w:val="00BE37C7"/>
    <w:rsid w:val="00BF2D5F"/>
    <w:rsid w:val="00BF6A7A"/>
    <w:rsid w:val="00C03792"/>
    <w:rsid w:val="00C05B81"/>
    <w:rsid w:val="00C1420E"/>
    <w:rsid w:val="00C167C3"/>
    <w:rsid w:val="00C30547"/>
    <w:rsid w:val="00C30550"/>
    <w:rsid w:val="00C32673"/>
    <w:rsid w:val="00C335AA"/>
    <w:rsid w:val="00C373BE"/>
    <w:rsid w:val="00C454CF"/>
    <w:rsid w:val="00C566B7"/>
    <w:rsid w:val="00C6727C"/>
    <w:rsid w:val="00C73669"/>
    <w:rsid w:val="00C73C4A"/>
    <w:rsid w:val="00C747A8"/>
    <w:rsid w:val="00C74878"/>
    <w:rsid w:val="00C808EF"/>
    <w:rsid w:val="00C81A50"/>
    <w:rsid w:val="00C824E0"/>
    <w:rsid w:val="00C838C3"/>
    <w:rsid w:val="00C928D1"/>
    <w:rsid w:val="00C92B74"/>
    <w:rsid w:val="00CA541A"/>
    <w:rsid w:val="00CA778F"/>
    <w:rsid w:val="00CA7D54"/>
    <w:rsid w:val="00CA7E54"/>
    <w:rsid w:val="00CB1E1C"/>
    <w:rsid w:val="00CB1E22"/>
    <w:rsid w:val="00CB26DE"/>
    <w:rsid w:val="00CB44E0"/>
    <w:rsid w:val="00CB5068"/>
    <w:rsid w:val="00CB63AB"/>
    <w:rsid w:val="00CB7776"/>
    <w:rsid w:val="00CC1B90"/>
    <w:rsid w:val="00CC294E"/>
    <w:rsid w:val="00CC715A"/>
    <w:rsid w:val="00CC726E"/>
    <w:rsid w:val="00CC7BBA"/>
    <w:rsid w:val="00CC7C76"/>
    <w:rsid w:val="00CD3C7E"/>
    <w:rsid w:val="00CD56F6"/>
    <w:rsid w:val="00CE14B6"/>
    <w:rsid w:val="00CE541B"/>
    <w:rsid w:val="00CE5B5A"/>
    <w:rsid w:val="00CF2125"/>
    <w:rsid w:val="00CF618D"/>
    <w:rsid w:val="00CF7BBE"/>
    <w:rsid w:val="00D13744"/>
    <w:rsid w:val="00D14EF5"/>
    <w:rsid w:val="00D213AD"/>
    <w:rsid w:val="00D22132"/>
    <w:rsid w:val="00D22D1B"/>
    <w:rsid w:val="00D2417C"/>
    <w:rsid w:val="00D27262"/>
    <w:rsid w:val="00D376CB"/>
    <w:rsid w:val="00D37E22"/>
    <w:rsid w:val="00D43CB5"/>
    <w:rsid w:val="00D517C1"/>
    <w:rsid w:val="00D51E96"/>
    <w:rsid w:val="00D53BB6"/>
    <w:rsid w:val="00D61BFD"/>
    <w:rsid w:val="00D62D51"/>
    <w:rsid w:val="00D77EF2"/>
    <w:rsid w:val="00D936EE"/>
    <w:rsid w:val="00DA4F15"/>
    <w:rsid w:val="00DA68B5"/>
    <w:rsid w:val="00DA6CBF"/>
    <w:rsid w:val="00DA7E15"/>
    <w:rsid w:val="00DB5E6C"/>
    <w:rsid w:val="00DB61A8"/>
    <w:rsid w:val="00DD0C51"/>
    <w:rsid w:val="00DD41BF"/>
    <w:rsid w:val="00DE0DD9"/>
    <w:rsid w:val="00DE242C"/>
    <w:rsid w:val="00DE69EF"/>
    <w:rsid w:val="00DE7A9C"/>
    <w:rsid w:val="00DF4092"/>
    <w:rsid w:val="00DF6AAA"/>
    <w:rsid w:val="00DF6D19"/>
    <w:rsid w:val="00DF6D58"/>
    <w:rsid w:val="00E013D9"/>
    <w:rsid w:val="00E021B6"/>
    <w:rsid w:val="00E02FBC"/>
    <w:rsid w:val="00E05D9C"/>
    <w:rsid w:val="00E07490"/>
    <w:rsid w:val="00E12D09"/>
    <w:rsid w:val="00E13383"/>
    <w:rsid w:val="00E13470"/>
    <w:rsid w:val="00E22AC0"/>
    <w:rsid w:val="00E33BD2"/>
    <w:rsid w:val="00E43329"/>
    <w:rsid w:val="00E5280A"/>
    <w:rsid w:val="00E53A36"/>
    <w:rsid w:val="00E564DD"/>
    <w:rsid w:val="00E56B43"/>
    <w:rsid w:val="00E57FC1"/>
    <w:rsid w:val="00E60BC3"/>
    <w:rsid w:val="00E6333E"/>
    <w:rsid w:val="00E63C16"/>
    <w:rsid w:val="00E665A5"/>
    <w:rsid w:val="00E70227"/>
    <w:rsid w:val="00E712AA"/>
    <w:rsid w:val="00E84DC3"/>
    <w:rsid w:val="00E86BB5"/>
    <w:rsid w:val="00E86FA5"/>
    <w:rsid w:val="00E92FC0"/>
    <w:rsid w:val="00E9787C"/>
    <w:rsid w:val="00EA163A"/>
    <w:rsid w:val="00EA4E62"/>
    <w:rsid w:val="00EA6A7B"/>
    <w:rsid w:val="00EA6F43"/>
    <w:rsid w:val="00EB0809"/>
    <w:rsid w:val="00EB4ECA"/>
    <w:rsid w:val="00EB6B56"/>
    <w:rsid w:val="00EC059F"/>
    <w:rsid w:val="00EC12D8"/>
    <w:rsid w:val="00EC268E"/>
    <w:rsid w:val="00EC476D"/>
    <w:rsid w:val="00ED33DE"/>
    <w:rsid w:val="00ED58FF"/>
    <w:rsid w:val="00ED6401"/>
    <w:rsid w:val="00EE1D90"/>
    <w:rsid w:val="00EE2DB3"/>
    <w:rsid w:val="00EF152F"/>
    <w:rsid w:val="00EF2E10"/>
    <w:rsid w:val="00EF4B39"/>
    <w:rsid w:val="00F11518"/>
    <w:rsid w:val="00F12F79"/>
    <w:rsid w:val="00F206B4"/>
    <w:rsid w:val="00F243A3"/>
    <w:rsid w:val="00F3133E"/>
    <w:rsid w:val="00F33235"/>
    <w:rsid w:val="00F33CFE"/>
    <w:rsid w:val="00F36316"/>
    <w:rsid w:val="00F40917"/>
    <w:rsid w:val="00F4316B"/>
    <w:rsid w:val="00F46579"/>
    <w:rsid w:val="00F46724"/>
    <w:rsid w:val="00F54DB0"/>
    <w:rsid w:val="00F56891"/>
    <w:rsid w:val="00F60A34"/>
    <w:rsid w:val="00F675D3"/>
    <w:rsid w:val="00F67C3F"/>
    <w:rsid w:val="00F825B4"/>
    <w:rsid w:val="00F847EE"/>
    <w:rsid w:val="00F855A9"/>
    <w:rsid w:val="00F8723C"/>
    <w:rsid w:val="00F9067D"/>
    <w:rsid w:val="00F9660C"/>
    <w:rsid w:val="00F97575"/>
    <w:rsid w:val="00FC06D4"/>
    <w:rsid w:val="00FC1FE3"/>
    <w:rsid w:val="00FC58B6"/>
    <w:rsid w:val="00FD2720"/>
    <w:rsid w:val="00FD5F17"/>
    <w:rsid w:val="00FE0E82"/>
    <w:rsid w:val="00FE521B"/>
    <w:rsid w:val="00FE5695"/>
    <w:rsid w:val="00FE6CDE"/>
    <w:rsid w:val="00FF00B9"/>
    <w:rsid w:val="00FF0748"/>
    <w:rsid w:val="00FF15F1"/>
    <w:rsid w:val="00FF1C39"/>
    <w:rsid w:val="00FF4C53"/>
    <w:rsid w:val="00FF5BC7"/>
    <w:rsid w:val="00FF5E8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B2639C3-B2DE-4C11-A7F5-38A3089D0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541DD"/>
    <w:pPr>
      <w:spacing w:line="244" w:lineRule="atLeast"/>
    </w:pPr>
    <w:rPr>
      <w:lang w:eastAsia="en-US"/>
    </w:rPr>
  </w:style>
  <w:style w:type="paragraph" w:styleId="Heading1">
    <w:name w:val="heading 1"/>
    <w:basedOn w:val="Normal"/>
    <w:next w:val="Normal"/>
    <w:link w:val="Heading1Char"/>
    <w:uiPriority w:val="9"/>
    <w:qFormat/>
    <w:rsid w:val="00380DCC"/>
    <w:pPr>
      <w:keepNext/>
      <w:keepLines/>
      <w:numPr>
        <w:numId w:val="6"/>
      </w:numPr>
      <w:tabs>
        <w:tab w:val="left" w:pos="340"/>
        <w:tab w:val="left" w:pos="567"/>
        <w:tab w:val="left" w:pos="794"/>
      </w:tabs>
      <w:spacing w:before="360" w:after="240" w:line="336" w:lineRule="atLeast"/>
      <w:outlineLvl w:val="0"/>
    </w:pPr>
    <w:rPr>
      <w:rFonts w:eastAsia="Times New Roman"/>
      <w:bCs/>
      <w:sz w:val="28"/>
      <w:szCs w:val="28"/>
    </w:rPr>
  </w:style>
  <w:style w:type="paragraph" w:styleId="Heading2">
    <w:name w:val="heading 2"/>
    <w:basedOn w:val="Normal"/>
    <w:next w:val="Normal"/>
    <w:link w:val="Heading2Char"/>
    <w:qFormat/>
    <w:rsid w:val="007050ED"/>
    <w:pPr>
      <w:keepNext/>
      <w:keepLines/>
      <w:numPr>
        <w:ilvl w:val="1"/>
        <w:numId w:val="6"/>
      </w:numPr>
      <w:tabs>
        <w:tab w:val="left" w:pos="567"/>
        <w:tab w:val="left" w:pos="794"/>
      </w:tabs>
      <w:spacing w:before="360" w:after="120"/>
      <w:outlineLvl w:val="1"/>
    </w:pPr>
    <w:rPr>
      <w:rFonts w:eastAsia="Times New Roman"/>
      <w:b/>
      <w:bCs/>
      <w:szCs w:val="26"/>
    </w:rPr>
  </w:style>
  <w:style w:type="paragraph" w:styleId="Heading3">
    <w:name w:val="heading 3"/>
    <w:basedOn w:val="Normal"/>
    <w:next w:val="Normal"/>
    <w:qFormat/>
    <w:rsid w:val="009C1039"/>
    <w:pPr>
      <w:keepNext/>
      <w:numPr>
        <w:ilvl w:val="2"/>
        <w:numId w:val="6"/>
      </w:numPr>
      <w:spacing w:before="360"/>
      <w:outlineLvl w:val="2"/>
    </w:pPr>
    <w:rPr>
      <w:rFonts w:cs="Arial"/>
      <w:b/>
      <w:bCs/>
      <w:szCs w:val="26"/>
    </w:rPr>
  </w:style>
  <w:style w:type="paragraph" w:styleId="Heading4">
    <w:name w:val="heading 4"/>
    <w:basedOn w:val="Normal"/>
    <w:next w:val="Normal"/>
    <w:qFormat/>
    <w:rsid w:val="009C1039"/>
    <w:pPr>
      <w:keepNext/>
      <w:numPr>
        <w:ilvl w:val="3"/>
        <w:numId w:val="6"/>
      </w:numPr>
      <w:spacing w:before="360"/>
      <w:outlineLvl w:val="3"/>
    </w:pPr>
    <w:rPr>
      <w:b/>
      <w:bCs/>
      <w:szCs w:val="28"/>
    </w:rPr>
  </w:style>
  <w:style w:type="paragraph" w:styleId="Heading5">
    <w:name w:val="heading 5"/>
    <w:basedOn w:val="Normal"/>
    <w:next w:val="Normal"/>
    <w:qFormat/>
    <w:rsid w:val="009C1039"/>
    <w:pPr>
      <w:numPr>
        <w:ilvl w:val="4"/>
        <w:numId w:val="6"/>
      </w:numPr>
      <w:spacing w:before="360"/>
      <w:outlineLvl w:val="4"/>
    </w:pPr>
    <w:rPr>
      <w:b/>
      <w:bCs/>
      <w:iCs/>
      <w:szCs w:val="26"/>
    </w:rPr>
  </w:style>
  <w:style w:type="paragraph" w:styleId="Heading6">
    <w:name w:val="heading 6"/>
    <w:basedOn w:val="Normal"/>
    <w:next w:val="Normal"/>
    <w:qFormat/>
    <w:rsid w:val="009C1039"/>
    <w:pPr>
      <w:spacing w:before="360"/>
      <w:outlineLvl w:val="5"/>
    </w:pPr>
    <w:rPr>
      <w:rFonts w:cs="Lucida Sans"/>
      <w:b/>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80DCC"/>
    <w:rPr>
      <w:rFonts w:eastAsia="Times New Roman"/>
      <w:bCs/>
      <w:sz w:val="28"/>
      <w:szCs w:val="28"/>
      <w:lang w:eastAsia="en-US"/>
    </w:rPr>
  </w:style>
  <w:style w:type="character" w:customStyle="1" w:styleId="Heading2Char">
    <w:name w:val="Heading 2 Char"/>
    <w:link w:val="Heading2"/>
    <w:rsid w:val="007050ED"/>
    <w:rPr>
      <w:rFonts w:eastAsia="Times New Roman"/>
      <w:b/>
      <w:bCs/>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TOC2">
    <w:name w:val="toc 2"/>
    <w:basedOn w:val="Normal"/>
    <w:next w:val="Normal"/>
    <w:autoRedefine/>
    <w:uiPriority w:val="39"/>
    <w:rsid w:val="009C1039"/>
    <w:pPr>
      <w:pBdr>
        <w:bottom w:val="single" w:sz="8" w:space="1" w:color="D0D0D0"/>
        <w:between w:val="single" w:sz="8" w:space="1" w:color="D0D0D0"/>
      </w:pBdr>
      <w:tabs>
        <w:tab w:val="right" w:pos="9469"/>
      </w:tabs>
      <w:spacing w:line="200" w:lineRule="exact"/>
      <w:ind w:firstLine="340"/>
    </w:pPr>
  </w:style>
  <w:style w:type="paragraph" w:styleId="TOC3">
    <w:name w:val="toc 3"/>
    <w:basedOn w:val="Normal"/>
    <w:next w:val="Normal"/>
    <w:autoRedefine/>
    <w:uiPriority w:val="39"/>
    <w:rsid w:val="00BF2D5F"/>
    <w:pPr>
      <w:pBdr>
        <w:bottom w:val="single" w:sz="8" w:space="1" w:color="D0D0D0"/>
        <w:between w:val="single" w:sz="8" w:space="1" w:color="D0D0D0"/>
      </w:pBdr>
      <w:spacing w:line="200" w:lineRule="exact"/>
      <w:ind w:firstLine="567"/>
    </w:pPr>
  </w:style>
  <w:style w:type="paragraph" w:styleId="TOC4">
    <w:name w:val="toc 4"/>
    <w:basedOn w:val="Normal"/>
    <w:next w:val="Normal"/>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TOC5">
    <w:name w:val="toc 5"/>
    <w:basedOn w:val="Normal"/>
    <w:next w:val="Normal"/>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7"/>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802E50"/>
    <w:pPr>
      <w:tabs>
        <w:tab w:val="left" w:pos="227"/>
      </w:tabs>
      <w:spacing w:line="240" w:lineRule="auto"/>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rPr>
  </w:style>
  <w:style w:type="paragraph" w:styleId="Caption">
    <w:name w:val="caption"/>
    <w:basedOn w:val="Normal"/>
    <w:next w:val="Normal"/>
    <w:qFormat/>
    <w:rsid w:val="00DF6D19"/>
    <w:pPr>
      <w:spacing w:before="120" w:after="240"/>
    </w:pPr>
    <w:rPr>
      <w:bCs/>
      <w:sz w:val="16"/>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C1039"/>
    <w:rPr>
      <w:color w:val="0000FF"/>
      <w:u w:val="single"/>
    </w:rPr>
  </w:style>
  <w:style w:type="paragraph" w:styleId="NormalWeb">
    <w:name w:val="Normal (Web)"/>
    <w:basedOn w:val="Normal"/>
    <w:uiPriority w:val="99"/>
    <w:semiHidden/>
    <w:unhideWhenUsed/>
    <w:rsid w:val="00916BB8"/>
    <w:pPr>
      <w:spacing w:before="100" w:beforeAutospacing="1" w:after="100" w:afterAutospacing="1" w:line="240" w:lineRule="auto"/>
    </w:pPr>
    <w:rPr>
      <w:rFonts w:ascii="Times New Roman" w:eastAsia="Times New Roman" w:hAnsi="Times New Roman"/>
      <w:sz w:val="24"/>
      <w:szCs w:val="24"/>
      <w:lang w:eastAsia="de-CH"/>
    </w:rPr>
  </w:style>
  <w:style w:type="paragraph" w:styleId="TOC6">
    <w:name w:val="toc 6"/>
    <w:basedOn w:val="Normal"/>
    <w:next w:val="Normal"/>
    <w:autoRedefine/>
    <w:uiPriority w:val="39"/>
    <w:unhideWhenUsed/>
    <w:rsid w:val="00B730E0"/>
    <w:pPr>
      <w:spacing w:after="100" w:line="259" w:lineRule="auto"/>
      <w:ind w:left="1100"/>
    </w:pPr>
    <w:rPr>
      <w:rFonts w:asciiTheme="minorHAnsi" w:eastAsiaTheme="minorEastAsia" w:hAnsiTheme="minorHAnsi" w:cstheme="minorBidi"/>
      <w:sz w:val="22"/>
      <w:szCs w:val="22"/>
      <w:lang w:eastAsia="de-CH"/>
    </w:rPr>
  </w:style>
  <w:style w:type="paragraph" w:styleId="TOC7">
    <w:name w:val="toc 7"/>
    <w:basedOn w:val="Normal"/>
    <w:next w:val="Normal"/>
    <w:autoRedefine/>
    <w:uiPriority w:val="39"/>
    <w:unhideWhenUsed/>
    <w:rsid w:val="00B730E0"/>
    <w:pPr>
      <w:spacing w:after="100" w:line="259" w:lineRule="auto"/>
      <w:ind w:left="1320"/>
    </w:pPr>
    <w:rPr>
      <w:rFonts w:asciiTheme="minorHAnsi" w:eastAsiaTheme="minorEastAsia" w:hAnsiTheme="minorHAnsi" w:cstheme="minorBidi"/>
      <w:sz w:val="22"/>
      <w:szCs w:val="22"/>
      <w:lang w:eastAsia="de-CH"/>
    </w:rPr>
  </w:style>
  <w:style w:type="paragraph" w:styleId="TOC8">
    <w:name w:val="toc 8"/>
    <w:basedOn w:val="Normal"/>
    <w:next w:val="Normal"/>
    <w:autoRedefine/>
    <w:uiPriority w:val="39"/>
    <w:unhideWhenUsed/>
    <w:rsid w:val="00B730E0"/>
    <w:pPr>
      <w:spacing w:after="100" w:line="259" w:lineRule="auto"/>
      <w:ind w:left="1540"/>
    </w:pPr>
    <w:rPr>
      <w:rFonts w:asciiTheme="minorHAnsi" w:eastAsiaTheme="minorEastAsia" w:hAnsiTheme="minorHAnsi" w:cstheme="minorBidi"/>
      <w:sz w:val="22"/>
      <w:szCs w:val="22"/>
      <w:lang w:eastAsia="de-CH"/>
    </w:rPr>
  </w:style>
  <w:style w:type="paragraph" w:styleId="TOC9">
    <w:name w:val="toc 9"/>
    <w:basedOn w:val="Normal"/>
    <w:next w:val="Normal"/>
    <w:autoRedefine/>
    <w:uiPriority w:val="39"/>
    <w:unhideWhenUsed/>
    <w:rsid w:val="00B730E0"/>
    <w:pPr>
      <w:spacing w:after="100" w:line="259" w:lineRule="auto"/>
      <w:ind w:left="1760"/>
    </w:pPr>
    <w:rPr>
      <w:rFonts w:asciiTheme="minorHAnsi" w:eastAsiaTheme="minorEastAsia" w:hAnsiTheme="minorHAnsi" w:cstheme="minorBidi"/>
      <w:sz w:val="22"/>
      <w:szCs w:val="22"/>
      <w:lang w:eastAsia="de-CH"/>
    </w:rPr>
  </w:style>
  <w:style w:type="paragraph" w:customStyle="1" w:styleId="Code">
    <w:name w:val="Code"/>
    <w:basedOn w:val="Normal"/>
    <w:link w:val="CodeChar"/>
    <w:qFormat/>
    <w:rsid w:val="002322E1"/>
    <w:pPr>
      <w:framePr w:wrap="notBeside" w:vAnchor="text" w:hAnchor="text" w:y="1"/>
      <w:pBdr>
        <w:top w:val="single" w:sz="4" w:space="1" w:color="auto"/>
        <w:left w:val="single" w:sz="4" w:space="4" w:color="auto"/>
        <w:bottom w:val="single" w:sz="4" w:space="1" w:color="auto"/>
        <w:right w:val="single" w:sz="4" w:space="4" w:color="auto"/>
      </w:pBdr>
      <w:shd w:val="clear" w:color="auto" w:fill="F0F0F0"/>
      <w:spacing w:line="240" w:lineRule="auto"/>
    </w:pPr>
    <w:rPr>
      <w:rFonts w:ascii="Consolas" w:hAnsi="Consolas"/>
      <w:sz w:val="18"/>
    </w:rPr>
  </w:style>
  <w:style w:type="table" w:styleId="TableGridLight">
    <w:name w:val="Grid Table Light"/>
    <w:basedOn w:val="TableNormal"/>
    <w:uiPriority w:val="40"/>
    <w:rsid w:val="00CB1E2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eChar">
    <w:name w:val="Code Char"/>
    <w:basedOn w:val="DefaultParagraphFont"/>
    <w:link w:val="Code"/>
    <w:rsid w:val="002322E1"/>
    <w:rPr>
      <w:rFonts w:ascii="Consolas" w:hAnsi="Consolas"/>
      <w:sz w:val="18"/>
      <w:shd w:val="clear" w:color="auto" w:fill="F0F0F0"/>
      <w:lang w:eastAsia="en-US"/>
    </w:rPr>
  </w:style>
  <w:style w:type="character" w:customStyle="1" w:styleId="sc21">
    <w:name w:val="sc21"/>
    <w:basedOn w:val="DefaultParagraphFont"/>
    <w:rsid w:val="00CB1E22"/>
    <w:rPr>
      <w:rFonts w:ascii="Courier New" w:hAnsi="Courier New" w:cs="Courier New" w:hint="default"/>
      <w:color w:val="008000"/>
      <w:sz w:val="20"/>
      <w:szCs w:val="20"/>
    </w:rPr>
  </w:style>
  <w:style w:type="character" w:customStyle="1" w:styleId="sc0">
    <w:name w:val="sc0"/>
    <w:basedOn w:val="DefaultParagraphFont"/>
    <w:rsid w:val="00CB1E22"/>
    <w:rPr>
      <w:rFonts w:ascii="Courier New" w:hAnsi="Courier New" w:cs="Courier New" w:hint="default"/>
      <w:color w:val="000000"/>
      <w:sz w:val="20"/>
      <w:szCs w:val="20"/>
    </w:rPr>
  </w:style>
  <w:style w:type="character" w:customStyle="1" w:styleId="sc8">
    <w:name w:val="sc8"/>
    <w:basedOn w:val="DefaultParagraphFont"/>
    <w:rsid w:val="00CB1E22"/>
    <w:rPr>
      <w:rFonts w:ascii="Courier New" w:hAnsi="Courier New" w:cs="Courier New" w:hint="default"/>
      <w:color w:val="000000"/>
      <w:sz w:val="20"/>
      <w:szCs w:val="20"/>
    </w:rPr>
  </w:style>
  <w:style w:type="character" w:customStyle="1" w:styleId="sc71">
    <w:name w:val="sc71"/>
    <w:basedOn w:val="DefaultParagraphFont"/>
    <w:rsid w:val="00CB1E22"/>
    <w:rPr>
      <w:rFonts w:ascii="Courier New" w:hAnsi="Courier New" w:cs="Courier New" w:hint="default"/>
      <w:b/>
      <w:bCs/>
      <w:color w:val="804000"/>
      <w:sz w:val="20"/>
      <w:szCs w:val="20"/>
    </w:rPr>
  </w:style>
  <w:style w:type="character" w:customStyle="1" w:styleId="sc111">
    <w:name w:val="sc111"/>
    <w:basedOn w:val="DefaultParagraphFont"/>
    <w:rsid w:val="00CB1E22"/>
    <w:rPr>
      <w:rFonts w:ascii="Courier New" w:hAnsi="Courier New" w:cs="Courier New" w:hint="default"/>
      <w:b/>
      <w:bCs/>
      <w:color w:val="804040"/>
      <w:sz w:val="20"/>
      <w:szCs w:val="20"/>
      <w:shd w:val="clear" w:color="auto" w:fill="E1FFF3"/>
    </w:rPr>
  </w:style>
  <w:style w:type="character" w:customStyle="1" w:styleId="sc41">
    <w:name w:val="sc41"/>
    <w:basedOn w:val="DefaultParagraphFont"/>
    <w:rsid w:val="00CB1E22"/>
    <w:rPr>
      <w:rFonts w:ascii="Courier New" w:hAnsi="Courier New" w:cs="Courier New" w:hint="default"/>
      <w:b/>
      <w:bCs/>
      <w:color w:val="0000FF"/>
      <w:sz w:val="20"/>
      <w:szCs w:val="20"/>
    </w:rPr>
  </w:style>
  <w:style w:type="character" w:customStyle="1" w:styleId="sc91">
    <w:name w:val="sc91"/>
    <w:basedOn w:val="DefaultParagraphFont"/>
    <w:rsid w:val="00CB1E22"/>
    <w:rPr>
      <w:rFonts w:ascii="Courier New" w:hAnsi="Courier New" w:cs="Courier New" w:hint="default"/>
      <w:b/>
      <w:bCs/>
      <w:color w:val="FF8040"/>
      <w:sz w:val="20"/>
      <w:szCs w:val="20"/>
      <w:shd w:val="clear" w:color="auto" w:fill="FFFFD9"/>
    </w:rPr>
  </w:style>
  <w:style w:type="character" w:customStyle="1" w:styleId="sc101">
    <w:name w:val="sc101"/>
    <w:basedOn w:val="DefaultParagraphFont"/>
    <w:rsid w:val="00CB1E22"/>
    <w:rPr>
      <w:rFonts w:ascii="Courier New" w:hAnsi="Courier New" w:cs="Courier New" w:hint="default"/>
      <w:color w:val="008080"/>
      <w:sz w:val="20"/>
      <w:szCs w:val="20"/>
      <w:shd w:val="clear" w:color="auto" w:fill="00FFFF"/>
    </w:rPr>
  </w:style>
  <w:style w:type="character" w:customStyle="1" w:styleId="sc51">
    <w:name w:val="sc51"/>
    <w:basedOn w:val="DefaultParagraphFont"/>
    <w:rsid w:val="00CB1E22"/>
    <w:rPr>
      <w:rFonts w:ascii="Courier New" w:hAnsi="Courier New" w:cs="Courier New" w:hint="default"/>
      <w:color w:val="808080"/>
      <w:sz w:val="20"/>
      <w:szCs w:val="20"/>
    </w:rPr>
  </w:style>
  <w:style w:type="character" w:customStyle="1" w:styleId="sc31">
    <w:name w:val="sc31"/>
    <w:basedOn w:val="DefaultParagraphFont"/>
    <w:rsid w:val="00CB1E22"/>
    <w:rPr>
      <w:rFonts w:ascii="Courier New" w:hAnsi="Courier New" w:cs="Courier New" w:hint="default"/>
      <w:color w:val="FF0000"/>
      <w:sz w:val="20"/>
      <w:szCs w:val="20"/>
    </w:rPr>
  </w:style>
  <w:style w:type="paragraph" w:styleId="ListParagraph">
    <w:name w:val="List Paragraph"/>
    <w:basedOn w:val="Normal"/>
    <w:uiPriority w:val="34"/>
    <w:semiHidden/>
    <w:qFormat/>
    <w:rsid w:val="001F2366"/>
    <w:pPr>
      <w:ind w:left="720"/>
      <w:contextualSpacing/>
    </w:pPr>
  </w:style>
  <w:style w:type="paragraph" w:styleId="HTMLPreformatted">
    <w:name w:val="HTML Preformatted"/>
    <w:basedOn w:val="Normal"/>
    <w:link w:val="HTMLPreformattedChar"/>
    <w:uiPriority w:val="99"/>
    <w:unhideWhenUsed/>
    <w:rsid w:val="00F206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lang w:eastAsia="de-CH"/>
    </w:rPr>
  </w:style>
  <w:style w:type="character" w:customStyle="1" w:styleId="HTMLPreformattedChar">
    <w:name w:val="HTML Preformatted Char"/>
    <w:basedOn w:val="DefaultParagraphFont"/>
    <w:link w:val="HTMLPreformatted"/>
    <w:uiPriority w:val="99"/>
    <w:rsid w:val="00F206B4"/>
    <w:rPr>
      <w:rFonts w:ascii="Courier New" w:eastAsia="Times New Roman" w:hAnsi="Courier New" w:cs="Courier New"/>
    </w:rPr>
  </w:style>
  <w:style w:type="character" w:customStyle="1" w:styleId="sc12">
    <w:name w:val="sc12"/>
    <w:basedOn w:val="DefaultParagraphFont"/>
    <w:rsid w:val="00F206B4"/>
    <w:rPr>
      <w:rFonts w:ascii="Courier New" w:hAnsi="Courier New" w:cs="Courier New" w:hint="default"/>
      <w:color w:val="0000FF"/>
      <w:sz w:val="20"/>
      <w:szCs w:val="20"/>
    </w:rPr>
  </w:style>
  <w:style w:type="character" w:customStyle="1" w:styleId="sc61">
    <w:name w:val="sc61"/>
    <w:basedOn w:val="DefaultParagraphFont"/>
    <w:rsid w:val="00F206B4"/>
    <w:rPr>
      <w:rFonts w:ascii="Courier New" w:hAnsi="Courier New" w:cs="Courier New" w:hint="default"/>
      <w:b/>
      <w:bCs/>
      <w:color w:val="8000FF"/>
      <w:sz w:val="20"/>
      <w:szCs w:val="20"/>
    </w:rPr>
  </w:style>
  <w:style w:type="character" w:customStyle="1" w:styleId="sc01">
    <w:name w:val="sc01"/>
    <w:basedOn w:val="DefaultParagraphFont"/>
    <w:rsid w:val="00F206B4"/>
    <w:rPr>
      <w:rFonts w:ascii="Courier New" w:hAnsi="Courier New" w:cs="Courier New" w:hint="default"/>
      <w:b/>
      <w:bCs/>
      <w:color w:val="000000"/>
      <w:sz w:val="20"/>
      <w:szCs w:val="20"/>
    </w:rPr>
  </w:style>
  <w:style w:type="character" w:customStyle="1" w:styleId="sc161">
    <w:name w:val="sc161"/>
    <w:basedOn w:val="DefaultParagraphFont"/>
    <w:rsid w:val="007B017B"/>
    <w:rPr>
      <w:rFonts w:ascii="Courier New" w:hAnsi="Courier New" w:cs="Courier New" w:hint="default"/>
      <w:color w:val="8000FF"/>
      <w:sz w:val="20"/>
      <w:szCs w:val="20"/>
    </w:rPr>
  </w:style>
  <w:style w:type="character" w:customStyle="1" w:styleId="sc11">
    <w:name w:val="sc11"/>
    <w:basedOn w:val="DefaultParagraphFont"/>
    <w:rsid w:val="007B017B"/>
    <w:rPr>
      <w:rFonts w:ascii="Courier New" w:hAnsi="Courier New" w:cs="Courier New" w:hint="default"/>
      <w:color w:val="000000"/>
      <w:sz w:val="20"/>
      <w:szCs w:val="20"/>
    </w:rPr>
  </w:style>
  <w:style w:type="character" w:styleId="PlaceholderText">
    <w:name w:val="Placeholder Text"/>
    <w:basedOn w:val="DefaultParagraphFont"/>
    <w:uiPriority w:val="99"/>
    <w:semiHidden/>
    <w:rsid w:val="0034411E"/>
    <w:rPr>
      <w:color w:val="808080"/>
    </w:rPr>
  </w:style>
  <w:style w:type="character" w:customStyle="1" w:styleId="st">
    <w:name w:val="st"/>
    <w:basedOn w:val="DefaultParagraphFont"/>
    <w:rsid w:val="0004170F"/>
  </w:style>
  <w:style w:type="character" w:customStyle="1" w:styleId="tgc">
    <w:name w:val="_tgc"/>
    <w:basedOn w:val="DefaultParagraphFont"/>
    <w:rsid w:val="00D61BFD"/>
  </w:style>
  <w:style w:type="character" w:customStyle="1" w:styleId="sentence">
    <w:name w:val="sentence"/>
    <w:basedOn w:val="DefaultParagraphFont"/>
    <w:rsid w:val="00D61BFD"/>
  </w:style>
  <w:style w:type="paragraph" w:styleId="Bibliography">
    <w:name w:val="Bibliography"/>
    <w:basedOn w:val="Normal"/>
    <w:next w:val="Normal"/>
    <w:uiPriority w:val="37"/>
    <w:unhideWhenUsed/>
    <w:rsid w:val="0066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33975">
      <w:bodyDiv w:val="1"/>
      <w:marLeft w:val="0"/>
      <w:marRight w:val="0"/>
      <w:marTop w:val="0"/>
      <w:marBottom w:val="0"/>
      <w:divBdr>
        <w:top w:val="none" w:sz="0" w:space="0" w:color="auto"/>
        <w:left w:val="none" w:sz="0" w:space="0" w:color="auto"/>
        <w:bottom w:val="none" w:sz="0" w:space="0" w:color="auto"/>
        <w:right w:val="none" w:sz="0" w:space="0" w:color="auto"/>
      </w:divBdr>
    </w:div>
    <w:div w:id="102385925">
      <w:bodyDiv w:val="1"/>
      <w:marLeft w:val="0"/>
      <w:marRight w:val="0"/>
      <w:marTop w:val="0"/>
      <w:marBottom w:val="0"/>
      <w:divBdr>
        <w:top w:val="none" w:sz="0" w:space="0" w:color="auto"/>
        <w:left w:val="none" w:sz="0" w:space="0" w:color="auto"/>
        <w:bottom w:val="none" w:sz="0" w:space="0" w:color="auto"/>
        <w:right w:val="none" w:sz="0" w:space="0" w:color="auto"/>
      </w:divBdr>
    </w:div>
    <w:div w:id="103695202">
      <w:bodyDiv w:val="1"/>
      <w:marLeft w:val="0"/>
      <w:marRight w:val="0"/>
      <w:marTop w:val="0"/>
      <w:marBottom w:val="0"/>
      <w:divBdr>
        <w:top w:val="none" w:sz="0" w:space="0" w:color="auto"/>
        <w:left w:val="none" w:sz="0" w:space="0" w:color="auto"/>
        <w:bottom w:val="none" w:sz="0" w:space="0" w:color="auto"/>
        <w:right w:val="none" w:sz="0" w:space="0" w:color="auto"/>
      </w:divBdr>
    </w:div>
    <w:div w:id="119039402">
      <w:bodyDiv w:val="1"/>
      <w:marLeft w:val="0"/>
      <w:marRight w:val="0"/>
      <w:marTop w:val="0"/>
      <w:marBottom w:val="0"/>
      <w:divBdr>
        <w:top w:val="none" w:sz="0" w:space="0" w:color="auto"/>
        <w:left w:val="none" w:sz="0" w:space="0" w:color="auto"/>
        <w:bottom w:val="none" w:sz="0" w:space="0" w:color="auto"/>
        <w:right w:val="none" w:sz="0" w:space="0" w:color="auto"/>
      </w:divBdr>
    </w:div>
    <w:div w:id="140855465">
      <w:bodyDiv w:val="1"/>
      <w:marLeft w:val="0"/>
      <w:marRight w:val="0"/>
      <w:marTop w:val="0"/>
      <w:marBottom w:val="0"/>
      <w:divBdr>
        <w:top w:val="none" w:sz="0" w:space="0" w:color="auto"/>
        <w:left w:val="none" w:sz="0" w:space="0" w:color="auto"/>
        <w:bottom w:val="none" w:sz="0" w:space="0" w:color="auto"/>
        <w:right w:val="none" w:sz="0" w:space="0" w:color="auto"/>
      </w:divBdr>
    </w:div>
    <w:div w:id="152650992">
      <w:bodyDiv w:val="1"/>
      <w:marLeft w:val="0"/>
      <w:marRight w:val="0"/>
      <w:marTop w:val="0"/>
      <w:marBottom w:val="0"/>
      <w:divBdr>
        <w:top w:val="none" w:sz="0" w:space="0" w:color="auto"/>
        <w:left w:val="none" w:sz="0" w:space="0" w:color="auto"/>
        <w:bottom w:val="none" w:sz="0" w:space="0" w:color="auto"/>
        <w:right w:val="none" w:sz="0" w:space="0" w:color="auto"/>
      </w:divBdr>
    </w:div>
    <w:div w:id="183638707">
      <w:bodyDiv w:val="1"/>
      <w:marLeft w:val="0"/>
      <w:marRight w:val="0"/>
      <w:marTop w:val="0"/>
      <w:marBottom w:val="0"/>
      <w:divBdr>
        <w:top w:val="none" w:sz="0" w:space="0" w:color="auto"/>
        <w:left w:val="none" w:sz="0" w:space="0" w:color="auto"/>
        <w:bottom w:val="none" w:sz="0" w:space="0" w:color="auto"/>
        <w:right w:val="none" w:sz="0" w:space="0" w:color="auto"/>
      </w:divBdr>
    </w:div>
    <w:div w:id="183829655">
      <w:bodyDiv w:val="1"/>
      <w:marLeft w:val="0"/>
      <w:marRight w:val="0"/>
      <w:marTop w:val="0"/>
      <w:marBottom w:val="0"/>
      <w:divBdr>
        <w:top w:val="none" w:sz="0" w:space="0" w:color="auto"/>
        <w:left w:val="none" w:sz="0" w:space="0" w:color="auto"/>
        <w:bottom w:val="none" w:sz="0" w:space="0" w:color="auto"/>
        <w:right w:val="none" w:sz="0" w:space="0" w:color="auto"/>
      </w:divBdr>
    </w:div>
    <w:div w:id="184709468">
      <w:bodyDiv w:val="1"/>
      <w:marLeft w:val="0"/>
      <w:marRight w:val="0"/>
      <w:marTop w:val="0"/>
      <w:marBottom w:val="0"/>
      <w:divBdr>
        <w:top w:val="none" w:sz="0" w:space="0" w:color="auto"/>
        <w:left w:val="none" w:sz="0" w:space="0" w:color="auto"/>
        <w:bottom w:val="none" w:sz="0" w:space="0" w:color="auto"/>
        <w:right w:val="none" w:sz="0" w:space="0" w:color="auto"/>
      </w:divBdr>
    </w:div>
    <w:div w:id="223564694">
      <w:bodyDiv w:val="1"/>
      <w:marLeft w:val="0"/>
      <w:marRight w:val="0"/>
      <w:marTop w:val="0"/>
      <w:marBottom w:val="0"/>
      <w:divBdr>
        <w:top w:val="none" w:sz="0" w:space="0" w:color="auto"/>
        <w:left w:val="none" w:sz="0" w:space="0" w:color="auto"/>
        <w:bottom w:val="none" w:sz="0" w:space="0" w:color="auto"/>
        <w:right w:val="none" w:sz="0" w:space="0" w:color="auto"/>
      </w:divBdr>
      <w:divsChild>
        <w:div w:id="24450900">
          <w:marLeft w:val="0"/>
          <w:marRight w:val="0"/>
          <w:marTop w:val="0"/>
          <w:marBottom w:val="0"/>
          <w:divBdr>
            <w:top w:val="none" w:sz="0" w:space="0" w:color="auto"/>
            <w:left w:val="none" w:sz="0" w:space="0" w:color="auto"/>
            <w:bottom w:val="none" w:sz="0" w:space="0" w:color="auto"/>
            <w:right w:val="none" w:sz="0" w:space="0" w:color="auto"/>
          </w:divBdr>
        </w:div>
      </w:divsChild>
    </w:div>
    <w:div w:id="233054824">
      <w:bodyDiv w:val="1"/>
      <w:marLeft w:val="0"/>
      <w:marRight w:val="0"/>
      <w:marTop w:val="0"/>
      <w:marBottom w:val="0"/>
      <w:divBdr>
        <w:top w:val="none" w:sz="0" w:space="0" w:color="auto"/>
        <w:left w:val="none" w:sz="0" w:space="0" w:color="auto"/>
        <w:bottom w:val="none" w:sz="0" w:space="0" w:color="auto"/>
        <w:right w:val="none" w:sz="0" w:space="0" w:color="auto"/>
      </w:divBdr>
    </w:div>
    <w:div w:id="264271228">
      <w:bodyDiv w:val="1"/>
      <w:marLeft w:val="0"/>
      <w:marRight w:val="0"/>
      <w:marTop w:val="0"/>
      <w:marBottom w:val="0"/>
      <w:divBdr>
        <w:top w:val="none" w:sz="0" w:space="0" w:color="auto"/>
        <w:left w:val="none" w:sz="0" w:space="0" w:color="auto"/>
        <w:bottom w:val="none" w:sz="0" w:space="0" w:color="auto"/>
        <w:right w:val="none" w:sz="0" w:space="0" w:color="auto"/>
      </w:divBdr>
    </w:div>
    <w:div w:id="266738885">
      <w:bodyDiv w:val="1"/>
      <w:marLeft w:val="0"/>
      <w:marRight w:val="0"/>
      <w:marTop w:val="0"/>
      <w:marBottom w:val="0"/>
      <w:divBdr>
        <w:top w:val="none" w:sz="0" w:space="0" w:color="auto"/>
        <w:left w:val="none" w:sz="0" w:space="0" w:color="auto"/>
        <w:bottom w:val="none" w:sz="0" w:space="0" w:color="auto"/>
        <w:right w:val="none" w:sz="0" w:space="0" w:color="auto"/>
      </w:divBdr>
    </w:div>
    <w:div w:id="310596055">
      <w:bodyDiv w:val="1"/>
      <w:marLeft w:val="0"/>
      <w:marRight w:val="0"/>
      <w:marTop w:val="0"/>
      <w:marBottom w:val="0"/>
      <w:divBdr>
        <w:top w:val="none" w:sz="0" w:space="0" w:color="auto"/>
        <w:left w:val="none" w:sz="0" w:space="0" w:color="auto"/>
        <w:bottom w:val="none" w:sz="0" w:space="0" w:color="auto"/>
        <w:right w:val="none" w:sz="0" w:space="0" w:color="auto"/>
      </w:divBdr>
    </w:div>
    <w:div w:id="313072585">
      <w:bodyDiv w:val="1"/>
      <w:marLeft w:val="0"/>
      <w:marRight w:val="0"/>
      <w:marTop w:val="0"/>
      <w:marBottom w:val="0"/>
      <w:divBdr>
        <w:top w:val="none" w:sz="0" w:space="0" w:color="auto"/>
        <w:left w:val="none" w:sz="0" w:space="0" w:color="auto"/>
        <w:bottom w:val="none" w:sz="0" w:space="0" w:color="auto"/>
        <w:right w:val="none" w:sz="0" w:space="0" w:color="auto"/>
      </w:divBdr>
    </w:div>
    <w:div w:id="359162606">
      <w:bodyDiv w:val="1"/>
      <w:marLeft w:val="0"/>
      <w:marRight w:val="0"/>
      <w:marTop w:val="0"/>
      <w:marBottom w:val="0"/>
      <w:divBdr>
        <w:top w:val="none" w:sz="0" w:space="0" w:color="auto"/>
        <w:left w:val="none" w:sz="0" w:space="0" w:color="auto"/>
        <w:bottom w:val="none" w:sz="0" w:space="0" w:color="auto"/>
        <w:right w:val="none" w:sz="0" w:space="0" w:color="auto"/>
      </w:divBdr>
    </w:div>
    <w:div w:id="376855693">
      <w:bodyDiv w:val="1"/>
      <w:marLeft w:val="0"/>
      <w:marRight w:val="0"/>
      <w:marTop w:val="0"/>
      <w:marBottom w:val="0"/>
      <w:divBdr>
        <w:top w:val="none" w:sz="0" w:space="0" w:color="auto"/>
        <w:left w:val="none" w:sz="0" w:space="0" w:color="auto"/>
        <w:bottom w:val="none" w:sz="0" w:space="0" w:color="auto"/>
        <w:right w:val="none" w:sz="0" w:space="0" w:color="auto"/>
      </w:divBdr>
    </w:div>
    <w:div w:id="406534093">
      <w:bodyDiv w:val="1"/>
      <w:marLeft w:val="0"/>
      <w:marRight w:val="0"/>
      <w:marTop w:val="0"/>
      <w:marBottom w:val="0"/>
      <w:divBdr>
        <w:top w:val="none" w:sz="0" w:space="0" w:color="auto"/>
        <w:left w:val="none" w:sz="0" w:space="0" w:color="auto"/>
        <w:bottom w:val="none" w:sz="0" w:space="0" w:color="auto"/>
        <w:right w:val="none" w:sz="0" w:space="0" w:color="auto"/>
      </w:divBdr>
      <w:divsChild>
        <w:div w:id="145435682">
          <w:marLeft w:val="0"/>
          <w:marRight w:val="0"/>
          <w:marTop w:val="0"/>
          <w:marBottom w:val="0"/>
          <w:divBdr>
            <w:top w:val="none" w:sz="0" w:space="0" w:color="auto"/>
            <w:left w:val="none" w:sz="0" w:space="0" w:color="auto"/>
            <w:bottom w:val="none" w:sz="0" w:space="0" w:color="auto"/>
            <w:right w:val="none" w:sz="0" w:space="0" w:color="auto"/>
          </w:divBdr>
        </w:div>
      </w:divsChild>
    </w:div>
    <w:div w:id="424805403">
      <w:bodyDiv w:val="1"/>
      <w:marLeft w:val="0"/>
      <w:marRight w:val="0"/>
      <w:marTop w:val="0"/>
      <w:marBottom w:val="0"/>
      <w:divBdr>
        <w:top w:val="none" w:sz="0" w:space="0" w:color="auto"/>
        <w:left w:val="none" w:sz="0" w:space="0" w:color="auto"/>
        <w:bottom w:val="none" w:sz="0" w:space="0" w:color="auto"/>
        <w:right w:val="none" w:sz="0" w:space="0" w:color="auto"/>
      </w:divBdr>
    </w:div>
    <w:div w:id="424881281">
      <w:bodyDiv w:val="1"/>
      <w:marLeft w:val="0"/>
      <w:marRight w:val="0"/>
      <w:marTop w:val="0"/>
      <w:marBottom w:val="0"/>
      <w:divBdr>
        <w:top w:val="none" w:sz="0" w:space="0" w:color="auto"/>
        <w:left w:val="none" w:sz="0" w:space="0" w:color="auto"/>
        <w:bottom w:val="none" w:sz="0" w:space="0" w:color="auto"/>
        <w:right w:val="none" w:sz="0" w:space="0" w:color="auto"/>
      </w:divBdr>
    </w:div>
    <w:div w:id="447358612">
      <w:bodyDiv w:val="1"/>
      <w:marLeft w:val="0"/>
      <w:marRight w:val="0"/>
      <w:marTop w:val="0"/>
      <w:marBottom w:val="0"/>
      <w:divBdr>
        <w:top w:val="none" w:sz="0" w:space="0" w:color="auto"/>
        <w:left w:val="none" w:sz="0" w:space="0" w:color="auto"/>
        <w:bottom w:val="none" w:sz="0" w:space="0" w:color="auto"/>
        <w:right w:val="none" w:sz="0" w:space="0" w:color="auto"/>
      </w:divBdr>
    </w:div>
    <w:div w:id="447938657">
      <w:bodyDiv w:val="1"/>
      <w:marLeft w:val="0"/>
      <w:marRight w:val="0"/>
      <w:marTop w:val="0"/>
      <w:marBottom w:val="0"/>
      <w:divBdr>
        <w:top w:val="none" w:sz="0" w:space="0" w:color="auto"/>
        <w:left w:val="none" w:sz="0" w:space="0" w:color="auto"/>
        <w:bottom w:val="none" w:sz="0" w:space="0" w:color="auto"/>
        <w:right w:val="none" w:sz="0" w:space="0" w:color="auto"/>
      </w:divBdr>
    </w:div>
    <w:div w:id="459568325">
      <w:bodyDiv w:val="1"/>
      <w:marLeft w:val="0"/>
      <w:marRight w:val="0"/>
      <w:marTop w:val="0"/>
      <w:marBottom w:val="0"/>
      <w:divBdr>
        <w:top w:val="none" w:sz="0" w:space="0" w:color="auto"/>
        <w:left w:val="none" w:sz="0" w:space="0" w:color="auto"/>
        <w:bottom w:val="none" w:sz="0" w:space="0" w:color="auto"/>
        <w:right w:val="none" w:sz="0" w:space="0" w:color="auto"/>
      </w:divBdr>
    </w:div>
    <w:div w:id="495997214">
      <w:bodyDiv w:val="1"/>
      <w:marLeft w:val="0"/>
      <w:marRight w:val="0"/>
      <w:marTop w:val="0"/>
      <w:marBottom w:val="0"/>
      <w:divBdr>
        <w:top w:val="none" w:sz="0" w:space="0" w:color="auto"/>
        <w:left w:val="none" w:sz="0" w:space="0" w:color="auto"/>
        <w:bottom w:val="none" w:sz="0" w:space="0" w:color="auto"/>
        <w:right w:val="none" w:sz="0" w:space="0" w:color="auto"/>
      </w:divBdr>
    </w:div>
    <w:div w:id="510147730">
      <w:bodyDiv w:val="1"/>
      <w:marLeft w:val="0"/>
      <w:marRight w:val="0"/>
      <w:marTop w:val="0"/>
      <w:marBottom w:val="0"/>
      <w:divBdr>
        <w:top w:val="none" w:sz="0" w:space="0" w:color="auto"/>
        <w:left w:val="none" w:sz="0" w:space="0" w:color="auto"/>
        <w:bottom w:val="none" w:sz="0" w:space="0" w:color="auto"/>
        <w:right w:val="none" w:sz="0" w:space="0" w:color="auto"/>
      </w:divBdr>
    </w:div>
    <w:div w:id="545678183">
      <w:bodyDiv w:val="1"/>
      <w:marLeft w:val="0"/>
      <w:marRight w:val="0"/>
      <w:marTop w:val="0"/>
      <w:marBottom w:val="0"/>
      <w:divBdr>
        <w:top w:val="none" w:sz="0" w:space="0" w:color="auto"/>
        <w:left w:val="none" w:sz="0" w:space="0" w:color="auto"/>
        <w:bottom w:val="none" w:sz="0" w:space="0" w:color="auto"/>
        <w:right w:val="none" w:sz="0" w:space="0" w:color="auto"/>
      </w:divBdr>
    </w:div>
    <w:div w:id="600530788">
      <w:bodyDiv w:val="1"/>
      <w:marLeft w:val="0"/>
      <w:marRight w:val="0"/>
      <w:marTop w:val="0"/>
      <w:marBottom w:val="0"/>
      <w:divBdr>
        <w:top w:val="none" w:sz="0" w:space="0" w:color="auto"/>
        <w:left w:val="none" w:sz="0" w:space="0" w:color="auto"/>
        <w:bottom w:val="none" w:sz="0" w:space="0" w:color="auto"/>
        <w:right w:val="none" w:sz="0" w:space="0" w:color="auto"/>
      </w:divBdr>
    </w:div>
    <w:div w:id="611324346">
      <w:bodyDiv w:val="1"/>
      <w:marLeft w:val="0"/>
      <w:marRight w:val="0"/>
      <w:marTop w:val="0"/>
      <w:marBottom w:val="0"/>
      <w:divBdr>
        <w:top w:val="none" w:sz="0" w:space="0" w:color="auto"/>
        <w:left w:val="none" w:sz="0" w:space="0" w:color="auto"/>
        <w:bottom w:val="none" w:sz="0" w:space="0" w:color="auto"/>
        <w:right w:val="none" w:sz="0" w:space="0" w:color="auto"/>
      </w:divBdr>
    </w:div>
    <w:div w:id="634142968">
      <w:bodyDiv w:val="1"/>
      <w:marLeft w:val="0"/>
      <w:marRight w:val="0"/>
      <w:marTop w:val="0"/>
      <w:marBottom w:val="0"/>
      <w:divBdr>
        <w:top w:val="none" w:sz="0" w:space="0" w:color="auto"/>
        <w:left w:val="none" w:sz="0" w:space="0" w:color="auto"/>
        <w:bottom w:val="none" w:sz="0" w:space="0" w:color="auto"/>
        <w:right w:val="none" w:sz="0" w:space="0" w:color="auto"/>
      </w:divBdr>
    </w:div>
    <w:div w:id="642121827">
      <w:bodyDiv w:val="1"/>
      <w:marLeft w:val="0"/>
      <w:marRight w:val="0"/>
      <w:marTop w:val="0"/>
      <w:marBottom w:val="0"/>
      <w:divBdr>
        <w:top w:val="none" w:sz="0" w:space="0" w:color="auto"/>
        <w:left w:val="none" w:sz="0" w:space="0" w:color="auto"/>
        <w:bottom w:val="none" w:sz="0" w:space="0" w:color="auto"/>
        <w:right w:val="none" w:sz="0" w:space="0" w:color="auto"/>
      </w:divBdr>
    </w:div>
    <w:div w:id="686830612">
      <w:bodyDiv w:val="1"/>
      <w:marLeft w:val="0"/>
      <w:marRight w:val="0"/>
      <w:marTop w:val="0"/>
      <w:marBottom w:val="0"/>
      <w:divBdr>
        <w:top w:val="none" w:sz="0" w:space="0" w:color="auto"/>
        <w:left w:val="none" w:sz="0" w:space="0" w:color="auto"/>
        <w:bottom w:val="none" w:sz="0" w:space="0" w:color="auto"/>
        <w:right w:val="none" w:sz="0" w:space="0" w:color="auto"/>
      </w:divBdr>
    </w:div>
    <w:div w:id="719865684">
      <w:bodyDiv w:val="1"/>
      <w:marLeft w:val="0"/>
      <w:marRight w:val="0"/>
      <w:marTop w:val="0"/>
      <w:marBottom w:val="0"/>
      <w:divBdr>
        <w:top w:val="none" w:sz="0" w:space="0" w:color="auto"/>
        <w:left w:val="none" w:sz="0" w:space="0" w:color="auto"/>
        <w:bottom w:val="none" w:sz="0" w:space="0" w:color="auto"/>
        <w:right w:val="none" w:sz="0" w:space="0" w:color="auto"/>
      </w:divBdr>
    </w:div>
    <w:div w:id="727192002">
      <w:bodyDiv w:val="1"/>
      <w:marLeft w:val="0"/>
      <w:marRight w:val="0"/>
      <w:marTop w:val="0"/>
      <w:marBottom w:val="0"/>
      <w:divBdr>
        <w:top w:val="none" w:sz="0" w:space="0" w:color="auto"/>
        <w:left w:val="none" w:sz="0" w:space="0" w:color="auto"/>
        <w:bottom w:val="none" w:sz="0" w:space="0" w:color="auto"/>
        <w:right w:val="none" w:sz="0" w:space="0" w:color="auto"/>
      </w:divBdr>
    </w:div>
    <w:div w:id="746077878">
      <w:bodyDiv w:val="1"/>
      <w:marLeft w:val="0"/>
      <w:marRight w:val="0"/>
      <w:marTop w:val="0"/>
      <w:marBottom w:val="0"/>
      <w:divBdr>
        <w:top w:val="none" w:sz="0" w:space="0" w:color="auto"/>
        <w:left w:val="none" w:sz="0" w:space="0" w:color="auto"/>
        <w:bottom w:val="none" w:sz="0" w:space="0" w:color="auto"/>
        <w:right w:val="none" w:sz="0" w:space="0" w:color="auto"/>
      </w:divBdr>
    </w:div>
    <w:div w:id="755251027">
      <w:bodyDiv w:val="1"/>
      <w:marLeft w:val="0"/>
      <w:marRight w:val="0"/>
      <w:marTop w:val="0"/>
      <w:marBottom w:val="0"/>
      <w:divBdr>
        <w:top w:val="none" w:sz="0" w:space="0" w:color="auto"/>
        <w:left w:val="none" w:sz="0" w:space="0" w:color="auto"/>
        <w:bottom w:val="none" w:sz="0" w:space="0" w:color="auto"/>
        <w:right w:val="none" w:sz="0" w:space="0" w:color="auto"/>
      </w:divBdr>
    </w:div>
    <w:div w:id="777339353">
      <w:bodyDiv w:val="1"/>
      <w:marLeft w:val="0"/>
      <w:marRight w:val="0"/>
      <w:marTop w:val="0"/>
      <w:marBottom w:val="0"/>
      <w:divBdr>
        <w:top w:val="none" w:sz="0" w:space="0" w:color="auto"/>
        <w:left w:val="none" w:sz="0" w:space="0" w:color="auto"/>
        <w:bottom w:val="none" w:sz="0" w:space="0" w:color="auto"/>
        <w:right w:val="none" w:sz="0" w:space="0" w:color="auto"/>
      </w:divBdr>
      <w:divsChild>
        <w:div w:id="2029137794">
          <w:marLeft w:val="0"/>
          <w:marRight w:val="0"/>
          <w:marTop w:val="0"/>
          <w:marBottom w:val="0"/>
          <w:divBdr>
            <w:top w:val="none" w:sz="0" w:space="0" w:color="auto"/>
            <w:left w:val="none" w:sz="0" w:space="0" w:color="auto"/>
            <w:bottom w:val="none" w:sz="0" w:space="0" w:color="auto"/>
            <w:right w:val="none" w:sz="0" w:space="0" w:color="auto"/>
          </w:divBdr>
        </w:div>
      </w:divsChild>
    </w:div>
    <w:div w:id="803696342">
      <w:bodyDiv w:val="1"/>
      <w:marLeft w:val="0"/>
      <w:marRight w:val="0"/>
      <w:marTop w:val="0"/>
      <w:marBottom w:val="0"/>
      <w:divBdr>
        <w:top w:val="none" w:sz="0" w:space="0" w:color="auto"/>
        <w:left w:val="none" w:sz="0" w:space="0" w:color="auto"/>
        <w:bottom w:val="none" w:sz="0" w:space="0" w:color="auto"/>
        <w:right w:val="none" w:sz="0" w:space="0" w:color="auto"/>
      </w:divBdr>
    </w:div>
    <w:div w:id="838738688">
      <w:bodyDiv w:val="1"/>
      <w:marLeft w:val="0"/>
      <w:marRight w:val="0"/>
      <w:marTop w:val="0"/>
      <w:marBottom w:val="0"/>
      <w:divBdr>
        <w:top w:val="none" w:sz="0" w:space="0" w:color="auto"/>
        <w:left w:val="none" w:sz="0" w:space="0" w:color="auto"/>
        <w:bottom w:val="none" w:sz="0" w:space="0" w:color="auto"/>
        <w:right w:val="none" w:sz="0" w:space="0" w:color="auto"/>
      </w:divBdr>
    </w:div>
    <w:div w:id="840508713">
      <w:bodyDiv w:val="1"/>
      <w:marLeft w:val="0"/>
      <w:marRight w:val="0"/>
      <w:marTop w:val="0"/>
      <w:marBottom w:val="0"/>
      <w:divBdr>
        <w:top w:val="none" w:sz="0" w:space="0" w:color="auto"/>
        <w:left w:val="none" w:sz="0" w:space="0" w:color="auto"/>
        <w:bottom w:val="none" w:sz="0" w:space="0" w:color="auto"/>
        <w:right w:val="none" w:sz="0" w:space="0" w:color="auto"/>
      </w:divBdr>
    </w:div>
    <w:div w:id="902721886">
      <w:bodyDiv w:val="1"/>
      <w:marLeft w:val="0"/>
      <w:marRight w:val="0"/>
      <w:marTop w:val="0"/>
      <w:marBottom w:val="0"/>
      <w:divBdr>
        <w:top w:val="none" w:sz="0" w:space="0" w:color="auto"/>
        <w:left w:val="none" w:sz="0" w:space="0" w:color="auto"/>
        <w:bottom w:val="none" w:sz="0" w:space="0" w:color="auto"/>
        <w:right w:val="none" w:sz="0" w:space="0" w:color="auto"/>
      </w:divBdr>
    </w:div>
    <w:div w:id="915163887">
      <w:bodyDiv w:val="1"/>
      <w:marLeft w:val="0"/>
      <w:marRight w:val="0"/>
      <w:marTop w:val="0"/>
      <w:marBottom w:val="0"/>
      <w:divBdr>
        <w:top w:val="none" w:sz="0" w:space="0" w:color="auto"/>
        <w:left w:val="none" w:sz="0" w:space="0" w:color="auto"/>
        <w:bottom w:val="none" w:sz="0" w:space="0" w:color="auto"/>
        <w:right w:val="none" w:sz="0" w:space="0" w:color="auto"/>
      </w:divBdr>
    </w:div>
    <w:div w:id="938223119">
      <w:bodyDiv w:val="1"/>
      <w:marLeft w:val="0"/>
      <w:marRight w:val="0"/>
      <w:marTop w:val="0"/>
      <w:marBottom w:val="0"/>
      <w:divBdr>
        <w:top w:val="none" w:sz="0" w:space="0" w:color="auto"/>
        <w:left w:val="none" w:sz="0" w:space="0" w:color="auto"/>
        <w:bottom w:val="none" w:sz="0" w:space="0" w:color="auto"/>
        <w:right w:val="none" w:sz="0" w:space="0" w:color="auto"/>
      </w:divBdr>
    </w:div>
    <w:div w:id="958218365">
      <w:bodyDiv w:val="1"/>
      <w:marLeft w:val="0"/>
      <w:marRight w:val="0"/>
      <w:marTop w:val="0"/>
      <w:marBottom w:val="0"/>
      <w:divBdr>
        <w:top w:val="none" w:sz="0" w:space="0" w:color="auto"/>
        <w:left w:val="none" w:sz="0" w:space="0" w:color="auto"/>
        <w:bottom w:val="none" w:sz="0" w:space="0" w:color="auto"/>
        <w:right w:val="none" w:sz="0" w:space="0" w:color="auto"/>
      </w:divBdr>
    </w:div>
    <w:div w:id="959188180">
      <w:bodyDiv w:val="1"/>
      <w:marLeft w:val="0"/>
      <w:marRight w:val="0"/>
      <w:marTop w:val="0"/>
      <w:marBottom w:val="0"/>
      <w:divBdr>
        <w:top w:val="none" w:sz="0" w:space="0" w:color="auto"/>
        <w:left w:val="none" w:sz="0" w:space="0" w:color="auto"/>
        <w:bottom w:val="none" w:sz="0" w:space="0" w:color="auto"/>
        <w:right w:val="none" w:sz="0" w:space="0" w:color="auto"/>
      </w:divBdr>
    </w:div>
    <w:div w:id="995842158">
      <w:bodyDiv w:val="1"/>
      <w:marLeft w:val="0"/>
      <w:marRight w:val="0"/>
      <w:marTop w:val="0"/>
      <w:marBottom w:val="0"/>
      <w:divBdr>
        <w:top w:val="none" w:sz="0" w:space="0" w:color="auto"/>
        <w:left w:val="none" w:sz="0" w:space="0" w:color="auto"/>
        <w:bottom w:val="none" w:sz="0" w:space="0" w:color="auto"/>
        <w:right w:val="none" w:sz="0" w:space="0" w:color="auto"/>
      </w:divBdr>
    </w:div>
    <w:div w:id="1016233559">
      <w:bodyDiv w:val="1"/>
      <w:marLeft w:val="0"/>
      <w:marRight w:val="0"/>
      <w:marTop w:val="0"/>
      <w:marBottom w:val="0"/>
      <w:divBdr>
        <w:top w:val="none" w:sz="0" w:space="0" w:color="auto"/>
        <w:left w:val="none" w:sz="0" w:space="0" w:color="auto"/>
        <w:bottom w:val="none" w:sz="0" w:space="0" w:color="auto"/>
        <w:right w:val="none" w:sz="0" w:space="0" w:color="auto"/>
      </w:divBdr>
    </w:div>
    <w:div w:id="1025909516">
      <w:bodyDiv w:val="1"/>
      <w:marLeft w:val="0"/>
      <w:marRight w:val="0"/>
      <w:marTop w:val="0"/>
      <w:marBottom w:val="0"/>
      <w:divBdr>
        <w:top w:val="none" w:sz="0" w:space="0" w:color="auto"/>
        <w:left w:val="none" w:sz="0" w:space="0" w:color="auto"/>
        <w:bottom w:val="none" w:sz="0" w:space="0" w:color="auto"/>
        <w:right w:val="none" w:sz="0" w:space="0" w:color="auto"/>
      </w:divBdr>
    </w:div>
    <w:div w:id="1041629675">
      <w:bodyDiv w:val="1"/>
      <w:marLeft w:val="0"/>
      <w:marRight w:val="0"/>
      <w:marTop w:val="0"/>
      <w:marBottom w:val="0"/>
      <w:divBdr>
        <w:top w:val="none" w:sz="0" w:space="0" w:color="auto"/>
        <w:left w:val="none" w:sz="0" w:space="0" w:color="auto"/>
        <w:bottom w:val="none" w:sz="0" w:space="0" w:color="auto"/>
        <w:right w:val="none" w:sz="0" w:space="0" w:color="auto"/>
      </w:divBdr>
    </w:div>
    <w:div w:id="1085492630">
      <w:bodyDiv w:val="1"/>
      <w:marLeft w:val="0"/>
      <w:marRight w:val="0"/>
      <w:marTop w:val="0"/>
      <w:marBottom w:val="0"/>
      <w:divBdr>
        <w:top w:val="none" w:sz="0" w:space="0" w:color="auto"/>
        <w:left w:val="none" w:sz="0" w:space="0" w:color="auto"/>
        <w:bottom w:val="none" w:sz="0" w:space="0" w:color="auto"/>
        <w:right w:val="none" w:sz="0" w:space="0" w:color="auto"/>
      </w:divBdr>
    </w:div>
    <w:div w:id="1107114214">
      <w:bodyDiv w:val="1"/>
      <w:marLeft w:val="0"/>
      <w:marRight w:val="0"/>
      <w:marTop w:val="0"/>
      <w:marBottom w:val="0"/>
      <w:divBdr>
        <w:top w:val="none" w:sz="0" w:space="0" w:color="auto"/>
        <w:left w:val="none" w:sz="0" w:space="0" w:color="auto"/>
        <w:bottom w:val="none" w:sz="0" w:space="0" w:color="auto"/>
        <w:right w:val="none" w:sz="0" w:space="0" w:color="auto"/>
      </w:divBdr>
    </w:div>
    <w:div w:id="1108425163">
      <w:bodyDiv w:val="1"/>
      <w:marLeft w:val="0"/>
      <w:marRight w:val="0"/>
      <w:marTop w:val="0"/>
      <w:marBottom w:val="0"/>
      <w:divBdr>
        <w:top w:val="none" w:sz="0" w:space="0" w:color="auto"/>
        <w:left w:val="none" w:sz="0" w:space="0" w:color="auto"/>
        <w:bottom w:val="none" w:sz="0" w:space="0" w:color="auto"/>
        <w:right w:val="none" w:sz="0" w:space="0" w:color="auto"/>
      </w:divBdr>
    </w:div>
    <w:div w:id="1129127365">
      <w:bodyDiv w:val="1"/>
      <w:marLeft w:val="0"/>
      <w:marRight w:val="0"/>
      <w:marTop w:val="0"/>
      <w:marBottom w:val="0"/>
      <w:divBdr>
        <w:top w:val="none" w:sz="0" w:space="0" w:color="auto"/>
        <w:left w:val="none" w:sz="0" w:space="0" w:color="auto"/>
        <w:bottom w:val="none" w:sz="0" w:space="0" w:color="auto"/>
        <w:right w:val="none" w:sz="0" w:space="0" w:color="auto"/>
      </w:divBdr>
    </w:div>
    <w:div w:id="1138767257">
      <w:bodyDiv w:val="1"/>
      <w:marLeft w:val="0"/>
      <w:marRight w:val="0"/>
      <w:marTop w:val="0"/>
      <w:marBottom w:val="0"/>
      <w:divBdr>
        <w:top w:val="none" w:sz="0" w:space="0" w:color="auto"/>
        <w:left w:val="none" w:sz="0" w:space="0" w:color="auto"/>
        <w:bottom w:val="none" w:sz="0" w:space="0" w:color="auto"/>
        <w:right w:val="none" w:sz="0" w:space="0" w:color="auto"/>
      </w:divBdr>
    </w:div>
    <w:div w:id="1167791859">
      <w:bodyDiv w:val="1"/>
      <w:marLeft w:val="0"/>
      <w:marRight w:val="0"/>
      <w:marTop w:val="0"/>
      <w:marBottom w:val="0"/>
      <w:divBdr>
        <w:top w:val="none" w:sz="0" w:space="0" w:color="auto"/>
        <w:left w:val="none" w:sz="0" w:space="0" w:color="auto"/>
        <w:bottom w:val="none" w:sz="0" w:space="0" w:color="auto"/>
        <w:right w:val="none" w:sz="0" w:space="0" w:color="auto"/>
      </w:divBdr>
    </w:div>
    <w:div w:id="1168327524">
      <w:bodyDiv w:val="1"/>
      <w:marLeft w:val="0"/>
      <w:marRight w:val="0"/>
      <w:marTop w:val="0"/>
      <w:marBottom w:val="0"/>
      <w:divBdr>
        <w:top w:val="none" w:sz="0" w:space="0" w:color="auto"/>
        <w:left w:val="none" w:sz="0" w:space="0" w:color="auto"/>
        <w:bottom w:val="none" w:sz="0" w:space="0" w:color="auto"/>
        <w:right w:val="none" w:sz="0" w:space="0" w:color="auto"/>
      </w:divBdr>
    </w:div>
    <w:div w:id="1200625420">
      <w:bodyDiv w:val="1"/>
      <w:marLeft w:val="0"/>
      <w:marRight w:val="0"/>
      <w:marTop w:val="0"/>
      <w:marBottom w:val="0"/>
      <w:divBdr>
        <w:top w:val="none" w:sz="0" w:space="0" w:color="auto"/>
        <w:left w:val="none" w:sz="0" w:space="0" w:color="auto"/>
        <w:bottom w:val="none" w:sz="0" w:space="0" w:color="auto"/>
        <w:right w:val="none" w:sz="0" w:space="0" w:color="auto"/>
      </w:divBdr>
    </w:div>
    <w:div w:id="1233851941">
      <w:bodyDiv w:val="1"/>
      <w:marLeft w:val="0"/>
      <w:marRight w:val="0"/>
      <w:marTop w:val="0"/>
      <w:marBottom w:val="0"/>
      <w:divBdr>
        <w:top w:val="none" w:sz="0" w:space="0" w:color="auto"/>
        <w:left w:val="none" w:sz="0" w:space="0" w:color="auto"/>
        <w:bottom w:val="none" w:sz="0" w:space="0" w:color="auto"/>
        <w:right w:val="none" w:sz="0" w:space="0" w:color="auto"/>
      </w:divBdr>
    </w:div>
    <w:div w:id="1248150493">
      <w:bodyDiv w:val="1"/>
      <w:marLeft w:val="0"/>
      <w:marRight w:val="0"/>
      <w:marTop w:val="0"/>
      <w:marBottom w:val="0"/>
      <w:divBdr>
        <w:top w:val="none" w:sz="0" w:space="0" w:color="auto"/>
        <w:left w:val="none" w:sz="0" w:space="0" w:color="auto"/>
        <w:bottom w:val="none" w:sz="0" w:space="0" w:color="auto"/>
        <w:right w:val="none" w:sz="0" w:space="0" w:color="auto"/>
      </w:divBdr>
    </w:div>
    <w:div w:id="1251043252">
      <w:bodyDiv w:val="1"/>
      <w:marLeft w:val="0"/>
      <w:marRight w:val="0"/>
      <w:marTop w:val="0"/>
      <w:marBottom w:val="0"/>
      <w:divBdr>
        <w:top w:val="none" w:sz="0" w:space="0" w:color="auto"/>
        <w:left w:val="none" w:sz="0" w:space="0" w:color="auto"/>
        <w:bottom w:val="none" w:sz="0" w:space="0" w:color="auto"/>
        <w:right w:val="none" w:sz="0" w:space="0" w:color="auto"/>
      </w:divBdr>
    </w:div>
    <w:div w:id="1254626824">
      <w:bodyDiv w:val="1"/>
      <w:marLeft w:val="0"/>
      <w:marRight w:val="0"/>
      <w:marTop w:val="0"/>
      <w:marBottom w:val="0"/>
      <w:divBdr>
        <w:top w:val="none" w:sz="0" w:space="0" w:color="auto"/>
        <w:left w:val="none" w:sz="0" w:space="0" w:color="auto"/>
        <w:bottom w:val="none" w:sz="0" w:space="0" w:color="auto"/>
        <w:right w:val="none" w:sz="0" w:space="0" w:color="auto"/>
      </w:divBdr>
    </w:div>
    <w:div w:id="1256283828">
      <w:bodyDiv w:val="1"/>
      <w:marLeft w:val="0"/>
      <w:marRight w:val="0"/>
      <w:marTop w:val="0"/>
      <w:marBottom w:val="0"/>
      <w:divBdr>
        <w:top w:val="none" w:sz="0" w:space="0" w:color="auto"/>
        <w:left w:val="none" w:sz="0" w:space="0" w:color="auto"/>
        <w:bottom w:val="none" w:sz="0" w:space="0" w:color="auto"/>
        <w:right w:val="none" w:sz="0" w:space="0" w:color="auto"/>
      </w:divBdr>
    </w:div>
    <w:div w:id="1264260151">
      <w:bodyDiv w:val="1"/>
      <w:marLeft w:val="0"/>
      <w:marRight w:val="0"/>
      <w:marTop w:val="0"/>
      <w:marBottom w:val="0"/>
      <w:divBdr>
        <w:top w:val="none" w:sz="0" w:space="0" w:color="auto"/>
        <w:left w:val="none" w:sz="0" w:space="0" w:color="auto"/>
        <w:bottom w:val="none" w:sz="0" w:space="0" w:color="auto"/>
        <w:right w:val="none" w:sz="0" w:space="0" w:color="auto"/>
      </w:divBdr>
    </w:div>
    <w:div w:id="1277177591">
      <w:bodyDiv w:val="1"/>
      <w:marLeft w:val="0"/>
      <w:marRight w:val="0"/>
      <w:marTop w:val="0"/>
      <w:marBottom w:val="0"/>
      <w:divBdr>
        <w:top w:val="none" w:sz="0" w:space="0" w:color="auto"/>
        <w:left w:val="none" w:sz="0" w:space="0" w:color="auto"/>
        <w:bottom w:val="none" w:sz="0" w:space="0" w:color="auto"/>
        <w:right w:val="none" w:sz="0" w:space="0" w:color="auto"/>
      </w:divBdr>
    </w:div>
    <w:div w:id="1289895704">
      <w:bodyDiv w:val="1"/>
      <w:marLeft w:val="0"/>
      <w:marRight w:val="0"/>
      <w:marTop w:val="0"/>
      <w:marBottom w:val="0"/>
      <w:divBdr>
        <w:top w:val="none" w:sz="0" w:space="0" w:color="auto"/>
        <w:left w:val="none" w:sz="0" w:space="0" w:color="auto"/>
        <w:bottom w:val="none" w:sz="0" w:space="0" w:color="auto"/>
        <w:right w:val="none" w:sz="0" w:space="0" w:color="auto"/>
      </w:divBdr>
    </w:div>
    <w:div w:id="1302685018">
      <w:bodyDiv w:val="1"/>
      <w:marLeft w:val="0"/>
      <w:marRight w:val="0"/>
      <w:marTop w:val="0"/>
      <w:marBottom w:val="0"/>
      <w:divBdr>
        <w:top w:val="none" w:sz="0" w:space="0" w:color="auto"/>
        <w:left w:val="none" w:sz="0" w:space="0" w:color="auto"/>
        <w:bottom w:val="none" w:sz="0" w:space="0" w:color="auto"/>
        <w:right w:val="none" w:sz="0" w:space="0" w:color="auto"/>
      </w:divBdr>
      <w:divsChild>
        <w:div w:id="1604143938">
          <w:marLeft w:val="0"/>
          <w:marRight w:val="0"/>
          <w:marTop w:val="0"/>
          <w:marBottom w:val="0"/>
          <w:divBdr>
            <w:top w:val="none" w:sz="0" w:space="0" w:color="auto"/>
            <w:left w:val="none" w:sz="0" w:space="0" w:color="auto"/>
            <w:bottom w:val="none" w:sz="0" w:space="0" w:color="auto"/>
            <w:right w:val="none" w:sz="0" w:space="0" w:color="auto"/>
          </w:divBdr>
        </w:div>
      </w:divsChild>
    </w:div>
    <w:div w:id="1302732909">
      <w:bodyDiv w:val="1"/>
      <w:marLeft w:val="0"/>
      <w:marRight w:val="0"/>
      <w:marTop w:val="0"/>
      <w:marBottom w:val="0"/>
      <w:divBdr>
        <w:top w:val="none" w:sz="0" w:space="0" w:color="auto"/>
        <w:left w:val="none" w:sz="0" w:space="0" w:color="auto"/>
        <w:bottom w:val="none" w:sz="0" w:space="0" w:color="auto"/>
        <w:right w:val="none" w:sz="0" w:space="0" w:color="auto"/>
      </w:divBdr>
    </w:div>
    <w:div w:id="1355228445">
      <w:bodyDiv w:val="1"/>
      <w:marLeft w:val="0"/>
      <w:marRight w:val="0"/>
      <w:marTop w:val="0"/>
      <w:marBottom w:val="0"/>
      <w:divBdr>
        <w:top w:val="none" w:sz="0" w:space="0" w:color="auto"/>
        <w:left w:val="none" w:sz="0" w:space="0" w:color="auto"/>
        <w:bottom w:val="none" w:sz="0" w:space="0" w:color="auto"/>
        <w:right w:val="none" w:sz="0" w:space="0" w:color="auto"/>
      </w:divBdr>
    </w:div>
    <w:div w:id="1379626907">
      <w:bodyDiv w:val="1"/>
      <w:marLeft w:val="0"/>
      <w:marRight w:val="0"/>
      <w:marTop w:val="0"/>
      <w:marBottom w:val="0"/>
      <w:divBdr>
        <w:top w:val="none" w:sz="0" w:space="0" w:color="auto"/>
        <w:left w:val="none" w:sz="0" w:space="0" w:color="auto"/>
        <w:bottom w:val="none" w:sz="0" w:space="0" w:color="auto"/>
        <w:right w:val="none" w:sz="0" w:space="0" w:color="auto"/>
      </w:divBdr>
    </w:div>
    <w:div w:id="1383989686">
      <w:bodyDiv w:val="1"/>
      <w:marLeft w:val="0"/>
      <w:marRight w:val="0"/>
      <w:marTop w:val="0"/>
      <w:marBottom w:val="0"/>
      <w:divBdr>
        <w:top w:val="none" w:sz="0" w:space="0" w:color="auto"/>
        <w:left w:val="none" w:sz="0" w:space="0" w:color="auto"/>
        <w:bottom w:val="none" w:sz="0" w:space="0" w:color="auto"/>
        <w:right w:val="none" w:sz="0" w:space="0" w:color="auto"/>
      </w:divBdr>
    </w:div>
    <w:div w:id="1450667250">
      <w:bodyDiv w:val="1"/>
      <w:marLeft w:val="0"/>
      <w:marRight w:val="0"/>
      <w:marTop w:val="0"/>
      <w:marBottom w:val="0"/>
      <w:divBdr>
        <w:top w:val="none" w:sz="0" w:space="0" w:color="auto"/>
        <w:left w:val="none" w:sz="0" w:space="0" w:color="auto"/>
        <w:bottom w:val="none" w:sz="0" w:space="0" w:color="auto"/>
        <w:right w:val="none" w:sz="0" w:space="0" w:color="auto"/>
      </w:divBdr>
    </w:div>
    <w:div w:id="1451974549">
      <w:bodyDiv w:val="1"/>
      <w:marLeft w:val="0"/>
      <w:marRight w:val="0"/>
      <w:marTop w:val="0"/>
      <w:marBottom w:val="0"/>
      <w:divBdr>
        <w:top w:val="none" w:sz="0" w:space="0" w:color="auto"/>
        <w:left w:val="none" w:sz="0" w:space="0" w:color="auto"/>
        <w:bottom w:val="none" w:sz="0" w:space="0" w:color="auto"/>
        <w:right w:val="none" w:sz="0" w:space="0" w:color="auto"/>
      </w:divBdr>
    </w:div>
    <w:div w:id="1456220938">
      <w:bodyDiv w:val="1"/>
      <w:marLeft w:val="0"/>
      <w:marRight w:val="0"/>
      <w:marTop w:val="0"/>
      <w:marBottom w:val="0"/>
      <w:divBdr>
        <w:top w:val="none" w:sz="0" w:space="0" w:color="auto"/>
        <w:left w:val="none" w:sz="0" w:space="0" w:color="auto"/>
        <w:bottom w:val="none" w:sz="0" w:space="0" w:color="auto"/>
        <w:right w:val="none" w:sz="0" w:space="0" w:color="auto"/>
      </w:divBdr>
    </w:div>
    <w:div w:id="1462072287">
      <w:bodyDiv w:val="1"/>
      <w:marLeft w:val="0"/>
      <w:marRight w:val="0"/>
      <w:marTop w:val="0"/>
      <w:marBottom w:val="0"/>
      <w:divBdr>
        <w:top w:val="none" w:sz="0" w:space="0" w:color="auto"/>
        <w:left w:val="none" w:sz="0" w:space="0" w:color="auto"/>
        <w:bottom w:val="none" w:sz="0" w:space="0" w:color="auto"/>
        <w:right w:val="none" w:sz="0" w:space="0" w:color="auto"/>
      </w:divBdr>
      <w:divsChild>
        <w:div w:id="589894459">
          <w:marLeft w:val="0"/>
          <w:marRight w:val="0"/>
          <w:marTop w:val="0"/>
          <w:marBottom w:val="0"/>
          <w:divBdr>
            <w:top w:val="none" w:sz="0" w:space="0" w:color="auto"/>
            <w:left w:val="none" w:sz="0" w:space="0" w:color="auto"/>
            <w:bottom w:val="none" w:sz="0" w:space="0" w:color="auto"/>
            <w:right w:val="none" w:sz="0" w:space="0" w:color="auto"/>
          </w:divBdr>
        </w:div>
      </w:divsChild>
    </w:div>
    <w:div w:id="1469087312">
      <w:bodyDiv w:val="1"/>
      <w:marLeft w:val="0"/>
      <w:marRight w:val="0"/>
      <w:marTop w:val="0"/>
      <w:marBottom w:val="0"/>
      <w:divBdr>
        <w:top w:val="none" w:sz="0" w:space="0" w:color="auto"/>
        <w:left w:val="none" w:sz="0" w:space="0" w:color="auto"/>
        <w:bottom w:val="none" w:sz="0" w:space="0" w:color="auto"/>
        <w:right w:val="none" w:sz="0" w:space="0" w:color="auto"/>
      </w:divBdr>
    </w:div>
    <w:div w:id="1504008254">
      <w:bodyDiv w:val="1"/>
      <w:marLeft w:val="0"/>
      <w:marRight w:val="0"/>
      <w:marTop w:val="0"/>
      <w:marBottom w:val="0"/>
      <w:divBdr>
        <w:top w:val="none" w:sz="0" w:space="0" w:color="auto"/>
        <w:left w:val="none" w:sz="0" w:space="0" w:color="auto"/>
        <w:bottom w:val="none" w:sz="0" w:space="0" w:color="auto"/>
        <w:right w:val="none" w:sz="0" w:space="0" w:color="auto"/>
      </w:divBdr>
    </w:div>
    <w:div w:id="1548757109">
      <w:bodyDiv w:val="1"/>
      <w:marLeft w:val="0"/>
      <w:marRight w:val="0"/>
      <w:marTop w:val="0"/>
      <w:marBottom w:val="0"/>
      <w:divBdr>
        <w:top w:val="none" w:sz="0" w:space="0" w:color="auto"/>
        <w:left w:val="none" w:sz="0" w:space="0" w:color="auto"/>
        <w:bottom w:val="none" w:sz="0" w:space="0" w:color="auto"/>
        <w:right w:val="none" w:sz="0" w:space="0" w:color="auto"/>
      </w:divBdr>
    </w:div>
    <w:div w:id="1549340640">
      <w:bodyDiv w:val="1"/>
      <w:marLeft w:val="0"/>
      <w:marRight w:val="0"/>
      <w:marTop w:val="0"/>
      <w:marBottom w:val="0"/>
      <w:divBdr>
        <w:top w:val="none" w:sz="0" w:space="0" w:color="auto"/>
        <w:left w:val="none" w:sz="0" w:space="0" w:color="auto"/>
        <w:bottom w:val="none" w:sz="0" w:space="0" w:color="auto"/>
        <w:right w:val="none" w:sz="0" w:space="0" w:color="auto"/>
      </w:divBdr>
    </w:div>
    <w:div w:id="1602642824">
      <w:bodyDiv w:val="1"/>
      <w:marLeft w:val="0"/>
      <w:marRight w:val="0"/>
      <w:marTop w:val="0"/>
      <w:marBottom w:val="0"/>
      <w:divBdr>
        <w:top w:val="none" w:sz="0" w:space="0" w:color="auto"/>
        <w:left w:val="none" w:sz="0" w:space="0" w:color="auto"/>
        <w:bottom w:val="none" w:sz="0" w:space="0" w:color="auto"/>
        <w:right w:val="none" w:sz="0" w:space="0" w:color="auto"/>
      </w:divBdr>
    </w:div>
    <w:div w:id="1619530156">
      <w:bodyDiv w:val="1"/>
      <w:marLeft w:val="0"/>
      <w:marRight w:val="0"/>
      <w:marTop w:val="0"/>
      <w:marBottom w:val="0"/>
      <w:divBdr>
        <w:top w:val="none" w:sz="0" w:space="0" w:color="auto"/>
        <w:left w:val="none" w:sz="0" w:space="0" w:color="auto"/>
        <w:bottom w:val="none" w:sz="0" w:space="0" w:color="auto"/>
        <w:right w:val="none" w:sz="0" w:space="0" w:color="auto"/>
      </w:divBdr>
    </w:div>
    <w:div w:id="1684933065">
      <w:bodyDiv w:val="1"/>
      <w:marLeft w:val="0"/>
      <w:marRight w:val="0"/>
      <w:marTop w:val="0"/>
      <w:marBottom w:val="0"/>
      <w:divBdr>
        <w:top w:val="none" w:sz="0" w:space="0" w:color="auto"/>
        <w:left w:val="none" w:sz="0" w:space="0" w:color="auto"/>
        <w:bottom w:val="none" w:sz="0" w:space="0" w:color="auto"/>
        <w:right w:val="none" w:sz="0" w:space="0" w:color="auto"/>
      </w:divBdr>
      <w:divsChild>
        <w:div w:id="573247849">
          <w:marLeft w:val="0"/>
          <w:marRight w:val="0"/>
          <w:marTop w:val="0"/>
          <w:marBottom w:val="0"/>
          <w:divBdr>
            <w:top w:val="none" w:sz="0" w:space="0" w:color="auto"/>
            <w:left w:val="none" w:sz="0" w:space="0" w:color="auto"/>
            <w:bottom w:val="none" w:sz="0" w:space="0" w:color="auto"/>
            <w:right w:val="none" w:sz="0" w:space="0" w:color="auto"/>
          </w:divBdr>
        </w:div>
      </w:divsChild>
    </w:div>
    <w:div w:id="1688631113">
      <w:bodyDiv w:val="1"/>
      <w:marLeft w:val="0"/>
      <w:marRight w:val="0"/>
      <w:marTop w:val="0"/>
      <w:marBottom w:val="0"/>
      <w:divBdr>
        <w:top w:val="none" w:sz="0" w:space="0" w:color="auto"/>
        <w:left w:val="none" w:sz="0" w:space="0" w:color="auto"/>
        <w:bottom w:val="none" w:sz="0" w:space="0" w:color="auto"/>
        <w:right w:val="none" w:sz="0" w:space="0" w:color="auto"/>
      </w:divBdr>
    </w:div>
    <w:div w:id="1708215981">
      <w:bodyDiv w:val="1"/>
      <w:marLeft w:val="0"/>
      <w:marRight w:val="0"/>
      <w:marTop w:val="0"/>
      <w:marBottom w:val="0"/>
      <w:divBdr>
        <w:top w:val="none" w:sz="0" w:space="0" w:color="auto"/>
        <w:left w:val="none" w:sz="0" w:space="0" w:color="auto"/>
        <w:bottom w:val="none" w:sz="0" w:space="0" w:color="auto"/>
        <w:right w:val="none" w:sz="0" w:space="0" w:color="auto"/>
      </w:divBdr>
    </w:div>
    <w:div w:id="1744915081">
      <w:bodyDiv w:val="1"/>
      <w:marLeft w:val="0"/>
      <w:marRight w:val="0"/>
      <w:marTop w:val="0"/>
      <w:marBottom w:val="0"/>
      <w:divBdr>
        <w:top w:val="none" w:sz="0" w:space="0" w:color="auto"/>
        <w:left w:val="none" w:sz="0" w:space="0" w:color="auto"/>
        <w:bottom w:val="none" w:sz="0" w:space="0" w:color="auto"/>
        <w:right w:val="none" w:sz="0" w:space="0" w:color="auto"/>
      </w:divBdr>
    </w:div>
    <w:div w:id="1753315004">
      <w:bodyDiv w:val="1"/>
      <w:marLeft w:val="0"/>
      <w:marRight w:val="0"/>
      <w:marTop w:val="0"/>
      <w:marBottom w:val="0"/>
      <w:divBdr>
        <w:top w:val="none" w:sz="0" w:space="0" w:color="auto"/>
        <w:left w:val="none" w:sz="0" w:space="0" w:color="auto"/>
        <w:bottom w:val="none" w:sz="0" w:space="0" w:color="auto"/>
        <w:right w:val="none" w:sz="0" w:space="0" w:color="auto"/>
      </w:divBdr>
      <w:divsChild>
        <w:div w:id="510485340">
          <w:marLeft w:val="0"/>
          <w:marRight w:val="0"/>
          <w:marTop w:val="0"/>
          <w:marBottom w:val="0"/>
          <w:divBdr>
            <w:top w:val="none" w:sz="0" w:space="0" w:color="auto"/>
            <w:left w:val="none" w:sz="0" w:space="0" w:color="auto"/>
            <w:bottom w:val="none" w:sz="0" w:space="0" w:color="auto"/>
            <w:right w:val="none" w:sz="0" w:space="0" w:color="auto"/>
          </w:divBdr>
        </w:div>
      </w:divsChild>
    </w:div>
    <w:div w:id="1782334737">
      <w:bodyDiv w:val="1"/>
      <w:marLeft w:val="0"/>
      <w:marRight w:val="0"/>
      <w:marTop w:val="0"/>
      <w:marBottom w:val="0"/>
      <w:divBdr>
        <w:top w:val="none" w:sz="0" w:space="0" w:color="auto"/>
        <w:left w:val="none" w:sz="0" w:space="0" w:color="auto"/>
        <w:bottom w:val="none" w:sz="0" w:space="0" w:color="auto"/>
        <w:right w:val="none" w:sz="0" w:space="0" w:color="auto"/>
      </w:divBdr>
    </w:div>
    <w:div w:id="1786344423">
      <w:bodyDiv w:val="1"/>
      <w:marLeft w:val="0"/>
      <w:marRight w:val="0"/>
      <w:marTop w:val="0"/>
      <w:marBottom w:val="0"/>
      <w:divBdr>
        <w:top w:val="none" w:sz="0" w:space="0" w:color="auto"/>
        <w:left w:val="none" w:sz="0" w:space="0" w:color="auto"/>
        <w:bottom w:val="none" w:sz="0" w:space="0" w:color="auto"/>
        <w:right w:val="none" w:sz="0" w:space="0" w:color="auto"/>
      </w:divBdr>
    </w:div>
    <w:div w:id="1791316892">
      <w:bodyDiv w:val="1"/>
      <w:marLeft w:val="0"/>
      <w:marRight w:val="0"/>
      <w:marTop w:val="0"/>
      <w:marBottom w:val="0"/>
      <w:divBdr>
        <w:top w:val="none" w:sz="0" w:space="0" w:color="auto"/>
        <w:left w:val="none" w:sz="0" w:space="0" w:color="auto"/>
        <w:bottom w:val="none" w:sz="0" w:space="0" w:color="auto"/>
        <w:right w:val="none" w:sz="0" w:space="0" w:color="auto"/>
      </w:divBdr>
    </w:div>
    <w:div w:id="1859806441">
      <w:bodyDiv w:val="1"/>
      <w:marLeft w:val="0"/>
      <w:marRight w:val="0"/>
      <w:marTop w:val="0"/>
      <w:marBottom w:val="0"/>
      <w:divBdr>
        <w:top w:val="none" w:sz="0" w:space="0" w:color="auto"/>
        <w:left w:val="none" w:sz="0" w:space="0" w:color="auto"/>
        <w:bottom w:val="none" w:sz="0" w:space="0" w:color="auto"/>
        <w:right w:val="none" w:sz="0" w:space="0" w:color="auto"/>
      </w:divBdr>
    </w:div>
    <w:div w:id="1860270100">
      <w:bodyDiv w:val="1"/>
      <w:marLeft w:val="0"/>
      <w:marRight w:val="0"/>
      <w:marTop w:val="0"/>
      <w:marBottom w:val="0"/>
      <w:divBdr>
        <w:top w:val="none" w:sz="0" w:space="0" w:color="auto"/>
        <w:left w:val="none" w:sz="0" w:space="0" w:color="auto"/>
        <w:bottom w:val="none" w:sz="0" w:space="0" w:color="auto"/>
        <w:right w:val="none" w:sz="0" w:space="0" w:color="auto"/>
      </w:divBdr>
    </w:div>
    <w:div w:id="1872254793">
      <w:bodyDiv w:val="1"/>
      <w:marLeft w:val="0"/>
      <w:marRight w:val="0"/>
      <w:marTop w:val="0"/>
      <w:marBottom w:val="0"/>
      <w:divBdr>
        <w:top w:val="none" w:sz="0" w:space="0" w:color="auto"/>
        <w:left w:val="none" w:sz="0" w:space="0" w:color="auto"/>
        <w:bottom w:val="none" w:sz="0" w:space="0" w:color="auto"/>
        <w:right w:val="none" w:sz="0" w:space="0" w:color="auto"/>
      </w:divBdr>
    </w:div>
    <w:div w:id="1896237317">
      <w:bodyDiv w:val="1"/>
      <w:marLeft w:val="0"/>
      <w:marRight w:val="0"/>
      <w:marTop w:val="0"/>
      <w:marBottom w:val="0"/>
      <w:divBdr>
        <w:top w:val="none" w:sz="0" w:space="0" w:color="auto"/>
        <w:left w:val="none" w:sz="0" w:space="0" w:color="auto"/>
        <w:bottom w:val="none" w:sz="0" w:space="0" w:color="auto"/>
        <w:right w:val="none" w:sz="0" w:space="0" w:color="auto"/>
      </w:divBdr>
    </w:div>
    <w:div w:id="1969507809">
      <w:bodyDiv w:val="1"/>
      <w:marLeft w:val="0"/>
      <w:marRight w:val="0"/>
      <w:marTop w:val="0"/>
      <w:marBottom w:val="0"/>
      <w:divBdr>
        <w:top w:val="none" w:sz="0" w:space="0" w:color="auto"/>
        <w:left w:val="none" w:sz="0" w:space="0" w:color="auto"/>
        <w:bottom w:val="none" w:sz="0" w:space="0" w:color="auto"/>
        <w:right w:val="none" w:sz="0" w:space="0" w:color="auto"/>
      </w:divBdr>
    </w:div>
    <w:div w:id="1991325610">
      <w:bodyDiv w:val="1"/>
      <w:marLeft w:val="0"/>
      <w:marRight w:val="0"/>
      <w:marTop w:val="0"/>
      <w:marBottom w:val="0"/>
      <w:divBdr>
        <w:top w:val="none" w:sz="0" w:space="0" w:color="auto"/>
        <w:left w:val="none" w:sz="0" w:space="0" w:color="auto"/>
        <w:bottom w:val="none" w:sz="0" w:space="0" w:color="auto"/>
        <w:right w:val="none" w:sz="0" w:space="0" w:color="auto"/>
      </w:divBdr>
    </w:div>
    <w:div w:id="1996909921">
      <w:bodyDiv w:val="1"/>
      <w:marLeft w:val="0"/>
      <w:marRight w:val="0"/>
      <w:marTop w:val="0"/>
      <w:marBottom w:val="0"/>
      <w:divBdr>
        <w:top w:val="none" w:sz="0" w:space="0" w:color="auto"/>
        <w:left w:val="none" w:sz="0" w:space="0" w:color="auto"/>
        <w:bottom w:val="none" w:sz="0" w:space="0" w:color="auto"/>
        <w:right w:val="none" w:sz="0" w:space="0" w:color="auto"/>
      </w:divBdr>
      <w:divsChild>
        <w:div w:id="77290629">
          <w:marLeft w:val="0"/>
          <w:marRight w:val="0"/>
          <w:marTop w:val="0"/>
          <w:marBottom w:val="0"/>
          <w:divBdr>
            <w:top w:val="none" w:sz="0" w:space="0" w:color="auto"/>
            <w:left w:val="none" w:sz="0" w:space="0" w:color="auto"/>
            <w:bottom w:val="none" w:sz="0" w:space="0" w:color="auto"/>
            <w:right w:val="none" w:sz="0" w:space="0" w:color="auto"/>
          </w:divBdr>
        </w:div>
      </w:divsChild>
    </w:div>
    <w:div w:id="2003124199">
      <w:bodyDiv w:val="1"/>
      <w:marLeft w:val="0"/>
      <w:marRight w:val="0"/>
      <w:marTop w:val="0"/>
      <w:marBottom w:val="0"/>
      <w:divBdr>
        <w:top w:val="none" w:sz="0" w:space="0" w:color="auto"/>
        <w:left w:val="none" w:sz="0" w:space="0" w:color="auto"/>
        <w:bottom w:val="none" w:sz="0" w:space="0" w:color="auto"/>
        <w:right w:val="none" w:sz="0" w:space="0" w:color="auto"/>
      </w:divBdr>
    </w:div>
    <w:div w:id="2011634996">
      <w:bodyDiv w:val="1"/>
      <w:marLeft w:val="0"/>
      <w:marRight w:val="0"/>
      <w:marTop w:val="0"/>
      <w:marBottom w:val="0"/>
      <w:divBdr>
        <w:top w:val="none" w:sz="0" w:space="0" w:color="auto"/>
        <w:left w:val="none" w:sz="0" w:space="0" w:color="auto"/>
        <w:bottom w:val="none" w:sz="0" w:space="0" w:color="auto"/>
        <w:right w:val="none" w:sz="0" w:space="0" w:color="auto"/>
      </w:divBdr>
    </w:div>
    <w:div w:id="2027321023">
      <w:bodyDiv w:val="1"/>
      <w:marLeft w:val="0"/>
      <w:marRight w:val="0"/>
      <w:marTop w:val="0"/>
      <w:marBottom w:val="0"/>
      <w:divBdr>
        <w:top w:val="none" w:sz="0" w:space="0" w:color="auto"/>
        <w:left w:val="none" w:sz="0" w:space="0" w:color="auto"/>
        <w:bottom w:val="none" w:sz="0" w:space="0" w:color="auto"/>
        <w:right w:val="none" w:sz="0" w:space="0" w:color="auto"/>
      </w:divBdr>
    </w:div>
    <w:div w:id="2038891401">
      <w:bodyDiv w:val="1"/>
      <w:marLeft w:val="0"/>
      <w:marRight w:val="0"/>
      <w:marTop w:val="0"/>
      <w:marBottom w:val="0"/>
      <w:divBdr>
        <w:top w:val="none" w:sz="0" w:space="0" w:color="auto"/>
        <w:left w:val="none" w:sz="0" w:space="0" w:color="auto"/>
        <w:bottom w:val="none" w:sz="0" w:space="0" w:color="auto"/>
        <w:right w:val="none" w:sz="0" w:space="0" w:color="auto"/>
      </w:divBdr>
    </w:div>
    <w:div w:id="2097630709">
      <w:bodyDiv w:val="1"/>
      <w:marLeft w:val="0"/>
      <w:marRight w:val="0"/>
      <w:marTop w:val="0"/>
      <w:marBottom w:val="0"/>
      <w:divBdr>
        <w:top w:val="none" w:sz="0" w:space="0" w:color="auto"/>
        <w:left w:val="none" w:sz="0" w:space="0" w:color="auto"/>
        <w:bottom w:val="none" w:sz="0" w:space="0" w:color="auto"/>
        <w:right w:val="none" w:sz="0" w:space="0" w:color="auto"/>
      </w:divBdr>
    </w:div>
    <w:div w:id="211524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chart" Target="charts/chart2.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file:///C:\Projekte_GitHub\ch.bfh.bti7321.w2016.schneedetektion\Dokumente\Detektion%20von%20liegendem%20Schnee%20mit%20Bildanalyse.docx"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s://github.com/uzapy/ch.bfh.bti7321.w2016.schneedetektion" TargetMode="External"/><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chart" Target="charts/chart3.xml"/><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chart" Target="charts/chart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_rels/settings.xml.rels><?xml version="1.0" encoding="UTF-8" standalone="yes"?>
<Relationships xmlns="http://schemas.openxmlformats.org/package/2006/relationships"><Relationship Id="rId1" Type="http://schemas.openxmlformats.org/officeDocument/2006/relationships/attachedTemplate" Target="file:///D:\BFH\Bachelorarbeit\de_Thesisvorlage_mit_Titelbild.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Projekte_GitHub\ch.bfh.bti7321.w2016.schneedetektion\Dokumente\Verh&#228;ltnis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Projekte_GitHub\ch.bfh.bti7321.w2016.schneedetektion\Dokumente\RGB%20Spectrum.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r>
              <a:rPr lang="de-CH" sz="1400"/>
              <a:t>Nebelwahrscheinlichkeit</a:t>
            </a:r>
            <a:r>
              <a:rPr lang="de-CH"/>
              <a:t> pro Uhrzeit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Sheet2!$AB$20:$AY$20</c:f>
              <c:numCache>
                <c:formatCode>0.00</c:formatCode>
                <c:ptCount val="16"/>
                <c:pt idx="0">
                  <c:v>0.84269662921348321</c:v>
                </c:pt>
                <c:pt idx="1">
                  <c:v>1.884159106769016</c:v>
                </c:pt>
                <c:pt idx="2">
                  <c:v>10.078069552874378</c:v>
                </c:pt>
                <c:pt idx="3">
                  <c:v>14.820042342978123</c:v>
                </c:pt>
                <c:pt idx="4">
                  <c:v>14.861995753715499</c:v>
                </c:pt>
                <c:pt idx="5">
                  <c:v>9.8501070663811578</c:v>
                </c:pt>
                <c:pt idx="6">
                  <c:v>6.9503546099290787</c:v>
                </c:pt>
                <c:pt idx="7">
                  <c:v>4.859154929577465</c:v>
                </c:pt>
                <c:pt idx="8">
                  <c:v>3.2693674484719262</c:v>
                </c:pt>
                <c:pt idx="9">
                  <c:v>3.5137034434293746</c:v>
                </c:pt>
                <c:pt idx="10">
                  <c:v>3.862359550561798</c:v>
                </c:pt>
                <c:pt idx="11">
                  <c:v>3.2190342897130857</c:v>
                </c:pt>
                <c:pt idx="12">
                  <c:v>3.0175438596491224</c:v>
                </c:pt>
                <c:pt idx="13">
                  <c:v>1.9271948608137046</c:v>
                </c:pt>
                <c:pt idx="14">
                  <c:v>1.2005649717514124</c:v>
                </c:pt>
                <c:pt idx="15">
                  <c:v>1.2613875262789067</c:v>
                </c:pt>
              </c:numCache>
            </c:numRef>
          </c:val>
          <c:smooth val="0"/>
          <c:extLst>
            <c:ext xmlns:c16="http://schemas.microsoft.com/office/drawing/2014/chart" uri="{C3380CC4-5D6E-409C-BE32-E72D297353CC}">
              <c16:uniqueId val="{00000002-B939-44D0-BD1C-8453BE3E5E2A}"/>
            </c:ext>
          </c:extLst>
        </c:ser>
        <c:ser>
          <c:idx val="6"/>
          <c:order val="6"/>
          <c:tx>
            <c:strRef>
              <c:f>Sheet2!$AA$23</c:f>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Sheet2!$AB$23:$AY$23</c:f>
              <c:numCache>
                <c:formatCode>0.00</c:formatCode>
                <c:ptCount val="16"/>
                <c:pt idx="0">
                  <c:v>8.8639200998751555</c:v>
                </c:pt>
                <c:pt idx="1">
                  <c:v>9.67741935483871</c:v>
                </c:pt>
                <c:pt idx="2">
                  <c:v>13.374233128834355</c:v>
                </c:pt>
                <c:pt idx="3">
                  <c:v>13.83108935128519</c:v>
                </c:pt>
                <c:pt idx="4">
                  <c:v>12.623762376237623</c:v>
                </c:pt>
                <c:pt idx="5">
                  <c:v>12.686567164179104</c:v>
                </c:pt>
                <c:pt idx="6">
                  <c:v>9.9378881987577632</c:v>
                </c:pt>
                <c:pt idx="7">
                  <c:v>3.8563127311146328</c:v>
                </c:pt>
                <c:pt idx="8">
                  <c:v>3.9090262970859988</c:v>
                </c:pt>
                <c:pt idx="9">
                  <c:v>7.8358208955223878</c:v>
                </c:pt>
                <c:pt idx="10">
                  <c:v>7.8720787207872078</c:v>
                </c:pt>
                <c:pt idx="11">
                  <c:v>7.8947368421052628</c:v>
                </c:pt>
                <c:pt idx="12">
                  <c:v>8.9663760896637612</c:v>
                </c:pt>
                <c:pt idx="13">
                  <c:v>8.9440993788819867</c:v>
                </c:pt>
                <c:pt idx="14">
                  <c:v>8.7912087912087902</c:v>
                </c:pt>
                <c:pt idx="15">
                  <c:v>8.9887640449438209</c:v>
                </c:pt>
              </c:numCache>
            </c:numRef>
          </c:val>
          <c:smooth val="0"/>
          <c:extLst>
            <c:ext xmlns:c16="http://schemas.microsoft.com/office/drawing/2014/chart" uri="{C3380CC4-5D6E-409C-BE32-E72D297353CC}">
              <c16:uniqueId val="{00000005-B939-44D0-BD1C-8453BE3E5E2A}"/>
            </c:ext>
          </c:extLst>
        </c:ser>
        <c:ser>
          <c:idx val="8"/>
          <c:order val="8"/>
          <c:tx>
            <c:strRef>
              <c:f>Sheet2!$AA$25</c:f>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Sheet2!$AB$25:$AY$25</c:f>
              <c:numCache>
                <c:formatCode>0.00</c:formatCode>
                <c:ptCount val="16"/>
                <c:pt idx="0">
                  <c:v>7.5495049504950495</c:v>
                </c:pt>
                <c:pt idx="1">
                  <c:v>14.426633785450061</c:v>
                </c:pt>
                <c:pt idx="2">
                  <c:v>21.948212083847103</c:v>
                </c:pt>
                <c:pt idx="3">
                  <c:v>22.676579925650557</c:v>
                </c:pt>
                <c:pt idx="4">
                  <c:v>18.788627935723117</c:v>
                </c:pt>
                <c:pt idx="5">
                  <c:v>13.48314606741573</c:v>
                </c:pt>
                <c:pt idx="6">
                  <c:v>8.8998763906056855</c:v>
                </c:pt>
                <c:pt idx="7">
                  <c:v>4.2060988433228177</c:v>
                </c:pt>
                <c:pt idx="8">
                  <c:v>3.8488952245188881</c:v>
                </c:pt>
                <c:pt idx="9">
                  <c:v>7.2303921568627452</c:v>
                </c:pt>
                <c:pt idx="10">
                  <c:v>7.9012345679012341</c:v>
                </c:pt>
                <c:pt idx="11">
                  <c:v>8.0301129234629869</c:v>
                </c:pt>
                <c:pt idx="12">
                  <c:v>8.2191780821917799</c:v>
                </c:pt>
                <c:pt idx="13">
                  <c:v>7.8455790784557911</c:v>
                </c:pt>
                <c:pt idx="14">
                  <c:v>7.2992700729927007</c:v>
                </c:pt>
                <c:pt idx="15">
                  <c:v>7.3657927590511862</c:v>
                </c:pt>
              </c:numCache>
            </c:numRef>
          </c:val>
          <c:smooth val="0"/>
          <c:extLst>
            <c:ext xmlns:c16="http://schemas.microsoft.com/office/drawing/2014/chart" uri="{C3380CC4-5D6E-409C-BE32-E72D297353CC}">
              <c16:uniqueId val="{00000007-B939-44D0-BD1C-8453BE3E5E2A}"/>
            </c:ext>
          </c:extLst>
        </c:ser>
        <c:ser>
          <c:idx val="10"/>
          <c:order val="10"/>
          <c:tx>
            <c:strRef>
              <c:f>Sheet2!$AA$27</c:f>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Sheet2!$AB$27:$AY$27</c:f>
              <c:numCache>
                <c:formatCode>0.00</c:formatCode>
                <c:ptCount val="16"/>
                <c:pt idx="0">
                  <c:v>13.06532663316583</c:v>
                </c:pt>
                <c:pt idx="1">
                  <c:v>24.442421483841603</c:v>
                </c:pt>
                <c:pt idx="2">
                  <c:v>37.414965986394556</c:v>
                </c:pt>
                <c:pt idx="3">
                  <c:v>41.754708314193842</c:v>
                </c:pt>
                <c:pt idx="4">
                  <c:v>39.186691312384475</c:v>
                </c:pt>
                <c:pt idx="5">
                  <c:v>29.465095194922938</c:v>
                </c:pt>
                <c:pt idx="6">
                  <c:v>19.709953856295318</c:v>
                </c:pt>
                <c:pt idx="7">
                  <c:v>16.506024096385541</c:v>
                </c:pt>
                <c:pt idx="8">
                  <c:v>17.9149416635303</c:v>
                </c:pt>
                <c:pt idx="9">
                  <c:v>12.511457378551787</c:v>
                </c:pt>
                <c:pt idx="10">
                  <c:v>12.94171638366223</c:v>
                </c:pt>
                <c:pt idx="11">
                  <c:v>14.305364511691884</c:v>
                </c:pt>
                <c:pt idx="12">
                  <c:v>13.137344970142397</c:v>
                </c:pt>
                <c:pt idx="13">
                  <c:v>13.01558203483043</c:v>
                </c:pt>
                <c:pt idx="14">
                  <c:v>12.231857599269739</c:v>
                </c:pt>
                <c:pt idx="15">
                  <c:v>11.972477064220184</c:v>
                </c:pt>
              </c:numCache>
            </c:numRef>
          </c:val>
          <c:smooth val="0"/>
          <c:extLst>
            <c:ext xmlns:c16="http://schemas.microsoft.com/office/drawing/2014/chart" uri="{C3380CC4-5D6E-409C-BE32-E72D297353CC}">
              <c16:uniqueId val="{00000009-B939-44D0-BD1C-8453BE3E5E2A}"/>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Sheet2!$AB$28:$AY$28</c:f>
              <c:numCache>
                <c:formatCode>0.00</c:formatCode>
                <c:ptCount val="16"/>
                <c:pt idx="0">
                  <c:v>4.5608927704997573</c:v>
                </c:pt>
                <c:pt idx="1">
                  <c:v>5.1467051467051466</c:v>
                </c:pt>
                <c:pt idx="2">
                  <c:v>7.9036144578313259</c:v>
                </c:pt>
                <c:pt idx="3">
                  <c:v>11.556829035339064</c:v>
                </c:pt>
                <c:pt idx="4">
                  <c:v>11.624513618677042</c:v>
                </c:pt>
                <c:pt idx="5">
                  <c:v>10.958230958230958</c:v>
                </c:pt>
                <c:pt idx="6">
                  <c:v>9.5739588319770217</c:v>
                </c:pt>
                <c:pt idx="7">
                  <c:v>6.3071895424836608</c:v>
                </c:pt>
                <c:pt idx="8">
                  <c:v>4.751131221719457</c:v>
                </c:pt>
                <c:pt idx="9">
                  <c:v>6.2085308056872037</c:v>
                </c:pt>
                <c:pt idx="10">
                  <c:v>5.9593023255813957</c:v>
                </c:pt>
                <c:pt idx="11">
                  <c:v>5.0559066601847347</c:v>
                </c:pt>
                <c:pt idx="12">
                  <c:v>5.9941520467836256</c:v>
                </c:pt>
                <c:pt idx="13">
                  <c:v>5.007221954742417</c:v>
                </c:pt>
                <c:pt idx="14">
                  <c:v>4.8081593006313748</c:v>
                </c:pt>
                <c:pt idx="15">
                  <c:v>4.9782503624939585</c:v>
                </c:pt>
              </c:numCache>
            </c:numRef>
          </c:val>
          <c:smooth val="0"/>
          <c:extLst>
            <c:ext xmlns:c16="http://schemas.microsoft.com/office/drawing/2014/chart" uri="{C3380CC4-5D6E-409C-BE32-E72D297353CC}">
              <c16:uniqueId val="{0000000A-B939-44D0-BD1C-8453BE3E5E2A}"/>
            </c:ext>
          </c:extLst>
        </c:ser>
        <c:ser>
          <c:idx val="12"/>
          <c:order val="12"/>
          <c:tx>
            <c:strRef>
              <c:f>Sheet2!$AA$29</c:f>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Sheet2!$AB$29:$AY$29</c:f>
              <c:numCache>
                <c:formatCode>0.00</c:formatCode>
                <c:ptCount val="16"/>
                <c:pt idx="0">
                  <c:v>19.885277246653921</c:v>
                </c:pt>
                <c:pt idx="1">
                  <c:v>25.404376784015223</c:v>
                </c:pt>
                <c:pt idx="2">
                  <c:v>35.847255369928398</c:v>
                </c:pt>
                <c:pt idx="3">
                  <c:v>44.673704414587334</c:v>
                </c:pt>
                <c:pt idx="4">
                  <c:v>40.334128878281625</c:v>
                </c:pt>
                <c:pt idx="5">
                  <c:v>36.196911196911195</c:v>
                </c:pt>
                <c:pt idx="6">
                  <c:v>27.078384798099762</c:v>
                </c:pt>
                <c:pt idx="7">
                  <c:v>23.723437995559784</c:v>
                </c:pt>
                <c:pt idx="8">
                  <c:v>25.962962962962962</c:v>
                </c:pt>
                <c:pt idx="9">
                  <c:v>26.277724204435874</c:v>
                </c:pt>
                <c:pt idx="10">
                  <c:v>31.67464114832536</c:v>
                </c:pt>
                <c:pt idx="11">
                  <c:v>31.934394597202125</c:v>
                </c:pt>
                <c:pt idx="12">
                  <c:v>30.071599045346062</c:v>
                </c:pt>
                <c:pt idx="13">
                  <c:v>25.91346153846154</c:v>
                </c:pt>
                <c:pt idx="14">
                  <c:v>22.874880611270296</c:v>
                </c:pt>
                <c:pt idx="15">
                  <c:v>21.445553970518308</c:v>
                </c:pt>
              </c:numCache>
            </c:numRef>
          </c:val>
          <c:smooth val="0"/>
          <c:extLst>
            <c:ext xmlns:c16="http://schemas.microsoft.com/office/drawing/2014/chart" uri="{C3380CC4-5D6E-409C-BE32-E72D297353CC}">
              <c16:uniqueId val="{0000000B-B939-44D0-BD1C-8453BE3E5E2A}"/>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B939-44D0-BD1C-8453BE3E5E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Sheet2!$AA$18</c15:sqref>
                        </c15:formulaRef>
                      </c:ext>
                    </c:extLst>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val>
                  <c:numRef>
                    <c:extLst xmlns:c15="http://schemas.microsoft.com/office/drawing/2012/chart">
                      <c:ext xmlns:c15="http://schemas.microsoft.com/office/drawing/2012/chart" uri="{02D57815-91ED-43cb-92C2-25804820EDAC}">
                        <c15:formulaRef>
                          <c15:sqref>Sheet2!$AB$18:$AY$18</c15:sqref>
                        </c15:formulaRef>
                      </c:ext>
                    </c:extLst>
                    <c:numCache>
                      <c:formatCode>0.00</c:formatCode>
                      <c:ptCount val="16"/>
                      <c:pt idx="0">
                        <c:v>0.83386786401539448</c:v>
                      </c:pt>
                      <c:pt idx="1">
                        <c:v>2.3240800516462237</c:v>
                      </c:pt>
                      <c:pt idx="2">
                        <c:v>7.1520618556701026</c:v>
                      </c:pt>
                      <c:pt idx="3">
                        <c:v>8.3333333333333321</c:v>
                      </c:pt>
                      <c:pt idx="4">
                        <c:v>7.5901328273244779</c:v>
                      </c:pt>
                      <c:pt idx="5">
                        <c:v>5.7217165149544869</c:v>
                      </c:pt>
                      <c:pt idx="6">
                        <c:v>5.0452781371280722</c:v>
                      </c:pt>
                      <c:pt idx="7">
                        <c:v>4.169014084507042</c:v>
                      </c:pt>
                      <c:pt idx="8">
                        <c:v>3.8743455497382198</c:v>
                      </c:pt>
                      <c:pt idx="9">
                        <c:v>5.6664520283322606</c:v>
                      </c:pt>
                      <c:pt idx="10">
                        <c:v>5.6274256144890042</c:v>
                      </c:pt>
                      <c:pt idx="11">
                        <c:v>5.7456423499031635</c:v>
                      </c:pt>
                      <c:pt idx="12">
                        <c:v>3.8486209108402827</c:v>
                      </c:pt>
                      <c:pt idx="13">
                        <c:v>1.9387116948092558</c:v>
                      </c:pt>
                      <c:pt idx="14">
                        <c:v>1.2297734627831713</c:v>
                      </c:pt>
                      <c:pt idx="15">
                        <c:v>0.77369439071566737</c:v>
                      </c:pt>
                    </c:numCache>
                  </c:numRef>
                </c:val>
                <c:smooth val="0"/>
                <c:extLst xmlns:c15="http://schemas.microsoft.com/office/drawing/2012/chart">
                  <c:ext xmlns:c16="http://schemas.microsoft.com/office/drawing/2014/chart" uri="{C3380CC4-5D6E-409C-BE32-E72D297353CC}">
                    <c16:uniqueId val="{00000000-B939-44D0-BD1C-8453BE3E5E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Sheet2!$AA$19</c15:sqref>
                        </c15:formulaRef>
                      </c:ext>
                    </c:extLst>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val>
                  <c:numRef>
                    <c:extLst xmlns:c15="http://schemas.microsoft.com/office/drawing/2012/chart">
                      <c:ext xmlns:c15="http://schemas.microsoft.com/office/drawing/2012/chart" uri="{02D57815-91ED-43cb-92C2-25804820EDAC}">
                        <c15:formulaRef>
                          <c15:sqref>Sheet2!$AB$19:$AY$19</c15:sqref>
                        </c15:formulaRef>
                      </c:ext>
                    </c:extLst>
                    <c:numCache>
                      <c:formatCode>0.00</c:formatCode>
                      <c:ptCount val="16"/>
                      <c:pt idx="0">
                        <c:v>3.9215686274509807</c:v>
                      </c:pt>
                      <c:pt idx="1">
                        <c:v>4.4117647058823533</c:v>
                      </c:pt>
                      <c:pt idx="2">
                        <c:v>9.477124183006536</c:v>
                      </c:pt>
                      <c:pt idx="3">
                        <c:v>12.581699346405228</c:v>
                      </c:pt>
                      <c:pt idx="4">
                        <c:v>11.601307189542483</c:v>
                      </c:pt>
                      <c:pt idx="5">
                        <c:v>9.359605911330048</c:v>
                      </c:pt>
                      <c:pt idx="6">
                        <c:v>2.5353773584905661</c:v>
                      </c:pt>
                      <c:pt idx="7">
                        <c:v>4.9099836333878892</c:v>
                      </c:pt>
                      <c:pt idx="8">
                        <c:v>4.738562091503268</c:v>
                      </c:pt>
                      <c:pt idx="9">
                        <c:v>4.0518638573743919</c:v>
                      </c:pt>
                      <c:pt idx="10">
                        <c:v>3.927986906710311</c:v>
                      </c:pt>
                      <c:pt idx="11">
                        <c:v>4.9504950495049505</c:v>
                      </c:pt>
                      <c:pt idx="12">
                        <c:v>4.9504950495049505</c:v>
                      </c:pt>
                      <c:pt idx="13">
                        <c:v>4.7933884297520661</c:v>
                      </c:pt>
                      <c:pt idx="14">
                        <c:v>3.9408866995073888</c:v>
                      </c:pt>
                      <c:pt idx="15">
                        <c:v>3.9603960396039604</c:v>
                      </c:pt>
                    </c:numCache>
                  </c:numRef>
                </c:val>
                <c:smooth val="0"/>
                <c:extLst xmlns:c15="http://schemas.microsoft.com/office/drawing/2012/chart">
                  <c:ext xmlns:c16="http://schemas.microsoft.com/office/drawing/2014/chart" uri="{C3380CC4-5D6E-409C-BE32-E72D297353CC}">
                    <c16:uniqueId val="{00000001-B939-44D0-BD1C-8453BE3E5E2A}"/>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Sheet2!$AB$21:$AY$21</c15:sqref>
                        </c15:formulaRef>
                      </c:ext>
                    </c:extLst>
                    <c:numCache>
                      <c:formatCode>0.00</c:formatCode>
                      <c:ptCount val="16"/>
                      <c:pt idx="0">
                        <c:v>7.3170731707317067</c:v>
                      </c:pt>
                      <c:pt idx="1">
                        <c:v>7.3170731707317067</c:v>
                      </c:pt>
                      <c:pt idx="2">
                        <c:v>9.6075778078484433</c:v>
                      </c:pt>
                      <c:pt idx="3">
                        <c:v>9.375</c:v>
                      </c:pt>
                      <c:pt idx="4">
                        <c:v>5.6910569105691051</c:v>
                      </c:pt>
                      <c:pt idx="5">
                        <c:v>7.7445652173913038</c:v>
                      </c:pt>
                      <c:pt idx="6">
                        <c:v>6.3858695652173907</c:v>
                      </c:pt>
                      <c:pt idx="7">
                        <c:v>1.5916575192096598</c:v>
                      </c:pt>
                      <c:pt idx="8">
                        <c:v>2.4774774774774775</c:v>
                      </c:pt>
                      <c:pt idx="9">
                        <c:v>5.9299191374663067</c:v>
                      </c:pt>
                      <c:pt idx="10">
                        <c:v>6.7658998646820026</c:v>
                      </c:pt>
                      <c:pt idx="11">
                        <c:v>7.8911564625850348</c:v>
                      </c:pt>
                      <c:pt idx="12">
                        <c:v>7.5239398084815319</c:v>
                      </c:pt>
                      <c:pt idx="13">
                        <c:v>7.387140902872777</c:v>
                      </c:pt>
                      <c:pt idx="14">
                        <c:v>7.2972972972972974</c:v>
                      </c:pt>
                      <c:pt idx="15">
                        <c:v>7.4074074074074074</c:v>
                      </c:pt>
                    </c:numCache>
                  </c:numRef>
                </c:val>
                <c:smooth val="0"/>
                <c:extLst xmlns:c15="http://schemas.microsoft.com/office/drawing/2012/chart">
                  <c:ext xmlns:c16="http://schemas.microsoft.com/office/drawing/2014/chart" uri="{C3380CC4-5D6E-409C-BE32-E72D297353CC}">
                    <c16:uniqueId val="{00000003-B939-44D0-BD1C-8453BE3E5E2A}"/>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635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Sheet2!$AB$22:$AY$22</c15:sqref>
                        </c15:formulaRef>
                      </c:ext>
                    </c:extLst>
                    <c:numCache>
                      <c:formatCode>0.00</c:formatCode>
                      <c:ptCount val="16"/>
                      <c:pt idx="0">
                        <c:v>1.2142237640936686</c:v>
                      </c:pt>
                      <c:pt idx="1">
                        <c:v>3.7800687285223367</c:v>
                      </c:pt>
                      <c:pt idx="2">
                        <c:v>8.6655112651646444</c:v>
                      </c:pt>
                      <c:pt idx="3">
                        <c:v>12.725709372312982</c:v>
                      </c:pt>
                      <c:pt idx="4">
                        <c:v>10.820244328097731</c:v>
                      </c:pt>
                      <c:pt idx="5">
                        <c:v>11.179577464788732</c:v>
                      </c:pt>
                      <c:pt idx="6">
                        <c:v>8.8006902502157036</c:v>
                      </c:pt>
                      <c:pt idx="7">
                        <c:v>6.7415730337078648</c:v>
                      </c:pt>
                      <c:pt idx="8">
                        <c:v>4.6006944444444446</c:v>
                      </c:pt>
                      <c:pt idx="9">
                        <c:v>4.8317515099223467</c:v>
                      </c:pt>
                      <c:pt idx="10">
                        <c:v>4.3029259896729775</c:v>
                      </c:pt>
                      <c:pt idx="11">
                        <c:v>3.9484978540772531</c:v>
                      </c:pt>
                      <c:pt idx="12">
                        <c:v>2.7538726333907055</c:v>
                      </c:pt>
                      <c:pt idx="13">
                        <c:v>1.3745704467353952</c:v>
                      </c:pt>
                      <c:pt idx="14">
                        <c:v>1.0362694300518134</c:v>
                      </c:pt>
                      <c:pt idx="15">
                        <c:v>1.0380622837370241</c:v>
                      </c:pt>
                    </c:numCache>
                  </c:numRef>
                </c:val>
                <c:smooth val="0"/>
                <c:extLst xmlns:c15="http://schemas.microsoft.com/office/drawing/2012/chart">
                  <c:ext xmlns:c16="http://schemas.microsoft.com/office/drawing/2014/chart" uri="{C3380CC4-5D6E-409C-BE32-E72D297353CC}">
                    <c16:uniqueId val="{00000004-B939-44D0-BD1C-8453BE3E5E2A}"/>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Sheet2!$AA$24</c15:sqref>
                        </c15:formulaRef>
                      </c:ext>
                    </c:extLst>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val>
                  <c:numRef>
                    <c:extLst xmlns:c15="http://schemas.microsoft.com/office/drawing/2012/chart">
                      <c:ext xmlns:c15="http://schemas.microsoft.com/office/drawing/2012/chart" uri="{02D57815-91ED-43cb-92C2-25804820EDAC}">
                        <c15:formulaRef>
                          <c15:sqref>Sheet2!$AB$24:$AY$24</c15:sqref>
                        </c15:formulaRef>
                      </c:ext>
                    </c:extLst>
                    <c:numCache>
                      <c:formatCode>0.00</c:formatCode>
                      <c:ptCount val="16"/>
                      <c:pt idx="0">
                        <c:v>4.380103934669636</c:v>
                      </c:pt>
                      <c:pt idx="1">
                        <c:v>4.7226386806596707</c:v>
                      </c:pt>
                      <c:pt idx="2">
                        <c:v>10.138248847926269</c:v>
                      </c:pt>
                      <c:pt idx="3">
                        <c:v>11.460674157303371</c:v>
                      </c:pt>
                      <c:pt idx="4">
                        <c:v>8.2326283987915403</c:v>
                      </c:pt>
                      <c:pt idx="5">
                        <c:v>6.3552833078101063</c:v>
                      </c:pt>
                      <c:pt idx="6">
                        <c:v>4.9924357034795763</c:v>
                      </c:pt>
                      <c:pt idx="7">
                        <c:v>3.576864535768645</c:v>
                      </c:pt>
                      <c:pt idx="8">
                        <c:v>3.3033033033033035</c:v>
                      </c:pt>
                      <c:pt idx="9">
                        <c:v>3.2452830188679243</c:v>
                      </c:pt>
                      <c:pt idx="10">
                        <c:v>2.816901408450704</c:v>
                      </c:pt>
                      <c:pt idx="11">
                        <c:v>2.7169811320754715</c:v>
                      </c:pt>
                      <c:pt idx="12">
                        <c:v>3.5022354694485842</c:v>
                      </c:pt>
                      <c:pt idx="13">
                        <c:v>3.4795763993948565</c:v>
                      </c:pt>
                      <c:pt idx="14">
                        <c:v>4.4261065266316582</c:v>
                      </c:pt>
                      <c:pt idx="15">
                        <c:v>4.497751124437781</c:v>
                      </c:pt>
                    </c:numCache>
                  </c:numRef>
                </c:val>
                <c:smooth val="0"/>
                <c:extLst xmlns:c15="http://schemas.microsoft.com/office/drawing/2012/chart">
                  <c:ext xmlns:c16="http://schemas.microsoft.com/office/drawing/2014/chart" uri="{C3380CC4-5D6E-409C-BE32-E72D297353CC}">
                    <c16:uniqueId val="{00000006-B939-44D0-BD1C-8453BE3E5E2A}"/>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Sheet2!$AB$26:$AY$26</c15:sqref>
                        </c15:formulaRef>
                      </c:ext>
                    </c:extLst>
                    <c:numCache>
                      <c:formatCode>0.00</c:formatCode>
                      <c:ptCount val="16"/>
                      <c:pt idx="0">
                        <c:v>7.3557692307692308</c:v>
                      </c:pt>
                      <c:pt idx="1">
                        <c:v>8.61819932595089</c:v>
                      </c:pt>
                      <c:pt idx="2">
                        <c:v>9.7878495660559306</c:v>
                      </c:pt>
                      <c:pt idx="3">
                        <c:v>11.164581328200192</c:v>
                      </c:pt>
                      <c:pt idx="4">
                        <c:v>13.001449975833735</c:v>
                      </c:pt>
                      <c:pt idx="5">
                        <c:v>11.306901615271659</c:v>
                      </c:pt>
                      <c:pt idx="6">
                        <c:v>10.13868962219034</c:v>
                      </c:pt>
                      <c:pt idx="7">
                        <c:v>8.5293195359046727</c:v>
                      </c:pt>
                      <c:pt idx="8">
                        <c:v>14.684014869888477</c:v>
                      </c:pt>
                      <c:pt idx="9">
                        <c:v>9.5238095238095237</c:v>
                      </c:pt>
                      <c:pt idx="10">
                        <c:v>9.2441020702936925</c:v>
                      </c:pt>
                      <c:pt idx="11">
                        <c:v>9.1475095785440619</c:v>
                      </c:pt>
                      <c:pt idx="12">
                        <c:v>8.2006753497346843</c:v>
                      </c:pt>
                      <c:pt idx="13">
                        <c:v>7.9866092778574842</c:v>
                      </c:pt>
                      <c:pt idx="14">
                        <c:v>7.7983832620066567</c:v>
                      </c:pt>
                      <c:pt idx="15">
                        <c:v>7.434052757793765</c:v>
                      </c:pt>
                    </c:numCache>
                  </c:numRef>
                </c:val>
                <c:smooth val="0"/>
                <c:extLst xmlns:c15="http://schemas.microsoft.com/office/drawing/2012/chart">
                  <c:ext xmlns:c16="http://schemas.microsoft.com/office/drawing/2014/chart" uri="{C3380CC4-5D6E-409C-BE32-E72D297353CC}">
                    <c16:uniqueId val="{00000008-B939-44D0-BD1C-8453BE3E5E2A}"/>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Uhrzeit</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tickLblSkip val="1"/>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r>
                  <a:rPr lang="de-CH"/>
                  <a:t>Wahrscheinlichkeit in Prozent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r>
              <a:rPr lang="de-CH" sz="1200"/>
              <a:t>Wahrscheinlichkeit für schlechte Lichtverhältnisse pro Uhrzeit</a:t>
            </a:r>
          </a:p>
        </c:rich>
      </c:tx>
      <c:layout>
        <c:manualLayout>
          <c:xMode val="edge"/>
          <c:yMode val="edge"/>
          <c:x val="0.12082279334078271"/>
          <c:y val="2.2189349112426034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solidFill>
              <a:latin typeface="Lucida Sans" panose="020B0602030504020204" pitchFamily="34" charset="0"/>
              <a:ea typeface="+mn-ea"/>
              <a:cs typeface="+mn-cs"/>
            </a:defRPr>
          </a:pPr>
          <a:endParaRPr lang="de-DE"/>
        </a:p>
      </c:txPr>
    </c:title>
    <c:autoTitleDeleted val="0"/>
    <c:plotArea>
      <c:layout/>
      <c:lineChart>
        <c:grouping val="standard"/>
        <c:varyColors val="0"/>
        <c:ser>
          <c:idx val="1"/>
          <c:order val="1"/>
          <c:tx>
            <c:strRef>
              <c:f>Sheet2!$AA$18</c:f>
              <c:strCache>
                <c:ptCount val="1"/>
                <c:pt idx="0">
                  <c:v>mvk021</c:v>
                </c:pt>
              </c:strCache>
            </c:strRef>
          </c:tx>
          <c:spPr>
            <a:ln w="12700" cap="rnd">
              <a:solidFill>
                <a:schemeClr val="accent2"/>
              </a:solidFill>
              <a:round/>
            </a:ln>
            <a:effectLst/>
          </c:spPr>
          <c:marker>
            <c:symbol val="circle"/>
            <c:size val="5"/>
            <c:spPr>
              <a:solidFill>
                <a:schemeClr val="accent2"/>
              </a:solidFill>
              <a:ln w="9525">
                <a:solidFill>
                  <a:schemeClr val="accent2"/>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Sheet2!$AB$46:$AY$46</c:f>
              <c:numCache>
                <c:formatCode>0.00</c:formatCode>
                <c:ptCount val="16"/>
                <c:pt idx="0">
                  <c:v>2.2450288646568315</c:v>
                </c:pt>
                <c:pt idx="1">
                  <c:v>2.517753389283409</c:v>
                </c:pt>
                <c:pt idx="2">
                  <c:v>4.7036082474226797</c:v>
                </c:pt>
                <c:pt idx="3">
                  <c:v>3.6175710594315245</c:v>
                </c:pt>
                <c:pt idx="4">
                  <c:v>1.4547754585705248</c:v>
                </c:pt>
                <c:pt idx="5">
                  <c:v>1.3654096228868662</c:v>
                </c:pt>
                <c:pt idx="6">
                  <c:v>0.71151358344113846</c:v>
                </c:pt>
                <c:pt idx="7">
                  <c:v>1.4084507042253522</c:v>
                </c:pt>
                <c:pt idx="8">
                  <c:v>7.2251308900523563</c:v>
                </c:pt>
                <c:pt idx="9">
                  <c:v>12.620734063103672</c:v>
                </c:pt>
                <c:pt idx="10">
                  <c:v>20.3751617076326</c:v>
                </c:pt>
                <c:pt idx="11">
                  <c:v>18.657198192382182</c:v>
                </c:pt>
                <c:pt idx="12">
                  <c:v>6.5426555484284803</c:v>
                </c:pt>
                <c:pt idx="13">
                  <c:v>3.939962476547842</c:v>
                </c:pt>
                <c:pt idx="14">
                  <c:v>2.5889967637540452</c:v>
                </c:pt>
                <c:pt idx="15">
                  <c:v>1.9342359767891684</c:v>
                </c:pt>
              </c:numCache>
            </c:numRef>
          </c:val>
          <c:smooth val="0"/>
          <c:extLst>
            <c:ext xmlns:c16="http://schemas.microsoft.com/office/drawing/2014/chart" uri="{C3380CC4-5D6E-409C-BE32-E72D297353CC}">
              <c16:uniqueId val="{00000000-ABB3-4546-9DE1-0D8B25AE0A38}"/>
            </c:ext>
          </c:extLst>
        </c:ser>
        <c:ser>
          <c:idx val="2"/>
          <c:order val="2"/>
          <c:tx>
            <c:strRef>
              <c:f>Sheet2!$AA$19</c:f>
              <c:strCache>
                <c:ptCount val="1"/>
                <c:pt idx="0">
                  <c:v>mvk022</c:v>
                </c:pt>
              </c:strCache>
            </c:strRef>
          </c:tx>
          <c:spPr>
            <a:ln w="12700" cap="rnd">
              <a:solidFill>
                <a:schemeClr val="accent3"/>
              </a:solidFill>
              <a:round/>
            </a:ln>
            <a:effectLst/>
          </c:spPr>
          <c:marker>
            <c:symbol val="circle"/>
            <c:size val="5"/>
            <c:spPr>
              <a:solidFill>
                <a:schemeClr val="accent3"/>
              </a:solidFill>
              <a:ln w="9525">
                <a:solidFill>
                  <a:schemeClr val="accent3"/>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Sheet2!$AB$47:$AY$47</c:f>
              <c:numCache>
                <c:formatCode>0.00</c:formatCode>
                <c:ptCount val="16"/>
                <c:pt idx="0">
                  <c:v>0</c:v>
                </c:pt>
                <c:pt idx="1">
                  <c:v>0</c:v>
                </c:pt>
                <c:pt idx="2">
                  <c:v>0.49019607843137258</c:v>
                </c:pt>
                <c:pt idx="3">
                  <c:v>2.1241830065359477</c:v>
                </c:pt>
                <c:pt idx="4">
                  <c:v>1.1437908496732025</c:v>
                </c:pt>
                <c:pt idx="5">
                  <c:v>1.3136288998357963</c:v>
                </c:pt>
                <c:pt idx="6">
                  <c:v>0.82547169811320753</c:v>
                </c:pt>
                <c:pt idx="7">
                  <c:v>0.16366612111292964</c:v>
                </c:pt>
                <c:pt idx="8">
                  <c:v>0.32679738562091504</c:v>
                </c:pt>
                <c:pt idx="9">
                  <c:v>0.32414910858995138</c:v>
                </c:pt>
                <c:pt idx="10">
                  <c:v>1.6366612111292964</c:v>
                </c:pt>
                <c:pt idx="11">
                  <c:v>7.7557755775577562</c:v>
                </c:pt>
                <c:pt idx="12">
                  <c:v>13.861386138613861</c:v>
                </c:pt>
                <c:pt idx="13">
                  <c:v>5.9504132231404956</c:v>
                </c:pt>
                <c:pt idx="14">
                  <c:v>1.1494252873563218</c:v>
                </c:pt>
                <c:pt idx="15">
                  <c:v>0</c:v>
                </c:pt>
              </c:numCache>
            </c:numRef>
          </c:val>
          <c:smooth val="0"/>
          <c:extLst>
            <c:ext xmlns:c16="http://schemas.microsoft.com/office/drawing/2014/chart" uri="{C3380CC4-5D6E-409C-BE32-E72D297353CC}">
              <c16:uniqueId val="{00000001-ABB3-4546-9DE1-0D8B25AE0A38}"/>
            </c:ext>
          </c:extLst>
        </c:ser>
        <c:ser>
          <c:idx val="3"/>
          <c:order val="3"/>
          <c:tx>
            <c:strRef>
              <c:f>Sheet2!$AA$20</c:f>
              <c:strCache>
                <c:ptCount val="1"/>
                <c:pt idx="0">
                  <c:v>mvk101</c:v>
                </c:pt>
              </c:strCache>
            </c:strRef>
          </c:tx>
          <c:spPr>
            <a:ln w="12700" cap="rnd">
              <a:solidFill>
                <a:schemeClr val="accent4"/>
              </a:solidFill>
              <a:round/>
            </a:ln>
            <a:effectLst/>
          </c:spPr>
          <c:marker>
            <c:symbol val="circle"/>
            <c:size val="5"/>
            <c:spPr>
              <a:solidFill>
                <a:schemeClr val="accent4"/>
              </a:solidFill>
              <a:ln w="9525">
                <a:solidFill>
                  <a:schemeClr val="accent4"/>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Sheet2!$AB$48:$AY$48</c:f>
              <c:numCache>
                <c:formatCode>0.00</c:formatCode>
                <c:ptCount val="16"/>
                <c:pt idx="0">
                  <c:v>1.053370786516854</c:v>
                </c:pt>
                <c:pt idx="1">
                  <c:v>12.561060711793441</c:v>
                </c:pt>
                <c:pt idx="2">
                  <c:v>20.936834634492548</c:v>
                </c:pt>
                <c:pt idx="3">
                  <c:v>10.021171489061398</c:v>
                </c:pt>
                <c:pt idx="4">
                  <c:v>3.043170559094126</c:v>
                </c:pt>
                <c:pt idx="5">
                  <c:v>2.1413276231263385</c:v>
                </c:pt>
                <c:pt idx="6">
                  <c:v>0.99290780141843982</c:v>
                </c:pt>
                <c:pt idx="7">
                  <c:v>0.49295774647887325</c:v>
                </c:pt>
                <c:pt idx="8">
                  <c:v>0.14214641080312723</c:v>
                </c:pt>
                <c:pt idx="9">
                  <c:v>0.70274068868587491</c:v>
                </c:pt>
                <c:pt idx="10">
                  <c:v>0.77247191011235961</c:v>
                </c:pt>
                <c:pt idx="11">
                  <c:v>2.4492652204338694</c:v>
                </c:pt>
                <c:pt idx="12">
                  <c:v>0.98245614035087714</c:v>
                </c:pt>
                <c:pt idx="13">
                  <c:v>0.99928622412562462</c:v>
                </c:pt>
                <c:pt idx="14">
                  <c:v>1.5536723163841808</c:v>
                </c:pt>
                <c:pt idx="15">
                  <c:v>2.2424667133847231</c:v>
                </c:pt>
              </c:numCache>
            </c:numRef>
          </c:val>
          <c:smooth val="0"/>
          <c:extLst>
            <c:ext xmlns:c16="http://schemas.microsoft.com/office/drawing/2014/chart" uri="{C3380CC4-5D6E-409C-BE32-E72D297353CC}">
              <c16:uniqueId val="{00000002-ABB3-4546-9DE1-0D8B25AE0A38}"/>
            </c:ext>
          </c:extLst>
        </c:ser>
        <c:ser>
          <c:idx val="7"/>
          <c:order val="7"/>
          <c:tx>
            <c:strRef>
              <c:f>Sheet2!$AA$24</c:f>
              <c:strCache>
                <c:ptCount val="1"/>
                <c:pt idx="0">
                  <c:v>mvk107</c:v>
                </c:pt>
              </c:strCache>
            </c:strRef>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Sheet2!$AB$52:$AY$52</c:f>
              <c:numCache>
                <c:formatCode>0.00</c:formatCode>
                <c:ptCount val="16"/>
                <c:pt idx="0">
                  <c:v>0.29695619896065328</c:v>
                </c:pt>
                <c:pt idx="1">
                  <c:v>5.0974512743628191</c:v>
                </c:pt>
                <c:pt idx="2">
                  <c:v>20.583717357910906</c:v>
                </c:pt>
                <c:pt idx="3">
                  <c:v>30.861423220973784</c:v>
                </c:pt>
                <c:pt idx="4">
                  <c:v>26.132930513595166</c:v>
                </c:pt>
                <c:pt idx="5">
                  <c:v>6.7381316998468606</c:v>
                </c:pt>
                <c:pt idx="6">
                  <c:v>3.7065052950075645</c:v>
                </c:pt>
                <c:pt idx="7">
                  <c:v>4.4140030441400304</c:v>
                </c:pt>
                <c:pt idx="8">
                  <c:v>6.9819819819819822</c:v>
                </c:pt>
                <c:pt idx="9">
                  <c:v>6.6415094339622636</c:v>
                </c:pt>
                <c:pt idx="10">
                  <c:v>7.3387694588584136</c:v>
                </c:pt>
                <c:pt idx="11">
                  <c:v>4.9056603773584904</c:v>
                </c:pt>
                <c:pt idx="12">
                  <c:v>4.247391952309985</c:v>
                </c:pt>
                <c:pt idx="13">
                  <c:v>5.9757942511346451</c:v>
                </c:pt>
                <c:pt idx="14">
                  <c:v>7.6519129782445612</c:v>
                </c:pt>
                <c:pt idx="15">
                  <c:v>1.4242878560719641</c:v>
                </c:pt>
              </c:numCache>
            </c:numRef>
          </c:val>
          <c:smooth val="0"/>
          <c:extLst>
            <c:ext xmlns:c16="http://schemas.microsoft.com/office/drawing/2014/chart" uri="{C3380CC4-5D6E-409C-BE32-E72D297353CC}">
              <c16:uniqueId val="{00000006-ABB3-4546-9DE1-0D8B25AE0A38}"/>
            </c:ext>
          </c:extLst>
        </c:ser>
        <c:ser>
          <c:idx val="11"/>
          <c:order val="11"/>
          <c:tx>
            <c:strRef>
              <c:f>Sheet2!$AA$28</c:f>
              <c:strCache>
                <c:ptCount val="1"/>
                <c:pt idx="0">
                  <c:v>mvk122</c:v>
                </c:pt>
              </c:strCache>
            </c:strRef>
          </c:tx>
          <c:spPr>
            <a:ln w="1270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strLit>
              <c:ptCount val="16"/>
              <c:pt idx="0">
                <c:v>6,00</c:v>
              </c:pt>
              <c:pt idx="1">
                <c:v>7,00</c:v>
              </c:pt>
              <c:pt idx="2">
                <c:v>8,00</c:v>
              </c:pt>
              <c:pt idx="3">
                <c:v>9,00</c:v>
              </c:pt>
              <c:pt idx="4">
                <c:v>10,00</c:v>
              </c:pt>
              <c:pt idx="5">
                <c:v>11,00</c:v>
              </c:pt>
              <c:pt idx="6">
                <c:v>12,00</c:v>
              </c:pt>
              <c:pt idx="7">
                <c:v>13,00</c:v>
              </c:pt>
              <c:pt idx="8">
                <c:v>14,00</c:v>
              </c:pt>
              <c:pt idx="9">
                <c:v>15,00</c:v>
              </c:pt>
              <c:pt idx="10">
                <c:v>16,00</c:v>
              </c:pt>
              <c:pt idx="11">
                <c:v>17,00</c:v>
              </c:pt>
              <c:pt idx="12">
                <c:v>18,00</c:v>
              </c:pt>
              <c:pt idx="13">
                <c:v>19,00</c:v>
              </c:pt>
              <c:pt idx="14">
                <c:v>20,00</c:v>
              </c:pt>
              <c:pt idx="15">
                <c:v>21,00</c:v>
              </c:pt>
              <c:extLst>
                <c:ext xmlns:c15="http://schemas.microsoft.com/office/drawing/2012/chart" uri="{02D57815-91ED-43cb-92C2-25804820EDAC}">
                  <c15:autoCat val="1"/>
                </c:ext>
              </c:extLst>
            </c:strLit>
          </c:cat>
          <c:val>
            <c:numRef>
              <c:f>Sheet2!$AB$56:$AY$56</c:f>
              <c:numCache>
                <c:formatCode>0.00</c:formatCode>
                <c:ptCount val="16"/>
                <c:pt idx="0">
                  <c:v>4.8520135856380396E-2</c:v>
                </c:pt>
                <c:pt idx="1">
                  <c:v>8.5618085618085615</c:v>
                </c:pt>
                <c:pt idx="2">
                  <c:v>24.530120481927714</c:v>
                </c:pt>
                <c:pt idx="3">
                  <c:v>33.619866284622731</c:v>
                </c:pt>
                <c:pt idx="4">
                  <c:v>33.754863813229569</c:v>
                </c:pt>
                <c:pt idx="5">
                  <c:v>21.474201474201472</c:v>
                </c:pt>
                <c:pt idx="6">
                  <c:v>4.9305887984681664</c:v>
                </c:pt>
                <c:pt idx="7">
                  <c:v>7.4836601307189543</c:v>
                </c:pt>
                <c:pt idx="8">
                  <c:v>8.9366515837104075</c:v>
                </c:pt>
                <c:pt idx="9">
                  <c:v>6.3033175355450233</c:v>
                </c:pt>
                <c:pt idx="10">
                  <c:v>6.0077519379844961</c:v>
                </c:pt>
                <c:pt idx="11">
                  <c:v>4.3753038405444817</c:v>
                </c:pt>
                <c:pt idx="12">
                  <c:v>3.41130604288499</c:v>
                </c:pt>
                <c:pt idx="13">
                  <c:v>1.82956186807896</c:v>
                </c:pt>
                <c:pt idx="14">
                  <c:v>3.7882467217095677</c:v>
                </c:pt>
                <c:pt idx="15">
                  <c:v>0.67665538907684875</c:v>
                </c:pt>
              </c:numCache>
            </c:numRef>
          </c:val>
          <c:smooth val="0"/>
          <c:extLst>
            <c:ext xmlns:c16="http://schemas.microsoft.com/office/drawing/2014/chart" uri="{C3380CC4-5D6E-409C-BE32-E72D297353CC}">
              <c16:uniqueId val="{0000000A-ABB3-4546-9DE1-0D8B25AE0A38}"/>
            </c:ext>
          </c:extLst>
        </c:ser>
        <c:dLbls>
          <c:showLegendKey val="0"/>
          <c:showVal val="0"/>
          <c:showCatName val="0"/>
          <c:showSerName val="0"/>
          <c:showPercent val="0"/>
          <c:showBubbleSize val="0"/>
        </c:dLbls>
        <c:marker val="1"/>
        <c:smooth val="0"/>
        <c:axId val="2068657056"/>
        <c:axId val="2073983664"/>
        <c:extLst>
          <c:ext xmlns:c15="http://schemas.microsoft.com/office/drawing/2012/chart" uri="{02D57815-91ED-43cb-92C2-25804820EDAC}">
            <c15:filteredLineSeries>
              <c15:ser>
                <c:idx val="0"/>
                <c:order val="0"/>
                <c:tx>
                  <c:strRef>
                    <c:extLst>
                      <c:ext uri="{02D57815-91ED-43cb-92C2-25804820EDAC}">
                        <c15:formulaRef>
                          <c15:sqref>Sheet2!$AA$17</c15:sqref>
                        </c15:formulaRef>
                      </c:ext>
                    </c:extLst>
                    <c:strCache>
                      <c:ptCount val="1"/>
                      <c:pt idx="0">
                        <c:v>Nebel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extLst>
                      <c:ext uri="{02D57815-91ED-43cb-92C2-25804820EDAC}">
                        <c15:formulaRef>
                          <c15:sqref>Sheet2!$AB$17:$AY$17</c15:sqref>
                        </c15:formulaRef>
                      </c:ext>
                    </c:extLst>
                    <c:numCache>
                      <c:formatCode>General</c:formatCode>
                      <c:ptCount val="16"/>
                      <c:pt idx="0">
                        <c:v>5</c:v>
                      </c:pt>
                      <c:pt idx="1">
                        <c:v>6</c:v>
                      </c:pt>
                      <c:pt idx="2">
                        <c:v>7</c:v>
                      </c:pt>
                      <c:pt idx="3">
                        <c:v>8</c:v>
                      </c:pt>
                      <c:pt idx="4">
                        <c:v>9</c:v>
                      </c:pt>
                      <c:pt idx="5">
                        <c:v>10</c:v>
                      </c:pt>
                      <c:pt idx="6">
                        <c:v>11</c:v>
                      </c:pt>
                      <c:pt idx="7">
                        <c:v>12</c:v>
                      </c:pt>
                      <c:pt idx="8">
                        <c:v>13</c:v>
                      </c:pt>
                      <c:pt idx="9">
                        <c:v>14</c:v>
                      </c:pt>
                      <c:pt idx="10">
                        <c:v>15</c:v>
                      </c:pt>
                      <c:pt idx="11">
                        <c:v>16</c:v>
                      </c:pt>
                      <c:pt idx="12">
                        <c:v>17</c:v>
                      </c:pt>
                      <c:pt idx="13">
                        <c:v>18</c:v>
                      </c:pt>
                      <c:pt idx="14">
                        <c:v>19</c:v>
                      </c:pt>
                      <c:pt idx="15">
                        <c:v>20</c:v>
                      </c:pt>
                    </c:numCache>
                  </c:numRef>
                </c:val>
                <c:smooth val="0"/>
                <c:extLst>
                  <c:ext xmlns:c16="http://schemas.microsoft.com/office/drawing/2014/chart" uri="{C3380CC4-5D6E-409C-BE32-E72D297353CC}">
                    <c16:uniqueId val="{0000000C-ABB3-4546-9DE1-0D8B25AE0A38}"/>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Sheet2!$AA$21</c15:sqref>
                        </c15:formulaRef>
                      </c:ext>
                    </c:extLst>
                    <c:strCache>
                      <c:ptCount val="1"/>
                      <c:pt idx="0">
                        <c:v>mvk102</c:v>
                      </c:pt>
                    </c:strCache>
                  </c:strRef>
                </c:tx>
                <c:spPr>
                  <a:ln w="12700" cap="rnd">
                    <a:solidFill>
                      <a:schemeClr val="accent5"/>
                    </a:solidFill>
                    <a:round/>
                  </a:ln>
                  <a:effectLst/>
                </c:spPr>
                <c:marker>
                  <c:symbol val="circle"/>
                  <c:size val="5"/>
                  <c:spPr>
                    <a:solidFill>
                      <a:schemeClr val="accent5"/>
                    </a:solidFill>
                    <a:ln w="9525">
                      <a:solidFill>
                        <a:schemeClr val="accent5"/>
                      </a:solidFill>
                    </a:ln>
                    <a:effectLst/>
                  </c:spPr>
                </c:marker>
                <c:val>
                  <c:numRef>
                    <c:extLst xmlns:c15="http://schemas.microsoft.com/office/drawing/2012/chart">
                      <c:ext xmlns:c15="http://schemas.microsoft.com/office/drawing/2012/chart" uri="{02D57815-91ED-43cb-92C2-25804820EDAC}">
                        <c15:formulaRef>
                          <c15:sqref>Sheet2!$AB$49:$AY$49</c15:sqref>
                        </c15:formulaRef>
                      </c:ext>
                    </c:extLst>
                    <c:numCache>
                      <c:formatCode>0.00</c:formatCode>
                      <c:ptCount val="16"/>
                      <c:pt idx="0">
                        <c:v>0</c:v>
                      </c:pt>
                      <c:pt idx="1">
                        <c:v>0.4065040650406504</c:v>
                      </c:pt>
                      <c:pt idx="2">
                        <c:v>7.036535859269283</c:v>
                      </c:pt>
                      <c:pt idx="3">
                        <c:v>20.10869565217391</c:v>
                      </c:pt>
                      <c:pt idx="4">
                        <c:v>21.95121951219512</c:v>
                      </c:pt>
                      <c:pt idx="5">
                        <c:v>20.10869565217391</c:v>
                      </c:pt>
                      <c:pt idx="6">
                        <c:v>15.217391304347824</c:v>
                      </c:pt>
                      <c:pt idx="7">
                        <c:v>4.1712403951701429</c:v>
                      </c:pt>
                      <c:pt idx="8">
                        <c:v>3.9789789789789789</c:v>
                      </c:pt>
                      <c:pt idx="9">
                        <c:v>3.773584905660377</c:v>
                      </c:pt>
                      <c:pt idx="10">
                        <c:v>6.4952638700947229</c:v>
                      </c:pt>
                      <c:pt idx="11">
                        <c:v>6.5306122448979593</c:v>
                      </c:pt>
                      <c:pt idx="12">
                        <c:v>1.9151846785225719</c:v>
                      </c:pt>
                      <c:pt idx="13">
                        <c:v>1.094391244870041</c:v>
                      </c:pt>
                      <c:pt idx="14">
                        <c:v>1.2162162162162162</c:v>
                      </c:pt>
                      <c:pt idx="15">
                        <c:v>0.27434842249657065</c:v>
                      </c:pt>
                    </c:numCache>
                  </c:numRef>
                </c:val>
                <c:smooth val="0"/>
                <c:extLst xmlns:c15="http://schemas.microsoft.com/office/drawing/2012/chart">
                  <c:ext xmlns:c16="http://schemas.microsoft.com/office/drawing/2014/chart" uri="{C3380CC4-5D6E-409C-BE32-E72D297353CC}">
                    <c16:uniqueId val="{00000003-ABB3-4546-9DE1-0D8B25AE0A38}"/>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Sheet2!$AA$22</c15:sqref>
                        </c15:formulaRef>
                      </c:ext>
                    </c:extLst>
                    <c:strCache>
                      <c:ptCount val="1"/>
                      <c:pt idx="0">
                        <c:v>mvk105</c:v>
                      </c:pt>
                    </c:strCache>
                  </c:strRef>
                </c:tx>
                <c:spPr>
                  <a:ln w="12700" cap="rnd">
                    <a:solidFill>
                      <a:schemeClr val="accent6"/>
                    </a:solidFill>
                    <a:round/>
                  </a:ln>
                  <a:effectLst/>
                </c:spPr>
                <c:marker>
                  <c:symbol val="circle"/>
                  <c:size val="5"/>
                  <c:spPr>
                    <a:solidFill>
                      <a:schemeClr val="accent6"/>
                    </a:solidFill>
                    <a:ln w="9525">
                      <a:solidFill>
                        <a:schemeClr val="accent6"/>
                      </a:solidFill>
                    </a:ln>
                    <a:effectLst/>
                  </c:spPr>
                </c:marker>
                <c:val>
                  <c:numRef>
                    <c:extLst xmlns:c15="http://schemas.microsoft.com/office/drawing/2012/chart">
                      <c:ext xmlns:c15="http://schemas.microsoft.com/office/drawing/2012/chart" uri="{02D57815-91ED-43cb-92C2-25804820EDAC}">
                        <c15:formulaRef>
                          <c15:sqref>Sheet2!$AB$50:$AY$50</c15:sqref>
                        </c15:formulaRef>
                      </c:ext>
                    </c:extLst>
                    <c:numCache>
                      <c:formatCode>0.00</c:formatCode>
                      <c:ptCount val="16"/>
                      <c:pt idx="0">
                        <c:v>0</c:v>
                      </c:pt>
                      <c:pt idx="1">
                        <c:v>0.6872852233676976</c:v>
                      </c:pt>
                      <c:pt idx="2">
                        <c:v>7.365684575389948</c:v>
                      </c:pt>
                      <c:pt idx="3">
                        <c:v>16.938950988822011</c:v>
                      </c:pt>
                      <c:pt idx="4">
                        <c:v>26.178010471204189</c:v>
                      </c:pt>
                      <c:pt idx="5">
                        <c:v>12.940140845070422</c:v>
                      </c:pt>
                      <c:pt idx="6">
                        <c:v>1.9844693701466782</c:v>
                      </c:pt>
                      <c:pt idx="7">
                        <c:v>0.43215211754537597</c:v>
                      </c:pt>
                      <c:pt idx="8">
                        <c:v>0.60763888888888884</c:v>
                      </c:pt>
                      <c:pt idx="9">
                        <c:v>0.51768766177739434</c:v>
                      </c:pt>
                      <c:pt idx="10">
                        <c:v>1.2908777969018932</c:v>
                      </c:pt>
                      <c:pt idx="11">
                        <c:v>1.4592274678111588</c:v>
                      </c:pt>
                      <c:pt idx="12">
                        <c:v>1.3769363166953528</c:v>
                      </c:pt>
                      <c:pt idx="13">
                        <c:v>0.1718213058419244</c:v>
                      </c:pt>
                      <c:pt idx="14">
                        <c:v>0.34542314335060448</c:v>
                      </c:pt>
                      <c:pt idx="15">
                        <c:v>1.2975778546712802</c:v>
                      </c:pt>
                    </c:numCache>
                  </c:numRef>
                </c:val>
                <c:smooth val="0"/>
                <c:extLst xmlns:c15="http://schemas.microsoft.com/office/drawing/2012/chart">
                  <c:ext xmlns:c16="http://schemas.microsoft.com/office/drawing/2014/chart" uri="{C3380CC4-5D6E-409C-BE32-E72D297353CC}">
                    <c16:uniqueId val="{00000004-ABB3-4546-9DE1-0D8B25AE0A38}"/>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Sheet2!$AA$23</c15:sqref>
                        </c15:formulaRef>
                      </c:ext>
                    </c:extLst>
                    <c:strCache>
                      <c:ptCount val="1"/>
                      <c:pt idx="0">
                        <c:v>mvk106</c:v>
                      </c:pt>
                    </c:strCache>
                  </c:strRef>
                </c:tx>
                <c:spPr>
                  <a:ln w="1270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val>
                  <c:numRef>
                    <c:extLst xmlns:c15="http://schemas.microsoft.com/office/drawing/2012/chart">
                      <c:ext xmlns:c15="http://schemas.microsoft.com/office/drawing/2012/chart" uri="{02D57815-91ED-43cb-92C2-25804820EDAC}">
                        <c15:formulaRef>
                          <c15:sqref>Sheet2!$AB$51:$AY$51</c15:sqref>
                        </c15:formulaRef>
                      </c:ext>
                    </c:extLst>
                    <c:numCache>
                      <c:formatCode>0.00</c:formatCode>
                      <c:ptCount val="16"/>
                      <c:pt idx="0">
                        <c:v>0</c:v>
                      </c:pt>
                      <c:pt idx="1">
                        <c:v>0.37220843672456577</c:v>
                      </c:pt>
                      <c:pt idx="2">
                        <c:v>1.5950920245398772</c:v>
                      </c:pt>
                      <c:pt idx="3">
                        <c:v>0.85679314565483478</c:v>
                      </c:pt>
                      <c:pt idx="4">
                        <c:v>5.8168316831683171</c:v>
                      </c:pt>
                      <c:pt idx="5">
                        <c:v>8.4577114427860707</c:v>
                      </c:pt>
                      <c:pt idx="6">
                        <c:v>6.8322981366459627</c:v>
                      </c:pt>
                      <c:pt idx="7">
                        <c:v>0.84521922873745381</c:v>
                      </c:pt>
                      <c:pt idx="8">
                        <c:v>0.85287846481876339</c:v>
                      </c:pt>
                      <c:pt idx="9">
                        <c:v>2.1144278606965177</c:v>
                      </c:pt>
                      <c:pt idx="10">
                        <c:v>1.1070110701107012</c:v>
                      </c:pt>
                      <c:pt idx="11">
                        <c:v>5.0125313283208017</c:v>
                      </c:pt>
                      <c:pt idx="12">
                        <c:v>5.3549190535491906</c:v>
                      </c:pt>
                      <c:pt idx="13">
                        <c:v>4.2236024844720497</c:v>
                      </c:pt>
                      <c:pt idx="14">
                        <c:v>2.5641025641025639</c:v>
                      </c:pt>
                      <c:pt idx="15">
                        <c:v>0</c:v>
                      </c:pt>
                    </c:numCache>
                  </c:numRef>
                </c:val>
                <c:smooth val="0"/>
                <c:extLst xmlns:c15="http://schemas.microsoft.com/office/drawing/2012/chart">
                  <c:ext xmlns:c16="http://schemas.microsoft.com/office/drawing/2014/chart" uri="{C3380CC4-5D6E-409C-BE32-E72D297353CC}">
                    <c16:uniqueId val="{00000005-ABB3-4546-9DE1-0D8B25AE0A38}"/>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Sheet2!$AA$25</c15:sqref>
                        </c15:formulaRef>
                      </c:ext>
                    </c:extLst>
                    <c:strCache>
                      <c:ptCount val="1"/>
                      <c:pt idx="0">
                        <c:v>mvk108</c:v>
                      </c:pt>
                    </c:strCache>
                  </c:strRef>
                </c:tx>
                <c:spPr>
                  <a:ln w="1270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val>
                  <c:numRef>
                    <c:extLst xmlns:c15="http://schemas.microsoft.com/office/drawing/2012/chart">
                      <c:ext xmlns:c15="http://schemas.microsoft.com/office/drawing/2012/chart" uri="{02D57815-91ED-43cb-92C2-25804820EDAC}">
                        <c15:formulaRef>
                          <c15:sqref>Sheet2!$AB$53:$AY$53</c15:sqref>
                        </c15:formulaRef>
                      </c:ext>
                    </c:extLst>
                    <c:numCache>
                      <c:formatCode>0.00</c:formatCode>
                      <c:ptCount val="16"/>
                      <c:pt idx="0">
                        <c:v>0</c:v>
                      </c:pt>
                      <c:pt idx="1">
                        <c:v>1.7262638717632552</c:v>
                      </c:pt>
                      <c:pt idx="2">
                        <c:v>14.673242909987669</c:v>
                      </c:pt>
                      <c:pt idx="3">
                        <c:v>30.731102850061959</c:v>
                      </c:pt>
                      <c:pt idx="4">
                        <c:v>34.239802224969097</c:v>
                      </c:pt>
                      <c:pt idx="5">
                        <c:v>16.229712858926341</c:v>
                      </c:pt>
                      <c:pt idx="6">
                        <c:v>5.0679851668726821</c:v>
                      </c:pt>
                      <c:pt idx="7">
                        <c:v>0.89379600420609884</c:v>
                      </c:pt>
                      <c:pt idx="8">
                        <c:v>1.2829650748396295</c:v>
                      </c:pt>
                      <c:pt idx="9">
                        <c:v>0.85784313725490191</c:v>
                      </c:pt>
                      <c:pt idx="10">
                        <c:v>1.6049382716049383</c:v>
                      </c:pt>
                      <c:pt idx="11">
                        <c:v>1.1292346298619824</c:v>
                      </c:pt>
                      <c:pt idx="12">
                        <c:v>0.49813200498132004</c:v>
                      </c:pt>
                      <c:pt idx="13">
                        <c:v>0.49813200498132004</c:v>
                      </c:pt>
                      <c:pt idx="14">
                        <c:v>0.36496350364963503</c:v>
                      </c:pt>
                      <c:pt idx="15">
                        <c:v>0.37453183520599254</c:v>
                      </c:pt>
                    </c:numCache>
                  </c:numRef>
                </c:val>
                <c:smooth val="0"/>
                <c:extLst xmlns:c15="http://schemas.microsoft.com/office/drawing/2012/chart">
                  <c:ext xmlns:c16="http://schemas.microsoft.com/office/drawing/2014/chart" uri="{C3380CC4-5D6E-409C-BE32-E72D297353CC}">
                    <c16:uniqueId val="{00000007-ABB3-4546-9DE1-0D8B25AE0A38}"/>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Sheet2!$AA$26</c15:sqref>
                        </c15:formulaRef>
                      </c:ext>
                    </c:extLst>
                    <c:strCache>
                      <c:ptCount val="1"/>
                      <c:pt idx="0">
                        <c:v>mvk110</c:v>
                      </c:pt>
                    </c:strCache>
                  </c:strRef>
                </c:tx>
                <c:spPr>
                  <a:ln w="1270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val>
                  <c:numRef>
                    <c:extLst xmlns:c15="http://schemas.microsoft.com/office/drawing/2012/chart">
                      <c:ext xmlns:c15="http://schemas.microsoft.com/office/drawing/2012/chart" uri="{02D57815-91ED-43cb-92C2-25804820EDAC}">
                        <c15:formulaRef>
                          <c15:sqref>Sheet2!$AB$54:$AY$54</c15:sqref>
                        </c15:formulaRef>
                      </c:ext>
                    </c:extLst>
                    <c:numCache>
                      <c:formatCode>0.00</c:formatCode>
                      <c:ptCount val="16"/>
                      <c:pt idx="0">
                        <c:v>4.807692307692308E-2</c:v>
                      </c:pt>
                      <c:pt idx="1">
                        <c:v>0.43331728454501683</c:v>
                      </c:pt>
                      <c:pt idx="2">
                        <c:v>10.607521697203472</c:v>
                      </c:pt>
                      <c:pt idx="3">
                        <c:v>28.248315688161693</c:v>
                      </c:pt>
                      <c:pt idx="4">
                        <c:v>27.646205896568389</c:v>
                      </c:pt>
                      <c:pt idx="5">
                        <c:v>15.320606950562897</c:v>
                      </c:pt>
                      <c:pt idx="6">
                        <c:v>13.964610234337636</c:v>
                      </c:pt>
                      <c:pt idx="7">
                        <c:v>7.6513013483850738</c:v>
                      </c:pt>
                      <c:pt idx="8">
                        <c:v>10.037174721189592</c:v>
                      </c:pt>
                      <c:pt idx="9">
                        <c:v>10.047619047619047</c:v>
                      </c:pt>
                      <c:pt idx="10">
                        <c:v>6.7404910929224844</c:v>
                      </c:pt>
                      <c:pt idx="11">
                        <c:v>4.2145593869731801</c:v>
                      </c:pt>
                      <c:pt idx="12">
                        <c:v>3.135552339604438</c:v>
                      </c:pt>
                      <c:pt idx="13">
                        <c:v>2.5824964131994261</c:v>
                      </c:pt>
                      <c:pt idx="14">
                        <c:v>0</c:v>
                      </c:pt>
                      <c:pt idx="15">
                        <c:v>0.28776978417266186</c:v>
                      </c:pt>
                    </c:numCache>
                  </c:numRef>
                </c:val>
                <c:smooth val="0"/>
                <c:extLst xmlns:c15="http://schemas.microsoft.com/office/drawing/2012/chart">
                  <c:ext xmlns:c16="http://schemas.microsoft.com/office/drawing/2014/chart" uri="{C3380CC4-5D6E-409C-BE32-E72D297353CC}">
                    <c16:uniqueId val="{00000008-ABB3-4546-9DE1-0D8B25AE0A38}"/>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Sheet2!$AA$55</c15:sqref>
                        </c15:formulaRef>
                      </c:ext>
                    </c:extLst>
                    <c:strCache>
                      <c:ptCount val="1"/>
                      <c:pt idx="0">
                        <c:v>mvk120</c:v>
                      </c:pt>
                    </c:strCache>
                  </c:strRef>
                </c:tx>
                <c:spPr>
                  <a:ln w="1270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val>
                  <c:numRef>
                    <c:extLst xmlns:c15="http://schemas.microsoft.com/office/drawing/2012/chart">
                      <c:ext xmlns:c15="http://schemas.microsoft.com/office/drawing/2012/chart" uri="{02D57815-91ED-43cb-92C2-25804820EDAC}">
                        <c15:formulaRef>
                          <c15:sqref>Sheet2!$AB$55:$AY$55</c15:sqref>
                        </c15:formulaRef>
                      </c:ext>
                    </c:extLst>
                    <c:numCache>
                      <c:formatCode>0.00</c:formatCode>
                      <c:ptCount val="16"/>
                      <c:pt idx="0">
                        <c:v>0</c:v>
                      </c:pt>
                      <c:pt idx="1">
                        <c:v>1.4565316340464269</c:v>
                      </c:pt>
                      <c:pt idx="2">
                        <c:v>9.6145124716553294</c:v>
                      </c:pt>
                      <c:pt idx="3">
                        <c:v>7.8548461185117127</c:v>
                      </c:pt>
                      <c:pt idx="4">
                        <c:v>1.9870609981515712</c:v>
                      </c:pt>
                      <c:pt idx="5">
                        <c:v>1.5412511332728922</c:v>
                      </c:pt>
                      <c:pt idx="6">
                        <c:v>0.82399472643375082</c:v>
                      </c:pt>
                      <c:pt idx="7">
                        <c:v>1.1244979919678715</c:v>
                      </c:pt>
                      <c:pt idx="8">
                        <c:v>1.3549115543846444</c:v>
                      </c:pt>
                      <c:pt idx="9">
                        <c:v>1.2832263978001832</c:v>
                      </c:pt>
                      <c:pt idx="10">
                        <c:v>1.0555300596603947</c:v>
                      </c:pt>
                      <c:pt idx="11">
                        <c:v>0.82530949105914719</c:v>
                      </c:pt>
                      <c:pt idx="12">
                        <c:v>1.1943040881947633</c:v>
                      </c:pt>
                      <c:pt idx="13">
                        <c:v>1.6498625114573786</c:v>
                      </c:pt>
                      <c:pt idx="14">
                        <c:v>0.95846645367412142</c:v>
                      </c:pt>
                      <c:pt idx="15">
                        <c:v>0.22935779816513763</c:v>
                      </c:pt>
                    </c:numCache>
                  </c:numRef>
                </c:val>
                <c:smooth val="0"/>
                <c:extLst xmlns:c15="http://schemas.microsoft.com/office/drawing/2012/chart">
                  <c:ext xmlns:c16="http://schemas.microsoft.com/office/drawing/2014/chart" uri="{C3380CC4-5D6E-409C-BE32-E72D297353CC}">
                    <c16:uniqueId val="{00000009-ABB3-4546-9DE1-0D8B25AE0A38}"/>
                  </c:ext>
                </c:extLst>
              </c15:ser>
            </c15:filteredLineSeries>
            <c15:filteredLineSeries>
              <c15:ser>
                <c:idx val="12"/>
                <c:order val="12"/>
                <c:tx>
                  <c:strRef>
                    <c:extLst xmlns:c15="http://schemas.microsoft.com/office/drawing/2012/chart">
                      <c:ext xmlns:c15="http://schemas.microsoft.com/office/drawing/2012/chart" uri="{02D57815-91ED-43cb-92C2-25804820EDAC}">
                        <c15:formulaRef>
                          <c15:sqref>Sheet2!$AA$29</c15:sqref>
                        </c15:formulaRef>
                      </c:ext>
                    </c:extLst>
                    <c:strCache>
                      <c:ptCount val="1"/>
                      <c:pt idx="0">
                        <c:v>mvk131</c:v>
                      </c:pt>
                    </c:strCache>
                  </c:strRef>
                </c:tx>
                <c:spPr>
                  <a:ln w="127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val>
                  <c:numRef>
                    <c:extLst xmlns:c15="http://schemas.microsoft.com/office/drawing/2012/chart">
                      <c:ext xmlns:c15="http://schemas.microsoft.com/office/drawing/2012/chart" uri="{02D57815-91ED-43cb-92C2-25804820EDAC}">
                        <c15:formulaRef>
                          <c15:sqref>Sheet2!$AB$57:$AY$57</c15:sqref>
                        </c15:formulaRef>
                      </c:ext>
                    </c:extLst>
                    <c:numCache>
                      <c:formatCode>0.00</c:formatCode>
                      <c:ptCount val="16"/>
                      <c:pt idx="0">
                        <c:v>4.780114722753346E-2</c:v>
                      </c:pt>
                      <c:pt idx="1">
                        <c:v>0.33301617507136061</c:v>
                      </c:pt>
                      <c:pt idx="2">
                        <c:v>0.95465393794749398</c:v>
                      </c:pt>
                      <c:pt idx="3">
                        <c:v>1.7754318618042226</c:v>
                      </c:pt>
                      <c:pt idx="4">
                        <c:v>1.4797136038186156</c:v>
                      </c:pt>
                      <c:pt idx="5">
                        <c:v>4.3436293436293436</c:v>
                      </c:pt>
                      <c:pt idx="6">
                        <c:v>18.052256532066508</c:v>
                      </c:pt>
                      <c:pt idx="7">
                        <c:v>19.790675547098001</c:v>
                      </c:pt>
                      <c:pt idx="8">
                        <c:v>21.481481481481481</c:v>
                      </c:pt>
                      <c:pt idx="9">
                        <c:v>15.766634522661525</c:v>
                      </c:pt>
                      <c:pt idx="10">
                        <c:v>21.387559808612441</c:v>
                      </c:pt>
                      <c:pt idx="11">
                        <c:v>21.900627110467923</c:v>
                      </c:pt>
                      <c:pt idx="12">
                        <c:v>12.505966587112171</c:v>
                      </c:pt>
                      <c:pt idx="13">
                        <c:v>3.3653846153846154</c:v>
                      </c:pt>
                      <c:pt idx="14">
                        <c:v>0.47755491881566381</c:v>
                      </c:pt>
                      <c:pt idx="15">
                        <c:v>0.28530670470756059</c:v>
                      </c:pt>
                    </c:numCache>
                  </c:numRef>
                </c:val>
                <c:smooth val="0"/>
                <c:extLst xmlns:c15="http://schemas.microsoft.com/office/drawing/2012/chart">
                  <c:ext xmlns:c16="http://schemas.microsoft.com/office/drawing/2014/chart" uri="{C3380CC4-5D6E-409C-BE32-E72D297353CC}">
                    <c16:uniqueId val="{0000000B-ABB3-4546-9DE1-0D8B25AE0A38}"/>
                  </c:ext>
                </c:extLst>
              </c15:ser>
            </c15:filteredLineSeries>
          </c:ext>
        </c:extLst>
      </c:lineChart>
      <c:catAx>
        <c:axId val="2068657056"/>
        <c:scaling>
          <c:orientation val="minMax"/>
        </c:scaling>
        <c:delete val="0"/>
        <c:axPos val="b"/>
        <c:title>
          <c:tx>
            <c:rich>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r>
                  <a:rPr lang="de-CH" baseline="30000"/>
                  <a:t>Uhrzeit</a:t>
                </a:r>
              </a:p>
            </c:rich>
          </c:tx>
          <c:overlay val="0"/>
          <c:spPr>
            <a:noFill/>
            <a:ln>
              <a:noFill/>
            </a:ln>
            <a:effectLst/>
          </c:spPr>
          <c:txPr>
            <a:bodyPr rot="0" spcFirstLastPara="1" vertOverflow="ellipsis" vert="horz" wrap="square" anchor="ctr" anchorCtr="1"/>
            <a:lstStyle/>
            <a:p>
              <a:pPr>
                <a:defRPr sz="1000" b="0" i="0" u="none" strike="noStrike" kern="1200" baseline="30000">
                  <a:solidFill>
                    <a:schemeClr val="tx1"/>
                  </a:solidFill>
                  <a:latin typeface="Lucida Sans" panose="020B0602030504020204" pitchFamily="34" charset="0"/>
                  <a:ea typeface="+mn-ea"/>
                  <a:cs typeface="+mn-cs"/>
                </a:defRPr>
              </a:pPr>
              <a:endParaRPr lang="de-DE"/>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73983664"/>
        <c:crosses val="autoZero"/>
        <c:auto val="1"/>
        <c:lblAlgn val="ctr"/>
        <c:lblOffset val="100"/>
        <c:noMultiLvlLbl val="0"/>
      </c:catAx>
      <c:valAx>
        <c:axId val="20739836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r>
                  <a:rPr lang="de-CH" sz="900"/>
                  <a:t>Wahrscheinlichkeit in Prozent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Lucida Sans" panose="020B0602030504020204" pitchFamily="34" charset="0"/>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crossAx val="206865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Lucida Sans" panose="020B0602030504020204" pitchFamily="34" charset="0"/>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Lucida Sans" panose="020B0602030504020204" pitchFamily="34" charset="0"/>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8755123834195147E-3"/>
          <c:y val="5.9790732436472349E-3"/>
          <c:w val="0.99612448761658046"/>
          <c:h val="0.99402092675635279"/>
        </c:manualLayout>
      </c:layout>
      <c:barChart>
        <c:barDir val="col"/>
        <c:grouping val="clustered"/>
        <c:varyColors val="0"/>
        <c:ser>
          <c:idx val="0"/>
          <c:order val="0"/>
          <c:tx>
            <c:v>Blau</c:v>
          </c:tx>
          <c:spPr>
            <a:solidFill>
              <a:srgbClr val="0000FF"/>
            </a:solidFill>
            <a:ln>
              <a:noFill/>
            </a:ln>
            <a:effectLst/>
          </c:spPr>
          <c:invertIfNegative val="0"/>
          <c:val>
            <c:numRef>
              <c:f>Sheet3!$B$1:$IW$1</c:f>
              <c:numCache>
                <c:formatCode>General</c:formatCode>
                <c:ptCount val="256"/>
                <c:pt idx="0">
                  <c:v>8</c:v>
                </c:pt>
                <c:pt idx="1">
                  <c:v>0</c:v>
                </c:pt>
                <c:pt idx="2">
                  <c:v>0</c:v>
                </c:pt>
                <c:pt idx="3">
                  <c:v>1</c:v>
                </c:pt>
                <c:pt idx="4">
                  <c:v>0</c:v>
                </c:pt>
                <c:pt idx="5">
                  <c:v>1</c:v>
                </c:pt>
                <c:pt idx="6">
                  <c:v>0</c:v>
                </c:pt>
                <c:pt idx="7">
                  <c:v>0</c:v>
                </c:pt>
                <c:pt idx="8">
                  <c:v>0</c:v>
                </c:pt>
                <c:pt idx="9">
                  <c:v>0</c:v>
                </c:pt>
                <c:pt idx="10">
                  <c:v>0</c:v>
                </c:pt>
                <c:pt idx="11">
                  <c:v>0</c:v>
                </c:pt>
                <c:pt idx="12">
                  <c:v>0</c:v>
                </c:pt>
                <c:pt idx="13">
                  <c:v>0</c:v>
                </c:pt>
                <c:pt idx="14">
                  <c:v>1</c:v>
                </c:pt>
                <c:pt idx="15">
                  <c:v>2</c:v>
                </c:pt>
                <c:pt idx="16">
                  <c:v>1</c:v>
                </c:pt>
                <c:pt idx="17">
                  <c:v>1</c:v>
                </c:pt>
                <c:pt idx="18">
                  <c:v>0</c:v>
                </c:pt>
                <c:pt idx="19">
                  <c:v>1</c:v>
                </c:pt>
                <c:pt idx="20">
                  <c:v>0</c:v>
                </c:pt>
                <c:pt idx="21">
                  <c:v>0</c:v>
                </c:pt>
                <c:pt idx="22">
                  <c:v>0</c:v>
                </c:pt>
                <c:pt idx="23">
                  <c:v>0</c:v>
                </c:pt>
                <c:pt idx="24">
                  <c:v>1</c:v>
                </c:pt>
                <c:pt idx="25">
                  <c:v>2</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2</c:v>
                </c:pt>
                <c:pt idx="44">
                  <c:v>0</c:v>
                </c:pt>
                <c:pt idx="45">
                  <c:v>0</c:v>
                </c:pt>
                <c:pt idx="46">
                  <c:v>1</c:v>
                </c:pt>
                <c:pt idx="47">
                  <c:v>0</c:v>
                </c:pt>
                <c:pt idx="48">
                  <c:v>0</c:v>
                </c:pt>
                <c:pt idx="49">
                  <c:v>1</c:v>
                </c:pt>
                <c:pt idx="50">
                  <c:v>2</c:v>
                </c:pt>
                <c:pt idx="51">
                  <c:v>0</c:v>
                </c:pt>
                <c:pt idx="52">
                  <c:v>1</c:v>
                </c:pt>
                <c:pt idx="53">
                  <c:v>2</c:v>
                </c:pt>
                <c:pt idx="54">
                  <c:v>0</c:v>
                </c:pt>
                <c:pt idx="55">
                  <c:v>0</c:v>
                </c:pt>
                <c:pt idx="56">
                  <c:v>0</c:v>
                </c:pt>
                <c:pt idx="57">
                  <c:v>0</c:v>
                </c:pt>
                <c:pt idx="58">
                  <c:v>0</c:v>
                </c:pt>
                <c:pt idx="59">
                  <c:v>1</c:v>
                </c:pt>
                <c:pt idx="60">
                  <c:v>0</c:v>
                </c:pt>
                <c:pt idx="61">
                  <c:v>0</c:v>
                </c:pt>
                <c:pt idx="62">
                  <c:v>0</c:v>
                </c:pt>
                <c:pt idx="63">
                  <c:v>0</c:v>
                </c:pt>
                <c:pt idx="64">
                  <c:v>0</c:v>
                </c:pt>
                <c:pt idx="65">
                  <c:v>1</c:v>
                </c:pt>
                <c:pt idx="66">
                  <c:v>0</c:v>
                </c:pt>
                <c:pt idx="67">
                  <c:v>3</c:v>
                </c:pt>
                <c:pt idx="68">
                  <c:v>2</c:v>
                </c:pt>
                <c:pt idx="69">
                  <c:v>0</c:v>
                </c:pt>
                <c:pt idx="70">
                  <c:v>0</c:v>
                </c:pt>
                <c:pt idx="71">
                  <c:v>1</c:v>
                </c:pt>
                <c:pt idx="72">
                  <c:v>0</c:v>
                </c:pt>
                <c:pt idx="73">
                  <c:v>5</c:v>
                </c:pt>
                <c:pt idx="74">
                  <c:v>1</c:v>
                </c:pt>
                <c:pt idx="75">
                  <c:v>3</c:v>
                </c:pt>
                <c:pt idx="76">
                  <c:v>4</c:v>
                </c:pt>
                <c:pt idx="77">
                  <c:v>7</c:v>
                </c:pt>
                <c:pt idx="78">
                  <c:v>2</c:v>
                </c:pt>
                <c:pt idx="79">
                  <c:v>3</c:v>
                </c:pt>
                <c:pt idx="80">
                  <c:v>4</c:v>
                </c:pt>
                <c:pt idx="81">
                  <c:v>5</c:v>
                </c:pt>
                <c:pt idx="82">
                  <c:v>4</c:v>
                </c:pt>
                <c:pt idx="83">
                  <c:v>4</c:v>
                </c:pt>
                <c:pt idx="84">
                  <c:v>7</c:v>
                </c:pt>
                <c:pt idx="85">
                  <c:v>12</c:v>
                </c:pt>
                <c:pt idx="86">
                  <c:v>9</c:v>
                </c:pt>
                <c:pt idx="87">
                  <c:v>4</c:v>
                </c:pt>
                <c:pt idx="88">
                  <c:v>16</c:v>
                </c:pt>
                <c:pt idx="89">
                  <c:v>17</c:v>
                </c:pt>
                <c:pt idx="90">
                  <c:v>17</c:v>
                </c:pt>
                <c:pt idx="91">
                  <c:v>17</c:v>
                </c:pt>
                <c:pt idx="92">
                  <c:v>12</c:v>
                </c:pt>
                <c:pt idx="93">
                  <c:v>16</c:v>
                </c:pt>
                <c:pt idx="94">
                  <c:v>19</c:v>
                </c:pt>
                <c:pt idx="95">
                  <c:v>14</c:v>
                </c:pt>
                <c:pt idx="96">
                  <c:v>16</c:v>
                </c:pt>
                <c:pt idx="97">
                  <c:v>8</c:v>
                </c:pt>
                <c:pt idx="98">
                  <c:v>12</c:v>
                </c:pt>
                <c:pt idx="99">
                  <c:v>14</c:v>
                </c:pt>
                <c:pt idx="100">
                  <c:v>12</c:v>
                </c:pt>
                <c:pt idx="101">
                  <c:v>17</c:v>
                </c:pt>
                <c:pt idx="102">
                  <c:v>12</c:v>
                </c:pt>
                <c:pt idx="103">
                  <c:v>8</c:v>
                </c:pt>
                <c:pt idx="104">
                  <c:v>12</c:v>
                </c:pt>
                <c:pt idx="105">
                  <c:v>10</c:v>
                </c:pt>
                <c:pt idx="106">
                  <c:v>9</c:v>
                </c:pt>
                <c:pt idx="107">
                  <c:v>5</c:v>
                </c:pt>
                <c:pt idx="108">
                  <c:v>6</c:v>
                </c:pt>
                <c:pt idx="109">
                  <c:v>12</c:v>
                </c:pt>
                <c:pt idx="110">
                  <c:v>8</c:v>
                </c:pt>
                <c:pt idx="111">
                  <c:v>5</c:v>
                </c:pt>
                <c:pt idx="112">
                  <c:v>8</c:v>
                </c:pt>
                <c:pt idx="113">
                  <c:v>3</c:v>
                </c:pt>
                <c:pt idx="114">
                  <c:v>5</c:v>
                </c:pt>
                <c:pt idx="115">
                  <c:v>8</c:v>
                </c:pt>
                <c:pt idx="116">
                  <c:v>2</c:v>
                </c:pt>
                <c:pt idx="117">
                  <c:v>6</c:v>
                </c:pt>
                <c:pt idx="118">
                  <c:v>6</c:v>
                </c:pt>
                <c:pt idx="119">
                  <c:v>2</c:v>
                </c:pt>
                <c:pt idx="120">
                  <c:v>6</c:v>
                </c:pt>
                <c:pt idx="121">
                  <c:v>3</c:v>
                </c:pt>
                <c:pt idx="122">
                  <c:v>3</c:v>
                </c:pt>
                <c:pt idx="123">
                  <c:v>4</c:v>
                </c:pt>
                <c:pt idx="124">
                  <c:v>3</c:v>
                </c:pt>
                <c:pt idx="125">
                  <c:v>3</c:v>
                </c:pt>
                <c:pt idx="126">
                  <c:v>1</c:v>
                </c:pt>
                <c:pt idx="127">
                  <c:v>0</c:v>
                </c:pt>
                <c:pt idx="128">
                  <c:v>0</c:v>
                </c:pt>
                <c:pt idx="129">
                  <c:v>0</c:v>
                </c:pt>
                <c:pt idx="130">
                  <c:v>0</c:v>
                </c:pt>
                <c:pt idx="131">
                  <c:v>1</c:v>
                </c:pt>
                <c:pt idx="132">
                  <c:v>1</c:v>
                </c:pt>
                <c:pt idx="133">
                  <c:v>0</c:v>
                </c:pt>
                <c:pt idx="134">
                  <c:v>1</c:v>
                </c:pt>
                <c:pt idx="135">
                  <c:v>1</c:v>
                </c:pt>
                <c:pt idx="136">
                  <c:v>0</c:v>
                </c:pt>
                <c:pt idx="137">
                  <c:v>1</c:v>
                </c:pt>
                <c:pt idx="138">
                  <c:v>1</c:v>
                </c:pt>
                <c:pt idx="139">
                  <c:v>0</c:v>
                </c:pt>
                <c:pt idx="140">
                  <c:v>0</c:v>
                </c:pt>
                <c:pt idx="141">
                  <c:v>1</c:v>
                </c:pt>
                <c:pt idx="142">
                  <c:v>1</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0-062F-4461-8312-65723E93ABFE}"/>
            </c:ext>
          </c:extLst>
        </c:ser>
        <c:ser>
          <c:idx val="1"/>
          <c:order val="1"/>
          <c:tx>
            <c:v>Grün</c:v>
          </c:tx>
          <c:spPr>
            <a:solidFill>
              <a:srgbClr val="00FF00"/>
            </a:solidFill>
            <a:ln w="12700">
              <a:noFill/>
            </a:ln>
            <a:effectLst/>
          </c:spPr>
          <c:invertIfNegative val="0"/>
          <c:val>
            <c:numRef>
              <c:f>Sheet3!$B$2:$IW$2</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1</c:v>
                </c:pt>
                <c:pt idx="27">
                  <c:v>0</c:v>
                </c:pt>
                <c:pt idx="28">
                  <c:v>0</c:v>
                </c:pt>
                <c:pt idx="29">
                  <c:v>0</c:v>
                </c:pt>
                <c:pt idx="30">
                  <c:v>0</c:v>
                </c:pt>
                <c:pt idx="31">
                  <c:v>0</c:v>
                </c:pt>
                <c:pt idx="32">
                  <c:v>0</c:v>
                </c:pt>
                <c:pt idx="33">
                  <c:v>0</c:v>
                </c:pt>
                <c:pt idx="34">
                  <c:v>0</c:v>
                </c:pt>
                <c:pt idx="35">
                  <c:v>0</c:v>
                </c:pt>
                <c:pt idx="36">
                  <c:v>0</c:v>
                </c:pt>
                <c:pt idx="37">
                  <c:v>0</c:v>
                </c:pt>
                <c:pt idx="38">
                  <c:v>2</c:v>
                </c:pt>
                <c:pt idx="39">
                  <c:v>0</c:v>
                </c:pt>
                <c:pt idx="40">
                  <c:v>1</c:v>
                </c:pt>
                <c:pt idx="41">
                  <c:v>2</c:v>
                </c:pt>
                <c:pt idx="42">
                  <c:v>0</c:v>
                </c:pt>
                <c:pt idx="43">
                  <c:v>1</c:v>
                </c:pt>
                <c:pt idx="44">
                  <c:v>0</c:v>
                </c:pt>
                <c:pt idx="45">
                  <c:v>0</c:v>
                </c:pt>
                <c:pt idx="46">
                  <c:v>0</c:v>
                </c:pt>
                <c:pt idx="47">
                  <c:v>0</c:v>
                </c:pt>
                <c:pt idx="48">
                  <c:v>1</c:v>
                </c:pt>
                <c:pt idx="49">
                  <c:v>0</c:v>
                </c:pt>
                <c:pt idx="50">
                  <c:v>0</c:v>
                </c:pt>
                <c:pt idx="51">
                  <c:v>1</c:v>
                </c:pt>
                <c:pt idx="52">
                  <c:v>0</c:v>
                </c:pt>
                <c:pt idx="53">
                  <c:v>0</c:v>
                </c:pt>
                <c:pt idx="54">
                  <c:v>1</c:v>
                </c:pt>
                <c:pt idx="55">
                  <c:v>0</c:v>
                </c:pt>
                <c:pt idx="56">
                  <c:v>0</c:v>
                </c:pt>
                <c:pt idx="57">
                  <c:v>0</c:v>
                </c:pt>
                <c:pt idx="58">
                  <c:v>0</c:v>
                </c:pt>
                <c:pt idx="59">
                  <c:v>0</c:v>
                </c:pt>
                <c:pt idx="60">
                  <c:v>0</c:v>
                </c:pt>
                <c:pt idx="61">
                  <c:v>0</c:v>
                </c:pt>
                <c:pt idx="62">
                  <c:v>1</c:v>
                </c:pt>
                <c:pt idx="63">
                  <c:v>1</c:v>
                </c:pt>
                <c:pt idx="64">
                  <c:v>2</c:v>
                </c:pt>
                <c:pt idx="65">
                  <c:v>0</c:v>
                </c:pt>
                <c:pt idx="66">
                  <c:v>1</c:v>
                </c:pt>
                <c:pt idx="67">
                  <c:v>1</c:v>
                </c:pt>
                <c:pt idx="68">
                  <c:v>0</c:v>
                </c:pt>
                <c:pt idx="69">
                  <c:v>0</c:v>
                </c:pt>
                <c:pt idx="70">
                  <c:v>0</c:v>
                </c:pt>
                <c:pt idx="71">
                  <c:v>0</c:v>
                </c:pt>
                <c:pt idx="72">
                  <c:v>1</c:v>
                </c:pt>
                <c:pt idx="73">
                  <c:v>1</c:v>
                </c:pt>
                <c:pt idx="74">
                  <c:v>1</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1</c:v>
                </c:pt>
                <c:pt idx="92">
                  <c:v>1</c:v>
                </c:pt>
                <c:pt idx="93">
                  <c:v>0</c:v>
                </c:pt>
                <c:pt idx="94">
                  <c:v>1</c:v>
                </c:pt>
                <c:pt idx="95">
                  <c:v>0</c:v>
                </c:pt>
                <c:pt idx="96">
                  <c:v>0</c:v>
                </c:pt>
                <c:pt idx="97">
                  <c:v>1</c:v>
                </c:pt>
                <c:pt idx="98">
                  <c:v>1</c:v>
                </c:pt>
                <c:pt idx="99">
                  <c:v>1</c:v>
                </c:pt>
                <c:pt idx="100">
                  <c:v>1</c:v>
                </c:pt>
                <c:pt idx="101">
                  <c:v>1</c:v>
                </c:pt>
                <c:pt idx="102">
                  <c:v>1</c:v>
                </c:pt>
                <c:pt idx="103">
                  <c:v>0</c:v>
                </c:pt>
                <c:pt idx="104">
                  <c:v>1</c:v>
                </c:pt>
                <c:pt idx="105">
                  <c:v>0</c:v>
                </c:pt>
                <c:pt idx="106">
                  <c:v>0</c:v>
                </c:pt>
                <c:pt idx="107">
                  <c:v>1</c:v>
                </c:pt>
                <c:pt idx="108">
                  <c:v>0</c:v>
                </c:pt>
                <c:pt idx="109">
                  <c:v>0</c:v>
                </c:pt>
                <c:pt idx="110">
                  <c:v>0</c:v>
                </c:pt>
                <c:pt idx="111">
                  <c:v>0</c:v>
                </c:pt>
                <c:pt idx="112">
                  <c:v>0</c:v>
                </c:pt>
                <c:pt idx="113">
                  <c:v>0</c:v>
                </c:pt>
                <c:pt idx="114">
                  <c:v>0</c:v>
                </c:pt>
                <c:pt idx="115">
                  <c:v>2</c:v>
                </c:pt>
                <c:pt idx="116">
                  <c:v>3</c:v>
                </c:pt>
                <c:pt idx="117">
                  <c:v>2</c:v>
                </c:pt>
                <c:pt idx="118">
                  <c:v>2</c:v>
                </c:pt>
                <c:pt idx="119">
                  <c:v>3</c:v>
                </c:pt>
                <c:pt idx="120">
                  <c:v>0</c:v>
                </c:pt>
                <c:pt idx="121">
                  <c:v>2</c:v>
                </c:pt>
                <c:pt idx="122">
                  <c:v>2</c:v>
                </c:pt>
                <c:pt idx="123">
                  <c:v>5</c:v>
                </c:pt>
                <c:pt idx="124">
                  <c:v>2</c:v>
                </c:pt>
                <c:pt idx="125">
                  <c:v>2</c:v>
                </c:pt>
                <c:pt idx="126">
                  <c:v>6</c:v>
                </c:pt>
                <c:pt idx="127">
                  <c:v>4</c:v>
                </c:pt>
                <c:pt idx="128">
                  <c:v>3</c:v>
                </c:pt>
                <c:pt idx="129">
                  <c:v>3</c:v>
                </c:pt>
                <c:pt idx="130">
                  <c:v>3</c:v>
                </c:pt>
                <c:pt idx="131">
                  <c:v>3</c:v>
                </c:pt>
                <c:pt idx="132">
                  <c:v>9</c:v>
                </c:pt>
                <c:pt idx="133">
                  <c:v>9</c:v>
                </c:pt>
                <c:pt idx="134">
                  <c:v>14</c:v>
                </c:pt>
                <c:pt idx="135">
                  <c:v>10</c:v>
                </c:pt>
                <c:pt idx="136">
                  <c:v>18</c:v>
                </c:pt>
                <c:pt idx="137">
                  <c:v>18</c:v>
                </c:pt>
                <c:pt idx="138">
                  <c:v>18</c:v>
                </c:pt>
                <c:pt idx="139">
                  <c:v>16</c:v>
                </c:pt>
                <c:pt idx="140">
                  <c:v>12</c:v>
                </c:pt>
                <c:pt idx="141">
                  <c:v>17</c:v>
                </c:pt>
                <c:pt idx="142">
                  <c:v>19</c:v>
                </c:pt>
                <c:pt idx="143">
                  <c:v>16</c:v>
                </c:pt>
                <c:pt idx="144">
                  <c:v>13</c:v>
                </c:pt>
                <c:pt idx="145">
                  <c:v>13</c:v>
                </c:pt>
                <c:pt idx="146">
                  <c:v>11</c:v>
                </c:pt>
                <c:pt idx="147">
                  <c:v>9</c:v>
                </c:pt>
                <c:pt idx="148">
                  <c:v>13</c:v>
                </c:pt>
                <c:pt idx="149">
                  <c:v>15</c:v>
                </c:pt>
                <c:pt idx="150">
                  <c:v>13</c:v>
                </c:pt>
                <c:pt idx="151">
                  <c:v>14</c:v>
                </c:pt>
                <c:pt idx="152">
                  <c:v>13</c:v>
                </c:pt>
                <c:pt idx="153">
                  <c:v>5</c:v>
                </c:pt>
                <c:pt idx="154">
                  <c:v>9</c:v>
                </c:pt>
                <c:pt idx="155">
                  <c:v>6</c:v>
                </c:pt>
                <c:pt idx="156">
                  <c:v>7</c:v>
                </c:pt>
                <c:pt idx="157">
                  <c:v>13</c:v>
                </c:pt>
                <c:pt idx="158">
                  <c:v>8</c:v>
                </c:pt>
                <c:pt idx="159">
                  <c:v>3</c:v>
                </c:pt>
                <c:pt idx="160">
                  <c:v>6</c:v>
                </c:pt>
                <c:pt idx="161">
                  <c:v>5</c:v>
                </c:pt>
                <c:pt idx="162">
                  <c:v>5</c:v>
                </c:pt>
                <c:pt idx="163">
                  <c:v>6</c:v>
                </c:pt>
                <c:pt idx="164">
                  <c:v>2</c:v>
                </c:pt>
                <c:pt idx="165">
                  <c:v>5</c:v>
                </c:pt>
                <c:pt idx="166">
                  <c:v>5</c:v>
                </c:pt>
                <c:pt idx="167">
                  <c:v>1</c:v>
                </c:pt>
                <c:pt idx="168">
                  <c:v>2</c:v>
                </c:pt>
                <c:pt idx="169">
                  <c:v>2</c:v>
                </c:pt>
                <c:pt idx="170">
                  <c:v>1</c:v>
                </c:pt>
                <c:pt idx="171">
                  <c:v>4</c:v>
                </c:pt>
                <c:pt idx="172">
                  <c:v>3</c:v>
                </c:pt>
                <c:pt idx="173">
                  <c:v>2</c:v>
                </c:pt>
                <c:pt idx="174">
                  <c:v>1</c:v>
                </c:pt>
                <c:pt idx="175">
                  <c:v>0</c:v>
                </c:pt>
                <c:pt idx="176">
                  <c:v>0</c:v>
                </c:pt>
                <c:pt idx="177">
                  <c:v>2</c:v>
                </c:pt>
                <c:pt idx="178">
                  <c:v>0</c:v>
                </c:pt>
                <c:pt idx="179">
                  <c:v>1</c:v>
                </c:pt>
                <c:pt idx="180">
                  <c:v>0</c:v>
                </c:pt>
                <c:pt idx="181">
                  <c:v>0</c:v>
                </c:pt>
                <c:pt idx="182">
                  <c:v>1</c:v>
                </c:pt>
                <c:pt idx="183">
                  <c:v>1</c:v>
                </c:pt>
                <c:pt idx="184">
                  <c:v>1</c:v>
                </c:pt>
                <c:pt idx="185">
                  <c:v>0</c:v>
                </c:pt>
                <c:pt idx="186">
                  <c:v>0</c:v>
                </c:pt>
                <c:pt idx="187">
                  <c:v>0</c:v>
                </c:pt>
                <c:pt idx="188">
                  <c:v>0</c:v>
                </c:pt>
                <c:pt idx="189">
                  <c:v>0</c:v>
                </c:pt>
                <c:pt idx="190">
                  <c:v>0</c:v>
                </c:pt>
                <c:pt idx="191">
                  <c:v>0</c:v>
                </c:pt>
                <c:pt idx="192">
                  <c:v>0</c:v>
                </c:pt>
                <c:pt idx="193">
                  <c:v>0</c:v>
                </c:pt>
                <c:pt idx="194">
                  <c:v>0</c:v>
                </c:pt>
                <c:pt idx="195">
                  <c:v>0</c:v>
                </c:pt>
                <c:pt idx="196">
                  <c:v>0</c:v>
                </c:pt>
                <c:pt idx="197">
                  <c:v>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1-062F-4461-8312-65723E93ABFE}"/>
            </c:ext>
          </c:extLst>
        </c:ser>
        <c:ser>
          <c:idx val="2"/>
          <c:order val="2"/>
          <c:tx>
            <c:v>Rot</c:v>
          </c:tx>
          <c:spPr>
            <a:solidFill>
              <a:srgbClr val="FF0000"/>
            </a:solidFill>
            <a:ln w="12700">
              <a:noFill/>
            </a:ln>
            <a:effectLst/>
          </c:spPr>
          <c:invertIfNegative val="0"/>
          <c:val>
            <c:numRef>
              <c:f>Sheet3!$B$3:$IW$3</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1</c:v>
                </c:pt>
                <c:pt idx="29">
                  <c:v>0</c:v>
                </c:pt>
                <c:pt idx="30">
                  <c:v>0</c:v>
                </c:pt>
                <c:pt idx="31">
                  <c:v>0</c:v>
                </c:pt>
                <c:pt idx="32">
                  <c:v>0</c:v>
                </c:pt>
                <c:pt idx="33">
                  <c:v>0</c:v>
                </c:pt>
                <c:pt idx="34">
                  <c:v>0</c:v>
                </c:pt>
                <c:pt idx="35">
                  <c:v>0</c:v>
                </c:pt>
                <c:pt idx="36">
                  <c:v>0</c:v>
                </c:pt>
                <c:pt idx="37">
                  <c:v>0</c:v>
                </c:pt>
                <c:pt idx="38">
                  <c:v>0</c:v>
                </c:pt>
                <c:pt idx="39">
                  <c:v>0</c:v>
                </c:pt>
                <c:pt idx="40">
                  <c:v>2</c:v>
                </c:pt>
                <c:pt idx="41">
                  <c:v>0</c:v>
                </c:pt>
                <c:pt idx="42">
                  <c:v>1</c:v>
                </c:pt>
                <c:pt idx="43">
                  <c:v>2</c:v>
                </c:pt>
                <c:pt idx="44">
                  <c:v>0</c:v>
                </c:pt>
                <c:pt idx="45">
                  <c:v>1</c:v>
                </c:pt>
                <c:pt idx="46">
                  <c:v>0</c:v>
                </c:pt>
                <c:pt idx="47">
                  <c:v>0</c:v>
                </c:pt>
                <c:pt idx="48">
                  <c:v>0</c:v>
                </c:pt>
                <c:pt idx="49">
                  <c:v>0</c:v>
                </c:pt>
                <c:pt idx="50">
                  <c:v>1</c:v>
                </c:pt>
                <c:pt idx="51">
                  <c:v>0</c:v>
                </c:pt>
                <c:pt idx="52">
                  <c:v>0</c:v>
                </c:pt>
                <c:pt idx="53">
                  <c:v>1</c:v>
                </c:pt>
                <c:pt idx="54">
                  <c:v>0</c:v>
                </c:pt>
                <c:pt idx="55">
                  <c:v>0</c:v>
                </c:pt>
                <c:pt idx="56">
                  <c:v>1</c:v>
                </c:pt>
                <c:pt idx="57">
                  <c:v>0</c:v>
                </c:pt>
                <c:pt idx="58">
                  <c:v>0</c:v>
                </c:pt>
                <c:pt idx="59">
                  <c:v>0</c:v>
                </c:pt>
                <c:pt idx="60">
                  <c:v>0</c:v>
                </c:pt>
                <c:pt idx="61">
                  <c:v>0</c:v>
                </c:pt>
                <c:pt idx="62">
                  <c:v>0</c:v>
                </c:pt>
                <c:pt idx="63">
                  <c:v>0</c:v>
                </c:pt>
                <c:pt idx="64">
                  <c:v>1</c:v>
                </c:pt>
                <c:pt idx="65">
                  <c:v>1</c:v>
                </c:pt>
                <c:pt idx="66">
                  <c:v>2</c:v>
                </c:pt>
                <c:pt idx="67">
                  <c:v>0</c:v>
                </c:pt>
                <c:pt idx="68">
                  <c:v>1</c:v>
                </c:pt>
                <c:pt idx="69">
                  <c:v>1</c:v>
                </c:pt>
                <c:pt idx="70">
                  <c:v>0</c:v>
                </c:pt>
                <c:pt idx="71">
                  <c:v>0</c:v>
                </c:pt>
                <c:pt idx="72">
                  <c:v>0</c:v>
                </c:pt>
                <c:pt idx="73">
                  <c:v>0</c:v>
                </c:pt>
                <c:pt idx="74">
                  <c:v>1</c:v>
                </c:pt>
                <c:pt idx="75">
                  <c:v>1</c:v>
                </c:pt>
                <c:pt idx="76">
                  <c:v>1</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1</c:v>
                </c:pt>
                <c:pt idx="94">
                  <c:v>1</c:v>
                </c:pt>
                <c:pt idx="95">
                  <c:v>0</c:v>
                </c:pt>
                <c:pt idx="96">
                  <c:v>1</c:v>
                </c:pt>
                <c:pt idx="97">
                  <c:v>0</c:v>
                </c:pt>
                <c:pt idx="98">
                  <c:v>0</c:v>
                </c:pt>
                <c:pt idx="99">
                  <c:v>1</c:v>
                </c:pt>
                <c:pt idx="100">
                  <c:v>1</c:v>
                </c:pt>
                <c:pt idx="101">
                  <c:v>1</c:v>
                </c:pt>
                <c:pt idx="102">
                  <c:v>1</c:v>
                </c:pt>
                <c:pt idx="103">
                  <c:v>1</c:v>
                </c:pt>
                <c:pt idx="104">
                  <c:v>1</c:v>
                </c:pt>
                <c:pt idx="105">
                  <c:v>0</c:v>
                </c:pt>
                <c:pt idx="106">
                  <c:v>0</c:v>
                </c:pt>
                <c:pt idx="107">
                  <c:v>0</c:v>
                </c:pt>
                <c:pt idx="108">
                  <c:v>1</c:v>
                </c:pt>
                <c:pt idx="109">
                  <c:v>1</c:v>
                </c:pt>
                <c:pt idx="110">
                  <c:v>0</c:v>
                </c:pt>
                <c:pt idx="111">
                  <c:v>0</c:v>
                </c:pt>
                <c:pt idx="112">
                  <c:v>0</c:v>
                </c:pt>
                <c:pt idx="113">
                  <c:v>0</c:v>
                </c:pt>
                <c:pt idx="114">
                  <c:v>0</c:v>
                </c:pt>
                <c:pt idx="115">
                  <c:v>0</c:v>
                </c:pt>
                <c:pt idx="116">
                  <c:v>0</c:v>
                </c:pt>
                <c:pt idx="117">
                  <c:v>2</c:v>
                </c:pt>
                <c:pt idx="118">
                  <c:v>1</c:v>
                </c:pt>
                <c:pt idx="119">
                  <c:v>2</c:v>
                </c:pt>
                <c:pt idx="120">
                  <c:v>0</c:v>
                </c:pt>
                <c:pt idx="121">
                  <c:v>3</c:v>
                </c:pt>
                <c:pt idx="122">
                  <c:v>1</c:v>
                </c:pt>
                <c:pt idx="123">
                  <c:v>1</c:v>
                </c:pt>
                <c:pt idx="124">
                  <c:v>4</c:v>
                </c:pt>
                <c:pt idx="125">
                  <c:v>2</c:v>
                </c:pt>
                <c:pt idx="126">
                  <c:v>2</c:v>
                </c:pt>
                <c:pt idx="127">
                  <c:v>4</c:v>
                </c:pt>
                <c:pt idx="128">
                  <c:v>4</c:v>
                </c:pt>
                <c:pt idx="129">
                  <c:v>3</c:v>
                </c:pt>
                <c:pt idx="130">
                  <c:v>3</c:v>
                </c:pt>
                <c:pt idx="131">
                  <c:v>7</c:v>
                </c:pt>
                <c:pt idx="132">
                  <c:v>3</c:v>
                </c:pt>
                <c:pt idx="133">
                  <c:v>2</c:v>
                </c:pt>
                <c:pt idx="134">
                  <c:v>9</c:v>
                </c:pt>
                <c:pt idx="135">
                  <c:v>12</c:v>
                </c:pt>
                <c:pt idx="136">
                  <c:v>12</c:v>
                </c:pt>
                <c:pt idx="137">
                  <c:v>5</c:v>
                </c:pt>
                <c:pt idx="138">
                  <c:v>13</c:v>
                </c:pt>
                <c:pt idx="139">
                  <c:v>20</c:v>
                </c:pt>
                <c:pt idx="140">
                  <c:v>19</c:v>
                </c:pt>
                <c:pt idx="141">
                  <c:v>16</c:v>
                </c:pt>
                <c:pt idx="142">
                  <c:v>12</c:v>
                </c:pt>
                <c:pt idx="143">
                  <c:v>16</c:v>
                </c:pt>
                <c:pt idx="144">
                  <c:v>19</c:v>
                </c:pt>
                <c:pt idx="145">
                  <c:v>21</c:v>
                </c:pt>
                <c:pt idx="146">
                  <c:v>12</c:v>
                </c:pt>
                <c:pt idx="147">
                  <c:v>14</c:v>
                </c:pt>
                <c:pt idx="148">
                  <c:v>12</c:v>
                </c:pt>
                <c:pt idx="149">
                  <c:v>10</c:v>
                </c:pt>
                <c:pt idx="150">
                  <c:v>12</c:v>
                </c:pt>
                <c:pt idx="151">
                  <c:v>17</c:v>
                </c:pt>
                <c:pt idx="152">
                  <c:v>12</c:v>
                </c:pt>
                <c:pt idx="153">
                  <c:v>9</c:v>
                </c:pt>
                <c:pt idx="154">
                  <c:v>15</c:v>
                </c:pt>
                <c:pt idx="155">
                  <c:v>6</c:v>
                </c:pt>
                <c:pt idx="156">
                  <c:v>7</c:v>
                </c:pt>
                <c:pt idx="157">
                  <c:v>5</c:v>
                </c:pt>
                <c:pt idx="158">
                  <c:v>10</c:v>
                </c:pt>
                <c:pt idx="159">
                  <c:v>12</c:v>
                </c:pt>
                <c:pt idx="160">
                  <c:v>7</c:v>
                </c:pt>
                <c:pt idx="161">
                  <c:v>7</c:v>
                </c:pt>
                <c:pt idx="162">
                  <c:v>5</c:v>
                </c:pt>
                <c:pt idx="163">
                  <c:v>4</c:v>
                </c:pt>
                <c:pt idx="164">
                  <c:v>6</c:v>
                </c:pt>
                <c:pt idx="165">
                  <c:v>8</c:v>
                </c:pt>
                <c:pt idx="166">
                  <c:v>2</c:v>
                </c:pt>
                <c:pt idx="167">
                  <c:v>4</c:v>
                </c:pt>
                <c:pt idx="168">
                  <c:v>4</c:v>
                </c:pt>
                <c:pt idx="169">
                  <c:v>3</c:v>
                </c:pt>
                <c:pt idx="170">
                  <c:v>3</c:v>
                </c:pt>
                <c:pt idx="171">
                  <c:v>2</c:v>
                </c:pt>
                <c:pt idx="172">
                  <c:v>1</c:v>
                </c:pt>
                <c:pt idx="173">
                  <c:v>5</c:v>
                </c:pt>
                <c:pt idx="174">
                  <c:v>3</c:v>
                </c:pt>
                <c:pt idx="175">
                  <c:v>2</c:v>
                </c:pt>
                <c:pt idx="176">
                  <c:v>0</c:v>
                </c:pt>
                <c:pt idx="177">
                  <c:v>0</c:v>
                </c:pt>
                <c:pt idx="178">
                  <c:v>1</c:v>
                </c:pt>
                <c:pt idx="179">
                  <c:v>0</c:v>
                </c:pt>
                <c:pt idx="180">
                  <c:v>2</c:v>
                </c:pt>
                <c:pt idx="181">
                  <c:v>1</c:v>
                </c:pt>
                <c:pt idx="182">
                  <c:v>0</c:v>
                </c:pt>
                <c:pt idx="183">
                  <c:v>0</c:v>
                </c:pt>
                <c:pt idx="184">
                  <c:v>0</c:v>
                </c:pt>
                <c:pt idx="185">
                  <c:v>1</c:v>
                </c:pt>
                <c:pt idx="186">
                  <c:v>2</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extLst>
            <c:ext xmlns:c16="http://schemas.microsoft.com/office/drawing/2014/chart" uri="{C3380CC4-5D6E-409C-BE32-E72D297353CC}">
              <c16:uniqueId val="{00000002-062F-4461-8312-65723E93ABFE}"/>
            </c:ext>
          </c:extLst>
        </c:ser>
        <c:dLbls>
          <c:showLegendKey val="0"/>
          <c:showVal val="0"/>
          <c:showCatName val="0"/>
          <c:showSerName val="0"/>
          <c:showPercent val="0"/>
          <c:showBubbleSize val="0"/>
        </c:dLbls>
        <c:gapWidth val="0"/>
        <c:overlap val="-27"/>
        <c:axId val="1669611872"/>
        <c:axId val="1650708720"/>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
          <c:y val="0"/>
          <c:w val="1"/>
          <c:h val="1"/>
        </c:manualLayout>
      </c:layout>
      <c:barChart>
        <c:barDir val="col"/>
        <c:grouping val="clustered"/>
        <c:varyColors val="0"/>
        <c:ser>
          <c:idx val="0"/>
          <c:order val="0"/>
          <c:tx>
            <c:v>Blau</c:v>
          </c:tx>
          <c:spPr>
            <a:solidFill>
              <a:srgbClr val="0000FF"/>
            </a:solidFill>
            <a:ln>
              <a:noFill/>
            </a:ln>
            <a:effectLst/>
          </c:spPr>
          <c:invertIfNegative val="0"/>
          <c:val>
            <c:numRef>
              <c:f>Sheet3!$B$5:$IW$5</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1</c:v>
                </c:pt>
                <c:pt idx="209">
                  <c:v>2</c:v>
                </c:pt>
                <c:pt idx="210">
                  <c:v>1</c:v>
                </c:pt>
                <c:pt idx="211">
                  <c:v>1</c:v>
                </c:pt>
                <c:pt idx="212">
                  <c:v>1</c:v>
                </c:pt>
                <c:pt idx="213">
                  <c:v>1</c:v>
                </c:pt>
                <c:pt idx="214">
                  <c:v>0</c:v>
                </c:pt>
                <c:pt idx="215">
                  <c:v>2</c:v>
                </c:pt>
                <c:pt idx="216">
                  <c:v>3</c:v>
                </c:pt>
                <c:pt idx="217">
                  <c:v>3</c:v>
                </c:pt>
                <c:pt idx="218">
                  <c:v>0</c:v>
                </c:pt>
                <c:pt idx="219">
                  <c:v>1</c:v>
                </c:pt>
                <c:pt idx="220">
                  <c:v>1</c:v>
                </c:pt>
                <c:pt idx="221">
                  <c:v>3</c:v>
                </c:pt>
                <c:pt idx="222">
                  <c:v>1</c:v>
                </c:pt>
                <c:pt idx="223">
                  <c:v>6</c:v>
                </c:pt>
                <c:pt idx="224">
                  <c:v>6</c:v>
                </c:pt>
                <c:pt idx="225">
                  <c:v>4</c:v>
                </c:pt>
                <c:pt idx="226">
                  <c:v>4</c:v>
                </c:pt>
                <c:pt idx="227">
                  <c:v>4</c:v>
                </c:pt>
                <c:pt idx="228">
                  <c:v>3</c:v>
                </c:pt>
                <c:pt idx="229">
                  <c:v>5</c:v>
                </c:pt>
                <c:pt idx="230">
                  <c:v>9</c:v>
                </c:pt>
                <c:pt idx="231">
                  <c:v>15</c:v>
                </c:pt>
                <c:pt idx="232">
                  <c:v>17</c:v>
                </c:pt>
                <c:pt idx="233">
                  <c:v>13</c:v>
                </c:pt>
                <c:pt idx="234">
                  <c:v>7</c:v>
                </c:pt>
                <c:pt idx="235">
                  <c:v>15</c:v>
                </c:pt>
                <c:pt idx="236">
                  <c:v>16</c:v>
                </c:pt>
                <c:pt idx="237">
                  <c:v>20</c:v>
                </c:pt>
                <c:pt idx="238">
                  <c:v>26</c:v>
                </c:pt>
                <c:pt idx="239">
                  <c:v>23</c:v>
                </c:pt>
                <c:pt idx="240">
                  <c:v>27</c:v>
                </c:pt>
                <c:pt idx="241">
                  <c:v>48</c:v>
                </c:pt>
                <c:pt idx="242">
                  <c:v>46</c:v>
                </c:pt>
                <c:pt idx="243">
                  <c:v>28</c:v>
                </c:pt>
                <c:pt idx="244">
                  <c:v>25</c:v>
                </c:pt>
                <c:pt idx="245">
                  <c:v>22</c:v>
                </c:pt>
                <c:pt idx="246">
                  <c:v>17</c:v>
                </c:pt>
                <c:pt idx="247">
                  <c:v>8</c:v>
                </c:pt>
                <c:pt idx="248">
                  <c:v>13</c:v>
                </c:pt>
                <c:pt idx="249">
                  <c:v>8</c:v>
                </c:pt>
                <c:pt idx="250">
                  <c:v>7</c:v>
                </c:pt>
                <c:pt idx="251">
                  <c:v>4</c:v>
                </c:pt>
                <c:pt idx="252">
                  <c:v>2</c:v>
                </c:pt>
                <c:pt idx="253">
                  <c:v>2</c:v>
                </c:pt>
                <c:pt idx="254">
                  <c:v>2</c:v>
                </c:pt>
                <c:pt idx="255">
                  <c:v>2</c:v>
                </c:pt>
              </c:numCache>
            </c:numRef>
          </c:val>
          <c:extLst>
            <c:ext xmlns:c16="http://schemas.microsoft.com/office/drawing/2014/chart" uri="{C3380CC4-5D6E-409C-BE32-E72D297353CC}">
              <c16:uniqueId val="{00000000-384D-4678-AF86-63BFA0DFE735}"/>
            </c:ext>
          </c:extLst>
        </c:ser>
        <c:ser>
          <c:idx val="1"/>
          <c:order val="1"/>
          <c:tx>
            <c:v>Grün</c:v>
          </c:tx>
          <c:spPr>
            <a:solidFill>
              <a:srgbClr val="00FF00"/>
            </a:solidFill>
            <a:ln>
              <a:noFill/>
            </a:ln>
            <a:effectLst/>
          </c:spPr>
          <c:invertIfNegative val="0"/>
          <c:val>
            <c:numRef>
              <c:f>Sheet3!$B$6:$IW$6</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1</c:v>
                </c:pt>
                <c:pt idx="203">
                  <c:v>2</c:v>
                </c:pt>
                <c:pt idx="204">
                  <c:v>1</c:v>
                </c:pt>
                <c:pt idx="205">
                  <c:v>1</c:v>
                </c:pt>
                <c:pt idx="206">
                  <c:v>1</c:v>
                </c:pt>
                <c:pt idx="207">
                  <c:v>1</c:v>
                </c:pt>
                <c:pt idx="208">
                  <c:v>0</c:v>
                </c:pt>
                <c:pt idx="209">
                  <c:v>2</c:v>
                </c:pt>
                <c:pt idx="210">
                  <c:v>3</c:v>
                </c:pt>
                <c:pt idx="211">
                  <c:v>3</c:v>
                </c:pt>
                <c:pt idx="212">
                  <c:v>1</c:v>
                </c:pt>
                <c:pt idx="213">
                  <c:v>1</c:v>
                </c:pt>
                <c:pt idx="214">
                  <c:v>2</c:v>
                </c:pt>
                <c:pt idx="215">
                  <c:v>3</c:v>
                </c:pt>
                <c:pt idx="216">
                  <c:v>2</c:v>
                </c:pt>
                <c:pt idx="217">
                  <c:v>10</c:v>
                </c:pt>
                <c:pt idx="218">
                  <c:v>11</c:v>
                </c:pt>
                <c:pt idx="219">
                  <c:v>9</c:v>
                </c:pt>
                <c:pt idx="220">
                  <c:v>11</c:v>
                </c:pt>
                <c:pt idx="221">
                  <c:v>9</c:v>
                </c:pt>
                <c:pt idx="222">
                  <c:v>7</c:v>
                </c:pt>
                <c:pt idx="223">
                  <c:v>16</c:v>
                </c:pt>
                <c:pt idx="224">
                  <c:v>18</c:v>
                </c:pt>
                <c:pt idx="225">
                  <c:v>23</c:v>
                </c:pt>
                <c:pt idx="226">
                  <c:v>32</c:v>
                </c:pt>
                <c:pt idx="227">
                  <c:v>29</c:v>
                </c:pt>
                <c:pt idx="228">
                  <c:v>45</c:v>
                </c:pt>
                <c:pt idx="229">
                  <c:v>55</c:v>
                </c:pt>
                <c:pt idx="230">
                  <c:v>27</c:v>
                </c:pt>
                <c:pt idx="231">
                  <c:v>27</c:v>
                </c:pt>
                <c:pt idx="232">
                  <c:v>31</c:v>
                </c:pt>
                <c:pt idx="233">
                  <c:v>17</c:v>
                </c:pt>
                <c:pt idx="234">
                  <c:v>11</c:v>
                </c:pt>
                <c:pt idx="235">
                  <c:v>16</c:v>
                </c:pt>
                <c:pt idx="236">
                  <c:v>10</c:v>
                </c:pt>
                <c:pt idx="237">
                  <c:v>11</c:v>
                </c:pt>
                <c:pt idx="238">
                  <c:v>9</c:v>
                </c:pt>
                <c:pt idx="239">
                  <c:v>6</c:v>
                </c:pt>
                <c:pt idx="240">
                  <c:v>4</c:v>
                </c:pt>
                <c:pt idx="241">
                  <c:v>3</c:v>
                </c:pt>
                <c:pt idx="242">
                  <c:v>2</c:v>
                </c:pt>
                <c:pt idx="243">
                  <c:v>0</c:v>
                </c:pt>
                <c:pt idx="244">
                  <c:v>1</c:v>
                </c:pt>
                <c:pt idx="245">
                  <c:v>0</c:v>
                </c:pt>
                <c:pt idx="246">
                  <c:v>0</c:v>
                </c:pt>
                <c:pt idx="247">
                  <c:v>0</c:v>
                </c:pt>
                <c:pt idx="248">
                  <c:v>0</c:v>
                </c:pt>
                <c:pt idx="249">
                  <c:v>0</c:v>
                </c:pt>
                <c:pt idx="250">
                  <c:v>0</c:v>
                </c:pt>
                <c:pt idx="251">
                  <c:v>1</c:v>
                </c:pt>
                <c:pt idx="252">
                  <c:v>0</c:v>
                </c:pt>
                <c:pt idx="253">
                  <c:v>0</c:v>
                </c:pt>
                <c:pt idx="254">
                  <c:v>0</c:v>
                </c:pt>
                <c:pt idx="255">
                  <c:v>0</c:v>
                </c:pt>
              </c:numCache>
            </c:numRef>
          </c:val>
          <c:extLst>
            <c:ext xmlns:c16="http://schemas.microsoft.com/office/drawing/2014/chart" uri="{C3380CC4-5D6E-409C-BE32-E72D297353CC}">
              <c16:uniqueId val="{00000001-384D-4678-AF86-63BFA0DFE735}"/>
            </c:ext>
          </c:extLst>
        </c:ser>
        <c:ser>
          <c:idx val="2"/>
          <c:order val="2"/>
          <c:tx>
            <c:v>Rot</c:v>
          </c:tx>
          <c:spPr>
            <a:solidFill>
              <a:srgbClr val="FF0000"/>
            </a:solidFill>
            <a:ln>
              <a:noFill/>
            </a:ln>
            <a:effectLst/>
          </c:spPr>
          <c:invertIfNegative val="0"/>
          <c:val>
            <c:numRef>
              <c:f>Sheet3!$B$7:$IW$7</c:f>
              <c:numCache>
                <c:formatCode>General</c:formatCode>
                <c:ptCount val="25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1</c:v>
                </c:pt>
                <c:pt idx="204">
                  <c:v>2</c:v>
                </c:pt>
                <c:pt idx="205">
                  <c:v>1</c:v>
                </c:pt>
                <c:pt idx="206">
                  <c:v>1</c:v>
                </c:pt>
                <c:pt idx="207">
                  <c:v>1</c:v>
                </c:pt>
                <c:pt idx="208">
                  <c:v>1</c:v>
                </c:pt>
                <c:pt idx="209">
                  <c:v>0</c:v>
                </c:pt>
                <c:pt idx="210">
                  <c:v>2</c:v>
                </c:pt>
                <c:pt idx="211">
                  <c:v>3</c:v>
                </c:pt>
                <c:pt idx="212">
                  <c:v>3</c:v>
                </c:pt>
                <c:pt idx="213">
                  <c:v>0</c:v>
                </c:pt>
                <c:pt idx="214">
                  <c:v>1</c:v>
                </c:pt>
                <c:pt idx="215">
                  <c:v>1</c:v>
                </c:pt>
                <c:pt idx="216">
                  <c:v>3</c:v>
                </c:pt>
                <c:pt idx="217">
                  <c:v>1</c:v>
                </c:pt>
                <c:pt idx="218">
                  <c:v>6</c:v>
                </c:pt>
                <c:pt idx="219">
                  <c:v>6</c:v>
                </c:pt>
                <c:pt idx="220">
                  <c:v>4</c:v>
                </c:pt>
                <c:pt idx="221">
                  <c:v>4</c:v>
                </c:pt>
                <c:pt idx="222">
                  <c:v>4</c:v>
                </c:pt>
                <c:pt idx="223">
                  <c:v>3</c:v>
                </c:pt>
                <c:pt idx="224">
                  <c:v>5</c:v>
                </c:pt>
                <c:pt idx="225">
                  <c:v>9</c:v>
                </c:pt>
                <c:pt idx="226">
                  <c:v>15</c:v>
                </c:pt>
                <c:pt idx="227">
                  <c:v>17</c:v>
                </c:pt>
                <c:pt idx="228">
                  <c:v>13</c:v>
                </c:pt>
                <c:pt idx="229">
                  <c:v>7</c:v>
                </c:pt>
                <c:pt idx="230">
                  <c:v>15</c:v>
                </c:pt>
                <c:pt idx="231">
                  <c:v>16</c:v>
                </c:pt>
                <c:pt idx="232">
                  <c:v>20</c:v>
                </c:pt>
                <c:pt idx="233">
                  <c:v>26</c:v>
                </c:pt>
                <c:pt idx="234">
                  <c:v>23</c:v>
                </c:pt>
                <c:pt idx="235">
                  <c:v>27</c:v>
                </c:pt>
                <c:pt idx="236">
                  <c:v>48</c:v>
                </c:pt>
                <c:pt idx="237">
                  <c:v>46</c:v>
                </c:pt>
                <c:pt idx="238">
                  <c:v>28</c:v>
                </c:pt>
                <c:pt idx="239">
                  <c:v>25</c:v>
                </c:pt>
                <c:pt idx="240">
                  <c:v>22</c:v>
                </c:pt>
                <c:pt idx="241">
                  <c:v>17</c:v>
                </c:pt>
                <c:pt idx="242">
                  <c:v>8</c:v>
                </c:pt>
                <c:pt idx="243">
                  <c:v>13</c:v>
                </c:pt>
                <c:pt idx="244">
                  <c:v>8</c:v>
                </c:pt>
                <c:pt idx="245">
                  <c:v>7</c:v>
                </c:pt>
                <c:pt idx="246">
                  <c:v>4</c:v>
                </c:pt>
                <c:pt idx="247">
                  <c:v>2</c:v>
                </c:pt>
                <c:pt idx="248">
                  <c:v>2</c:v>
                </c:pt>
                <c:pt idx="249">
                  <c:v>2</c:v>
                </c:pt>
                <c:pt idx="250">
                  <c:v>1</c:v>
                </c:pt>
                <c:pt idx="251">
                  <c:v>0</c:v>
                </c:pt>
                <c:pt idx="252">
                  <c:v>1</c:v>
                </c:pt>
                <c:pt idx="253">
                  <c:v>0</c:v>
                </c:pt>
                <c:pt idx="254">
                  <c:v>0</c:v>
                </c:pt>
                <c:pt idx="255">
                  <c:v>0</c:v>
                </c:pt>
              </c:numCache>
            </c:numRef>
          </c:val>
          <c:extLst>
            <c:ext xmlns:c16="http://schemas.microsoft.com/office/drawing/2014/chart" uri="{C3380CC4-5D6E-409C-BE32-E72D297353CC}">
              <c16:uniqueId val="{00000002-384D-4678-AF86-63BFA0DFE735}"/>
            </c:ext>
          </c:extLst>
        </c:ser>
        <c:dLbls>
          <c:showLegendKey val="0"/>
          <c:showVal val="0"/>
          <c:showCatName val="0"/>
          <c:showSerName val="0"/>
          <c:showPercent val="0"/>
          <c:showBubbleSize val="0"/>
        </c:dLbls>
        <c:gapWidth val="0"/>
        <c:overlap val="-27"/>
        <c:axId val="1669611872"/>
        <c:axId val="1650708720"/>
        <c:extLst/>
      </c:barChart>
      <c:catAx>
        <c:axId val="1669611872"/>
        <c:scaling>
          <c:orientation val="minMax"/>
        </c:scaling>
        <c:delete val="1"/>
        <c:axPos val="b"/>
        <c:majorTickMark val="none"/>
        <c:minorTickMark val="none"/>
        <c:tickLblPos val="nextTo"/>
        <c:crossAx val="1650708720"/>
        <c:crosses val="autoZero"/>
        <c:auto val="1"/>
        <c:lblAlgn val="ctr"/>
        <c:lblOffset val="100"/>
        <c:noMultiLvlLbl val="0"/>
      </c:catAx>
      <c:valAx>
        <c:axId val="1650708720"/>
        <c:scaling>
          <c:orientation val="minMax"/>
        </c:scaling>
        <c:delete val="1"/>
        <c:axPos val="l"/>
        <c:numFmt formatCode="General" sourceLinked="1"/>
        <c:majorTickMark val="none"/>
        <c:minorTickMark val="none"/>
        <c:tickLblPos val="nextTo"/>
        <c:crossAx val="1669611872"/>
        <c:crosses val="autoZero"/>
        <c:crossBetween val="between"/>
      </c:valAx>
      <c:spPr>
        <a:noFill/>
        <a:ln>
          <a:noFill/>
        </a:ln>
        <a:effectLst/>
      </c:spPr>
    </c:plotArea>
    <c:plotVisOnly val="1"/>
    <c:dispBlanksAs val="gap"/>
    <c:showDLblsOverMax val="0"/>
  </c:chart>
  <c:spPr>
    <a:solidFill>
      <a:schemeClr val="bg1"/>
    </a:solidFill>
    <a:ln w="12700" cap="flat" cmpd="sng" algn="ctr">
      <a:solidFill>
        <a:srgbClr val="0000FF">
          <a:alpha val="34000"/>
        </a:srgb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Mar16</b:Tag>
    <b:SourceType>Book</b:SourceType>
    <b:Guid>{B3C1B631-44DA-4D94-A993-1A4753C20234}</b:Guid>
    <b:Title>Grundlagen der Computer Vision</b:Title>
    <b:Year>2016</b:Year>
    <b:Author>
      <b:Author>
        <b:NameList>
          <b:Person>
            <b:Last>Hudritsch</b:Last>
            <b:First>Marcus</b:First>
          </b:Person>
        </b:NameList>
      </b:Author>
    </b:Author>
    <b:City>Sutz</b:City>
    <b:Publisher>Berner Fachhochschule</b:Publisher>
    <b:RefOrder>1</b:RefOrder>
  </b:Source>
</b:Sources>
</file>

<file path=customXml/itemProps1.xml><?xml version="1.0" encoding="utf-8"?>
<ds:datastoreItem xmlns:ds="http://schemas.openxmlformats.org/officeDocument/2006/customXml" ds:itemID="{70C7DDAF-2F3C-4F21-9851-3061F5F66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de_Thesisvorlage_mit_Titelbild.dot</Template>
  <TotalTime>0</TotalTime>
  <Pages>58</Pages>
  <Words>16702</Words>
  <Characters>105226</Characters>
  <Application>Microsoft Office Word</Application>
  <DocSecurity>0</DocSecurity>
  <Lines>876</Lines>
  <Paragraphs>243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121685</CharactersWithSpaces>
  <SharedDoc>false</SharedDoc>
  <HLinks>
    <vt:vector size="114" baseType="variant">
      <vt:variant>
        <vt:i4>1966141</vt:i4>
      </vt:variant>
      <vt:variant>
        <vt:i4>149</vt:i4>
      </vt:variant>
      <vt:variant>
        <vt:i4>0</vt:i4>
      </vt:variant>
      <vt:variant>
        <vt:i4>5</vt:i4>
      </vt:variant>
      <vt:variant>
        <vt:lpwstr/>
      </vt:variant>
      <vt:variant>
        <vt:lpwstr>_Toc371572893</vt:lpwstr>
      </vt:variant>
      <vt:variant>
        <vt:i4>1179701</vt:i4>
      </vt:variant>
      <vt:variant>
        <vt:i4>140</vt:i4>
      </vt:variant>
      <vt:variant>
        <vt:i4>0</vt:i4>
      </vt:variant>
      <vt:variant>
        <vt:i4>5</vt:i4>
      </vt:variant>
      <vt:variant>
        <vt:lpwstr/>
      </vt:variant>
      <vt:variant>
        <vt:lpwstr>_Toc371572055</vt:lpwstr>
      </vt:variant>
      <vt:variant>
        <vt:i4>1179701</vt:i4>
      </vt:variant>
      <vt:variant>
        <vt:i4>125</vt:i4>
      </vt:variant>
      <vt:variant>
        <vt:i4>0</vt:i4>
      </vt:variant>
      <vt:variant>
        <vt:i4>5</vt:i4>
      </vt:variant>
      <vt:variant>
        <vt:lpwstr/>
      </vt:variant>
      <vt:variant>
        <vt:lpwstr>_Toc371572052</vt:lpwstr>
      </vt:variant>
      <vt:variant>
        <vt:i4>1179701</vt:i4>
      </vt:variant>
      <vt:variant>
        <vt:i4>119</vt:i4>
      </vt:variant>
      <vt:variant>
        <vt:i4>0</vt:i4>
      </vt:variant>
      <vt:variant>
        <vt:i4>5</vt:i4>
      </vt:variant>
      <vt:variant>
        <vt:lpwstr/>
      </vt:variant>
      <vt:variant>
        <vt:lpwstr>_Toc371572051</vt:lpwstr>
      </vt:variant>
      <vt:variant>
        <vt:i4>1179701</vt:i4>
      </vt:variant>
      <vt:variant>
        <vt:i4>113</vt:i4>
      </vt:variant>
      <vt:variant>
        <vt:i4>0</vt:i4>
      </vt:variant>
      <vt:variant>
        <vt:i4>5</vt:i4>
      </vt:variant>
      <vt:variant>
        <vt:lpwstr/>
      </vt:variant>
      <vt:variant>
        <vt:lpwstr>_Toc371572050</vt:lpwstr>
      </vt:variant>
      <vt:variant>
        <vt:i4>1245237</vt:i4>
      </vt:variant>
      <vt:variant>
        <vt:i4>107</vt:i4>
      </vt:variant>
      <vt:variant>
        <vt:i4>0</vt:i4>
      </vt:variant>
      <vt:variant>
        <vt:i4>5</vt:i4>
      </vt:variant>
      <vt:variant>
        <vt:lpwstr/>
      </vt:variant>
      <vt:variant>
        <vt:lpwstr>_Toc371572049</vt:lpwstr>
      </vt:variant>
      <vt:variant>
        <vt:i4>1245237</vt:i4>
      </vt:variant>
      <vt:variant>
        <vt:i4>101</vt:i4>
      </vt:variant>
      <vt:variant>
        <vt:i4>0</vt:i4>
      </vt:variant>
      <vt:variant>
        <vt:i4>5</vt:i4>
      </vt:variant>
      <vt:variant>
        <vt:lpwstr/>
      </vt:variant>
      <vt:variant>
        <vt:lpwstr>_Toc371572048</vt:lpwstr>
      </vt:variant>
      <vt:variant>
        <vt:i4>1245237</vt:i4>
      </vt:variant>
      <vt:variant>
        <vt:i4>95</vt:i4>
      </vt:variant>
      <vt:variant>
        <vt:i4>0</vt:i4>
      </vt:variant>
      <vt:variant>
        <vt:i4>5</vt:i4>
      </vt:variant>
      <vt:variant>
        <vt:lpwstr/>
      </vt:variant>
      <vt:variant>
        <vt:lpwstr>_Toc371572047</vt:lpwstr>
      </vt:variant>
      <vt:variant>
        <vt:i4>1245237</vt:i4>
      </vt:variant>
      <vt:variant>
        <vt:i4>89</vt:i4>
      </vt:variant>
      <vt:variant>
        <vt:i4>0</vt:i4>
      </vt:variant>
      <vt:variant>
        <vt:i4>5</vt:i4>
      </vt:variant>
      <vt:variant>
        <vt:lpwstr/>
      </vt:variant>
      <vt:variant>
        <vt:lpwstr>_Toc371572046</vt:lpwstr>
      </vt:variant>
      <vt:variant>
        <vt:i4>1245237</vt:i4>
      </vt:variant>
      <vt:variant>
        <vt:i4>83</vt:i4>
      </vt:variant>
      <vt:variant>
        <vt:i4>0</vt:i4>
      </vt:variant>
      <vt:variant>
        <vt:i4>5</vt:i4>
      </vt:variant>
      <vt:variant>
        <vt:lpwstr/>
      </vt:variant>
      <vt:variant>
        <vt:lpwstr>_Toc371572045</vt:lpwstr>
      </vt:variant>
      <vt:variant>
        <vt:i4>1245237</vt:i4>
      </vt:variant>
      <vt:variant>
        <vt:i4>77</vt:i4>
      </vt:variant>
      <vt:variant>
        <vt:i4>0</vt:i4>
      </vt:variant>
      <vt:variant>
        <vt:i4>5</vt:i4>
      </vt:variant>
      <vt:variant>
        <vt:lpwstr/>
      </vt:variant>
      <vt:variant>
        <vt:lpwstr>_Toc371572044</vt:lpwstr>
      </vt:variant>
      <vt:variant>
        <vt:i4>1245237</vt:i4>
      </vt:variant>
      <vt:variant>
        <vt:i4>71</vt:i4>
      </vt:variant>
      <vt:variant>
        <vt:i4>0</vt:i4>
      </vt:variant>
      <vt:variant>
        <vt:i4>5</vt:i4>
      </vt:variant>
      <vt:variant>
        <vt:lpwstr/>
      </vt:variant>
      <vt:variant>
        <vt:lpwstr>_Toc371572043</vt:lpwstr>
      </vt:variant>
      <vt:variant>
        <vt:i4>1245237</vt:i4>
      </vt:variant>
      <vt:variant>
        <vt:i4>65</vt:i4>
      </vt:variant>
      <vt:variant>
        <vt:i4>0</vt:i4>
      </vt:variant>
      <vt:variant>
        <vt:i4>5</vt:i4>
      </vt:variant>
      <vt:variant>
        <vt:lpwstr/>
      </vt:variant>
      <vt:variant>
        <vt:lpwstr>_Toc371572042</vt:lpwstr>
      </vt:variant>
      <vt:variant>
        <vt:i4>1245237</vt:i4>
      </vt:variant>
      <vt:variant>
        <vt:i4>59</vt:i4>
      </vt:variant>
      <vt:variant>
        <vt:i4>0</vt:i4>
      </vt:variant>
      <vt:variant>
        <vt:i4>5</vt:i4>
      </vt:variant>
      <vt:variant>
        <vt:lpwstr/>
      </vt:variant>
      <vt:variant>
        <vt:lpwstr>_Toc371572041</vt:lpwstr>
      </vt:variant>
      <vt:variant>
        <vt:i4>1245237</vt:i4>
      </vt:variant>
      <vt:variant>
        <vt:i4>53</vt:i4>
      </vt:variant>
      <vt:variant>
        <vt:i4>0</vt:i4>
      </vt:variant>
      <vt:variant>
        <vt:i4>5</vt:i4>
      </vt:variant>
      <vt:variant>
        <vt:lpwstr/>
      </vt:variant>
      <vt:variant>
        <vt:lpwstr>_Toc371572040</vt:lpwstr>
      </vt:variant>
      <vt:variant>
        <vt:i4>1310773</vt:i4>
      </vt:variant>
      <vt:variant>
        <vt:i4>47</vt:i4>
      </vt:variant>
      <vt:variant>
        <vt:i4>0</vt:i4>
      </vt:variant>
      <vt:variant>
        <vt:i4>5</vt:i4>
      </vt:variant>
      <vt:variant>
        <vt:lpwstr/>
      </vt:variant>
      <vt:variant>
        <vt:lpwstr>_Toc371572039</vt:lpwstr>
      </vt:variant>
      <vt:variant>
        <vt:i4>1310773</vt:i4>
      </vt:variant>
      <vt:variant>
        <vt:i4>41</vt:i4>
      </vt:variant>
      <vt:variant>
        <vt:i4>0</vt:i4>
      </vt:variant>
      <vt:variant>
        <vt:i4>5</vt:i4>
      </vt:variant>
      <vt:variant>
        <vt:lpwstr/>
      </vt:variant>
      <vt:variant>
        <vt:lpwstr>_Toc371572038</vt:lpwstr>
      </vt:variant>
      <vt:variant>
        <vt:i4>1310773</vt:i4>
      </vt:variant>
      <vt:variant>
        <vt:i4>35</vt:i4>
      </vt:variant>
      <vt:variant>
        <vt:i4>0</vt:i4>
      </vt:variant>
      <vt:variant>
        <vt:i4>5</vt:i4>
      </vt:variant>
      <vt:variant>
        <vt:lpwstr/>
      </vt:variant>
      <vt:variant>
        <vt:lpwstr>_Toc371572037</vt:lpwstr>
      </vt:variant>
      <vt:variant>
        <vt:i4>1310773</vt:i4>
      </vt:variant>
      <vt:variant>
        <vt:i4>29</vt:i4>
      </vt:variant>
      <vt:variant>
        <vt:i4>0</vt:i4>
      </vt:variant>
      <vt:variant>
        <vt:i4>5</vt:i4>
      </vt:variant>
      <vt:variant>
        <vt:lpwstr/>
      </vt:variant>
      <vt:variant>
        <vt:lpwstr>_Toc371572036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Bublic</dc:creator>
  <cp:keywords/>
  <cp:lastModifiedBy>Marko Bublic</cp:lastModifiedBy>
  <cp:revision>27</cp:revision>
  <cp:lastPrinted>2017-01-19T12:06:00Z</cp:lastPrinted>
  <dcterms:created xsi:type="dcterms:W3CDTF">2017-01-19T05:20:00Z</dcterms:created>
  <dcterms:modified xsi:type="dcterms:W3CDTF">2017-01-30T20:13:00Z</dcterms:modified>
</cp:coreProperties>
</file>