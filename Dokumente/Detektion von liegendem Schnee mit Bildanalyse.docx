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5541DD">
        <w:trPr>
          <w:trHeight w:hRule="exact" w:val="5670"/>
        </w:trPr>
        <w:tc>
          <w:tcPr>
            <w:tcW w:w="9072" w:type="dxa"/>
            <w:tcBorders>
              <w:top w:val="single" w:sz="48" w:space="0" w:color="697D91"/>
              <w:bottom w:val="single" w:sz="48" w:space="0" w:color="697D91"/>
            </w:tcBorders>
            <w:shd w:val="clear" w:color="auto" w:fill="auto"/>
          </w:tcPr>
          <w:p w:rsidR="005479A4" w:rsidRPr="005541DD" w:rsidRDefault="00582CB3" w:rsidP="009F5BCC">
            <w:pPr>
              <w:pStyle w:val="Title"/>
              <w:rPr>
                <w:noProof/>
              </w:rPr>
            </w:pPr>
            <w:r w:rsidRPr="005541DD">
              <w:rPr>
                <w:noProof/>
                <w:lang w:eastAsia="de-CH"/>
              </w:rPr>
              <w:drawing>
                <wp:inline distT="0" distB="0" distL="0" distR="0">
                  <wp:extent cx="5756745" cy="3883573"/>
                  <wp:effectExtent l="0" t="0" r="0" b="3175"/>
                  <wp:docPr id="3" name="Picture 1" descr="platzh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zhal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0199" cy="3892649"/>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r w:rsidRPr="00655BA4">
        <w:lastRenderedPageBreak/>
        <w:t>Management Summary</w:t>
      </w:r>
      <w:bookmarkEnd w:id="0"/>
      <w:bookmarkEnd w:id="1"/>
      <w:bookmarkEnd w:id="2"/>
      <w:bookmarkEnd w:id="3"/>
      <w:bookmarkEnd w:id="4"/>
      <w:bookmarkEnd w:id="5"/>
      <w:bookmarkEnd w:id="6"/>
      <w:bookmarkEnd w:id="7"/>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Das Bundesamt für Strassen (ASTRA) entwickelt in Zusammenarbeit mit der BFH ein neues Frühwarnsystem für Strassenglätte, das 2018 in Betrieb gehen soll. Aus gemessenen Meteo-Daten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6C745D"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412115</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9D764E" w:rsidP="009D764E"/>
    <w:p w:rsidR="009D764E" w:rsidRPr="009D764E" w:rsidRDefault="009D764E" w:rsidP="009D764E">
      <w:pPr>
        <w:rPr>
          <w:b/>
        </w:rPr>
      </w:pPr>
      <w:r w:rsidRPr="009D764E">
        <w:rPr>
          <w:b/>
        </w:rPr>
        <w:t>Algorithmus</w:t>
      </w:r>
    </w:p>
    <w:p w:rsidR="009D764E" w:rsidRDefault="009D764E" w:rsidP="000359C1">
      <w:pPr>
        <w:pStyle w:val="ListParagraph"/>
        <w:numPr>
          <w:ilvl w:val="0"/>
          <w:numId w:val="45"/>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0359C1">
      <w:pPr>
        <w:pStyle w:val="ListParagraph"/>
        <w:numPr>
          <w:ilvl w:val="0"/>
          <w:numId w:val="45"/>
        </w:numPr>
      </w:pPr>
      <w:r w:rsidRPr="009D764E">
        <w:t>Es folgt die statistische Auswertung aller Bildausschnitte</w:t>
      </w:r>
    </w:p>
    <w:p w:rsidR="009D764E" w:rsidRDefault="009D764E" w:rsidP="000359C1">
      <w:pPr>
        <w:pStyle w:val="ListParagraph"/>
        <w:numPr>
          <w:ilvl w:val="0"/>
          <w:numId w:val="45"/>
        </w:numPr>
      </w:pPr>
      <w:r w:rsidRPr="009D764E">
        <w:t>Schliesslich die Suche nach den nächsten Nachbaren unter allen Referenzwerten für jeden betrachteten Bildausschnitt</w:t>
      </w:r>
    </w:p>
    <w:p w:rsidR="009D764E" w:rsidRPr="009D764E" w:rsidRDefault="009D764E" w:rsidP="000359C1">
      <w:pPr>
        <w:pStyle w:val="ListParagraph"/>
        <w:numPr>
          <w:ilvl w:val="0"/>
          <w:numId w:val="45"/>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8" w:name="_Toc470794486"/>
      <w:bookmarkStart w:id="9" w:name="_Toc471330297"/>
      <w:bookmarkStart w:id="10" w:name="_Toc471423968"/>
      <w:bookmarkStart w:id="11" w:name="_Toc471487110"/>
      <w:bookmarkStart w:id="12" w:name="_Toc471677842"/>
      <w:bookmarkStart w:id="13" w:name="_Toc471851329"/>
      <w:bookmarkStart w:id="14" w:name="_Toc472101524"/>
      <w:bookmarkStart w:id="15" w:name="_Toc472103763"/>
      <w:r w:rsidR="008D61F6" w:rsidRPr="005541DD">
        <w:lastRenderedPageBreak/>
        <w:t>Inhaltsverzeichnis</w:t>
      </w:r>
      <w:bookmarkEnd w:id="8"/>
      <w:bookmarkEnd w:id="9"/>
      <w:bookmarkEnd w:id="10"/>
      <w:bookmarkEnd w:id="11"/>
      <w:bookmarkEnd w:id="12"/>
      <w:bookmarkEnd w:id="13"/>
      <w:bookmarkEnd w:id="14"/>
      <w:bookmarkEnd w:id="15"/>
    </w:p>
    <w:p w:rsidR="000B1F12" w:rsidRDefault="00B730E0" w:rsidP="000B1F12">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bookmarkStart w:id="16" w:name="_GoBack"/>
      <w:bookmarkEnd w:id="16"/>
    </w:p>
    <w:p w:rsidR="000B1F12" w:rsidRDefault="000B1F12">
      <w:pPr>
        <w:pStyle w:val="TOC1"/>
        <w:rPr>
          <w:rFonts w:asciiTheme="minorHAnsi" w:eastAsiaTheme="minorEastAsia" w:hAnsiTheme="minorHAnsi" w:cstheme="minorBidi"/>
          <w:noProof/>
          <w:sz w:val="22"/>
          <w:szCs w:val="22"/>
          <w:lang w:val="de-CH" w:eastAsia="de-CH"/>
        </w:rPr>
      </w:pPr>
      <w:hyperlink w:anchor="_Toc472103764" w:history="1">
        <w:r w:rsidRPr="00FE5064">
          <w:rPr>
            <w:rStyle w:val="Hyperlink"/>
            <w:noProof/>
          </w:rPr>
          <w:t>1</w:t>
        </w:r>
        <w:r>
          <w:rPr>
            <w:rFonts w:asciiTheme="minorHAnsi" w:eastAsiaTheme="minorEastAsia" w:hAnsiTheme="minorHAnsi" w:cstheme="minorBidi"/>
            <w:noProof/>
            <w:sz w:val="22"/>
            <w:szCs w:val="22"/>
            <w:lang w:val="de-CH" w:eastAsia="de-CH"/>
          </w:rPr>
          <w:tab/>
        </w:r>
        <w:r w:rsidRPr="00FE5064">
          <w:rPr>
            <w:rStyle w:val="Hyperlink"/>
            <w:noProof/>
          </w:rPr>
          <w:t>Einleitung</w:t>
        </w:r>
        <w:r>
          <w:rPr>
            <w:noProof/>
            <w:webHidden/>
          </w:rPr>
          <w:tab/>
        </w:r>
        <w:r>
          <w:rPr>
            <w:noProof/>
            <w:webHidden/>
          </w:rPr>
          <w:fldChar w:fldCharType="begin"/>
        </w:r>
        <w:r>
          <w:rPr>
            <w:noProof/>
            <w:webHidden/>
          </w:rPr>
          <w:instrText xml:space="preserve"> PAGEREF _Toc472103764 \h </w:instrText>
        </w:r>
        <w:r>
          <w:rPr>
            <w:noProof/>
            <w:webHidden/>
          </w:rPr>
        </w:r>
        <w:r>
          <w:rPr>
            <w:noProof/>
            <w:webHidden/>
          </w:rPr>
          <w:fldChar w:fldCharType="separate"/>
        </w:r>
        <w:r>
          <w:rPr>
            <w:noProof/>
            <w:webHidden/>
          </w:rPr>
          <w:t>5</w:t>
        </w:r>
        <w:r>
          <w:rPr>
            <w:noProof/>
            <w:webHidden/>
          </w:rPr>
          <w:fldChar w:fldCharType="end"/>
        </w:r>
      </w:hyperlink>
    </w:p>
    <w:p w:rsidR="000B1F12" w:rsidRDefault="000B1F12">
      <w:pPr>
        <w:pStyle w:val="TOC1"/>
        <w:rPr>
          <w:rFonts w:asciiTheme="minorHAnsi" w:eastAsiaTheme="minorEastAsia" w:hAnsiTheme="minorHAnsi" w:cstheme="minorBidi"/>
          <w:noProof/>
          <w:sz w:val="22"/>
          <w:szCs w:val="22"/>
          <w:lang w:val="de-CH" w:eastAsia="de-CH"/>
        </w:rPr>
      </w:pPr>
      <w:hyperlink w:anchor="_Toc472103765" w:history="1">
        <w:r w:rsidRPr="00FE5064">
          <w:rPr>
            <w:rStyle w:val="Hyperlink"/>
            <w:noProof/>
          </w:rPr>
          <w:t>2</w:t>
        </w:r>
        <w:r>
          <w:rPr>
            <w:rFonts w:asciiTheme="minorHAnsi" w:eastAsiaTheme="minorEastAsia" w:hAnsiTheme="minorHAnsi" w:cstheme="minorBidi"/>
            <w:noProof/>
            <w:sz w:val="22"/>
            <w:szCs w:val="22"/>
            <w:lang w:val="de-CH" w:eastAsia="de-CH"/>
          </w:rPr>
          <w:tab/>
        </w:r>
        <w:r w:rsidRPr="00FE5064">
          <w:rPr>
            <w:rStyle w:val="Hyperlink"/>
            <w:noProof/>
          </w:rPr>
          <w:t>Kameras</w:t>
        </w:r>
        <w:r>
          <w:rPr>
            <w:noProof/>
            <w:webHidden/>
          </w:rPr>
          <w:tab/>
        </w:r>
        <w:r>
          <w:rPr>
            <w:noProof/>
            <w:webHidden/>
          </w:rPr>
          <w:fldChar w:fldCharType="begin"/>
        </w:r>
        <w:r>
          <w:rPr>
            <w:noProof/>
            <w:webHidden/>
          </w:rPr>
          <w:instrText xml:space="preserve"> PAGEREF _Toc472103765 \h </w:instrText>
        </w:r>
        <w:r>
          <w:rPr>
            <w:noProof/>
            <w:webHidden/>
          </w:rPr>
        </w:r>
        <w:r>
          <w:rPr>
            <w:noProof/>
            <w:webHidden/>
          </w:rPr>
          <w:fldChar w:fldCharType="separate"/>
        </w:r>
        <w:r>
          <w:rPr>
            <w:noProof/>
            <w:webHidden/>
          </w:rPr>
          <w:t>6</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66" w:history="1">
        <w:r w:rsidRPr="00FE5064">
          <w:rPr>
            <w:rStyle w:val="Hyperlink"/>
            <w:noProof/>
          </w:rPr>
          <w:t>2.1 Aufzeichnung der Bilder</w:t>
        </w:r>
        <w:r>
          <w:rPr>
            <w:noProof/>
            <w:webHidden/>
          </w:rPr>
          <w:tab/>
        </w:r>
        <w:r>
          <w:rPr>
            <w:noProof/>
            <w:webHidden/>
          </w:rPr>
          <w:fldChar w:fldCharType="begin"/>
        </w:r>
        <w:r>
          <w:rPr>
            <w:noProof/>
            <w:webHidden/>
          </w:rPr>
          <w:instrText xml:space="preserve"> PAGEREF _Toc472103766 \h </w:instrText>
        </w:r>
        <w:r>
          <w:rPr>
            <w:noProof/>
            <w:webHidden/>
          </w:rPr>
        </w:r>
        <w:r>
          <w:rPr>
            <w:noProof/>
            <w:webHidden/>
          </w:rPr>
          <w:fldChar w:fldCharType="separate"/>
        </w:r>
        <w:r>
          <w:rPr>
            <w:noProof/>
            <w:webHidden/>
          </w:rPr>
          <w:t>6</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67" w:history="1">
        <w:r w:rsidRPr="00FE5064">
          <w:rPr>
            <w:rStyle w:val="Hyperlink"/>
            <w:noProof/>
          </w:rPr>
          <w:t>2.2 Standorte</w:t>
        </w:r>
        <w:r>
          <w:rPr>
            <w:noProof/>
            <w:webHidden/>
          </w:rPr>
          <w:tab/>
        </w:r>
        <w:r>
          <w:rPr>
            <w:noProof/>
            <w:webHidden/>
          </w:rPr>
          <w:fldChar w:fldCharType="begin"/>
        </w:r>
        <w:r>
          <w:rPr>
            <w:noProof/>
            <w:webHidden/>
          </w:rPr>
          <w:instrText xml:space="preserve"> PAGEREF _Toc472103767 \h </w:instrText>
        </w:r>
        <w:r>
          <w:rPr>
            <w:noProof/>
            <w:webHidden/>
          </w:rPr>
        </w:r>
        <w:r>
          <w:rPr>
            <w:noProof/>
            <w:webHidden/>
          </w:rPr>
          <w:fldChar w:fldCharType="separate"/>
        </w:r>
        <w:r>
          <w:rPr>
            <w:noProof/>
            <w:webHidden/>
          </w:rPr>
          <w:t>6</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68" w:history="1">
        <w:r w:rsidRPr="00FE5064">
          <w:rPr>
            <w:rStyle w:val="Hyperlink"/>
            <w:noProof/>
          </w:rPr>
          <w:t>2.2.1 Karte</w:t>
        </w:r>
        <w:r>
          <w:rPr>
            <w:noProof/>
            <w:webHidden/>
          </w:rPr>
          <w:tab/>
        </w:r>
        <w:r>
          <w:rPr>
            <w:noProof/>
            <w:webHidden/>
          </w:rPr>
          <w:fldChar w:fldCharType="begin"/>
        </w:r>
        <w:r>
          <w:rPr>
            <w:noProof/>
            <w:webHidden/>
          </w:rPr>
          <w:instrText xml:space="preserve"> PAGEREF _Toc472103768 \h </w:instrText>
        </w:r>
        <w:r>
          <w:rPr>
            <w:noProof/>
            <w:webHidden/>
          </w:rPr>
        </w:r>
        <w:r>
          <w:rPr>
            <w:noProof/>
            <w:webHidden/>
          </w:rPr>
          <w:fldChar w:fldCharType="separate"/>
        </w:r>
        <w:r>
          <w:rPr>
            <w:noProof/>
            <w:webHidden/>
          </w:rPr>
          <w:t>10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69" w:history="1">
        <w:r w:rsidRPr="00FE5064">
          <w:rPr>
            <w:rStyle w:val="Hyperlink"/>
            <w:noProof/>
          </w:rPr>
          <w:t>2.2.2 Zeitdiskrepanz zwischen Dateinamen und Meta-Daten</w:t>
        </w:r>
        <w:r>
          <w:rPr>
            <w:noProof/>
            <w:webHidden/>
          </w:rPr>
          <w:tab/>
        </w:r>
        <w:r>
          <w:rPr>
            <w:noProof/>
            <w:webHidden/>
          </w:rPr>
          <w:fldChar w:fldCharType="begin"/>
        </w:r>
        <w:r>
          <w:rPr>
            <w:noProof/>
            <w:webHidden/>
          </w:rPr>
          <w:instrText xml:space="preserve"> PAGEREF _Toc472103769 \h </w:instrText>
        </w:r>
        <w:r>
          <w:rPr>
            <w:noProof/>
            <w:webHidden/>
          </w:rPr>
        </w:r>
        <w:r>
          <w:rPr>
            <w:noProof/>
            <w:webHidden/>
          </w:rPr>
          <w:fldChar w:fldCharType="separate"/>
        </w:r>
        <w:r>
          <w:rPr>
            <w:noProof/>
            <w:webHidden/>
          </w:rPr>
          <w:t>10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70" w:history="1">
        <w:r w:rsidRPr="00FE5064">
          <w:rPr>
            <w:rStyle w:val="Hyperlink"/>
            <w:noProof/>
          </w:rPr>
          <w:t>2.3 Beschaffenheit der JPEG-Dateien</w:t>
        </w:r>
        <w:r>
          <w:rPr>
            <w:noProof/>
            <w:webHidden/>
          </w:rPr>
          <w:tab/>
        </w:r>
        <w:r>
          <w:rPr>
            <w:noProof/>
            <w:webHidden/>
          </w:rPr>
          <w:fldChar w:fldCharType="begin"/>
        </w:r>
        <w:r>
          <w:rPr>
            <w:noProof/>
            <w:webHidden/>
          </w:rPr>
          <w:instrText xml:space="preserve"> PAGEREF _Toc472103770 \h </w:instrText>
        </w:r>
        <w:r>
          <w:rPr>
            <w:noProof/>
            <w:webHidden/>
          </w:rPr>
        </w:r>
        <w:r>
          <w:rPr>
            <w:noProof/>
            <w:webHidden/>
          </w:rPr>
          <w:fldChar w:fldCharType="separate"/>
        </w:r>
        <w:r>
          <w:rPr>
            <w:noProof/>
            <w:webHidden/>
          </w:rPr>
          <w:t>11</w:t>
        </w:r>
        <w:r>
          <w:rPr>
            <w:noProof/>
            <w:webHidden/>
          </w:rPr>
          <w:fldChar w:fldCharType="end"/>
        </w:r>
      </w:hyperlink>
    </w:p>
    <w:p w:rsidR="000B1F12" w:rsidRDefault="000B1F12">
      <w:pPr>
        <w:pStyle w:val="TOC1"/>
        <w:rPr>
          <w:rFonts w:asciiTheme="minorHAnsi" w:eastAsiaTheme="minorEastAsia" w:hAnsiTheme="minorHAnsi" w:cstheme="minorBidi"/>
          <w:noProof/>
          <w:sz w:val="22"/>
          <w:szCs w:val="22"/>
          <w:lang w:val="de-CH" w:eastAsia="de-CH"/>
        </w:rPr>
      </w:pPr>
      <w:hyperlink w:anchor="_Toc472103771" w:history="1">
        <w:r w:rsidRPr="00FE5064">
          <w:rPr>
            <w:rStyle w:val="Hyperlink"/>
            <w:noProof/>
          </w:rPr>
          <w:t>3</w:t>
        </w:r>
        <w:r>
          <w:rPr>
            <w:rFonts w:asciiTheme="minorHAnsi" w:eastAsiaTheme="minorEastAsia" w:hAnsiTheme="minorHAnsi" w:cstheme="minorBidi"/>
            <w:noProof/>
            <w:sz w:val="22"/>
            <w:szCs w:val="22"/>
            <w:lang w:val="de-CH" w:eastAsia="de-CH"/>
          </w:rPr>
          <w:tab/>
        </w:r>
        <w:r w:rsidRPr="00FE5064">
          <w:rPr>
            <w:rStyle w:val="Hyperlink"/>
            <w:noProof/>
          </w:rPr>
          <w:t>Projekt 2</w:t>
        </w:r>
        <w:r>
          <w:rPr>
            <w:noProof/>
            <w:webHidden/>
          </w:rPr>
          <w:tab/>
        </w:r>
        <w:r>
          <w:rPr>
            <w:noProof/>
            <w:webHidden/>
          </w:rPr>
          <w:fldChar w:fldCharType="begin"/>
        </w:r>
        <w:r>
          <w:rPr>
            <w:noProof/>
            <w:webHidden/>
          </w:rPr>
          <w:instrText xml:space="preserve"> PAGEREF _Toc472103771 \h </w:instrText>
        </w:r>
        <w:r>
          <w:rPr>
            <w:noProof/>
            <w:webHidden/>
          </w:rPr>
        </w:r>
        <w:r>
          <w:rPr>
            <w:noProof/>
            <w:webHidden/>
          </w:rPr>
          <w:fldChar w:fldCharType="separate"/>
        </w:r>
        <w:r>
          <w:rPr>
            <w:noProof/>
            <w:webHidden/>
          </w:rPr>
          <w:t>12</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72" w:history="1">
        <w:r w:rsidRPr="00FE5064">
          <w:rPr>
            <w:rStyle w:val="Hyperlink"/>
            <w:noProof/>
          </w:rPr>
          <w:t>3.1 Technologie</w:t>
        </w:r>
        <w:r>
          <w:rPr>
            <w:noProof/>
            <w:webHidden/>
          </w:rPr>
          <w:tab/>
        </w:r>
        <w:r>
          <w:rPr>
            <w:noProof/>
            <w:webHidden/>
          </w:rPr>
          <w:fldChar w:fldCharType="begin"/>
        </w:r>
        <w:r>
          <w:rPr>
            <w:noProof/>
            <w:webHidden/>
          </w:rPr>
          <w:instrText xml:space="preserve"> PAGEREF _Toc472103772 \h </w:instrText>
        </w:r>
        <w:r>
          <w:rPr>
            <w:noProof/>
            <w:webHidden/>
          </w:rPr>
        </w:r>
        <w:r>
          <w:rPr>
            <w:noProof/>
            <w:webHidden/>
          </w:rPr>
          <w:fldChar w:fldCharType="separate"/>
        </w:r>
        <w:r>
          <w:rPr>
            <w:noProof/>
            <w:webHidden/>
          </w:rPr>
          <w:t>12</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73" w:history="1">
        <w:r w:rsidRPr="00FE5064">
          <w:rPr>
            <w:rStyle w:val="Hyperlink"/>
            <w:noProof/>
          </w:rPr>
          <w:t>3.2 Metadaten in Datenbank</w:t>
        </w:r>
        <w:r>
          <w:rPr>
            <w:noProof/>
            <w:webHidden/>
          </w:rPr>
          <w:tab/>
        </w:r>
        <w:r>
          <w:rPr>
            <w:noProof/>
            <w:webHidden/>
          </w:rPr>
          <w:fldChar w:fldCharType="begin"/>
        </w:r>
        <w:r>
          <w:rPr>
            <w:noProof/>
            <w:webHidden/>
          </w:rPr>
          <w:instrText xml:space="preserve"> PAGEREF _Toc472103773 \h </w:instrText>
        </w:r>
        <w:r>
          <w:rPr>
            <w:noProof/>
            <w:webHidden/>
          </w:rPr>
        </w:r>
        <w:r>
          <w:rPr>
            <w:noProof/>
            <w:webHidden/>
          </w:rPr>
          <w:fldChar w:fldCharType="separate"/>
        </w:r>
        <w:r>
          <w:rPr>
            <w:noProof/>
            <w:webHidden/>
          </w:rPr>
          <w:t>12</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74" w:history="1">
        <w:r w:rsidRPr="00FE5064">
          <w:rPr>
            <w:rStyle w:val="Hyperlink"/>
            <w:noProof/>
          </w:rPr>
          <w:t>3.3 Segmentierung des Bildes</w:t>
        </w:r>
        <w:r>
          <w:rPr>
            <w:noProof/>
            <w:webHidden/>
          </w:rPr>
          <w:tab/>
        </w:r>
        <w:r>
          <w:rPr>
            <w:noProof/>
            <w:webHidden/>
          </w:rPr>
          <w:fldChar w:fldCharType="begin"/>
        </w:r>
        <w:r>
          <w:rPr>
            <w:noProof/>
            <w:webHidden/>
          </w:rPr>
          <w:instrText xml:space="preserve"> PAGEREF _Toc472103774 \h </w:instrText>
        </w:r>
        <w:r>
          <w:rPr>
            <w:noProof/>
            <w:webHidden/>
          </w:rPr>
        </w:r>
        <w:r>
          <w:rPr>
            <w:noProof/>
            <w:webHidden/>
          </w:rPr>
          <w:fldChar w:fldCharType="separate"/>
        </w:r>
        <w:r>
          <w:rPr>
            <w:noProof/>
            <w:webHidden/>
          </w:rPr>
          <w:t>13</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75" w:history="1">
        <w:r w:rsidRPr="00FE5064">
          <w:rPr>
            <w:rStyle w:val="Hyperlink"/>
            <w:noProof/>
          </w:rPr>
          <w:t>3.3.1 Polygon Editor</w:t>
        </w:r>
        <w:r>
          <w:rPr>
            <w:noProof/>
            <w:webHidden/>
          </w:rPr>
          <w:tab/>
        </w:r>
        <w:r>
          <w:rPr>
            <w:noProof/>
            <w:webHidden/>
          </w:rPr>
          <w:fldChar w:fldCharType="begin"/>
        </w:r>
        <w:r>
          <w:rPr>
            <w:noProof/>
            <w:webHidden/>
          </w:rPr>
          <w:instrText xml:space="preserve"> PAGEREF _Toc472103775 \h </w:instrText>
        </w:r>
        <w:r>
          <w:rPr>
            <w:noProof/>
            <w:webHidden/>
          </w:rPr>
        </w:r>
        <w:r>
          <w:rPr>
            <w:noProof/>
            <w:webHidden/>
          </w:rPr>
          <w:fldChar w:fldCharType="separate"/>
        </w:r>
        <w:r>
          <w:rPr>
            <w:noProof/>
            <w:webHidden/>
          </w:rPr>
          <w:t>13</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76" w:history="1">
        <w:r w:rsidRPr="00FE5064">
          <w:rPr>
            <w:rStyle w:val="Hyperlink"/>
            <w:noProof/>
          </w:rPr>
          <w:t>3.4 Bereinigung von Autos</w:t>
        </w:r>
        <w:r>
          <w:rPr>
            <w:noProof/>
            <w:webHidden/>
          </w:rPr>
          <w:tab/>
        </w:r>
        <w:r>
          <w:rPr>
            <w:noProof/>
            <w:webHidden/>
          </w:rPr>
          <w:fldChar w:fldCharType="begin"/>
        </w:r>
        <w:r>
          <w:rPr>
            <w:noProof/>
            <w:webHidden/>
          </w:rPr>
          <w:instrText xml:space="preserve"> PAGEREF _Toc472103776 \h </w:instrText>
        </w:r>
        <w:r>
          <w:rPr>
            <w:noProof/>
            <w:webHidden/>
          </w:rPr>
        </w:r>
        <w:r>
          <w:rPr>
            <w:noProof/>
            <w:webHidden/>
          </w:rPr>
          <w:fldChar w:fldCharType="separate"/>
        </w:r>
        <w:r>
          <w:rPr>
            <w:noProof/>
            <w:webHidden/>
          </w:rPr>
          <w:t>14</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77" w:history="1">
        <w:r w:rsidRPr="00FE5064">
          <w:rPr>
            <w:rStyle w:val="Hyperlink"/>
            <w:noProof/>
          </w:rPr>
          <w:t>3.4.1 Algorithmus</w:t>
        </w:r>
        <w:r>
          <w:rPr>
            <w:noProof/>
            <w:webHidden/>
          </w:rPr>
          <w:tab/>
        </w:r>
        <w:r>
          <w:rPr>
            <w:noProof/>
            <w:webHidden/>
          </w:rPr>
          <w:fldChar w:fldCharType="begin"/>
        </w:r>
        <w:r>
          <w:rPr>
            <w:noProof/>
            <w:webHidden/>
          </w:rPr>
          <w:instrText xml:space="preserve"> PAGEREF _Toc472103777 \h </w:instrText>
        </w:r>
        <w:r>
          <w:rPr>
            <w:noProof/>
            <w:webHidden/>
          </w:rPr>
        </w:r>
        <w:r>
          <w:rPr>
            <w:noProof/>
            <w:webHidden/>
          </w:rPr>
          <w:fldChar w:fldCharType="separate"/>
        </w:r>
        <w:r>
          <w:rPr>
            <w:noProof/>
            <w:webHidden/>
          </w:rPr>
          <w:t>14</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78" w:history="1">
        <w:r w:rsidRPr="00FE5064">
          <w:rPr>
            <w:rStyle w:val="Hyperlink"/>
            <w:noProof/>
          </w:rPr>
          <w:t>3.5 Naive Schneedetektion</w:t>
        </w:r>
        <w:r>
          <w:rPr>
            <w:noProof/>
            <w:webHidden/>
          </w:rPr>
          <w:tab/>
        </w:r>
        <w:r>
          <w:rPr>
            <w:noProof/>
            <w:webHidden/>
          </w:rPr>
          <w:fldChar w:fldCharType="begin"/>
        </w:r>
        <w:r>
          <w:rPr>
            <w:noProof/>
            <w:webHidden/>
          </w:rPr>
          <w:instrText xml:space="preserve"> PAGEREF _Toc472103778 \h </w:instrText>
        </w:r>
        <w:r>
          <w:rPr>
            <w:noProof/>
            <w:webHidden/>
          </w:rPr>
        </w:r>
        <w:r>
          <w:rPr>
            <w:noProof/>
            <w:webHidden/>
          </w:rPr>
          <w:fldChar w:fldCharType="separate"/>
        </w:r>
        <w:r>
          <w:rPr>
            <w:noProof/>
            <w:webHidden/>
          </w:rPr>
          <w:t>18</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79" w:history="1">
        <w:r w:rsidRPr="00FE5064">
          <w:rPr>
            <w:rStyle w:val="Hyperlink"/>
            <w:noProof/>
          </w:rPr>
          <w:t>3.6 Resultate</w:t>
        </w:r>
        <w:r>
          <w:rPr>
            <w:noProof/>
            <w:webHidden/>
          </w:rPr>
          <w:tab/>
        </w:r>
        <w:r>
          <w:rPr>
            <w:noProof/>
            <w:webHidden/>
          </w:rPr>
          <w:fldChar w:fldCharType="begin"/>
        </w:r>
        <w:r>
          <w:rPr>
            <w:noProof/>
            <w:webHidden/>
          </w:rPr>
          <w:instrText xml:space="preserve"> PAGEREF _Toc472103779 \h </w:instrText>
        </w:r>
        <w:r>
          <w:rPr>
            <w:noProof/>
            <w:webHidden/>
          </w:rPr>
        </w:r>
        <w:r>
          <w:rPr>
            <w:noProof/>
            <w:webHidden/>
          </w:rPr>
          <w:fldChar w:fldCharType="separate"/>
        </w:r>
        <w:r>
          <w:rPr>
            <w:noProof/>
            <w:webHidden/>
          </w:rPr>
          <w:t>18</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80" w:history="1">
        <w:r w:rsidRPr="00FE5064">
          <w:rPr>
            <w:rStyle w:val="Hyperlink"/>
            <w:noProof/>
          </w:rPr>
          <w:t>3.7 Weitere Themen</w:t>
        </w:r>
        <w:r>
          <w:rPr>
            <w:noProof/>
            <w:webHidden/>
          </w:rPr>
          <w:tab/>
        </w:r>
        <w:r>
          <w:rPr>
            <w:noProof/>
            <w:webHidden/>
          </w:rPr>
          <w:fldChar w:fldCharType="begin"/>
        </w:r>
        <w:r>
          <w:rPr>
            <w:noProof/>
            <w:webHidden/>
          </w:rPr>
          <w:instrText xml:space="preserve"> PAGEREF _Toc472103780 \h </w:instrText>
        </w:r>
        <w:r>
          <w:rPr>
            <w:noProof/>
            <w:webHidden/>
          </w:rPr>
        </w:r>
        <w:r>
          <w:rPr>
            <w:noProof/>
            <w:webHidden/>
          </w:rPr>
          <w:fldChar w:fldCharType="separate"/>
        </w:r>
        <w:r>
          <w:rPr>
            <w:noProof/>
            <w:webHidden/>
          </w:rPr>
          <w:t>19</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81" w:history="1">
        <w:r w:rsidRPr="00FE5064">
          <w:rPr>
            <w:rStyle w:val="Hyperlink"/>
            <w:noProof/>
          </w:rPr>
          <w:t>3.7.1 Wetterdaten</w:t>
        </w:r>
        <w:r>
          <w:rPr>
            <w:noProof/>
            <w:webHidden/>
          </w:rPr>
          <w:tab/>
        </w:r>
        <w:r>
          <w:rPr>
            <w:noProof/>
            <w:webHidden/>
          </w:rPr>
          <w:fldChar w:fldCharType="begin"/>
        </w:r>
        <w:r>
          <w:rPr>
            <w:noProof/>
            <w:webHidden/>
          </w:rPr>
          <w:instrText xml:space="preserve"> PAGEREF _Toc472103781 \h </w:instrText>
        </w:r>
        <w:r>
          <w:rPr>
            <w:noProof/>
            <w:webHidden/>
          </w:rPr>
        </w:r>
        <w:r>
          <w:rPr>
            <w:noProof/>
            <w:webHidden/>
          </w:rPr>
          <w:fldChar w:fldCharType="separate"/>
        </w:r>
        <w:r>
          <w:rPr>
            <w:noProof/>
            <w:webHidden/>
          </w:rPr>
          <w:t>19</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82" w:history="1">
        <w:r w:rsidRPr="00FE5064">
          <w:rPr>
            <w:rStyle w:val="Hyperlink"/>
            <w:noProof/>
          </w:rPr>
          <w:t>3.7.2 Intelligenter Cron-Job</w:t>
        </w:r>
        <w:r>
          <w:rPr>
            <w:noProof/>
            <w:webHidden/>
          </w:rPr>
          <w:tab/>
        </w:r>
        <w:r>
          <w:rPr>
            <w:noProof/>
            <w:webHidden/>
          </w:rPr>
          <w:fldChar w:fldCharType="begin"/>
        </w:r>
        <w:r>
          <w:rPr>
            <w:noProof/>
            <w:webHidden/>
          </w:rPr>
          <w:instrText xml:space="preserve"> PAGEREF _Toc472103782 \h </w:instrText>
        </w:r>
        <w:r>
          <w:rPr>
            <w:noProof/>
            <w:webHidden/>
          </w:rPr>
        </w:r>
        <w:r>
          <w:rPr>
            <w:noProof/>
            <w:webHidden/>
          </w:rPr>
          <w:fldChar w:fldCharType="separate"/>
        </w:r>
        <w:r>
          <w:rPr>
            <w:noProof/>
            <w:webHidden/>
          </w:rPr>
          <w:t>19</w:t>
        </w:r>
        <w:r>
          <w:rPr>
            <w:noProof/>
            <w:webHidden/>
          </w:rPr>
          <w:fldChar w:fldCharType="end"/>
        </w:r>
      </w:hyperlink>
    </w:p>
    <w:p w:rsidR="000B1F12" w:rsidRDefault="000B1F12">
      <w:pPr>
        <w:pStyle w:val="TOC1"/>
        <w:rPr>
          <w:rFonts w:asciiTheme="minorHAnsi" w:eastAsiaTheme="minorEastAsia" w:hAnsiTheme="minorHAnsi" w:cstheme="minorBidi"/>
          <w:noProof/>
          <w:sz w:val="22"/>
          <w:szCs w:val="22"/>
          <w:lang w:val="de-CH" w:eastAsia="de-CH"/>
        </w:rPr>
      </w:pPr>
      <w:hyperlink w:anchor="_Toc472103783" w:history="1">
        <w:r w:rsidRPr="00FE5064">
          <w:rPr>
            <w:rStyle w:val="Hyperlink"/>
            <w:noProof/>
          </w:rPr>
          <w:t>4</w:t>
        </w:r>
        <w:r>
          <w:rPr>
            <w:rFonts w:asciiTheme="minorHAnsi" w:eastAsiaTheme="minorEastAsia" w:hAnsiTheme="minorHAnsi" w:cstheme="minorBidi"/>
            <w:noProof/>
            <w:sz w:val="22"/>
            <w:szCs w:val="22"/>
            <w:lang w:val="de-CH" w:eastAsia="de-CH"/>
          </w:rPr>
          <w:tab/>
        </w:r>
        <w:r w:rsidRPr="00FE5064">
          <w:rPr>
            <w:rStyle w:val="Hyperlink"/>
            <w:noProof/>
          </w:rPr>
          <w:t>Bachelorarbeit</w:t>
        </w:r>
        <w:r>
          <w:rPr>
            <w:noProof/>
            <w:webHidden/>
          </w:rPr>
          <w:tab/>
        </w:r>
        <w:r>
          <w:rPr>
            <w:noProof/>
            <w:webHidden/>
          </w:rPr>
          <w:fldChar w:fldCharType="begin"/>
        </w:r>
        <w:r>
          <w:rPr>
            <w:noProof/>
            <w:webHidden/>
          </w:rPr>
          <w:instrText xml:space="preserve"> PAGEREF _Toc472103783 \h </w:instrText>
        </w:r>
        <w:r>
          <w:rPr>
            <w:noProof/>
            <w:webHidden/>
          </w:rPr>
        </w:r>
        <w:r>
          <w:rPr>
            <w:noProof/>
            <w:webHidden/>
          </w:rPr>
          <w:fldChar w:fldCharType="separate"/>
        </w:r>
        <w:r>
          <w:rPr>
            <w:noProof/>
            <w:webHidden/>
          </w:rPr>
          <w:t>20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84" w:history="1">
        <w:r w:rsidRPr="00FE5064">
          <w:rPr>
            <w:rStyle w:val="Hyperlink"/>
            <w:noProof/>
          </w:rPr>
          <w:t>4.1 Verbesserung zu Projekt 2</w:t>
        </w:r>
        <w:r>
          <w:rPr>
            <w:noProof/>
            <w:webHidden/>
          </w:rPr>
          <w:tab/>
        </w:r>
        <w:r>
          <w:rPr>
            <w:noProof/>
            <w:webHidden/>
          </w:rPr>
          <w:fldChar w:fldCharType="begin"/>
        </w:r>
        <w:r>
          <w:rPr>
            <w:noProof/>
            <w:webHidden/>
          </w:rPr>
          <w:instrText xml:space="preserve"> PAGEREF _Toc472103784 \h </w:instrText>
        </w:r>
        <w:r>
          <w:rPr>
            <w:noProof/>
            <w:webHidden/>
          </w:rPr>
        </w:r>
        <w:r>
          <w:rPr>
            <w:noProof/>
            <w:webHidden/>
          </w:rPr>
          <w:fldChar w:fldCharType="separate"/>
        </w:r>
        <w:r>
          <w:rPr>
            <w:noProof/>
            <w:webHidden/>
          </w:rPr>
          <w:t>20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85" w:history="1">
        <w:r w:rsidRPr="00FE5064">
          <w:rPr>
            <w:rStyle w:val="Hyperlink"/>
            <w:noProof/>
          </w:rPr>
          <w:t>4.2 F-Test</w:t>
        </w:r>
        <w:r>
          <w:rPr>
            <w:noProof/>
            <w:webHidden/>
          </w:rPr>
          <w:tab/>
        </w:r>
        <w:r>
          <w:rPr>
            <w:noProof/>
            <w:webHidden/>
          </w:rPr>
          <w:fldChar w:fldCharType="begin"/>
        </w:r>
        <w:r>
          <w:rPr>
            <w:noProof/>
            <w:webHidden/>
          </w:rPr>
          <w:instrText xml:space="preserve"> PAGEREF _Toc472103785 \h </w:instrText>
        </w:r>
        <w:r>
          <w:rPr>
            <w:noProof/>
            <w:webHidden/>
          </w:rPr>
        </w:r>
        <w:r>
          <w:rPr>
            <w:noProof/>
            <w:webHidden/>
          </w:rPr>
          <w:fldChar w:fldCharType="separate"/>
        </w:r>
        <w:r>
          <w:rPr>
            <w:noProof/>
            <w:webHidden/>
          </w:rPr>
          <w:t>20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86" w:history="1">
        <w:r w:rsidRPr="00FE5064">
          <w:rPr>
            <w:rStyle w:val="Hyperlink"/>
            <w:noProof/>
          </w:rPr>
          <w:t>4.3 Stichprobe aufbauen</w:t>
        </w:r>
        <w:r>
          <w:rPr>
            <w:noProof/>
            <w:webHidden/>
          </w:rPr>
          <w:tab/>
        </w:r>
        <w:r>
          <w:rPr>
            <w:noProof/>
            <w:webHidden/>
          </w:rPr>
          <w:fldChar w:fldCharType="begin"/>
        </w:r>
        <w:r>
          <w:rPr>
            <w:noProof/>
            <w:webHidden/>
          </w:rPr>
          <w:instrText xml:space="preserve"> PAGEREF _Toc472103786 \h </w:instrText>
        </w:r>
        <w:r>
          <w:rPr>
            <w:noProof/>
            <w:webHidden/>
          </w:rPr>
        </w:r>
        <w:r>
          <w:rPr>
            <w:noProof/>
            <w:webHidden/>
          </w:rPr>
          <w:fldChar w:fldCharType="separate"/>
        </w:r>
        <w:r>
          <w:rPr>
            <w:noProof/>
            <w:webHidden/>
          </w:rPr>
          <w:t>20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87" w:history="1">
        <w:r w:rsidRPr="00FE5064">
          <w:rPr>
            <w:rStyle w:val="Hyperlink"/>
            <w:noProof/>
          </w:rPr>
          <w:t>4.3.1 Kategorien</w:t>
        </w:r>
        <w:r>
          <w:rPr>
            <w:noProof/>
            <w:webHidden/>
          </w:rPr>
          <w:tab/>
        </w:r>
        <w:r>
          <w:rPr>
            <w:noProof/>
            <w:webHidden/>
          </w:rPr>
          <w:fldChar w:fldCharType="begin"/>
        </w:r>
        <w:r>
          <w:rPr>
            <w:noProof/>
            <w:webHidden/>
          </w:rPr>
          <w:instrText xml:space="preserve"> PAGEREF _Toc472103787 \h </w:instrText>
        </w:r>
        <w:r>
          <w:rPr>
            <w:noProof/>
            <w:webHidden/>
          </w:rPr>
        </w:r>
        <w:r>
          <w:rPr>
            <w:noProof/>
            <w:webHidden/>
          </w:rPr>
          <w:fldChar w:fldCharType="separate"/>
        </w:r>
        <w:r>
          <w:rPr>
            <w:noProof/>
            <w:webHidden/>
          </w:rPr>
          <w:t>21</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88" w:history="1">
        <w:r w:rsidRPr="00FE5064">
          <w:rPr>
            <w:rStyle w:val="Hyperlink"/>
            <w:noProof/>
          </w:rPr>
          <w:t>4.3.2 Programm</w:t>
        </w:r>
        <w:r>
          <w:rPr>
            <w:noProof/>
            <w:webHidden/>
          </w:rPr>
          <w:tab/>
        </w:r>
        <w:r>
          <w:rPr>
            <w:noProof/>
            <w:webHidden/>
          </w:rPr>
          <w:fldChar w:fldCharType="begin"/>
        </w:r>
        <w:r>
          <w:rPr>
            <w:noProof/>
            <w:webHidden/>
          </w:rPr>
          <w:instrText xml:space="preserve"> PAGEREF _Toc472103788 \h </w:instrText>
        </w:r>
        <w:r>
          <w:rPr>
            <w:noProof/>
            <w:webHidden/>
          </w:rPr>
        </w:r>
        <w:r>
          <w:rPr>
            <w:noProof/>
            <w:webHidden/>
          </w:rPr>
          <w:fldChar w:fldCharType="separate"/>
        </w:r>
        <w:r>
          <w:rPr>
            <w:noProof/>
            <w:webHidden/>
          </w:rPr>
          <w:t>22</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89" w:history="1">
        <w:r w:rsidRPr="00FE5064">
          <w:rPr>
            <w:rStyle w:val="Hyperlink"/>
            <w:noProof/>
          </w:rPr>
          <w:t>4.3.3 Anpassungen Galerie Modul</w:t>
        </w:r>
        <w:r>
          <w:rPr>
            <w:noProof/>
            <w:webHidden/>
          </w:rPr>
          <w:tab/>
        </w:r>
        <w:r>
          <w:rPr>
            <w:noProof/>
            <w:webHidden/>
          </w:rPr>
          <w:fldChar w:fldCharType="begin"/>
        </w:r>
        <w:r>
          <w:rPr>
            <w:noProof/>
            <w:webHidden/>
          </w:rPr>
          <w:instrText xml:space="preserve"> PAGEREF _Toc472103789 \h </w:instrText>
        </w:r>
        <w:r>
          <w:rPr>
            <w:noProof/>
            <w:webHidden/>
          </w:rPr>
        </w:r>
        <w:r>
          <w:rPr>
            <w:noProof/>
            <w:webHidden/>
          </w:rPr>
          <w:fldChar w:fldCharType="separate"/>
        </w:r>
        <w:r>
          <w:rPr>
            <w:noProof/>
            <w:webHidden/>
          </w:rPr>
          <w:t>23</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90" w:history="1">
        <w:r w:rsidRPr="00FE5064">
          <w:rPr>
            <w:rStyle w:val="Hyperlink"/>
            <w:noProof/>
          </w:rPr>
          <w:t>4.3.4 Erfassung der Kategorien</w:t>
        </w:r>
        <w:r>
          <w:rPr>
            <w:noProof/>
            <w:webHidden/>
          </w:rPr>
          <w:tab/>
        </w:r>
        <w:r>
          <w:rPr>
            <w:noProof/>
            <w:webHidden/>
          </w:rPr>
          <w:fldChar w:fldCharType="begin"/>
        </w:r>
        <w:r>
          <w:rPr>
            <w:noProof/>
            <w:webHidden/>
          </w:rPr>
          <w:instrText xml:space="preserve"> PAGEREF _Toc472103790 \h </w:instrText>
        </w:r>
        <w:r>
          <w:rPr>
            <w:noProof/>
            <w:webHidden/>
          </w:rPr>
        </w:r>
        <w:r>
          <w:rPr>
            <w:noProof/>
            <w:webHidden/>
          </w:rPr>
          <w:fldChar w:fldCharType="separate"/>
        </w:r>
        <w:r>
          <w:rPr>
            <w:noProof/>
            <w:webHidden/>
          </w:rPr>
          <w:t>23</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91" w:history="1">
        <w:r w:rsidRPr="00FE5064">
          <w:rPr>
            <w:rStyle w:val="Hyperlink"/>
            <w:noProof/>
          </w:rPr>
          <w:t>4.3.5 Verhältnis</w:t>
        </w:r>
        <w:r>
          <w:rPr>
            <w:noProof/>
            <w:webHidden/>
          </w:rPr>
          <w:tab/>
        </w:r>
        <w:r>
          <w:rPr>
            <w:noProof/>
            <w:webHidden/>
          </w:rPr>
          <w:fldChar w:fldCharType="begin"/>
        </w:r>
        <w:r>
          <w:rPr>
            <w:noProof/>
            <w:webHidden/>
          </w:rPr>
          <w:instrText xml:space="preserve"> PAGEREF _Toc472103791 \h </w:instrText>
        </w:r>
        <w:r>
          <w:rPr>
            <w:noProof/>
            <w:webHidden/>
          </w:rPr>
        </w:r>
        <w:r>
          <w:rPr>
            <w:noProof/>
            <w:webHidden/>
          </w:rPr>
          <w:fldChar w:fldCharType="separate"/>
        </w:r>
        <w:r>
          <w:rPr>
            <w:noProof/>
            <w:webHidden/>
          </w:rPr>
          <w:t>23</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92" w:history="1">
        <w:r w:rsidRPr="00FE5064">
          <w:rPr>
            <w:rStyle w:val="Hyperlink"/>
            <w:noProof/>
          </w:rPr>
          <w:t>4.3.6 Wahrscheinlichkeit für eingeschränkte Sichtverhältnisse</w:t>
        </w:r>
        <w:r>
          <w:rPr>
            <w:noProof/>
            <w:webHidden/>
          </w:rPr>
          <w:tab/>
        </w:r>
        <w:r>
          <w:rPr>
            <w:noProof/>
            <w:webHidden/>
          </w:rPr>
          <w:fldChar w:fldCharType="begin"/>
        </w:r>
        <w:r>
          <w:rPr>
            <w:noProof/>
            <w:webHidden/>
          </w:rPr>
          <w:instrText xml:space="preserve"> PAGEREF _Toc472103792 \h </w:instrText>
        </w:r>
        <w:r>
          <w:rPr>
            <w:noProof/>
            <w:webHidden/>
          </w:rPr>
        </w:r>
        <w:r>
          <w:rPr>
            <w:noProof/>
            <w:webHidden/>
          </w:rPr>
          <w:fldChar w:fldCharType="separate"/>
        </w:r>
        <w:r>
          <w:rPr>
            <w:noProof/>
            <w:webHidden/>
          </w:rPr>
          <w:t>24</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93" w:history="1">
        <w:r w:rsidRPr="00FE5064">
          <w:rPr>
            <w:rStyle w:val="Hyperlink"/>
            <w:noProof/>
          </w:rPr>
          <w:t>4.4 Neue Segmentierung (Patches)</w:t>
        </w:r>
        <w:r>
          <w:rPr>
            <w:noProof/>
            <w:webHidden/>
          </w:rPr>
          <w:tab/>
        </w:r>
        <w:r>
          <w:rPr>
            <w:noProof/>
            <w:webHidden/>
          </w:rPr>
          <w:fldChar w:fldCharType="begin"/>
        </w:r>
        <w:r>
          <w:rPr>
            <w:noProof/>
            <w:webHidden/>
          </w:rPr>
          <w:instrText xml:space="preserve"> PAGEREF _Toc472103793 \h </w:instrText>
        </w:r>
        <w:r>
          <w:rPr>
            <w:noProof/>
            <w:webHidden/>
          </w:rPr>
        </w:r>
        <w:r>
          <w:rPr>
            <w:noProof/>
            <w:webHidden/>
          </w:rPr>
          <w:fldChar w:fldCharType="separate"/>
        </w:r>
        <w:r>
          <w:rPr>
            <w:noProof/>
            <w:webHidden/>
          </w:rPr>
          <w:t>25</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794" w:history="1">
        <w:r w:rsidRPr="00FE5064">
          <w:rPr>
            <w:rStyle w:val="Hyperlink"/>
            <w:noProof/>
          </w:rPr>
          <w:t>4.5 Statistische Werte pro Patch</w:t>
        </w:r>
        <w:r>
          <w:rPr>
            <w:noProof/>
            <w:webHidden/>
          </w:rPr>
          <w:tab/>
        </w:r>
        <w:r>
          <w:rPr>
            <w:noProof/>
            <w:webHidden/>
          </w:rPr>
          <w:fldChar w:fldCharType="begin"/>
        </w:r>
        <w:r>
          <w:rPr>
            <w:noProof/>
            <w:webHidden/>
          </w:rPr>
          <w:instrText xml:space="preserve"> PAGEREF _Toc472103794 \h </w:instrText>
        </w:r>
        <w:r>
          <w:rPr>
            <w:noProof/>
            <w:webHidden/>
          </w:rPr>
        </w:r>
        <w:r>
          <w:rPr>
            <w:noProof/>
            <w:webHidden/>
          </w:rPr>
          <w:fldChar w:fldCharType="separate"/>
        </w:r>
        <w:r>
          <w:rPr>
            <w:noProof/>
            <w:webHidden/>
          </w:rPr>
          <w:t>26</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95" w:history="1">
        <w:r w:rsidRPr="00FE5064">
          <w:rPr>
            <w:rStyle w:val="Hyperlink"/>
            <w:noProof/>
            <w:lang w:val="en-US"/>
          </w:rPr>
          <w:t>4.5.1</w:t>
        </w:r>
        <w:r w:rsidRPr="00FE5064">
          <w:rPr>
            <w:rStyle w:val="Hyperlink"/>
            <w:noProof/>
          </w:rPr>
          <w:t xml:space="preserve"> Histogramm</w:t>
        </w:r>
        <w:r>
          <w:rPr>
            <w:noProof/>
            <w:webHidden/>
          </w:rPr>
          <w:tab/>
        </w:r>
        <w:r>
          <w:rPr>
            <w:noProof/>
            <w:webHidden/>
          </w:rPr>
          <w:fldChar w:fldCharType="begin"/>
        </w:r>
        <w:r>
          <w:rPr>
            <w:noProof/>
            <w:webHidden/>
          </w:rPr>
          <w:instrText xml:space="preserve"> PAGEREF _Toc472103795 \h </w:instrText>
        </w:r>
        <w:r>
          <w:rPr>
            <w:noProof/>
            <w:webHidden/>
          </w:rPr>
        </w:r>
        <w:r>
          <w:rPr>
            <w:noProof/>
            <w:webHidden/>
          </w:rPr>
          <w:fldChar w:fldCharType="separate"/>
        </w:r>
        <w:r>
          <w:rPr>
            <w:noProof/>
            <w:webHidden/>
          </w:rPr>
          <w:t>26</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96" w:history="1">
        <w:r w:rsidRPr="00FE5064">
          <w:rPr>
            <w:rStyle w:val="Hyperlink"/>
            <w:noProof/>
          </w:rPr>
          <w:t>4.5.2 Modalwert</w:t>
        </w:r>
        <w:r>
          <w:rPr>
            <w:noProof/>
            <w:webHidden/>
          </w:rPr>
          <w:tab/>
        </w:r>
        <w:r>
          <w:rPr>
            <w:noProof/>
            <w:webHidden/>
          </w:rPr>
          <w:fldChar w:fldCharType="begin"/>
        </w:r>
        <w:r>
          <w:rPr>
            <w:noProof/>
            <w:webHidden/>
          </w:rPr>
          <w:instrText xml:space="preserve"> PAGEREF _Toc472103796 \h </w:instrText>
        </w:r>
        <w:r>
          <w:rPr>
            <w:noProof/>
            <w:webHidden/>
          </w:rPr>
        </w:r>
        <w:r>
          <w:rPr>
            <w:noProof/>
            <w:webHidden/>
          </w:rPr>
          <w:fldChar w:fldCharType="separate"/>
        </w:r>
        <w:r>
          <w:rPr>
            <w:noProof/>
            <w:webHidden/>
          </w:rPr>
          <w:t>27</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97" w:history="1">
        <w:r w:rsidRPr="00FE5064">
          <w:rPr>
            <w:rStyle w:val="Hyperlink"/>
            <w:noProof/>
          </w:rPr>
          <w:t>4.5.3 Durchschnittsfarbe (Mittelwert)</w:t>
        </w:r>
        <w:r>
          <w:rPr>
            <w:noProof/>
            <w:webHidden/>
          </w:rPr>
          <w:tab/>
        </w:r>
        <w:r>
          <w:rPr>
            <w:noProof/>
            <w:webHidden/>
          </w:rPr>
          <w:fldChar w:fldCharType="begin"/>
        </w:r>
        <w:r>
          <w:rPr>
            <w:noProof/>
            <w:webHidden/>
          </w:rPr>
          <w:instrText xml:space="preserve"> PAGEREF _Toc472103797 \h </w:instrText>
        </w:r>
        <w:r>
          <w:rPr>
            <w:noProof/>
            <w:webHidden/>
          </w:rPr>
        </w:r>
        <w:r>
          <w:rPr>
            <w:noProof/>
            <w:webHidden/>
          </w:rPr>
          <w:fldChar w:fldCharType="separate"/>
        </w:r>
        <w:r>
          <w:rPr>
            <w:noProof/>
            <w:webHidden/>
          </w:rPr>
          <w:t>27</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98" w:history="1">
        <w:r w:rsidRPr="00FE5064">
          <w:rPr>
            <w:rStyle w:val="Hyperlink"/>
            <w:noProof/>
          </w:rPr>
          <w:t>4.5.4 Median</w:t>
        </w:r>
        <w:r>
          <w:rPr>
            <w:noProof/>
            <w:webHidden/>
          </w:rPr>
          <w:tab/>
        </w:r>
        <w:r>
          <w:rPr>
            <w:noProof/>
            <w:webHidden/>
          </w:rPr>
          <w:fldChar w:fldCharType="begin"/>
        </w:r>
        <w:r>
          <w:rPr>
            <w:noProof/>
            <w:webHidden/>
          </w:rPr>
          <w:instrText xml:space="preserve"> PAGEREF _Toc472103798 \h </w:instrText>
        </w:r>
        <w:r>
          <w:rPr>
            <w:noProof/>
            <w:webHidden/>
          </w:rPr>
        </w:r>
        <w:r>
          <w:rPr>
            <w:noProof/>
            <w:webHidden/>
          </w:rPr>
          <w:fldChar w:fldCharType="separate"/>
        </w:r>
        <w:r>
          <w:rPr>
            <w:noProof/>
            <w:webHidden/>
          </w:rPr>
          <w:t>28</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799" w:history="1">
        <w:r w:rsidRPr="00FE5064">
          <w:rPr>
            <w:rStyle w:val="Hyperlink"/>
            <w:noProof/>
          </w:rPr>
          <w:t>4.5.5 Varianz und Standardabweichung</w:t>
        </w:r>
        <w:r>
          <w:rPr>
            <w:noProof/>
            <w:webHidden/>
          </w:rPr>
          <w:tab/>
        </w:r>
        <w:r>
          <w:rPr>
            <w:noProof/>
            <w:webHidden/>
          </w:rPr>
          <w:fldChar w:fldCharType="begin"/>
        </w:r>
        <w:r>
          <w:rPr>
            <w:noProof/>
            <w:webHidden/>
          </w:rPr>
          <w:instrText xml:space="preserve"> PAGEREF _Toc472103799 \h </w:instrText>
        </w:r>
        <w:r>
          <w:rPr>
            <w:noProof/>
            <w:webHidden/>
          </w:rPr>
        </w:r>
        <w:r>
          <w:rPr>
            <w:noProof/>
            <w:webHidden/>
          </w:rPr>
          <w:fldChar w:fldCharType="separate"/>
        </w:r>
        <w:r>
          <w:rPr>
            <w:noProof/>
            <w:webHidden/>
          </w:rPr>
          <w:t>28</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00" w:history="1">
        <w:r w:rsidRPr="00FE5064">
          <w:rPr>
            <w:rStyle w:val="Hyperlink"/>
            <w:noProof/>
          </w:rPr>
          <w:t>4.5.6 Kontrast, Minimum und Maximum</w:t>
        </w:r>
        <w:r>
          <w:rPr>
            <w:noProof/>
            <w:webHidden/>
          </w:rPr>
          <w:tab/>
        </w:r>
        <w:r>
          <w:rPr>
            <w:noProof/>
            <w:webHidden/>
          </w:rPr>
          <w:fldChar w:fldCharType="begin"/>
        </w:r>
        <w:r>
          <w:rPr>
            <w:noProof/>
            <w:webHidden/>
          </w:rPr>
          <w:instrText xml:space="preserve"> PAGEREF _Toc472103800 \h </w:instrText>
        </w:r>
        <w:r>
          <w:rPr>
            <w:noProof/>
            <w:webHidden/>
          </w:rPr>
        </w:r>
        <w:r>
          <w:rPr>
            <w:noProof/>
            <w:webHidden/>
          </w:rPr>
          <w:fldChar w:fldCharType="separate"/>
        </w:r>
        <w:r>
          <w:rPr>
            <w:noProof/>
            <w:webHidden/>
          </w:rPr>
          <w:t>29</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01" w:history="1">
        <w:r w:rsidRPr="00FE5064">
          <w:rPr>
            <w:rStyle w:val="Hyperlink"/>
            <w:noProof/>
          </w:rPr>
          <w:t>4.5.7 Berechnung der Kennzahlen ohne OpenCV-Methoden</w:t>
        </w:r>
        <w:r>
          <w:rPr>
            <w:noProof/>
            <w:webHidden/>
          </w:rPr>
          <w:tab/>
        </w:r>
        <w:r>
          <w:rPr>
            <w:noProof/>
            <w:webHidden/>
          </w:rPr>
          <w:fldChar w:fldCharType="begin"/>
        </w:r>
        <w:r>
          <w:rPr>
            <w:noProof/>
            <w:webHidden/>
          </w:rPr>
          <w:instrText xml:space="preserve"> PAGEREF _Toc472103801 \h </w:instrText>
        </w:r>
        <w:r>
          <w:rPr>
            <w:noProof/>
            <w:webHidden/>
          </w:rPr>
        </w:r>
        <w:r>
          <w:rPr>
            <w:noProof/>
            <w:webHidden/>
          </w:rPr>
          <w:fldChar w:fldCharType="separate"/>
        </w:r>
        <w:r>
          <w:rPr>
            <w:noProof/>
            <w:webHidden/>
          </w:rPr>
          <w:t>29</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02" w:history="1">
        <w:r w:rsidRPr="00FE5064">
          <w:rPr>
            <w:rStyle w:val="Hyperlink"/>
            <w:noProof/>
          </w:rPr>
          <w:t>4.5.8 Patch Crop ohne schwarzen Rand</w:t>
        </w:r>
        <w:r>
          <w:rPr>
            <w:noProof/>
            <w:webHidden/>
          </w:rPr>
          <w:tab/>
        </w:r>
        <w:r>
          <w:rPr>
            <w:noProof/>
            <w:webHidden/>
          </w:rPr>
          <w:fldChar w:fldCharType="begin"/>
        </w:r>
        <w:r>
          <w:rPr>
            <w:noProof/>
            <w:webHidden/>
          </w:rPr>
          <w:instrText xml:space="preserve"> PAGEREF _Toc472103802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803" w:history="1">
        <w:r w:rsidRPr="00FE5064">
          <w:rPr>
            <w:rStyle w:val="Hyperlink"/>
            <w:noProof/>
          </w:rPr>
          <w:t>4.6 Datenstruktur</w:t>
        </w:r>
        <w:r>
          <w:rPr>
            <w:noProof/>
            <w:webHidden/>
          </w:rPr>
          <w:tab/>
        </w:r>
        <w:r>
          <w:rPr>
            <w:noProof/>
            <w:webHidden/>
          </w:rPr>
          <w:fldChar w:fldCharType="begin"/>
        </w:r>
        <w:r>
          <w:rPr>
            <w:noProof/>
            <w:webHidden/>
          </w:rPr>
          <w:instrText xml:space="preserve"> PAGEREF _Toc472103803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804" w:history="1">
        <w:r w:rsidRPr="00FE5064">
          <w:rPr>
            <w:rStyle w:val="Hyperlink"/>
            <w:noProof/>
          </w:rPr>
          <w:t>4.7 Ablegen in DB</w:t>
        </w:r>
        <w:r>
          <w:rPr>
            <w:noProof/>
            <w:webHidden/>
          </w:rPr>
          <w:tab/>
        </w:r>
        <w:r>
          <w:rPr>
            <w:noProof/>
            <w:webHidden/>
          </w:rPr>
          <w:fldChar w:fldCharType="begin"/>
        </w:r>
        <w:r>
          <w:rPr>
            <w:noProof/>
            <w:webHidden/>
          </w:rPr>
          <w:instrText xml:space="preserve"> PAGEREF _Toc472103804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805" w:history="1">
        <w:r w:rsidRPr="00FE5064">
          <w:rPr>
            <w:rStyle w:val="Hyperlink"/>
            <w:noProof/>
            <w:lang w:val="en-US"/>
          </w:rPr>
          <w:t>4.8 Plots</w:t>
        </w:r>
        <w:r>
          <w:rPr>
            <w:noProof/>
            <w:webHidden/>
          </w:rPr>
          <w:tab/>
        </w:r>
        <w:r>
          <w:rPr>
            <w:noProof/>
            <w:webHidden/>
          </w:rPr>
          <w:fldChar w:fldCharType="begin"/>
        </w:r>
        <w:r>
          <w:rPr>
            <w:noProof/>
            <w:webHidden/>
          </w:rPr>
          <w:instrText xml:space="preserve"> PAGEREF _Toc472103805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06" w:history="1">
        <w:r w:rsidRPr="00FE5064">
          <w:rPr>
            <w:rStyle w:val="Hyperlink"/>
            <w:noProof/>
            <w:lang w:val="en-US"/>
          </w:rPr>
          <w:t>4.8.1 Clickable</w:t>
        </w:r>
        <w:r>
          <w:rPr>
            <w:noProof/>
            <w:webHidden/>
          </w:rPr>
          <w:tab/>
        </w:r>
        <w:r>
          <w:rPr>
            <w:noProof/>
            <w:webHidden/>
          </w:rPr>
          <w:fldChar w:fldCharType="begin"/>
        </w:r>
        <w:r>
          <w:rPr>
            <w:noProof/>
            <w:webHidden/>
          </w:rPr>
          <w:instrText xml:space="preserve"> PAGEREF _Toc472103806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07" w:history="1">
        <w:r w:rsidRPr="00FE5064">
          <w:rPr>
            <w:rStyle w:val="Hyperlink"/>
            <w:noProof/>
            <w:lang w:val="en-US"/>
          </w:rPr>
          <w:t>4.8.2 Combined Plots</w:t>
        </w:r>
        <w:r>
          <w:rPr>
            <w:noProof/>
            <w:webHidden/>
          </w:rPr>
          <w:tab/>
        </w:r>
        <w:r>
          <w:rPr>
            <w:noProof/>
            <w:webHidden/>
          </w:rPr>
          <w:fldChar w:fldCharType="begin"/>
        </w:r>
        <w:r>
          <w:rPr>
            <w:noProof/>
            <w:webHidden/>
          </w:rPr>
          <w:instrText xml:space="preserve"> PAGEREF _Toc472103807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808" w:history="1">
        <w:r w:rsidRPr="00FE5064">
          <w:rPr>
            <w:rStyle w:val="Hyperlink"/>
            <w:noProof/>
          </w:rPr>
          <w:t>4.9 Kombinieren</w:t>
        </w:r>
        <w:r>
          <w:rPr>
            <w:noProof/>
            <w:webHidden/>
          </w:rPr>
          <w:tab/>
        </w:r>
        <w:r>
          <w:rPr>
            <w:noProof/>
            <w:webHidden/>
          </w:rPr>
          <w:fldChar w:fldCharType="begin"/>
        </w:r>
        <w:r>
          <w:rPr>
            <w:noProof/>
            <w:webHidden/>
          </w:rPr>
          <w:instrText xml:space="preserve"> PAGEREF _Toc472103808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09" w:history="1">
        <w:r w:rsidRPr="00FE5064">
          <w:rPr>
            <w:rStyle w:val="Hyperlink"/>
            <w:noProof/>
          </w:rPr>
          <w:t>4.9.1 2h Slots pro Woche kombinieren und abspeichern</w:t>
        </w:r>
        <w:r>
          <w:rPr>
            <w:noProof/>
            <w:webHidden/>
          </w:rPr>
          <w:tab/>
        </w:r>
        <w:r>
          <w:rPr>
            <w:noProof/>
            <w:webHidden/>
          </w:rPr>
          <w:fldChar w:fldCharType="begin"/>
        </w:r>
        <w:r>
          <w:rPr>
            <w:noProof/>
            <w:webHidden/>
          </w:rPr>
          <w:instrText xml:space="preserve"> PAGEREF _Toc472103809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10" w:history="1">
        <w:r w:rsidRPr="00FE5064">
          <w:rPr>
            <w:rStyle w:val="Hyperlink"/>
            <w:noProof/>
            <w:lang w:val="en-US"/>
          </w:rPr>
          <w:t>4.9.2 Mean</w:t>
        </w:r>
        <w:r>
          <w:rPr>
            <w:noProof/>
            <w:webHidden/>
          </w:rPr>
          <w:tab/>
        </w:r>
        <w:r>
          <w:rPr>
            <w:noProof/>
            <w:webHidden/>
          </w:rPr>
          <w:fldChar w:fldCharType="begin"/>
        </w:r>
        <w:r>
          <w:rPr>
            <w:noProof/>
            <w:webHidden/>
          </w:rPr>
          <w:instrText xml:space="preserve"> PAGEREF _Toc472103810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11" w:history="1">
        <w:r w:rsidRPr="00FE5064">
          <w:rPr>
            <w:rStyle w:val="Hyperlink"/>
            <w:noProof/>
            <w:lang w:val="en-US"/>
          </w:rPr>
          <w:t>4.9.3 Median</w:t>
        </w:r>
        <w:r>
          <w:rPr>
            <w:noProof/>
            <w:webHidden/>
          </w:rPr>
          <w:tab/>
        </w:r>
        <w:r>
          <w:rPr>
            <w:noProof/>
            <w:webHidden/>
          </w:rPr>
          <w:fldChar w:fldCharType="begin"/>
        </w:r>
        <w:r>
          <w:rPr>
            <w:noProof/>
            <w:webHidden/>
          </w:rPr>
          <w:instrText xml:space="preserve"> PAGEREF _Toc472103811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812" w:history="1">
        <w:r w:rsidRPr="00FE5064">
          <w:rPr>
            <w:rStyle w:val="Hyperlink"/>
            <w:noProof/>
          </w:rPr>
          <w:t>4.10 Klassifizierer</w:t>
        </w:r>
        <w:r>
          <w:rPr>
            <w:noProof/>
            <w:webHidden/>
          </w:rPr>
          <w:tab/>
        </w:r>
        <w:r>
          <w:rPr>
            <w:noProof/>
            <w:webHidden/>
          </w:rPr>
          <w:fldChar w:fldCharType="begin"/>
        </w:r>
        <w:r>
          <w:rPr>
            <w:noProof/>
            <w:webHidden/>
          </w:rPr>
          <w:instrText xml:space="preserve"> PAGEREF _Toc472103812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13" w:history="1">
        <w:r w:rsidRPr="00FE5064">
          <w:rPr>
            <w:rStyle w:val="Hyperlink"/>
            <w:noProof/>
          </w:rPr>
          <w:t>4.10.1 NNN</w:t>
        </w:r>
        <w:r>
          <w:rPr>
            <w:noProof/>
            <w:webHidden/>
          </w:rPr>
          <w:tab/>
        </w:r>
        <w:r>
          <w:rPr>
            <w:noProof/>
            <w:webHidden/>
          </w:rPr>
          <w:fldChar w:fldCharType="begin"/>
        </w:r>
        <w:r>
          <w:rPr>
            <w:noProof/>
            <w:webHidden/>
          </w:rPr>
          <w:instrText xml:space="preserve"> PAGEREF _Toc472103813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14" w:history="1">
        <w:r w:rsidRPr="00FE5064">
          <w:rPr>
            <w:rStyle w:val="Hyperlink"/>
            <w:noProof/>
          </w:rPr>
          <w:t>4.10.2 Optimierungen</w:t>
        </w:r>
        <w:r>
          <w:rPr>
            <w:noProof/>
            <w:webHidden/>
          </w:rPr>
          <w:tab/>
        </w:r>
        <w:r>
          <w:rPr>
            <w:noProof/>
            <w:webHidden/>
          </w:rPr>
          <w:fldChar w:fldCharType="begin"/>
        </w:r>
        <w:r>
          <w:rPr>
            <w:noProof/>
            <w:webHidden/>
          </w:rPr>
          <w:instrText xml:space="preserve"> PAGEREF _Toc472103814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4"/>
        <w:rPr>
          <w:rFonts w:asciiTheme="minorHAnsi" w:eastAsiaTheme="minorEastAsia" w:hAnsiTheme="minorHAnsi" w:cstheme="minorBidi"/>
          <w:noProof/>
          <w:sz w:val="22"/>
          <w:szCs w:val="22"/>
          <w:lang w:eastAsia="de-CH"/>
        </w:rPr>
      </w:pPr>
      <w:hyperlink w:anchor="_Toc472103815" w:history="1">
        <w:r w:rsidRPr="00FE5064">
          <w:rPr>
            <w:rStyle w:val="Hyperlink"/>
            <w:noProof/>
          </w:rPr>
          <w:t>4.10.2.1 Input Kombinieren</w:t>
        </w:r>
        <w:r>
          <w:rPr>
            <w:noProof/>
            <w:webHidden/>
          </w:rPr>
          <w:tab/>
        </w:r>
        <w:r>
          <w:rPr>
            <w:noProof/>
            <w:webHidden/>
          </w:rPr>
          <w:fldChar w:fldCharType="begin"/>
        </w:r>
        <w:r>
          <w:rPr>
            <w:noProof/>
            <w:webHidden/>
          </w:rPr>
          <w:instrText xml:space="preserve"> PAGEREF _Toc472103815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4"/>
        <w:rPr>
          <w:rFonts w:asciiTheme="minorHAnsi" w:eastAsiaTheme="minorEastAsia" w:hAnsiTheme="minorHAnsi" w:cstheme="minorBidi"/>
          <w:noProof/>
          <w:sz w:val="22"/>
          <w:szCs w:val="22"/>
          <w:lang w:eastAsia="de-CH"/>
        </w:rPr>
      </w:pPr>
      <w:hyperlink w:anchor="_Toc472103816" w:history="1">
        <w:r w:rsidRPr="00FE5064">
          <w:rPr>
            <w:rStyle w:val="Hyperlink"/>
            <w:noProof/>
          </w:rPr>
          <w:t>4.10.2.2 Abstand ausrechnen aus 3 Inputs und entfernten verwerfen</w:t>
        </w:r>
        <w:r>
          <w:rPr>
            <w:noProof/>
            <w:webHidden/>
          </w:rPr>
          <w:tab/>
        </w:r>
        <w:r>
          <w:rPr>
            <w:noProof/>
            <w:webHidden/>
          </w:rPr>
          <w:fldChar w:fldCharType="begin"/>
        </w:r>
        <w:r>
          <w:rPr>
            <w:noProof/>
            <w:webHidden/>
          </w:rPr>
          <w:instrText xml:space="preserve"> PAGEREF _Toc472103816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17" w:history="1">
        <w:r w:rsidRPr="00FE5064">
          <w:rPr>
            <w:rStyle w:val="Hyperlink"/>
            <w:noProof/>
          </w:rPr>
          <w:t>4.10.3 F-Werte</w:t>
        </w:r>
        <w:r>
          <w:rPr>
            <w:noProof/>
            <w:webHidden/>
          </w:rPr>
          <w:tab/>
        </w:r>
        <w:r>
          <w:rPr>
            <w:noProof/>
            <w:webHidden/>
          </w:rPr>
          <w:fldChar w:fldCharType="begin"/>
        </w:r>
        <w:r>
          <w:rPr>
            <w:noProof/>
            <w:webHidden/>
          </w:rPr>
          <w:instrText xml:space="preserve"> PAGEREF _Toc472103817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18" w:history="1">
        <w:r w:rsidRPr="00FE5064">
          <w:rPr>
            <w:rStyle w:val="Hyperlink"/>
            <w:noProof/>
          </w:rPr>
          <w:t>4.10.4 Echte Verhältnisse</w:t>
        </w:r>
        <w:r>
          <w:rPr>
            <w:noProof/>
            <w:webHidden/>
          </w:rPr>
          <w:tab/>
        </w:r>
        <w:r>
          <w:rPr>
            <w:noProof/>
            <w:webHidden/>
          </w:rPr>
          <w:fldChar w:fldCharType="begin"/>
        </w:r>
        <w:r>
          <w:rPr>
            <w:noProof/>
            <w:webHidden/>
          </w:rPr>
          <w:instrText xml:space="preserve"> PAGEREF _Toc472103818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19" w:history="1">
        <w:r w:rsidRPr="00FE5064">
          <w:rPr>
            <w:rStyle w:val="Hyperlink"/>
            <w:noProof/>
          </w:rPr>
          <w:t>4.10.5 Ergebnisse</w:t>
        </w:r>
        <w:r>
          <w:rPr>
            <w:noProof/>
            <w:webHidden/>
          </w:rPr>
          <w:tab/>
        </w:r>
        <w:r>
          <w:rPr>
            <w:noProof/>
            <w:webHidden/>
          </w:rPr>
          <w:fldChar w:fldCharType="begin"/>
        </w:r>
        <w:r>
          <w:rPr>
            <w:noProof/>
            <w:webHidden/>
          </w:rPr>
          <w:instrText xml:space="preserve"> PAGEREF _Toc472103819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820" w:history="1">
        <w:r w:rsidRPr="00FE5064">
          <w:rPr>
            <w:rStyle w:val="Hyperlink"/>
            <w:noProof/>
          </w:rPr>
          <w:t>4.11 Weitere Themen</w:t>
        </w:r>
        <w:r>
          <w:rPr>
            <w:noProof/>
            <w:webHidden/>
          </w:rPr>
          <w:tab/>
        </w:r>
        <w:r>
          <w:rPr>
            <w:noProof/>
            <w:webHidden/>
          </w:rPr>
          <w:fldChar w:fldCharType="begin"/>
        </w:r>
        <w:r>
          <w:rPr>
            <w:noProof/>
            <w:webHidden/>
          </w:rPr>
          <w:instrText xml:space="preserve"> PAGEREF _Toc472103820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21" w:history="1">
        <w:r w:rsidRPr="00FE5064">
          <w:rPr>
            <w:rStyle w:val="Hyperlink"/>
            <w:noProof/>
            <w:lang w:eastAsia="de-CH"/>
          </w:rPr>
          <w:t>4.11.1 Sonneneinstrahlungs-Patch</w:t>
        </w:r>
        <w:r>
          <w:rPr>
            <w:noProof/>
            <w:webHidden/>
          </w:rPr>
          <w:tab/>
        </w:r>
        <w:r>
          <w:rPr>
            <w:noProof/>
            <w:webHidden/>
          </w:rPr>
          <w:fldChar w:fldCharType="begin"/>
        </w:r>
        <w:r>
          <w:rPr>
            <w:noProof/>
            <w:webHidden/>
          </w:rPr>
          <w:instrText xml:space="preserve"> PAGEREF _Toc472103821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22" w:history="1">
        <w:r w:rsidRPr="00FE5064">
          <w:rPr>
            <w:rStyle w:val="Hyperlink"/>
            <w:noProof/>
            <w:lang w:eastAsia="de-CH"/>
          </w:rPr>
          <w:t>4.11.2 Logit Regression mit Daniel B</w:t>
        </w:r>
        <w:r w:rsidRPr="00FE5064">
          <w:rPr>
            <w:rStyle w:val="Hyperlink"/>
            <w:noProof/>
            <w:lang w:val="en-US" w:eastAsia="de-CH"/>
          </w:rPr>
          <w:t>ä</w:t>
        </w:r>
        <w:r w:rsidRPr="00FE5064">
          <w:rPr>
            <w:rStyle w:val="Hyperlink"/>
            <w:noProof/>
            <w:lang w:eastAsia="de-CH"/>
          </w:rPr>
          <w:t>ttig</w:t>
        </w:r>
        <w:r>
          <w:rPr>
            <w:noProof/>
            <w:webHidden/>
          </w:rPr>
          <w:tab/>
        </w:r>
        <w:r>
          <w:rPr>
            <w:noProof/>
            <w:webHidden/>
          </w:rPr>
          <w:fldChar w:fldCharType="begin"/>
        </w:r>
        <w:r>
          <w:rPr>
            <w:noProof/>
            <w:webHidden/>
          </w:rPr>
          <w:instrText xml:space="preserve"> PAGEREF _Toc472103822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23" w:history="1">
        <w:r w:rsidRPr="00FE5064">
          <w:rPr>
            <w:rStyle w:val="Hyperlink"/>
            <w:noProof/>
            <w:lang w:eastAsia="de-CH"/>
          </w:rPr>
          <w:t>4.11.3 Albedo-Wert</w:t>
        </w:r>
        <w:r>
          <w:rPr>
            <w:noProof/>
            <w:webHidden/>
          </w:rPr>
          <w:tab/>
        </w:r>
        <w:r>
          <w:rPr>
            <w:noProof/>
            <w:webHidden/>
          </w:rPr>
          <w:fldChar w:fldCharType="begin"/>
        </w:r>
        <w:r>
          <w:rPr>
            <w:noProof/>
            <w:webHidden/>
          </w:rPr>
          <w:instrText xml:space="preserve"> PAGEREF _Toc472103823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824" w:history="1">
        <w:r w:rsidRPr="00FE5064">
          <w:rPr>
            <w:rStyle w:val="Hyperlink"/>
            <w:noProof/>
          </w:rPr>
          <w:t>4.12 OneDrive Probleme</w:t>
        </w:r>
        <w:r>
          <w:rPr>
            <w:noProof/>
            <w:webHidden/>
          </w:rPr>
          <w:tab/>
        </w:r>
        <w:r>
          <w:rPr>
            <w:noProof/>
            <w:webHidden/>
          </w:rPr>
          <w:fldChar w:fldCharType="begin"/>
        </w:r>
        <w:r>
          <w:rPr>
            <w:noProof/>
            <w:webHidden/>
          </w:rPr>
          <w:instrText xml:space="preserve"> PAGEREF _Toc472103824 \h </w:instrText>
        </w:r>
        <w:r>
          <w:rPr>
            <w:noProof/>
            <w:webHidden/>
          </w:rPr>
        </w:r>
        <w:r>
          <w:rPr>
            <w:noProof/>
            <w:webHidden/>
          </w:rPr>
          <w:fldChar w:fldCharType="separate"/>
        </w:r>
        <w:r>
          <w:rPr>
            <w:noProof/>
            <w:webHidden/>
          </w:rPr>
          <w:t>30</w:t>
        </w:r>
        <w:r>
          <w:rPr>
            <w:noProof/>
            <w:webHidden/>
          </w:rPr>
          <w:fldChar w:fldCharType="end"/>
        </w:r>
      </w:hyperlink>
    </w:p>
    <w:p w:rsidR="000B1F12" w:rsidRDefault="000B1F12">
      <w:pPr>
        <w:pStyle w:val="TOC2"/>
        <w:rPr>
          <w:rFonts w:asciiTheme="minorHAnsi" w:eastAsiaTheme="minorEastAsia" w:hAnsiTheme="minorHAnsi" w:cstheme="minorBidi"/>
          <w:noProof/>
          <w:sz w:val="22"/>
          <w:szCs w:val="22"/>
          <w:lang w:eastAsia="de-CH"/>
        </w:rPr>
      </w:pPr>
      <w:hyperlink w:anchor="_Toc472103825" w:history="1">
        <w:r w:rsidRPr="00FE5064">
          <w:rPr>
            <w:rStyle w:val="Hyperlink"/>
            <w:noProof/>
          </w:rPr>
          <w:t>4.13 Anderer Computer</w:t>
        </w:r>
        <w:r>
          <w:rPr>
            <w:noProof/>
            <w:webHidden/>
          </w:rPr>
          <w:tab/>
        </w:r>
        <w:r>
          <w:rPr>
            <w:noProof/>
            <w:webHidden/>
          </w:rPr>
          <w:fldChar w:fldCharType="begin"/>
        </w:r>
        <w:r>
          <w:rPr>
            <w:noProof/>
            <w:webHidden/>
          </w:rPr>
          <w:instrText xml:space="preserve"> PAGEREF _Toc472103825 \h </w:instrText>
        </w:r>
        <w:r>
          <w:rPr>
            <w:noProof/>
            <w:webHidden/>
          </w:rPr>
        </w:r>
        <w:r>
          <w:rPr>
            <w:noProof/>
            <w:webHidden/>
          </w:rPr>
          <w:fldChar w:fldCharType="separate"/>
        </w:r>
        <w:r>
          <w:rPr>
            <w:noProof/>
            <w:webHidden/>
          </w:rPr>
          <w:t>31</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26" w:history="1">
        <w:r w:rsidRPr="00FE5064">
          <w:rPr>
            <w:rStyle w:val="Hyperlink"/>
            <w:noProof/>
          </w:rPr>
          <w:t>4.13.1 Zugriff</w:t>
        </w:r>
        <w:r>
          <w:rPr>
            <w:noProof/>
            <w:webHidden/>
          </w:rPr>
          <w:tab/>
        </w:r>
        <w:r>
          <w:rPr>
            <w:noProof/>
            <w:webHidden/>
          </w:rPr>
          <w:fldChar w:fldCharType="begin"/>
        </w:r>
        <w:r>
          <w:rPr>
            <w:noProof/>
            <w:webHidden/>
          </w:rPr>
          <w:instrText xml:space="preserve"> PAGEREF _Toc472103826 \h </w:instrText>
        </w:r>
        <w:r>
          <w:rPr>
            <w:noProof/>
            <w:webHidden/>
          </w:rPr>
        </w:r>
        <w:r>
          <w:rPr>
            <w:noProof/>
            <w:webHidden/>
          </w:rPr>
          <w:fldChar w:fldCharType="separate"/>
        </w:r>
        <w:r>
          <w:rPr>
            <w:noProof/>
            <w:webHidden/>
          </w:rPr>
          <w:t>31</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27" w:history="1">
        <w:r w:rsidRPr="00FE5064">
          <w:rPr>
            <w:rStyle w:val="Hyperlink"/>
            <w:noProof/>
          </w:rPr>
          <w:t>4.13.2 Backups</w:t>
        </w:r>
        <w:r>
          <w:rPr>
            <w:noProof/>
            <w:webHidden/>
          </w:rPr>
          <w:tab/>
        </w:r>
        <w:r>
          <w:rPr>
            <w:noProof/>
            <w:webHidden/>
          </w:rPr>
          <w:fldChar w:fldCharType="begin"/>
        </w:r>
        <w:r>
          <w:rPr>
            <w:noProof/>
            <w:webHidden/>
          </w:rPr>
          <w:instrText xml:space="preserve"> PAGEREF _Toc472103827 \h </w:instrText>
        </w:r>
        <w:r>
          <w:rPr>
            <w:noProof/>
            <w:webHidden/>
          </w:rPr>
        </w:r>
        <w:r>
          <w:rPr>
            <w:noProof/>
            <w:webHidden/>
          </w:rPr>
          <w:fldChar w:fldCharType="separate"/>
        </w:r>
        <w:r>
          <w:rPr>
            <w:noProof/>
            <w:webHidden/>
          </w:rPr>
          <w:t>31</w:t>
        </w:r>
        <w:r>
          <w:rPr>
            <w:noProof/>
            <w:webHidden/>
          </w:rPr>
          <w:fldChar w:fldCharType="end"/>
        </w:r>
      </w:hyperlink>
    </w:p>
    <w:p w:rsidR="000B1F12" w:rsidRDefault="000B1F12">
      <w:pPr>
        <w:pStyle w:val="TOC3"/>
        <w:tabs>
          <w:tab w:val="right" w:pos="9045"/>
        </w:tabs>
        <w:rPr>
          <w:rFonts w:asciiTheme="minorHAnsi" w:eastAsiaTheme="minorEastAsia" w:hAnsiTheme="minorHAnsi" w:cstheme="minorBidi"/>
          <w:noProof/>
          <w:sz w:val="22"/>
          <w:szCs w:val="22"/>
          <w:lang w:eastAsia="de-CH"/>
        </w:rPr>
      </w:pPr>
      <w:hyperlink w:anchor="_Toc472103828" w:history="1">
        <w:r w:rsidRPr="00FE5064">
          <w:rPr>
            <w:rStyle w:val="Hyperlink"/>
            <w:noProof/>
          </w:rPr>
          <w:t>4.13.3 Azure</w:t>
        </w:r>
        <w:r>
          <w:rPr>
            <w:noProof/>
            <w:webHidden/>
          </w:rPr>
          <w:tab/>
        </w:r>
        <w:r>
          <w:rPr>
            <w:noProof/>
            <w:webHidden/>
          </w:rPr>
          <w:fldChar w:fldCharType="begin"/>
        </w:r>
        <w:r>
          <w:rPr>
            <w:noProof/>
            <w:webHidden/>
          </w:rPr>
          <w:instrText xml:space="preserve"> PAGEREF _Toc472103828 \h </w:instrText>
        </w:r>
        <w:r>
          <w:rPr>
            <w:noProof/>
            <w:webHidden/>
          </w:rPr>
        </w:r>
        <w:r>
          <w:rPr>
            <w:noProof/>
            <w:webHidden/>
          </w:rPr>
          <w:fldChar w:fldCharType="separate"/>
        </w:r>
        <w:r>
          <w:rPr>
            <w:noProof/>
            <w:webHidden/>
          </w:rPr>
          <w:t>31</w:t>
        </w:r>
        <w:r>
          <w:rPr>
            <w:noProof/>
            <w:webHidden/>
          </w:rPr>
          <w:fldChar w:fldCharType="end"/>
        </w:r>
      </w:hyperlink>
    </w:p>
    <w:p w:rsidR="000B1F12" w:rsidRDefault="000B1F12">
      <w:pPr>
        <w:pStyle w:val="TOC1"/>
        <w:rPr>
          <w:rFonts w:asciiTheme="minorHAnsi" w:eastAsiaTheme="minorEastAsia" w:hAnsiTheme="minorHAnsi" w:cstheme="minorBidi"/>
          <w:noProof/>
          <w:sz w:val="22"/>
          <w:szCs w:val="22"/>
          <w:lang w:val="de-CH" w:eastAsia="de-CH"/>
        </w:rPr>
      </w:pPr>
      <w:hyperlink w:anchor="_Toc472103829" w:history="1">
        <w:r w:rsidRPr="00FE5064">
          <w:rPr>
            <w:rStyle w:val="Hyperlink"/>
            <w:noProof/>
          </w:rPr>
          <w:t>5</w:t>
        </w:r>
        <w:r>
          <w:rPr>
            <w:rFonts w:asciiTheme="minorHAnsi" w:eastAsiaTheme="minorEastAsia" w:hAnsiTheme="minorHAnsi" w:cstheme="minorBidi"/>
            <w:noProof/>
            <w:sz w:val="22"/>
            <w:szCs w:val="22"/>
            <w:lang w:val="de-CH" w:eastAsia="de-CH"/>
          </w:rPr>
          <w:tab/>
        </w:r>
        <w:r w:rsidRPr="00FE5064">
          <w:rPr>
            <w:rStyle w:val="Hyperlink"/>
            <w:noProof/>
          </w:rPr>
          <w:t>Schlussfolgerungen/Fazit</w:t>
        </w:r>
        <w:r>
          <w:rPr>
            <w:noProof/>
            <w:webHidden/>
          </w:rPr>
          <w:tab/>
        </w:r>
        <w:r>
          <w:rPr>
            <w:noProof/>
            <w:webHidden/>
          </w:rPr>
          <w:fldChar w:fldCharType="begin"/>
        </w:r>
        <w:r>
          <w:rPr>
            <w:noProof/>
            <w:webHidden/>
          </w:rPr>
          <w:instrText xml:space="preserve"> PAGEREF _Toc472103829 \h </w:instrText>
        </w:r>
        <w:r>
          <w:rPr>
            <w:noProof/>
            <w:webHidden/>
          </w:rPr>
        </w:r>
        <w:r>
          <w:rPr>
            <w:noProof/>
            <w:webHidden/>
          </w:rPr>
          <w:fldChar w:fldCharType="separate"/>
        </w:r>
        <w:r>
          <w:rPr>
            <w:noProof/>
            <w:webHidden/>
          </w:rPr>
          <w:t>32</w:t>
        </w:r>
        <w:r>
          <w:rPr>
            <w:noProof/>
            <w:webHidden/>
          </w:rPr>
          <w:fldChar w:fldCharType="end"/>
        </w:r>
      </w:hyperlink>
    </w:p>
    <w:p w:rsidR="000B1F12" w:rsidRDefault="000B1F12">
      <w:pPr>
        <w:pStyle w:val="TOC1"/>
        <w:rPr>
          <w:rFonts w:asciiTheme="minorHAnsi" w:eastAsiaTheme="minorEastAsia" w:hAnsiTheme="minorHAnsi" w:cstheme="minorBidi"/>
          <w:noProof/>
          <w:sz w:val="22"/>
          <w:szCs w:val="22"/>
          <w:lang w:val="de-CH" w:eastAsia="de-CH"/>
        </w:rPr>
      </w:pPr>
      <w:hyperlink w:anchor="_Toc472103830" w:history="1">
        <w:r w:rsidRPr="00FE5064">
          <w:rPr>
            <w:rStyle w:val="Hyperlink"/>
            <w:noProof/>
          </w:rPr>
          <w:t>6</w:t>
        </w:r>
        <w:r>
          <w:rPr>
            <w:rFonts w:asciiTheme="minorHAnsi" w:eastAsiaTheme="minorEastAsia" w:hAnsiTheme="minorHAnsi" w:cstheme="minorBidi"/>
            <w:noProof/>
            <w:sz w:val="22"/>
            <w:szCs w:val="22"/>
            <w:lang w:val="de-CH" w:eastAsia="de-CH"/>
          </w:rPr>
          <w:tab/>
        </w:r>
        <w:r w:rsidRPr="00FE5064">
          <w:rPr>
            <w:rStyle w:val="Hyperlink"/>
            <w:noProof/>
          </w:rPr>
          <w:t>Abbildungsverzeichnis</w:t>
        </w:r>
        <w:r>
          <w:rPr>
            <w:noProof/>
            <w:webHidden/>
          </w:rPr>
          <w:tab/>
        </w:r>
        <w:r>
          <w:rPr>
            <w:noProof/>
            <w:webHidden/>
          </w:rPr>
          <w:fldChar w:fldCharType="begin"/>
        </w:r>
        <w:r>
          <w:rPr>
            <w:noProof/>
            <w:webHidden/>
          </w:rPr>
          <w:instrText xml:space="preserve"> PAGEREF _Toc472103830 \h </w:instrText>
        </w:r>
        <w:r>
          <w:rPr>
            <w:noProof/>
            <w:webHidden/>
          </w:rPr>
        </w:r>
        <w:r>
          <w:rPr>
            <w:noProof/>
            <w:webHidden/>
          </w:rPr>
          <w:fldChar w:fldCharType="separate"/>
        </w:r>
        <w:r>
          <w:rPr>
            <w:noProof/>
            <w:webHidden/>
          </w:rPr>
          <w:t>33</w:t>
        </w:r>
        <w:r>
          <w:rPr>
            <w:noProof/>
            <w:webHidden/>
          </w:rPr>
          <w:fldChar w:fldCharType="end"/>
        </w:r>
      </w:hyperlink>
    </w:p>
    <w:p w:rsidR="000B1F12" w:rsidRDefault="000B1F12">
      <w:pPr>
        <w:pStyle w:val="TOC1"/>
        <w:rPr>
          <w:rFonts w:asciiTheme="minorHAnsi" w:eastAsiaTheme="minorEastAsia" w:hAnsiTheme="minorHAnsi" w:cstheme="minorBidi"/>
          <w:noProof/>
          <w:sz w:val="22"/>
          <w:szCs w:val="22"/>
          <w:lang w:val="de-CH" w:eastAsia="de-CH"/>
        </w:rPr>
      </w:pPr>
      <w:hyperlink w:anchor="_Toc472103831" w:history="1">
        <w:r w:rsidRPr="00FE5064">
          <w:rPr>
            <w:rStyle w:val="Hyperlink"/>
            <w:noProof/>
          </w:rPr>
          <w:t>7</w:t>
        </w:r>
        <w:r>
          <w:rPr>
            <w:rFonts w:asciiTheme="minorHAnsi" w:eastAsiaTheme="minorEastAsia" w:hAnsiTheme="minorHAnsi" w:cstheme="minorBidi"/>
            <w:noProof/>
            <w:sz w:val="22"/>
            <w:szCs w:val="22"/>
            <w:lang w:val="de-CH" w:eastAsia="de-CH"/>
          </w:rPr>
          <w:tab/>
        </w:r>
        <w:r w:rsidRPr="00FE5064">
          <w:rPr>
            <w:rStyle w:val="Hyperlink"/>
            <w:noProof/>
          </w:rPr>
          <w:t>Tabellenverzeichnis</w:t>
        </w:r>
        <w:r>
          <w:rPr>
            <w:noProof/>
            <w:webHidden/>
          </w:rPr>
          <w:tab/>
        </w:r>
        <w:r>
          <w:rPr>
            <w:noProof/>
            <w:webHidden/>
          </w:rPr>
          <w:fldChar w:fldCharType="begin"/>
        </w:r>
        <w:r>
          <w:rPr>
            <w:noProof/>
            <w:webHidden/>
          </w:rPr>
          <w:instrText xml:space="preserve"> PAGEREF _Toc472103831 \h </w:instrText>
        </w:r>
        <w:r>
          <w:rPr>
            <w:noProof/>
            <w:webHidden/>
          </w:rPr>
        </w:r>
        <w:r>
          <w:rPr>
            <w:noProof/>
            <w:webHidden/>
          </w:rPr>
          <w:fldChar w:fldCharType="separate"/>
        </w:r>
        <w:r>
          <w:rPr>
            <w:noProof/>
            <w:webHidden/>
          </w:rPr>
          <w:t>33</w:t>
        </w:r>
        <w:r>
          <w:rPr>
            <w:noProof/>
            <w:webHidden/>
          </w:rPr>
          <w:fldChar w:fldCharType="end"/>
        </w:r>
      </w:hyperlink>
    </w:p>
    <w:p w:rsidR="000B1F12" w:rsidRDefault="000B1F12">
      <w:pPr>
        <w:pStyle w:val="TOC1"/>
        <w:rPr>
          <w:rFonts w:asciiTheme="minorHAnsi" w:eastAsiaTheme="minorEastAsia" w:hAnsiTheme="minorHAnsi" w:cstheme="minorBidi"/>
          <w:noProof/>
          <w:sz w:val="22"/>
          <w:szCs w:val="22"/>
          <w:lang w:val="de-CH" w:eastAsia="de-CH"/>
        </w:rPr>
      </w:pPr>
      <w:hyperlink w:anchor="_Toc472103832" w:history="1">
        <w:r w:rsidRPr="00FE5064">
          <w:rPr>
            <w:rStyle w:val="Hyperlink"/>
            <w:noProof/>
          </w:rPr>
          <w:t>8</w:t>
        </w:r>
        <w:r>
          <w:rPr>
            <w:rFonts w:asciiTheme="minorHAnsi" w:eastAsiaTheme="minorEastAsia" w:hAnsiTheme="minorHAnsi" w:cstheme="minorBidi"/>
            <w:noProof/>
            <w:sz w:val="22"/>
            <w:szCs w:val="22"/>
            <w:lang w:val="de-CH" w:eastAsia="de-CH"/>
          </w:rPr>
          <w:tab/>
        </w:r>
        <w:r w:rsidRPr="00FE5064">
          <w:rPr>
            <w:rStyle w:val="Hyperlink"/>
            <w:noProof/>
          </w:rPr>
          <w:t>Glossar</w:t>
        </w:r>
        <w:r>
          <w:rPr>
            <w:noProof/>
            <w:webHidden/>
          </w:rPr>
          <w:tab/>
        </w:r>
        <w:r>
          <w:rPr>
            <w:noProof/>
            <w:webHidden/>
          </w:rPr>
          <w:fldChar w:fldCharType="begin"/>
        </w:r>
        <w:r>
          <w:rPr>
            <w:noProof/>
            <w:webHidden/>
          </w:rPr>
          <w:instrText xml:space="preserve"> PAGEREF _Toc472103832 \h </w:instrText>
        </w:r>
        <w:r>
          <w:rPr>
            <w:noProof/>
            <w:webHidden/>
          </w:rPr>
        </w:r>
        <w:r>
          <w:rPr>
            <w:noProof/>
            <w:webHidden/>
          </w:rPr>
          <w:fldChar w:fldCharType="separate"/>
        </w:r>
        <w:r>
          <w:rPr>
            <w:noProof/>
            <w:webHidden/>
          </w:rPr>
          <w:t>33</w:t>
        </w:r>
        <w:r>
          <w:rPr>
            <w:noProof/>
            <w:webHidden/>
          </w:rPr>
          <w:fldChar w:fldCharType="end"/>
        </w:r>
      </w:hyperlink>
    </w:p>
    <w:p w:rsidR="000B1F12" w:rsidRDefault="000B1F12">
      <w:pPr>
        <w:pStyle w:val="TOC1"/>
        <w:rPr>
          <w:rFonts w:asciiTheme="minorHAnsi" w:eastAsiaTheme="minorEastAsia" w:hAnsiTheme="minorHAnsi" w:cstheme="minorBidi"/>
          <w:noProof/>
          <w:sz w:val="22"/>
          <w:szCs w:val="22"/>
          <w:lang w:val="de-CH" w:eastAsia="de-CH"/>
        </w:rPr>
      </w:pPr>
      <w:hyperlink w:anchor="_Toc472103833" w:history="1">
        <w:r w:rsidRPr="00FE5064">
          <w:rPr>
            <w:rStyle w:val="Hyperlink"/>
            <w:noProof/>
          </w:rPr>
          <w:t>9</w:t>
        </w:r>
        <w:r>
          <w:rPr>
            <w:rFonts w:asciiTheme="minorHAnsi" w:eastAsiaTheme="minorEastAsia" w:hAnsiTheme="minorHAnsi" w:cstheme="minorBidi"/>
            <w:noProof/>
            <w:sz w:val="22"/>
            <w:szCs w:val="22"/>
            <w:lang w:val="de-CH" w:eastAsia="de-CH"/>
          </w:rPr>
          <w:tab/>
        </w:r>
        <w:r w:rsidRPr="00FE5064">
          <w:rPr>
            <w:rStyle w:val="Hyperlink"/>
            <w:noProof/>
          </w:rPr>
          <w:t>Literaturverzeichnis</w:t>
        </w:r>
        <w:r>
          <w:rPr>
            <w:noProof/>
            <w:webHidden/>
          </w:rPr>
          <w:tab/>
        </w:r>
        <w:r>
          <w:rPr>
            <w:noProof/>
            <w:webHidden/>
          </w:rPr>
          <w:fldChar w:fldCharType="begin"/>
        </w:r>
        <w:r>
          <w:rPr>
            <w:noProof/>
            <w:webHidden/>
          </w:rPr>
          <w:instrText xml:space="preserve"> PAGEREF _Toc472103833 \h </w:instrText>
        </w:r>
        <w:r>
          <w:rPr>
            <w:noProof/>
            <w:webHidden/>
          </w:rPr>
        </w:r>
        <w:r>
          <w:rPr>
            <w:noProof/>
            <w:webHidden/>
          </w:rPr>
          <w:fldChar w:fldCharType="separate"/>
        </w:r>
        <w:r>
          <w:rPr>
            <w:noProof/>
            <w:webHidden/>
          </w:rPr>
          <w:t>33</w:t>
        </w:r>
        <w:r>
          <w:rPr>
            <w:noProof/>
            <w:webHidden/>
          </w:rPr>
          <w:fldChar w:fldCharType="end"/>
        </w:r>
      </w:hyperlink>
    </w:p>
    <w:p w:rsidR="000B1F12" w:rsidRDefault="000B1F12">
      <w:pPr>
        <w:pStyle w:val="TOC1"/>
        <w:rPr>
          <w:rFonts w:asciiTheme="minorHAnsi" w:eastAsiaTheme="minorEastAsia" w:hAnsiTheme="minorHAnsi" w:cstheme="minorBidi"/>
          <w:noProof/>
          <w:sz w:val="22"/>
          <w:szCs w:val="22"/>
          <w:lang w:val="de-CH" w:eastAsia="de-CH"/>
        </w:rPr>
      </w:pPr>
      <w:hyperlink w:anchor="_Toc472103834" w:history="1">
        <w:r w:rsidRPr="00FE5064">
          <w:rPr>
            <w:rStyle w:val="Hyperlink"/>
            <w:noProof/>
          </w:rPr>
          <w:t>10</w:t>
        </w:r>
        <w:r>
          <w:rPr>
            <w:rFonts w:asciiTheme="minorHAnsi" w:eastAsiaTheme="minorEastAsia" w:hAnsiTheme="minorHAnsi" w:cstheme="minorBidi"/>
            <w:noProof/>
            <w:sz w:val="22"/>
            <w:szCs w:val="22"/>
            <w:lang w:val="de-CH" w:eastAsia="de-CH"/>
          </w:rPr>
          <w:tab/>
        </w:r>
        <w:r w:rsidRPr="00FE5064">
          <w:rPr>
            <w:rStyle w:val="Hyperlink"/>
            <w:noProof/>
          </w:rPr>
          <w:t>Anhang</w:t>
        </w:r>
        <w:r>
          <w:rPr>
            <w:noProof/>
            <w:webHidden/>
          </w:rPr>
          <w:tab/>
        </w:r>
        <w:r>
          <w:rPr>
            <w:noProof/>
            <w:webHidden/>
          </w:rPr>
          <w:fldChar w:fldCharType="begin"/>
        </w:r>
        <w:r>
          <w:rPr>
            <w:noProof/>
            <w:webHidden/>
          </w:rPr>
          <w:instrText xml:space="preserve"> PAGEREF _Toc472103834 \h </w:instrText>
        </w:r>
        <w:r>
          <w:rPr>
            <w:noProof/>
            <w:webHidden/>
          </w:rPr>
        </w:r>
        <w:r>
          <w:rPr>
            <w:noProof/>
            <w:webHidden/>
          </w:rPr>
          <w:fldChar w:fldCharType="separate"/>
        </w:r>
        <w:r>
          <w:rPr>
            <w:noProof/>
            <w:webHidden/>
          </w:rPr>
          <w:t>34</w:t>
        </w:r>
        <w:r>
          <w:rPr>
            <w:noProof/>
            <w:webHidden/>
          </w:rPr>
          <w:fldChar w:fldCharType="end"/>
        </w:r>
      </w:hyperlink>
    </w:p>
    <w:p w:rsidR="000B1F12" w:rsidRDefault="000B1F12">
      <w:pPr>
        <w:pStyle w:val="TOC1"/>
        <w:rPr>
          <w:rFonts w:asciiTheme="minorHAnsi" w:eastAsiaTheme="minorEastAsia" w:hAnsiTheme="minorHAnsi" w:cstheme="minorBidi"/>
          <w:noProof/>
          <w:sz w:val="22"/>
          <w:szCs w:val="22"/>
          <w:lang w:val="de-CH" w:eastAsia="de-CH"/>
        </w:rPr>
      </w:pPr>
      <w:hyperlink w:anchor="_Toc472103835" w:history="1">
        <w:r w:rsidRPr="00FE5064">
          <w:rPr>
            <w:rStyle w:val="Hyperlink"/>
            <w:noProof/>
          </w:rPr>
          <w:t>11</w:t>
        </w:r>
        <w:r>
          <w:rPr>
            <w:rFonts w:asciiTheme="minorHAnsi" w:eastAsiaTheme="minorEastAsia" w:hAnsiTheme="minorHAnsi" w:cstheme="minorBidi"/>
            <w:noProof/>
            <w:sz w:val="22"/>
            <w:szCs w:val="22"/>
            <w:lang w:val="de-CH" w:eastAsia="de-CH"/>
          </w:rPr>
          <w:tab/>
        </w:r>
        <w:r w:rsidRPr="00FE5064">
          <w:rPr>
            <w:rStyle w:val="Hyperlink"/>
            <w:noProof/>
          </w:rPr>
          <w:t>Selbständigkeitserklärung</w:t>
        </w:r>
        <w:r>
          <w:rPr>
            <w:noProof/>
            <w:webHidden/>
          </w:rPr>
          <w:tab/>
        </w:r>
        <w:r>
          <w:rPr>
            <w:noProof/>
            <w:webHidden/>
          </w:rPr>
          <w:fldChar w:fldCharType="begin"/>
        </w:r>
        <w:r>
          <w:rPr>
            <w:noProof/>
            <w:webHidden/>
          </w:rPr>
          <w:instrText xml:space="preserve"> PAGEREF _Toc472103835 \h </w:instrText>
        </w:r>
        <w:r>
          <w:rPr>
            <w:noProof/>
            <w:webHidden/>
          </w:rPr>
        </w:r>
        <w:r>
          <w:rPr>
            <w:noProof/>
            <w:webHidden/>
          </w:rPr>
          <w:fldChar w:fldCharType="separate"/>
        </w:r>
        <w:r>
          <w:rPr>
            <w:noProof/>
            <w:webHidden/>
          </w:rPr>
          <w:t>35</w:t>
        </w:r>
        <w:r>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17" w:name="_Toc472103764"/>
      <w:r w:rsidR="008D0BD6" w:rsidRPr="005541DD">
        <w:lastRenderedPageBreak/>
        <w:t>Einleitung</w:t>
      </w:r>
      <w:bookmarkEnd w:id="17"/>
    </w:p>
    <w:p w:rsidR="006C745D" w:rsidRDefault="006C745D" w:rsidP="006C745D">
      <w:r w:rsidRPr="006C745D">
        <w:t>Im Auftrag der ASTRA betreibt das Institut für Risiko- und Extremwertanalyse der Berner Fachhochschule ein Strassenglätte-Prognosen-System (SGPS). Dieses bezieht Wetterdaten von SwissMeteo und modelliert Prognosen. Das Ziel ist rechtzeitig und korrekt zu warnen, wenn sich der Strassenzustand sich verschlechtert und Schneepflüge und Salzstreue</w:t>
      </w:r>
      <w:r>
        <w:t>r rechtzeitig ausrücken können.</w:t>
      </w:r>
    </w:p>
    <w:p w:rsidR="006C745D" w:rsidRPr="006C745D" w:rsidRDefault="006C745D" w:rsidP="006C745D">
      <w:r w:rsidRPr="006C745D">
        <w:t>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null fliesst auf die Fahrbahn. Nach Sonnenuntergang und tieferen Temperaturen, kann dieses Wasser zufrieren und Strassenglätte verursachen. Um bei dieser Situation zuverlässig Alarm zu geben sollen die Webcams, die den Verkehrsfluss überwachen, genutzt werden.</w:t>
      </w:r>
    </w:p>
    <w:p w:rsidR="006C745D" w:rsidRDefault="006C745D" w:rsidP="006C745D"/>
    <w:p w:rsidR="006C745D" w:rsidRPr="006C745D" w:rsidRDefault="006C745D" w:rsidP="006C745D">
      <w:pPr>
        <w:pStyle w:val="ListParagraph"/>
        <w:numPr>
          <w:ilvl w:val="0"/>
          <w:numId w:val="46"/>
        </w:numPr>
      </w:pPr>
      <w:r w:rsidRPr="006C745D">
        <w:t>P_Schnee: 1 wenn Schneehöhe &gt; 2cm / 0 wenn Schneehöhe &lt; 2cm</w:t>
      </w:r>
    </w:p>
    <w:p w:rsidR="006C745D" w:rsidRPr="006C745D" w:rsidRDefault="006C745D" w:rsidP="006C745D">
      <w:pPr>
        <w:pStyle w:val="ListParagraph"/>
        <w:numPr>
          <w:ilvl w:val="0"/>
          <w:numId w:val="46"/>
        </w:numPr>
        <w:rPr>
          <w:lang w:val="fr-CH"/>
        </w:rPr>
      </w:pPr>
      <w:r w:rsidRPr="006C745D">
        <w:rPr>
          <w:lang w:val="fr-CH"/>
        </w:rPr>
        <w:t>Kritische Zeit: Stosszeiten</w:t>
      </w:r>
    </w:p>
    <w:p w:rsidR="008D0BD6" w:rsidRPr="006C745D" w:rsidRDefault="006C745D" w:rsidP="006C745D">
      <w:pPr>
        <w:pStyle w:val="ListParagraph"/>
        <w:numPr>
          <w:ilvl w:val="0"/>
          <w:numId w:val="46"/>
        </w:numPr>
      </w:pPr>
      <w:r w:rsidRPr="006C745D">
        <w:t>Das Resultat dieser Projektarbeit zeigt, dass die Bilder der Kameras durchaus geeignet sind, um diese Informationslücke zu füllen.</w:t>
      </w:r>
    </w:p>
    <w:p w:rsidR="00916BB8" w:rsidRPr="006C745D" w:rsidRDefault="008D0BD6" w:rsidP="00884560">
      <w:r w:rsidRPr="006C745D">
        <w:br w:type="page"/>
      </w:r>
    </w:p>
    <w:p w:rsidR="009E37EA" w:rsidRDefault="009E37EA" w:rsidP="009E37EA">
      <w:pPr>
        <w:pStyle w:val="Heading1"/>
      </w:pPr>
      <w:bookmarkStart w:id="18" w:name="_Toc472103765"/>
      <w:r>
        <w:lastRenderedPageBreak/>
        <w:t>Kameras</w:t>
      </w:r>
      <w:bookmarkEnd w:id="18"/>
    </w:p>
    <w:p w:rsidR="009E37EA" w:rsidRPr="009E37EA" w:rsidRDefault="009E37EA" w:rsidP="009E37EA">
      <w:r>
        <w:t>Für die Überwachung des Verkehrsflusses betreibt das Bundesamt für Strassen (ASTRA) Webcams zur Überwachung des Verkehrsflusses. Die Kameras sind an verschiedenen Orten im Nationalstrassennetz platziert. Die Geräte sind an Kandelabern, Brücken und Verkehrsschildern montiert und s</w:t>
      </w:r>
      <w:r w:rsidR="00CB63AB">
        <w:t xml:space="preserve">ind rund um die Uhr in Betrieb. </w:t>
      </w:r>
    </w:p>
    <w:p w:rsidR="00916BB8" w:rsidRDefault="00916BB8" w:rsidP="009E37EA">
      <w:pPr>
        <w:pStyle w:val="Heading2"/>
      </w:pPr>
      <w:bookmarkStart w:id="19" w:name="_Toc472103766"/>
      <w:r>
        <w:t>Aufzeichnung der Bilder</w:t>
      </w:r>
      <w:bookmarkEnd w:id="19"/>
    </w:p>
    <w:p w:rsidR="00F12F79" w:rsidRDefault="00F12F79" w:rsidP="004C3635">
      <w:r>
        <w:t>Die Aufzeichnung der Bilder begann anfangs Dezember 2014. Ein Cron-Job auf einem BFH-Server namens ‘athena’</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r w:rsidR="00CB1E22">
        <w:t>Bash-Skript</w:t>
      </w:r>
      <w:r w:rsidR="004C3635">
        <w:t>:</w:t>
      </w:r>
    </w:p>
    <w:p w:rsidR="004C3635" w:rsidRDefault="004C3635" w:rsidP="004C3635"/>
    <w:tbl>
      <w:tblPr>
        <w:tblStyle w:val="TableGrid"/>
        <w:tblW w:w="0" w:type="auto"/>
        <w:tblLook w:val="04A0" w:firstRow="1" w:lastRow="0" w:firstColumn="1" w:lastColumn="0" w:noHBand="0" w:noVBand="1"/>
      </w:tblPr>
      <w:tblGrid>
        <w:gridCol w:w="9055"/>
      </w:tblGrid>
      <w:tr w:rsidR="00CB1E22" w:rsidTr="00CB1E22">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#!/bin/bash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r w:rsidR="00B62548">
              <w:rPr>
                <w:rFonts w:ascii="Consolas" w:eastAsia="Times New Roman" w:hAnsi="Consolas" w:cs="Courier New"/>
                <w:color w:val="008000"/>
                <w:sz w:val="18"/>
                <w:lang w:val="en-US" w:eastAsia="de-CH"/>
              </w:rPr>
              <w:t xml:space="preserve">Ziel: </w:t>
            </w:r>
            <w:r w:rsidRPr="00CB1E22">
              <w:rPr>
                <w:rFonts w:ascii="Consolas" w:eastAsia="Times New Roman" w:hAnsi="Consolas" w:cs="Courier New"/>
                <w:color w:val="008000"/>
                <w:sz w:val="18"/>
                <w:lang w:val="en-US" w:eastAsia="de-CH"/>
              </w:rPr>
              <w:t>File-Share auf athena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dest</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srv</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astra</w:t>
            </w:r>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JahrMonatTag_StundeMinuteSekunde</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+%Y%m%d_%H%M%S)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$date</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${dest}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"astrafetch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eastAsia="de-CH"/>
              </w:rPr>
              <w:t>exit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fi</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for</w:t>
            </w:r>
            <w:r w:rsidRPr="00CB1E22">
              <w:rPr>
                <w:rFonts w:ascii="Consolas" w:eastAsia="Times New Roman" w:hAnsi="Consolas" w:cs="Courier New"/>
                <w:color w:val="000000"/>
                <w:sz w:val="18"/>
                <w:lang w:eastAsia="de-CH"/>
              </w:rPr>
              <w:t xml:space="preserve"> cam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img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Daten in JPG-Datei schreiben und Log in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usr</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wget </w:t>
            </w:r>
            <w:r w:rsidRPr="00CB1E22">
              <w:rPr>
                <w:rFonts w:ascii="Consolas" w:eastAsia="Times New Roman" w:hAnsi="Consolas" w:cs="Courier New"/>
                <w:color w:val="008080"/>
                <w:sz w:val="18"/>
                <w:shd w:val="clear" w:color="auto" w:fill="00FFFF"/>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${img}</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CB1E22">
            <w:pPr>
              <w:shd w:val="clear" w:color="auto" w:fill="FFFFFF"/>
              <w:spacing w:line="204" w:lineRule="auto"/>
              <w:rPr>
                <w:rFonts w:ascii="Courier New" w:eastAsia="Times New Roman" w:hAnsi="Courier New" w:cs="Courier New"/>
                <w:color w:val="000000"/>
                <w:lang w:eastAsia="de-CH"/>
              </w:rPr>
            </w:pPr>
            <w:r w:rsidRPr="00CB1E22">
              <w:rPr>
                <w:rFonts w:ascii="Consolas" w:eastAsia="Times New Roman" w:hAnsi="Consolas" w:cs="Courier New"/>
                <w:b/>
                <w:bCs/>
                <w:color w:val="0000FF"/>
                <w:sz w:val="18"/>
                <w:lang w:eastAsia="de-CH"/>
              </w:rPr>
              <w:t>done</w:t>
            </w:r>
          </w:p>
        </w:tc>
      </w:tr>
    </w:tbl>
    <w:p w:rsidR="002322E1" w:rsidRDefault="002322E1" w:rsidP="004C3635"/>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Cron-Job von Dezember 2014 bis Mai 2015 und wider vom September 2015 bis April 2016.</w:t>
      </w:r>
    </w:p>
    <w:p w:rsidR="00916BB8" w:rsidRDefault="00916BB8" w:rsidP="00EA6A7B">
      <w:pPr>
        <w:pStyle w:val="Heading2"/>
      </w:pPr>
      <w:bookmarkStart w:id="20" w:name="_Toc472103767"/>
      <w:r>
        <w:t>Standorte</w:t>
      </w:r>
      <w:bookmarkEnd w:id="20"/>
    </w:p>
    <w:p w:rsidR="008E7D5F" w:rsidRDefault="00662B81" w:rsidP="00224B40">
      <w:r>
        <w:t>Die ursprünglich gewählten Standorte befinden sich im Grossraum Bern und entlang der Achse Thunersee-Brienzersee-Brünigpass.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Die Bezeichnungen der Kameras lassen darauf schliessen, dass Geräte in unregelmässigen Abständen bewegt werden. Das Kürzel ‘mvk’ bedeutet Mobile-Video-Kamera.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224B40">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Bezeichnung: A1 Grauholz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953D3B" w:rsidRDefault="00953D3B" w:rsidP="00953D3B">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Bezeichnung: A5 Pieterlen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953D3B">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A1 Weyermannshaus &gt; Grauholz</w:t>
            </w:r>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A1 Tunnel Kirchb.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953D3B" w:rsidRDefault="00953D3B" w:rsidP="0003641C">
            <w:r>
              <w:rPr>
                <w:noProof/>
                <w:lang w:eastAsia="de-CH"/>
              </w:rPr>
              <w:lastRenderedPageBreak/>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A6 Wankdorf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A6 Ostring &gt; Wankdorf</w:t>
            </w:r>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F46724" w:rsidRDefault="00F46724" w:rsidP="0003641C">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lastRenderedPageBreak/>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Gnoll (Brünig)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rFonts w:cs="Calibri"/>
                <w:noProof/>
                <w:color w:val="000000"/>
                <w:lang w:eastAsia="de-CH"/>
              </w:rPr>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Brienz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8F35CA" w:rsidRDefault="008F35CA" w:rsidP="0003641C">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Soliwaldtunnel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21" w:name="_Toc472103768"/>
      <w:r>
        <w:lastRenderedPageBreak/>
        <w:t>Karte</w:t>
      </w:r>
      <w:bookmarkEnd w:id="21"/>
    </w:p>
    <w:p w:rsidR="008F35CA" w:rsidRDefault="00874F6E" w:rsidP="00EA6A7B">
      <w:r>
        <w:t xml:space="preserve">Die erfassten zwölf </w:t>
      </w:r>
      <w:r w:rsidR="008E7D5F">
        <w:t>Kamera-</w:t>
      </w:r>
      <w:r>
        <w:t>Standorte auf Google Maps</w:t>
      </w:r>
      <w:r w:rsidR="008E7D5F">
        <w:t xml:space="preserve"> markiert und bezechnet</w:t>
      </w:r>
      <w:r>
        <w:t>:</w:t>
      </w:r>
    </w:p>
    <w:p w:rsidR="00874F6E" w:rsidRPr="00EA6A7B" w:rsidRDefault="00ED58FF" w:rsidP="00EA6A7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426.25pt">
            <v:imagedata r:id="rId26" o:title="Karte"/>
          </v:shape>
        </w:pict>
      </w:r>
    </w:p>
    <w:p w:rsidR="0003641C" w:rsidRDefault="00916BB8" w:rsidP="0003641C">
      <w:pPr>
        <w:pStyle w:val="Heading3"/>
      </w:pPr>
      <w:bookmarkStart w:id="22" w:name="_Toc472103769"/>
      <w:r>
        <w:t>Zeitdiskrepanz zwischen Dateinamen und Meta-Daten</w:t>
      </w:r>
      <w:bookmarkEnd w:id="22"/>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genauen Aufnahmezeitpunkt beinhaltet.</w:t>
      </w:r>
    </w:p>
    <w:p w:rsidR="007E3E51" w:rsidRDefault="007E3E51" w:rsidP="0003641C"/>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lastRenderedPageBreak/>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lastRenderedPageBreak/>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r>
              <w:rPr>
                <w:rFonts w:ascii="Consolas" w:hAnsi="Consolas"/>
                <w:sz w:val="18"/>
                <w:szCs w:val="18"/>
              </w:rPr>
              <w:t>Timezone: Zeitzone</w:t>
            </w:r>
          </w:p>
          <w:p w:rsidR="00AD3029" w:rsidRDefault="00AD3029" w:rsidP="007E3E51">
            <w:pPr>
              <w:spacing w:line="204" w:lineRule="auto"/>
              <w:rPr>
                <w:rFonts w:ascii="Consolas" w:hAnsi="Consolas"/>
                <w:sz w:val="18"/>
                <w:szCs w:val="18"/>
              </w:rPr>
            </w:pPr>
            <w:r>
              <w:rPr>
                <w:rFonts w:ascii="Consolas" w:hAnsi="Consolas"/>
                <w:sz w:val="18"/>
                <w:szCs w:val="18"/>
              </w:rPr>
              <w:t xml:space="preserve">Timestamp: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7E3E51">
            <w:pPr>
              <w:spacing w:line="204" w:lineRule="auto"/>
              <w:rPr>
                <w:rFonts w:ascii="Consolas" w:hAnsi="Consolas"/>
                <w:sz w:val="18"/>
                <w:szCs w:val="18"/>
              </w:rPr>
            </w:pPr>
          </w:p>
        </w:tc>
      </w:tr>
    </w:tbl>
    <w:p w:rsidR="007E3E51" w:rsidRDefault="007E3E51" w:rsidP="0003641C"/>
    <w:p w:rsidR="007E3E51" w:rsidRPr="0003641C" w:rsidRDefault="00232C1F" w:rsidP="0003641C">
      <w:r>
        <w:t xml:space="preserve">Beim </w:t>
      </w:r>
      <w:r w:rsidR="000007A9">
        <w:t>Registrieren der Bildinformationen in Datenbank wurde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23" w:name="_Toc472103770"/>
      <w:r>
        <w:t>Beschaffenheit der JPEG-Dateien</w:t>
      </w:r>
      <w:bookmarkEnd w:id="23"/>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 Pro Farbkanal (Rot, Grün, Blau) und Bildpunkt in einem Byte (0-255) kodiert. Die Bilddateien beinhalten, abgesehen vom proprietären Header-Teil, keine weiteren Metadaten in der Form von Exif-Informationen.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24" w:name="_Toc472103771"/>
      <w:r w:rsidRPr="00916BB8">
        <w:lastRenderedPageBreak/>
        <w:t>Projekt 2</w:t>
      </w:r>
      <w:bookmarkEnd w:id="24"/>
    </w:p>
    <w:p w:rsidR="00655BA4" w:rsidRDefault="00655BA4" w:rsidP="00655BA4">
      <w:r>
        <w:t xml:space="preserve">Im Projekt 2, mit Durchführung im Herbstsemester 2015, war der Ansatz die Schneedetektion ohne Vorwissen </w:t>
      </w:r>
      <w:r w:rsidR="001F2366">
        <w:t>über Lichtverhältnisse auf dem Bild durchzuführen. Folgende Themen standen während der Projektarbeit im Zentrum:</w:t>
      </w:r>
    </w:p>
    <w:p w:rsidR="001F2366" w:rsidRDefault="001F2366" w:rsidP="001F2366">
      <w:pPr>
        <w:pStyle w:val="ListParagraph"/>
        <w:numPr>
          <w:ilvl w:val="0"/>
          <w:numId w:val="32"/>
        </w:numPr>
      </w:pPr>
      <w:r>
        <w:t>Metadaten</w:t>
      </w:r>
      <w:r w:rsidR="003D7668">
        <w:t xml:space="preserve"> des Bilda</w:t>
      </w:r>
      <w:r>
        <w:t>rchivs in eine Datenbank abspeichern</w:t>
      </w:r>
    </w:p>
    <w:p w:rsidR="001F2366" w:rsidRDefault="001F2366" w:rsidP="001F2366">
      <w:pPr>
        <w:pStyle w:val="ListParagraph"/>
        <w:numPr>
          <w:ilvl w:val="0"/>
          <w:numId w:val="32"/>
        </w:numPr>
      </w:pPr>
      <w:r>
        <w:t>Autos bereinigen von Aufnahmen</w:t>
      </w:r>
    </w:p>
    <w:p w:rsidR="001F2366" w:rsidRDefault="001F2366" w:rsidP="001F2366">
      <w:pPr>
        <w:pStyle w:val="ListParagraph"/>
        <w:numPr>
          <w:ilvl w:val="0"/>
          <w:numId w:val="32"/>
        </w:numPr>
      </w:pPr>
      <w:r>
        <w:t>Manuelle Segmentierung des Bildes</w:t>
      </w:r>
    </w:p>
    <w:p w:rsidR="008C7D95" w:rsidRDefault="001F2366" w:rsidP="008C7D95">
      <w:pPr>
        <w:pStyle w:val="ListParagraph"/>
        <w:numPr>
          <w:ilvl w:val="0"/>
          <w:numId w:val="32"/>
        </w:numPr>
      </w:pPr>
      <w:r>
        <w:t>Detektion mit globalen Schwellwerten pro Bild und Segment</w:t>
      </w:r>
    </w:p>
    <w:p w:rsidR="008C7D95" w:rsidRDefault="008C7D95" w:rsidP="008C7D95">
      <w:pPr>
        <w:pStyle w:val="Heading2"/>
      </w:pPr>
      <w:bookmarkStart w:id="25" w:name="_Toc472103772"/>
      <w:r w:rsidRPr="00916BB8">
        <w:t>Technologie</w:t>
      </w:r>
      <w:bookmarkEnd w:id="25"/>
    </w:p>
    <w:p w:rsidR="008C7D95" w:rsidRDefault="008C7D95" w:rsidP="008C7D95">
      <w:r>
        <w:t>Während dem Projekt ist eine Applikation entstanden, die die grosse Datenmenge übersichtlicher macht, die Segmentierung der Bilder ermöglicht und die Schneedetektion für verschieden Szenarien testweise ausführbar macht.</w:t>
      </w:r>
      <w:r w:rsidR="00BE37C7">
        <w:t xml:space="preserve"> Bei der Entwicklung kamen folgende Technologien und Plattformen zum Einsatz:</w:t>
      </w:r>
    </w:p>
    <w:p w:rsidR="00BE37C7" w:rsidRDefault="00BE37C7" w:rsidP="00BE37C7">
      <w:pPr>
        <w:pStyle w:val="ListParagraph"/>
        <w:numPr>
          <w:ilvl w:val="0"/>
          <w:numId w:val="37"/>
        </w:numPr>
      </w:pPr>
      <w:r>
        <w:t>Entwicklungsumgebung: Microsoft Visual Studio Community 2015</w:t>
      </w:r>
    </w:p>
    <w:p w:rsidR="00BE37C7" w:rsidRDefault="00BE37C7" w:rsidP="00BE37C7">
      <w:pPr>
        <w:pStyle w:val="ListParagraph"/>
        <w:numPr>
          <w:ilvl w:val="0"/>
          <w:numId w:val="37"/>
        </w:numPr>
      </w:pPr>
      <w:r>
        <w:t>Die Benutzerschnittstelle ist umgesetzt mit XAML (Windows Presentation Foundation)</w:t>
      </w:r>
    </w:p>
    <w:p w:rsidR="00BE37C7" w:rsidRDefault="00343F48" w:rsidP="00BE37C7">
      <w:pPr>
        <w:pStyle w:val="ListParagraph"/>
        <w:numPr>
          <w:ilvl w:val="0"/>
          <w:numId w:val="37"/>
        </w:numPr>
      </w:pPr>
      <w:r>
        <w:t>Für einige Komponenten der Benutzerschnittstelle wurde auf das Extended WPF Toolkit zurückgegriffen</w:t>
      </w:r>
    </w:p>
    <w:p w:rsidR="00BE37C7" w:rsidRDefault="00BE37C7" w:rsidP="00BE37C7">
      <w:pPr>
        <w:pStyle w:val="ListParagraph"/>
        <w:numPr>
          <w:ilvl w:val="0"/>
          <w:numId w:val="37"/>
        </w:numPr>
      </w:pPr>
      <w:r>
        <w:t>Die Programmlogik ist in C# der Version .NET 4.5.2 geschrieben</w:t>
      </w:r>
    </w:p>
    <w:p w:rsidR="00BE37C7" w:rsidRDefault="00BE37C7" w:rsidP="00BE37C7">
      <w:pPr>
        <w:pStyle w:val="ListParagraph"/>
        <w:numPr>
          <w:ilvl w:val="0"/>
          <w:numId w:val="37"/>
        </w:numPr>
      </w:pPr>
      <w:r>
        <w:t>Die Schnittstelle zur Datenbank bildet LINQ to SQL</w:t>
      </w:r>
    </w:p>
    <w:p w:rsidR="00BE37C7" w:rsidRDefault="00343F48" w:rsidP="00BE37C7">
      <w:pPr>
        <w:pStyle w:val="ListParagraph"/>
        <w:numPr>
          <w:ilvl w:val="0"/>
          <w:numId w:val="37"/>
        </w:numPr>
      </w:pPr>
      <w:r>
        <w:t>Für die Serialisierung und Deserialisierung von Objekten wurde Newtonsoft.Json verwendet</w:t>
      </w:r>
    </w:p>
    <w:p w:rsidR="00343F48" w:rsidRDefault="007F79B0" w:rsidP="00BE37C7">
      <w:pPr>
        <w:pStyle w:val="ListParagraph"/>
        <w:numPr>
          <w:ilvl w:val="0"/>
          <w:numId w:val="37"/>
        </w:numPr>
      </w:pPr>
      <w:r>
        <w:t>Bei der Bildverarbeitung wird OpenCV genutzt. Das eine quelloffene und weit verbreitete Programmbibliothek für Computer Vision und Machine Learning.</w:t>
      </w:r>
    </w:p>
    <w:p w:rsidR="008C7D95" w:rsidRDefault="007F79B0" w:rsidP="008C7D95">
      <w:pPr>
        <w:pStyle w:val="ListParagraph"/>
        <w:numPr>
          <w:ilvl w:val="0"/>
          <w:numId w:val="37"/>
        </w:numPr>
      </w:pPr>
      <w:r>
        <w:t>Da OpenCV keine Programmschnittstelle zu C# bereitstellt, werden OpenCV Operationen über eine weitere quelloffene Programmschnittstelle aufgerufen: Emgu CV</w:t>
      </w:r>
    </w:p>
    <w:p w:rsidR="009F606F" w:rsidRPr="00655BA4" w:rsidRDefault="009F606F" w:rsidP="008C7D95">
      <w:pPr>
        <w:pStyle w:val="ListParagraph"/>
        <w:numPr>
          <w:ilvl w:val="0"/>
          <w:numId w:val="37"/>
        </w:numPr>
      </w:pPr>
      <w:r>
        <w:t>Für Quellcodeverwaltung wurde GitHub gewählt. Hier ist der gesamte Programmcode, die Datenbank und die Dokumentation abgelegt und versioniert.</w:t>
      </w:r>
    </w:p>
    <w:p w:rsidR="003D7668" w:rsidRDefault="003D7668" w:rsidP="003D7668">
      <w:pPr>
        <w:pStyle w:val="Heading2"/>
      </w:pPr>
      <w:bookmarkStart w:id="26" w:name="_Toc472103773"/>
      <w:r w:rsidRPr="00916BB8">
        <w:t>Metadaten in D</w:t>
      </w:r>
      <w:r>
        <w:t>atenbank</w:t>
      </w:r>
      <w:bookmarkEnd w:id="26"/>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Persistierung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sind pro Zeile abgespeichert: Dateipfad zu Bild, Kameraname und Zeitpunkt der Aufnahme.</w:t>
      </w:r>
    </w:p>
    <w:p w:rsidR="008A5558" w:rsidRDefault="008A5558" w:rsidP="00A32C26">
      <w:r>
        <w:t>Für die Datenvisualisierung wurde eine Applikation entwickelt für die Betrachtung und Analyse der Bilder pro Kameraperspektive, Aufnahmezeitpunkt und Bildausschnitt:</w:t>
      </w:r>
    </w:p>
    <w:p w:rsidR="007F79B0" w:rsidRDefault="007F79B0" w:rsidP="00A32C26"/>
    <w:p w:rsidR="009F00C7" w:rsidRDefault="008A5558" w:rsidP="007F79B0">
      <w:pPr>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C335AA" w:rsidRDefault="00C335AA" w:rsidP="00C335AA">
      <w:pPr>
        <w:pStyle w:val="Heading2"/>
      </w:pPr>
      <w:bookmarkStart w:id="27" w:name="_Toc472103774"/>
      <w:r w:rsidRPr="00916BB8">
        <w:t>Segment</w:t>
      </w:r>
      <w:r>
        <w:t>ierung des Bildes</w:t>
      </w:r>
      <w:bookmarkEnd w:id="27"/>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C335AA" w:rsidRPr="00916BB8" w:rsidRDefault="00ED58FF" w:rsidP="00F46579">
      <w:pPr>
        <w:jc w:val="center"/>
      </w:pPr>
      <w:r>
        <w:pict>
          <v:shape id="_x0000_i1026" type="#_x0000_t75" style="width:323.7pt;height:262.1pt">
            <v:imagedata r:id="rId28" o:title="Mask-Tool"/>
          </v:shape>
        </w:pict>
      </w:r>
    </w:p>
    <w:p w:rsidR="00C335AA" w:rsidRPr="00916BB8" w:rsidRDefault="00C335AA" w:rsidP="00C335AA">
      <w:pPr>
        <w:pStyle w:val="Heading3"/>
      </w:pPr>
      <w:bookmarkStart w:id="28" w:name="_Toc472103775"/>
      <w:r w:rsidRPr="00916BB8">
        <w:t>Polygon Editor</w:t>
      </w:r>
      <w:bookmarkEnd w:id="28"/>
    </w:p>
    <w:p w:rsidR="00961426" w:rsidRDefault="00F8723C" w:rsidP="00961426">
      <w:r>
        <w:t xml:space="preserve">Die Applikation wurde um einen einfachen Polygon-Editor erweitert. Dieser macht es möglich über das Bild per Mausklick farbige Polygone zu zeichnen. Über das die Darstellungsebene </w:t>
      </w:r>
      <w:r w:rsidR="0004146E">
        <w:lastRenderedPageBreak/>
        <w:t>wird eine virtuelle Zeichnungsebene gelegt. Auf diesem lassen sich die Polygone definieren.</w:t>
      </w:r>
      <w:r w:rsidR="00961426">
        <w:t xml:space="preserve"> Jede Bildregion hat eine eigene Farbe:</w:t>
      </w:r>
    </w:p>
    <w:p w:rsidR="00961426" w:rsidRDefault="00961426" w:rsidP="00961426">
      <w:pPr>
        <w:pStyle w:val="ListParagraph"/>
        <w:numPr>
          <w:ilvl w:val="0"/>
          <w:numId w:val="34"/>
        </w:numPr>
      </w:pPr>
      <w:r>
        <w:t>Fahrbahn: Blau</w:t>
      </w:r>
    </w:p>
    <w:p w:rsidR="00961426" w:rsidRDefault="00961426" w:rsidP="00961426">
      <w:pPr>
        <w:pStyle w:val="ListParagraph"/>
        <w:numPr>
          <w:ilvl w:val="0"/>
          <w:numId w:val="34"/>
        </w:numPr>
      </w:pPr>
      <w:r>
        <w:t>Pannenstreifen: Rot</w:t>
      </w:r>
    </w:p>
    <w:p w:rsidR="00961426" w:rsidRDefault="00961426" w:rsidP="00961426">
      <w:pPr>
        <w:pStyle w:val="ListParagraph"/>
        <w:numPr>
          <w:ilvl w:val="0"/>
          <w:numId w:val="34"/>
        </w:numPr>
      </w:pPr>
      <w:r>
        <w:t xml:space="preserve">Mittelstreifen: </w:t>
      </w:r>
      <w:r w:rsidR="00261D49">
        <w:t>Gelb</w:t>
      </w:r>
    </w:p>
    <w:p w:rsidR="00961426" w:rsidRDefault="00961426" w:rsidP="00961426">
      <w:pPr>
        <w:pStyle w:val="ListParagraph"/>
        <w:numPr>
          <w:ilvl w:val="0"/>
          <w:numId w:val="34"/>
        </w:numPr>
      </w:pPr>
      <w:r>
        <w:t xml:space="preserve">Strassenmarkierung: </w:t>
      </w:r>
      <w:r w:rsidR="00261D49">
        <w:t>Braun</w:t>
      </w:r>
    </w:p>
    <w:p w:rsidR="00961426" w:rsidRDefault="00961426" w:rsidP="00961426">
      <w:pPr>
        <w:pStyle w:val="ListParagraph"/>
        <w:numPr>
          <w:ilvl w:val="0"/>
          <w:numId w:val="34"/>
        </w:numPr>
      </w:pPr>
      <w:r>
        <w:t>Rasen: Violett</w:t>
      </w:r>
    </w:p>
    <w:p w:rsidR="00961426" w:rsidRDefault="00961426" w:rsidP="00961426">
      <w:pPr>
        <w:pStyle w:val="ListParagraph"/>
        <w:numPr>
          <w:ilvl w:val="0"/>
          <w:numId w:val="34"/>
        </w:numPr>
      </w:pPr>
      <w:r>
        <w:t xml:space="preserve">Hintergrund: </w:t>
      </w:r>
      <w:r w:rsidR="00261D49">
        <w:t>Magenta</w:t>
      </w:r>
    </w:p>
    <w:p w:rsidR="00961426" w:rsidRDefault="00961426" w:rsidP="00961426">
      <w:pPr>
        <w:pStyle w:val="ListParagraph"/>
        <w:numPr>
          <w:ilvl w:val="0"/>
          <w:numId w:val="34"/>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 und bei jedem Klick wird die X- und Y-Position als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Look w:val="04A0" w:firstRow="1" w:lastRow="0" w:firstColumn="1" w:lastColumn="0" w:noHBand="0" w:noVBand="1"/>
      </w:tblPr>
      <w:tblGrid>
        <w:gridCol w:w="9055"/>
      </w:tblGrid>
      <w:tr w:rsidR="000D5A17" w:rsidTr="000D5A17">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SerializePointCollection(</w:t>
            </w:r>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polygon,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viewWidth,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viewHeight)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 pointCollection = </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0000FF"/>
                <w:sz w:val="18"/>
                <w:szCs w:val="18"/>
                <w:lang w:val="en-US"/>
              </w:rPr>
              <w:t>foreach</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point </w:t>
            </w:r>
            <w:r w:rsidRPr="000D5A17">
              <w:rPr>
                <w:rFonts w:ascii="Consolas" w:hAnsi="Consolas"/>
                <w:color w:val="0000FF"/>
                <w:sz w:val="18"/>
                <w:szCs w:val="18"/>
                <w:lang w:val="en-US"/>
              </w:rPr>
              <w:t>in</w:t>
            </w:r>
            <w:r w:rsidRPr="000D5A17">
              <w:rPr>
                <w:rFonts w:ascii="Consolas" w:hAnsi="Consolas"/>
                <w:color w:val="000000"/>
                <w:sz w:val="18"/>
                <w:szCs w:val="18"/>
                <w:lang w:val="en-US"/>
              </w:rPr>
              <w:t> polygon.Points)</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Serialisiertung zu Json-Objekt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.SerializeObject(pointCollection);</w:t>
            </w:r>
          </w:p>
          <w:p w:rsidR="000D5A17" w:rsidRPr="000D5A17" w:rsidRDefault="000D5A17" w:rsidP="00725523">
            <w:pPr>
              <w:pStyle w:val="HTMLPreformatted"/>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0D5A17" w:rsidP="009F00C7"/>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29" w:name="_Toc472103776"/>
      <w:r w:rsidRPr="003A4BC9">
        <w:t>Bereinigung</w:t>
      </w:r>
      <w:r w:rsidRPr="00916BB8">
        <w:t xml:space="preserve"> von Autos</w:t>
      </w:r>
      <w:bookmarkEnd w:id="29"/>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30" w:name="_Toc472103777"/>
      <w:r w:rsidRPr="00916BB8">
        <w:t>Algorithmus</w:t>
      </w:r>
      <w:bookmarkEnd w:id="30"/>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Look w:val="04A0" w:firstRow="1" w:lastRow="0" w:firstColumn="1" w:lastColumn="0" w:noHBand="0" w:noVBand="1"/>
      </w:tblPr>
      <w:tblGrid>
        <w:gridCol w:w="9055"/>
      </w:tblGrid>
      <w:tr w:rsidR="007B017B" w:rsidTr="007B017B">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CalculateAbsoluteDifference</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resultPath</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Threshholden</w:t>
            </w:r>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_Erode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resultPath</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B017B" w:rsidP="007B017B"/>
    <w:p w:rsidR="00A67BDB" w:rsidRDefault="007B017B" w:rsidP="007B017B">
      <w:r>
        <w:t xml:space="preserve">Das Resultat ist eine Bitmaske, welche schwarze Flecken enthält, dort wo sich die beiden Bilder unterscheiden. Die Bilder unterscheiden sich an jenen Stellen, </w:t>
      </w:r>
      <w:r w:rsidR="00A67BDB">
        <w:t>wo ein Auto sich nur im einem der Bilder befindet.</w:t>
      </w:r>
    </w:p>
    <w:p w:rsidR="00A67BDB" w:rsidRDefault="00A67BDB" w:rsidP="007B017B"/>
    <w:p w:rsidR="007B017B" w:rsidRDefault="00ED58FF" w:rsidP="007B017B">
      <w:r>
        <w:pict>
          <v:shape id="_x0000_i1027" type="#_x0000_t75" style="width:452.15pt;height:108.3pt">
            <v:imagedata r:id="rId29" o:title="Difference"/>
          </v:shape>
        </w:pict>
      </w:r>
    </w:p>
    <w:p w:rsidR="00564C08" w:rsidRDefault="00564C08" w:rsidP="007B017B"/>
    <w:p w:rsidR="002E7000" w:rsidRDefault="002E7000" w:rsidP="007B017B">
      <w:r>
        <w:t xml:space="preserve">Aus dem ersten Bild und der Bitmaske kann ein neues Bild (Kandidat) mit </w:t>
      </w:r>
      <w:r w:rsidR="00D936EE">
        <w:t xml:space="preserve">leeren, </w:t>
      </w:r>
      <w:r>
        <w:t>schwarzen Flecken erzeugt werden.</w:t>
      </w:r>
      <w:r w:rsidR="00D936EE">
        <w:t xml:space="preserve"> Dies ist mit einem einfachen emguCV-Aufruf ausführbar:</w:t>
      </w:r>
    </w:p>
    <w:p w:rsidR="00D936EE" w:rsidRDefault="00D936EE" w:rsidP="007B017B"/>
    <w:tbl>
      <w:tblPr>
        <w:tblStyle w:val="TableGrid"/>
        <w:tblW w:w="0" w:type="auto"/>
        <w:tblLook w:val="04A0" w:firstRow="1" w:lastRow="0" w:firstColumn="1" w:lastColumn="0" w:noHBand="0" w:noVBand="1"/>
      </w:tblPr>
      <w:tblGrid>
        <w:gridCol w:w="9055"/>
      </w:tblGrid>
      <w:tr w:rsidR="00D936EE" w:rsidTr="00D936EE">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val="en-US" w:eastAsia="de-CH"/>
              </w:rPr>
              <w:t>GetMaskedImage</w:t>
            </w:r>
            <w:r w:rsidR="00DE7A9C">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imagePath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maskPath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resultPath</w:t>
            </w:r>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image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imagePath</w:t>
            </w:r>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maskPath</w:t>
            </w:r>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D58FF"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000000"/>
                <w:sz w:val="18"/>
                <w:szCs w:val="18"/>
                <w:lang w:eastAsia="de-CH"/>
              </w:rPr>
              <w:t>Image</w:t>
            </w:r>
            <w:r w:rsidRPr="00ED58FF">
              <w:rPr>
                <w:rFonts w:ascii="Consolas" w:eastAsia="Times New Roman" w:hAnsi="Consolas" w:cs="Courier New"/>
                <w:b/>
                <w:bCs/>
                <w:color w:val="000080"/>
                <w:sz w:val="18"/>
                <w:szCs w:val="18"/>
                <w:lang w:eastAsia="de-CH"/>
              </w:rPr>
              <w:t>&lt;</w:t>
            </w:r>
            <w:r w:rsidRPr="00ED58FF">
              <w:rPr>
                <w:rFonts w:ascii="Consolas" w:eastAsia="Times New Roman" w:hAnsi="Consolas" w:cs="Courier New"/>
                <w:color w:val="000000"/>
                <w:sz w:val="18"/>
                <w:szCs w:val="18"/>
                <w:lang w:eastAsia="de-CH"/>
              </w:rPr>
              <w:t>Bgr</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color w:val="000000"/>
                <w:sz w:val="18"/>
                <w:szCs w:val="18"/>
                <w:lang w:eastAsia="de-CH"/>
              </w:rPr>
              <w:t xml:space="preserve"> result </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b/>
                <w:bCs/>
                <w:color w:val="0000FF"/>
                <w:sz w:val="18"/>
                <w:szCs w:val="18"/>
                <w:lang w:eastAsia="de-CH"/>
              </w:rPr>
              <w:t>new</w:t>
            </w:r>
            <w:r w:rsidRPr="00ED58FF">
              <w:rPr>
                <w:rFonts w:ascii="Consolas" w:eastAsia="Times New Roman" w:hAnsi="Consolas" w:cs="Courier New"/>
                <w:color w:val="000000"/>
                <w:sz w:val="18"/>
                <w:szCs w:val="18"/>
                <w:lang w:eastAsia="de-CH"/>
              </w:rPr>
              <w:t xml:space="preserve"> Image</w:t>
            </w:r>
            <w:r w:rsidRPr="00ED58FF">
              <w:rPr>
                <w:rFonts w:ascii="Consolas" w:eastAsia="Times New Roman" w:hAnsi="Consolas" w:cs="Courier New"/>
                <w:b/>
                <w:bCs/>
                <w:color w:val="000080"/>
                <w:sz w:val="18"/>
                <w:szCs w:val="18"/>
                <w:lang w:eastAsia="de-CH"/>
              </w:rPr>
              <w:t>&lt;</w:t>
            </w:r>
            <w:r w:rsidRPr="00ED58FF">
              <w:rPr>
                <w:rFonts w:ascii="Consolas" w:eastAsia="Times New Roman" w:hAnsi="Consolas" w:cs="Courier New"/>
                <w:color w:val="000000"/>
                <w:sz w:val="18"/>
                <w:szCs w:val="18"/>
                <w:lang w:eastAsia="de-CH"/>
              </w:rPr>
              <w:t>Bgr</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b/>
                <w:bCs/>
                <w:color w:val="0000FF"/>
                <w:sz w:val="18"/>
                <w:szCs w:val="18"/>
                <w:lang w:eastAsia="de-CH"/>
              </w:rPr>
              <w:t>new</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FF8000"/>
                <w:sz w:val="18"/>
                <w:szCs w:val="18"/>
                <w:lang w:eastAsia="de-CH"/>
              </w:rPr>
              <w:t>288</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352</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w:t>
            </w:r>
            <w:r w:rsidRPr="00ED58FF">
              <w:rPr>
                <w:rFonts w:ascii="Consolas" w:eastAsia="Times New Roman" w:hAnsi="Consolas" w:cs="Courier New"/>
                <w:b/>
                <w:bCs/>
                <w:color w:val="000080"/>
                <w:sz w:val="18"/>
                <w:szCs w:val="18"/>
                <w:lang w:eastAsia="de-CH"/>
              </w:rPr>
              <w:t>]);</w:t>
            </w:r>
          </w:p>
          <w:p w:rsidR="00DE7A9C" w:rsidRPr="00ED58FF"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ED58FF">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resultPath</w:t>
            </w:r>
            <w:r w:rsidRPr="00D936EE">
              <w:rPr>
                <w:rFonts w:ascii="Consolas" w:eastAsia="Times New Roman" w:hAnsi="Consolas" w:cs="Courier New"/>
                <w:b/>
                <w:bCs/>
                <w:color w:val="000080"/>
                <w:sz w:val="18"/>
                <w:szCs w:val="18"/>
                <w:lang w:eastAsia="de-CH"/>
              </w:rPr>
              <w:t>);</w:t>
            </w:r>
          </w:p>
          <w:p w:rsidR="00D936EE" w:rsidRPr="00D936EE" w:rsidRDefault="00D936EE" w:rsidP="00D936EE">
            <w:pPr>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D936EE" w:rsidP="007B017B"/>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2E7000" w:rsidRDefault="002E7000" w:rsidP="002E7000">
      <w:pPr>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2E7000" w:rsidP="007B017B"/>
    <w:p w:rsidR="002E7000" w:rsidRDefault="004352FA" w:rsidP="002E7000">
      <w:r>
        <w:t>Es</w:t>
      </w:r>
      <w:r w:rsidR="00564C08">
        <w:t xml:space="preserve"> kann kalkuliert werden</w:t>
      </w:r>
      <w:r w:rsidR="004D478D">
        <w:t>, welcher Anteil der entstandenen Bitmaske</w:t>
      </w:r>
      <w:r w:rsidR="00FE5695">
        <w:t>, die zum Kandidaten gehört,</w:t>
      </w:r>
      <w:r w:rsidR="004D478D">
        <w:t xml:space="preserve"> schwarz ist. Falls mehr als ein Prozent der Bitmaske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Aus dem zweiten und dem dritten Bild lässt sich wieder die Bitmaske erzeugen</w:t>
      </w:r>
      <w:r w:rsidR="004352FA">
        <w:t xml:space="preserve">, welche mit der vorangehenden Bitmaske </w:t>
      </w:r>
      <w:r w:rsidR="00C808EF">
        <w:t>verglichen wird</w:t>
      </w:r>
      <w:r w:rsidR="002E7000">
        <w:t xml:space="preserve">. </w:t>
      </w:r>
      <w:r w:rsidR="004E3104">
        <w:t>An denjenigen stellen, wo sich die</w:t>
      </w:r>
      <w:r w:rsidR="004352FA">
        <w:t xml:space="preserve"> zwei</w:t>
      </w:r>
      <w:r w:rsidR="004E3104">
        <w:t xml:space="preserve"> Bitmasken unterscheiden, können nun Bildinhalte aus dem dritten Bild zum Kandidatenbild aufgefüllt werden:</w:t>
      </w:r>
    </w:p>
    <w:p w:rsidR="004E3104" w:rsidRDefault="004E3104" w:rsidP="007B017B"/>
    <w:tbl>
      <w:tblPr>
        <w:tblStyle w:val="TableGrid"/>
        <w:tblW w:w="0" w:type="auto"/>
        <w:tblLook w:val="04A0" w:firstRow="1" w:lastRow="0" w:firstColumn="1" w:lastColumn="0" w:noHBand="0" w:noVBand="1"/>
      </w:tblPr>
      <w:tblGrid>
        <w:gridCol w:w="9055"/>
      </w:tblGrid>
      <w:tr w:rsidR="004E3104" w:rsidTr="004E3104">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FillMaskHoles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newImagePath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candidateImagePath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resultPath</w:t>
            </w:r>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lastRenderedPageBreak/>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newImage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newImagePath</w:t>
            </w:r>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candidateImagePath</w:t>
            </w:r>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ED58FF"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000000"/>
                <w:sz w:val="18"/>
                <w:szCs w:val="18"/>
                <w:lang w:eastAsia="de-CH"/>
              </w:rPr>
              <w:t>Image</w:t>
            </w:r>
            <w:r w:rsidRPr="00ED58FF">
              <w:rPr>
                <w:rFonts w:ascii="Consolas" w:eastAsia="Times New Roman" w:hAnsi="Consolas" w:cs="Courier New"/>
                <w:b/>
                <w:bCs/>
                <w:color w:val="000080"/>
                <w:sz w:val="18"/>
                <w:szCs w:val="18"/>
                <w:lang w:eastAsia="de-CH"/>
              </w:rPr>
              <w:t>&lt;</w:t>
            </w:r>
            <w:r w:rsidRPr="00ED58FF">
              <w:rPr>
                <w:rFonts w:ascii="Consolas" w:eastAsia="Times New Roman" w:hAnsi="Consolas" w:cs="Courier New"/>
                <w:color w:val="000000"/>
                <w:sz w:val="18"/>
                <w:szCs w:val="18"/>
                <w:lang w:eastAsia="de-CH"/>
              </w:rPr>
              <w:t>Bgr</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color w:val="000000"/>
                <w:sz w:val="18"/>
                <w:szCs w:val="18"/>
                <w:lang w:eastAsia="de-CH"/>
              </w:rPr>
              <w:t xml:space="preserve"> resultMask </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b/>
                <w:bCs/>
                <w:color w:val="0000FF"/>
                <w:sz w:val="18"/>
                <w:szCs w:val="18"/>
                <w:lang w:eastAsia="de-CH"/>
              </w:rPr>
              <w:t>new</w:t>
            </w:r>
            <w:r w:rsidRPr="00ED58FF">
              <w:rPr>
                <w:rFonts w:ascii="Consolas" w:eastAsia="Times New Roman" w:hAnsi="Consolas" w:cs="Courier New"/>
                <w:color w:val="000000"/>
                <w:sz w:val="18"/>
                <w:szCs w:val="18"/>
                <w:lang w:eastAsia="de-CH"/>
              </w:rPr>
              <w:t xml:space="preserve"> Image</w:t>
            </w:r>
            <w:r w:rsidRPr="00ED58FF">
              <w:rPr>
                <w:rFonts w:ascii="Consolas" w:eastAsia="Times New Roman" w:hAnsi="Consolas" w:cs="Courier New"/>
                <w:b/>
                <w:bCs/>
                <w:color w:val="000080"/>
                <w:sz w:val="18"/>
                <w:szCs w:val="18"/>
                <w:lang w:eastAsia="de-CH"/>
              </w:rPr>
              <w:t>&lt;</w:t>
            </w:r>
            <w:r w:rsidRPr="00ED58FF">
              <w:rPr>
                <w:rFonts w:ascii="Consolas" w:eastAsia="Times New Roman" w:hAnsi="Consolas" w:cs="Courier New"/>
                <w:color w:val="000000"/>
                <w:sz w:val="18"/>
                <w:szCs w:val="18"/>
                <w:lang w:eastAsia="de-CH"/>
              </w:rPr>
              <w:t>Bgr</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&gt;(</w:t>
            </w:r>
            <w:r w:rsidRPr="00ED58FF">
              <w:rPr>
                <w:rFonts w:ascii="Consolas" w:eastAsia="Times New Roman" w:hAnsi="Consolas" w:cs="Courier New"/>
                <w:b/>
                <w:bCs/>
                <w:color w:val="0000FF"/>
                <w:sz w:val="18"/>
                <w:szCs w:val="18"/>
                <w:lang w:eastAsia="de-CH"/>
              </w:rPr>
              <w:t>new</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8000FF"/>
                <w:sz w:val="18"/>
                <w:szCs w:val="18"/>
                <w:lang w:eastAsia="de-CH"/>
              </w:rPr>
              <w:t>byte</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FF8000"/>
                <w:sz w:val="18"/>
                <w:szCs w:val="18"/>
                <w:lang w:eastAsia="de-CH"/>
              </w:rPr>
              <w:t>288</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352</w:t>
            </w:r>
            <w:r w:rsidRPr="00ED58FF">
              <w:rPr>
                <w:rFonts w:ascii="Consolas" w:eastAsia="Times New Roman" w:hAnsi="Consolas" w:cs="Courier New"/>
                <w:b/>
                <w:bCs/>
                <w:color w:val="000080"/>
                <w:sz w:val="18"/>
                <w:szCs w:val="18"/>
                <w:lang w:eastAsia="de-CH"/>
              </w:rPr>
              <w:t>,</w:t>
            </w:r>
            <w:r w:rsidRPr="00ED58FF">
              <w:rPr>
                <w:rFonts w:ascii="Consolas" w:eastAsia="Times New Roman" w:hAnsi="Consolas" w:cs="Courier New"/>
                <w:color w:val="000000"/>
                <w:sz w:val="18"/>
                <w:szCs w:val="18"/>
                <w:lang w:eastAsia="de-CH"/>
              </w:rPr>
              <w:t xml:space="preserve"> </w:t>
            </w:r>
            <w:r w:rsidRPr="00ED58FF">
              <w:rPr>
                <w:rFonts w:ascii="Consolas" w:eastAsia="Times New Roman" w:hAnsi="Consolas" w:cs="Courier New"/>
                <w:color w:val="FF8000"/>
                <w:sz w:val="18"/>
                <w:szCs w:val="18"/>
                <w:lang w:eastAsia="de-CH"/>
              </w:rPr>
              <w:t>3</w:t>
            </w:r>
            <w:r w:rsidRPr="00ED58FF">
              <w:rPr>
                <w:rFonts w:ascii="Consolas" w:eastAsia="Times New Roman" w:hAnsi="Consolas" w:cs="Courier New"/>
                <w:b/>
                <w:bCs/>
                <w:color w:val="000080"/>
                <w:sz w:val="18"/>
                <w:szCs w:val="18"/>
                <w:lang w:eastAsia="de-CH"/>
              </w:rPr>
              <w:t>]);</w:t>
            </w:r>
          </w:p>
          <w:p w:rsidR="00DE7A9C" w:rsidRPr="00ED58FF"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ED58FF">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Maske invertieren</w:t>
            </w:r>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r w:rsidRPr="004352FA">
              <w:rPr>
                <w:rFonts w:ascii="Consolas" w:eastAsia="Times New Roman" w:hAnsi="Consolas" w:cs="Courier New"/>
                <w:color w:val="000000"/>
                <w:sz w:val="18"/>
                <w:szCs w:val="18"/>
                <w:lang w:eastAsia="de-CH"/>
              </w:rPr>
              <w:t>resultMask</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newImage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resultPath</w:t>
            </w:r>
            <w:r w:rsidRPr="00DE7A9C">
              <w:rPr>
                <w:rFonts w:ascii="Consolas" w:eastAsia="Times New Roman" w:hAnsi="Consolas" w:cs="Courier New"/>
                <w:b/>
                <w:bCs/>
                <w:color w:val="000080"/>
                <w:sz w:val="18"/>
                <w:szCs w:val="18"/>
                <w:lang w:eastAsia="de-CH"/>
              </w:rPr>
              <w:t>);</w:t>
            </w:r>
          </w:p>
          <w:p w:rsidR="004E3104" w:rsidRPr="00DE7A9C" w:rsidRDefault="00DE7A9C" w:rsidP="00DE7A9C">
            <w:pPr>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903D7" w:rsidRDefault="009903D7" w:rsidP="007B017B"/>
    <w:p w:rsidR="009903D7" w:rsidRDefault="00C808EF" w:rsidP="007B017B">
      <w:r>
        <w:t xml:space="preserve">So </w:t>
      </w:r>
      <w:r w:rsidR="00AD5ABC">
        <w:t>kann</w:t>
      </w:r>
      <w:r>
        <w:t xml:space="preserve"> das Ausfüllen der Löcher im Kandidatenbild aus</w:t>
      </w:r>
      <w:r w:rsidR="00AD5ABC">
        <w:t>sehen</w:t>
      </w:r>
      <w:r>
        <w:t>:</w:t>
      </w:r>
    </w:p>
    <w:p w:rsidR="00AD5ABC" w:rsidRDefault="00AD5ABC" w:rsidP="007B017B"/>
    <w:p w:rsidR="00AD5ABC" w:rsidRDefault="00ED58FF" w:rsidP="007B017B">
      <w:r>
        <w:pict>
          <v:shape id="_x0000_i1028" type="#_x0000_t75" style="width:452.15pt;height:241.9pt">
            <v:imagedata r:id="rId31" o:title="Fill Mask Holes"/>
          </v:shape>
        </w:pict>
      </w:r>
    </w:p>
    <w:p w:rsidR="00AD5ABC" w:rsidRDefault="00AD5ABC" w:rsidP="007B017B"/>
    <w:p w:rsidR="00C928D1" w:rsidRDefault="00C928D1" w:rsidP="007B017B">
      <w:r>
        <w:t xml:space="preserve">Dieser Prozess wird so lange wiederholt, bis die Bitmaske des Kandidatenbildes </w:t>
      </w:r>
      <w:r w:rsidR="00FE5695">
        <w:t>weniger als ein Prozent schwarz ist:</w:t>
      </w:r>
    </w:p>
    <w:p w:rsidR="00FE5695" w:rsidRDefault="00FE5695" w:rsidP="007B017B"/>
    <w:p w:rsidR="00FE5695" w:rsidRDefault="00FE5695" w:rsidP="00FE5695">
      <w:pPr>
        <w:pStyle w:val="ListParagraph"/>
        <w:numPr>
          <w:ilvl w:val="0"/>
          <w:numId w:val="36"/>
        </w:numPr>
      </w:pPr>
      <w:r>
        <w:lastRenderedPageBreak/>
        <w:t>Neues Bild herunterladen</w:t>
      </w:r>
    </w:p>
    <w:p w:rsidR="00FE5695" w:rsidRDefault="00FE5695" w:rsidP="00FE5695">
      <w:pPr>
        <w:pStyle w:val="ListParagraph"/>
        <w:numPr>
          <w:ilvl w:val="0"/>
          <w:numId w:val="36"/>
        </w:numPr>
      </w:pPr>
      <w:r>
        <w:t>Differenz der letzten zwei Bildern erstellen (Bitmaske)</w:t>
      </w:r>
    </w:p>
    <w:p w:rsidR="00FE5695" w:rsidRDefault="00FE5695" w:rsidP="00FE5695">
      <w:pPr>
        <w:pStyle w:val="ListParagraph"/>
        <w:numPr>
          <w:ilvl w:val="0"/>
          <w:numId w:val="36"/>
        </w:numPr>
      </w:pPr>
      <w:r>
        <w:t>Differenz zwischen dieser Bitmaske und der Kandidaten-Bitmaske erstellen</w:t>
      </w:r>
    </w:p>
    <w:p w:rsidR="00FE5695" w:rsidRDefault="00FE5695" w:rsidP="00FE5695">
      <w:pPr>
        <w:pStyle w:val="ListParagraph"/>
        <w:numPr>
          <w:ilvl w:val="0"/>
          <w:numId w:val="36"/>
        </w:numPr>
      </w:pPr>
      <w:r>
        <w:t>Löcher im Kandidatenbild füllen m</w:t>
      </w:r>
      <w:r w:rsidR="00FC1FE3">
        <w:t>it Inhalt aus dem neuesten Bild</w:t>
      </w:r>
    </w:p>
    <w:p w:rsidR="00FE5695" w:rsidRDefault="00FE5695" w:rsidP="00FE5695">
      <w:pPr>
        <w:pStyle w:val="ListParagraph"/>
        <w:numPr>
          <w:ilvl w:val="0"/>
          <w:numId w:val="36"/>
        </w:numPr>
      </w:pPr>
      <w:r>
        <w:t>Neue Kandidaten-Bitmaske erstellen</w:t>
      </w:r>
    </w:p>
    <w:p w:rsidR="00FE5695" w:rsidRDefault="00FE5695" w:rsidP="00FE5695">
      <w:pPr>
        <w:pStyle w:val="ListParagraph"/>
        <w:numPr>
          <w:ilvl w:val="0"/>
          <w:numId w:val="36"/>
        </w:numPr>
      </w:pPr>
      <w:r>
        <w:t>Schwarzanteil der Kandidtaten-Bitmaske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Look w:val="04A0" w:firstRow="1" w:lastRow="0" w:firstColumn="1" w:lastColumn="0" w:noHBand="0" w:noVBand="1"/>
      </w:tblPr>
      <w:tblGrid>
        <w:gridCol w:w="9055"/>
      </w:tblGrid>
      <w:tr w:rsidR="002E4A35" w:rsidTr="002E4A35">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BitmapImage</w:t>
            </w:r>
            <w:r w:rsidRPr="002E4A35">
              <w:rPr>
                <w:rFonts w:ascii="Consolas" w:eastAsia="Times New Roman" w:hAnsi="Consolas" w:cs="Courier New"/>
                <w:color w:val="000000"/>
                <w:sz w:val="18"/>
                <w:szCs w:val="18"/>
                <w:lang w:val="en-US" w:eastAsia="de-CH"/>
              </w:rPr>
              <w:t> GetPatchBitmapImage</w:t>
            </w:r>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imagePath, </w:t>
            </w:r>
            <w:r w:rsidRPr="002E4A35">
              <w:rPr>
                <w:rFonts w:ascii="Consolas" w:eastAsia="Times New Roman" w:hAnsi="Consolas" w:cs="Courier New"/>
                <w:color w:val="2B91AF"/>
                <w:sz w:val="18"/>
                <w:szCs w:val="18"/>
                <w:lang w:val="en-US" w:eastAsia="de-CH"/>
              </w:rPr>
              <w:t>IEnumerable</w:t>
            </w:r>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UMatrix aus Bild erstellen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(imagePath, </w:t>
            </w:r>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fr-CH" w:eastAsia="de-CH"/>
              </w:rPr>
              <w:t>UMat</w:t>
            </w:r>
            <w:r w:rsidRPr="002E4A35">
              <w:rPr>
                <w:rFonts w:ascii="Consolas" w:eastAsia="Times New Roman" w:hAnsi="Consolas" w:cs="Courier New"/>
                <w:color w:val="000000"/>
                <w:sz w:val="18"/>
                <w:szCs w:val="18"/>
                <w:lang w:val="fr-CH" w:eastAsia="de-CH"/>
              </w:rPr>
              <w:t> uMatrix = matrix.ToUMat(</w:t>
            </w:r>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r>
              <w:rPr>
                <w:rFonts w:ascii="Consolas" w:eastAsia="Times New Roman" w:hAnsi="Consolas" w:cs="Courier New"/>
                <w:color w:val="008000"/>
                <w:sz w:val="18"/>
                <w:szCs w:val="18"/>
                <w:lang w:val="fr-CH" w:eastAsia="de-CH"/>
              </w:rPr>
              <w:t>Polygon auf Bildgrösse skalieren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 xml:space="preserve">&gt; scaledPoints = GetScaledPoints(polygon,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dass alles ausser die ursprüngliche Polygonfläche</w:t>
            </w:r>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&lt;Drawing.</w:t>
            </w:r>
            <w:r w:rsidRPr="00ED58FF">
              <w:rPr>
                <w:rFonts w:ascii="Consolas" w:eastAsia="Times New Roman" w:hAnsi="Consolas" w:cs="Courier New"/>
                <w:color w:val="2B91AF"/>
                <w:sz w:val="18"/>
                <w:szCs w:val="18"/>
                <w:lang w:val="en-US" w:eastAsia="de-CH"/>
              </w:rPr>
              <w:t>Point</w:t>
            </w:r>
            <w:r w:rsidRPr="00ED58FF">
              <w:rPr>
                <w:rFonts w:ascii="Consolas" w:eastAsia="Times New Roman" w:hAnsi="Consolas" w:cs="Courier New"/>
                <w:color w:val="000000"/>
                <w:sz w:val="18"/>
                <w:szCs w:val="18"/>
                <w:lang w:val="en-US" w:eastAsia="de-CH"/>
              </w:rPr>
              <w:t>&gt; polygonPoints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00"/>
                <w:sz w:val="18"/>
                <w:szCs w:val="18"/>
                <w:lang w:val="en-US" w:eastAsia="de-CH"/>
              </w:rPr>
              <w:t>GetInvertedPoints(scaledPoints,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r w:rsidR="008162B7" w:rsidRPr="008162B7">
              <w:rPr>
                <w:rFonts w:ascii="Consolas" w:eastAsia="Times New Roman" w:hAnsi="Consolas" w:cs="Courier New"/>
                <w:color w:val="008000"/>
                <w:sz w:val="18"/>
                <w:szCs w:val="18"/>
                <w:lang w:eastAsia="de-CH"/>
              </w:rPr>
              <w:t xml:space="preserve">invertieten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.FillPoly(uMatrix, vvPoint,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Bgr</w:t>
            </w:r>
            <w:r w:rsidRPr="002E4A35">
              <w:rPr>
                <w:rFonts w:ascii="Consolas" w:eastAsia="Times New Roman" w:hAnsi="Consolas" w:cs="Courier New"/>
                <w:color w:val="000000"/>
                <w:sz w:val="18"/>
                <w:szCs w:val="18"/>
                <w:lang w:val="en-US" w:eastAsia="de-CH"/>
              </w:rPr>
              <w:t>(0, 0, 0).MCvScalar);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(Bounding-Box)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00"/>
                <w:sz w:val="18"/>
                <w:szCs w:val="18"/>
                <w:lang w:val="en-US" w:eastAsia="de-CH"/>
              </w:rPr>
              <w:t>image.ROI = GetRegionOfInterest(scaledPoints);</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.BitmapToBitmapImage(image.Bitmap);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2E4A35" w:rsidP="009F606F"/>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B02794" w:rsidRDefault="00ED58FF" w:rsidP="009228CE">
      <w:pPr>
        <w:jc w:val="center"/>
      </w:pPr>
      <w:r>
        <w:pict>
          <v:shape id="_x0000_i1029" type="#_x0000_t75" style="width:323.7pt;height:210.8pt">
            <v:imagedata r:id="rId32" o:title="Segments"/>
          </v:shape>
        </w:pict>
      </w:r>
    </w:p>
    <w:p w:rsidR="008376D0" w:rsidRDefault="00BD7743" w:rsidP="008376D0">
      <w:pPr>
        <w:pStyle w:val="Heading2"/>
      </w:pPr>
      <w:bookmarkStart w:id="31" w:name="_Toc472103778"/>
      <w:r>
        <w:lastRenderedPageBreak/>
        <w:t xml:space="preserve">Naive </w:t>
      </w:r>
      <w:r w:rsidR="00190FD2">
        <w:t>Schneedetektion</w:t>
      </w:r>
      <w:bookmarkEnd w:id="31"/>
    </w:p>
    <w:p w:rsidR="00682B36" w:rsidRDefault="00BD7743" w:rsidP="009228CE">
      <w:r>
        <w:t xml:space="preserve">Die Schneedetektion verfolgt nun einen naiven Ansatz: Für jede Region wird </w:t>
      </w:r>
      <w:r w:rsidR="00232311">
        <w:t>die</w:t>
      </w:r>
      <w:r>
        <w:t xml:space="preserve"> D</w:t>
      </w:r>
      <w:r w:rsidR="00682B36">
        <w:t>urchschnittsfarbe ausgerechnet. Dies bewerkstelligt ein einfacher OpenCV-Aufruf:</w:t>
      </w:r>
    </w:p>
    <w:p w:rsidR="00682B36" w:rsidRDefault="00682B36" w:rsidP="009228CE"/>
    <w:tbl>
      <w:tblPr>
        <w:tblStyle w:val="TableGrid"/>
        <w:tblW w:w="0" w:type="auto"/>
        <w:tblLook w:val="04A0" w:firstRow="1" w:lastRow="0" w:firstColumn="1" w:lastColumn="0" w:noHBand="0" w:noVBand="1"/>
      </w:tblPr>
      <w:tblGrid>
        <w:gridCol w:w="9055"/>
      </w:tblGrid>
      <w:tr w:rsidR="00682B36" w:rsidRPr="00ED58FF" w:rsidTr="00682B36">
        <w:tc>
          <w:tcPr>
            <w:tcW w:w="9055" w:type="dxa"/>
          </w:tcPr>
          <w:p w:rsidR="00682B36" w:rsidRPr="00232311" w:rsidRDefault="00682B36" w:rsidP="00682B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682B36">
              <w:rPr>
                <w:rFonts w:ascii="Consolas" w:eastAsia="Times New Roman" w:hAnsi="Consolas" w:cs="Courier New"/>
                <w:color w:val="2B91AF"/>
                <w:lang w:val="en-US" w:eastAsia="de-CH"/>
              </w:rPr>
              <w:t>Bgr</w:t>
            </w:r>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232311" w:rsidRDefault="00682B36" w:rsidP="009228CE">
      <w:pPr>
        <w:rPr>
          <w:lang w:val="en-US"/>
        </w:rPr>
      </w:pPr>
    </w:p>
    <w:p w:rsidR="00E56B43" w:rsidRDefault="00682B36" w:rsidP="009228CE">
      <w:r>
        <w:t>Der Rückgabewert ist eine OpenCV-Struktur (Bgr = Blue-Green-Red), dass den Durchschnittswert pro Kan</w:t>
      </w:r>
      <w:r w:rsidR="00E56B43">
        <w:t>al als Fliesskommazahl enthält.</w:t>
      </w:r>
      <w:r w:rsidR="00232311">
        <w:t xml:space="preserve"> Diese Struktur kann dreidimensionaler Vektor betrachtet werden. Die Distanz zu vorberechneten Referenzwerten errechnet sich mit der Euklidischen Distanz:</w:t>
      </w:r>
    </w:p>
    <w:p w:rsidR="00232311" w:rsidRDefault="00232311" w:rsidP="009228CE"/>
    <w:tbl>
      <w:tblPr>
        <w:tblStyle w:val="TableGrid"/>
        <w:tblW w:w="0" w:type="auto"/>
        <w:tblLook w:val="04A0" w:firstRow="1" w:lastRow="0" w:firstColumn="1" w:lastColumn="0" w:noHBand="0" w:noVBand="1"/>
      </w:tblPr>
      <w:tblGrid>
        <w:gridCol w:w="9055"/>
      </w:tblGrid>
      <w:tr w:rsidR="00232311" w:rsidRPr="00ED58FF" w:rsidTr="00232311">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distanceToNotSnow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tc>
      </w:tr>
    </w:tbl>
    <w:p w:rsidR="00E56B43" w:rsidRPr="00071F02" w:rsidRDefault="00E56B43" w:rsidP="009228CE">
      <w:pPr>
        <w:rPr>
          <w:lang w:val="en-US"/>
        </w:rPr>
      </w:pPr>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1F2366" w:rsidRDefault="007B5128" w:rsidP="00756C0C">
      <w:r>
        <w:t>Wenn eine Region positiv, dann ganzes Bild positiv</w:t>
      </w:r>
    </w:p>
    <w:p w:rsidR="009F00C7" w:rsidRDefault="009F00C7" w:rsidP="009F00C7">
      <w:pPr>
        <w:pStyle w:val="Heading2"/>
      </w:pPr>
      <w:bookmarkStart w:id="32" w:name="_Toc472103779"/>
      <w:r>
        <w:t>Resultate</w:t>
      </w:r>
      <w:bookmarkEnd w:id="32"/>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Detektion für alle Kameras dauerte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9F6961">
      <w:pPr>
        <w:pStyle w:val="ListParagraph"/>
        <w:numPr>
          <w:ilvl w:val="0"/>
          <w:numId w:val="41"/>
        </w:numPr>
      </w:pPr>
      <w:r>
        <w:t>Dämmerung</w:t>
      </w:r>
      <w:r w:rsidR="00E60BC3">
        <w:t>: Veränderte Farben, lange Schatten und direkte Sonneneinstrahlung in die Linse verändern die Farben aller Bildregionen</w:t>
      </w:r>
    </w:p>
    <w:p w:rsidR="009F6961" w:rsidRDefault="009F6961" w:rsidP="009F6961">
      <w:pPr>
        <w:pStyle w:val="ListParagraph"/>
        <w:numPr>
          <w:ilvl w:val="0"/>
          <w:numId w:val="41"/>
        </w:numPr>
      </w:pPr>
      <w:r>
        <w:t>Nachts wird nur ein schwarz-weiss</w:t>
      </w:r>
      <w:r w:rsidR="00E60BC3">
        <w:t>es</w:t>
      </w:r>
      <w:r>
        <w:t xml:space="preserve"> Bild aufgenommen</w:t>
      </w:r>
    </w:p>
    <w:p w:rsidR="00E60BC3" w:rsidRDefault="00E60BC3" w:rsidP="00E60BC3">
      <w:pPr>
        <w:pStyle w:val="ListParagraph"/>
        <w:numPr>
          <w:ilvl w:val="0"/>
          <w:numId w:val="41"/>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DA7E15">
      <w:pPr>
        <w:pStyle w:val="ListParagraph"/>
        <w:numPr>
          <w:ilvl w:val="0"/>
          <w:numId w:val="42"/>
        </w:numPr>
      </w:pPr>
      <w:r>
        <w:t>Referenzwerte für verschiedene Licht- und Wetterverhältnisse herstellen</w:t>
      </w:r>
    </w:p>
    <w:p w:rsidR="00DA7E15" w:rsidRDefault="00DA7E15" w:rsidP="00DA7E15">
      <w:pPr>
        <w:pStyle w:val="ListParagraph"/>
        <w:numPr>
          <w:ilvl w:val="0"/>
          <w:numId w:val="42"/>
        </w:numPr>
      </w:pPr>
      <w:r>
        <w:t>Systematisches testen des Algorithmus ermöglichen</w:t>
      </w:r>
    </w:p>
    <w:p w:rsidR="00DA7E15" w:rsidRDefault="008B052D" w:rsidP="00DA7E15">
      <w:pPr>
        <w:pStyle w:val="ListParagraph"/>
        <w:numPr>
          <w:ilvl w:val="0"/>
          <w:numId w:val="42"/>
        </w:numPr>
      </w:pPr>
      <w:r>
        <w:t>Eine Stichprobe erstellen, bei der zu jedem Bild die ‘Wahrheit’ bekannt ist: Zu jedem Bild Kategorien erfassen zu Schnee-, Licht- und Wetterverhältnissen und in der Datenbank abspeichern</w:t>
      </w:r>
    </w:p>
    <w:p w:rsidR="008B052D" w:rsidRDefault="008B052D" w:rsidP="008B052D">
      <w:pPr>
        <w:pStyle w:val="ListParagraph"/>
        <w:numPr>
          <w:ilvl w:val="0"/>
          <w:numId w:val="42"/>
        </w:numPr>
      </w:pPr>
      <w:r>
        <w:t>Weitere statistische Werte als nur die Durchschnittsfarbe einbeziehen wie Histogramm, Kontrast und Farbspektrum</w:t>
      </w:r>
    </w:p>
    <w:p w:rsidR="008B052D" w:rsidRDefault="008B052D" w:rsidP="008B052D">
      <w:pPr>
        <w:pStyle w:val="ListParagraph"/>
        <w:numPr>
          <w:ilvl w:val="0"/>
          <w:numId w:val="42"/>
        </w:numPr>
      </w:pPr>
      <w:r>
        <w:t>Konzepte aus Machine Learning für die Detektion verwenden</w:t>
      </w:r>
    </w:p>
    <w:p w:rsidR="00F67C3F" w:rsidRPr="007B5128" w:rsidRDefault="008B052D" w:rsidP="008B052D">
      <w:pPr>
        <w:pStyle w:val="ListParagraph"/>
        <w:numPr>
          <w:ilvl w:val="0"/>
          <w:numId w:val="42"/>
        </w:numPr>
      </w:pPr>
      <w:r>
        <w:lastRenderedPageBreak/>
        <w:t>Kleinere Regionen (Patches) betrachten und nicht das gesamte Bild in grosse Segmente einteilen. Für die ASTRA ist hauptsächlich interessant, ob unmittelbar neben der Strasse liegt. Es sollen Patches in Strassennähe betrachtet werden, auf welchen Schnee längere Zeit liegen bleibt.</w:t>
      </w:r>
    </w:p>
    <w:p w:rsidR="009F00C7" w:rsidRDefault="009F00C7" w:rsidP="009F00C7">
      <w:pPr>
        <w:pStyle w:val="Heading2"/>
      </w:pPr>
      <w:bookmarkStart w:id="33" w:name="_Toc472103780"/>
      <w:r>
        <w:t>Weitere Themen</w:t>
      </w:r>
      <w:bookmarkEnd w:id="33"/>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34" w:name="_Toc472103781"/>
      <w:r>
        <w:t>Wetterdaten</w:t>
      </w:r>
      <w:bookmarkEnd w:id="34"/>
    </w:p>
    <w:p w:rsidR="00E665A5" w:rsidRDefault="00223DF0" w:rsidP="00F675D3">
      <w:r>
        <w:t xml:space="preserve">Einbezug von historischen und aktuellen Wetterdaten: Um dynamisch entscheiden zu können welche </w:t>
      </w:r>
      <w:r w:rsidR="00F675D3">
        <w:t>Licht- und Wetterverhältnisse auf dem Bild zu erwarten sind, sollen Wetterdaten von MeteoSchweiz berücksichtigt werden.</w:t>
      </w:r>
      <w:r w:rsidR="00E665A5">
        <w:t xml:space="preserve"> Von Interesse wäre beispielsweise lokale Temperatur, Niederschlagsmenge und Luftfeuchtigkeit.</w:t>
      </w:r>
    </w:p>
    <w:p w:rsidR="00223DF0" w:rsidRDefault="00F675D3" w:rsidP="00F675D3">
      <w:r>
        <w:t>Leider betreibt Bundesamt für Meteorologie keine öff</w:t>
      </w:r>
      <w:r w:rsidR="00E665A5">
        <w:t xml:space="preserve">entliche Programmschnittstelle. </w:t>
      </w:r>
      <w:r w:rsidR="008E4736">
        <w:t xml:space="preserve">Es existieren zwar öffentliche Schnittstellen (wie OpenWeatherMap.org), diese bieten Datenabfragen ab bestimmten Menge nur noch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Ein beträchtlicher Teil der Projektzeit wurde in die Einarbeitung in die Applikation investiert. Aus Zeitgründen wurde das Thema aber nicht mehr weiterverfolgt.</w:t>
      </w:r>
    </w:p>
    <w:p w:rsidR="00E665A5" w:rsidRDefault="00E665A5" w:rsidP="00E665A5">
      <w:pPr>
        <w:pStyle w:val="Heading3"/>
      </w:pPr>
      <w:bookmarkStart w:id="35" w:name="_Toc472103782"/>
      <w:r>
        <w:t>Intelligenter Cron-Job</w:t>
      </w:r>
      <w:bookmarkEnd w:id="35"/>
    </w:p>
    <w:p w:rsidR="00E665A5" w:rsidRPr="00E665A5" w:rsidRDefault="00E665A5" w:rsidP="00E665A5">
      <w:r>
        <w:t>Der Cron-Job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ich nicht genug Kenntnisse über Batch-Skripts habe.</w:t>
      </w:r>
    </w:p>
    <w:p w:rsidR="00916BB8" w:rsidRDefault="00916BB8">
      <w:pPr>
        <w:spacing w:line="240" w:lineRule="auto"/>
      </w:pPr>
      <w:r>
        <w:br w:type="page"/>
      </w:r>
    </w:p>
    <w:p w:rsidR="00916BB8" w:rsidRPr="00916BB8" w:rsidRDefault="00916BB8" w:rsidP="00916BB8">
      <w:pPr>
        <w:pStyle w:val="Heading1"/>
      </w:pPr>
      <w:bookmarkStart w:id="36" w:name="_Toc472103783"/>
      <w:r w:rsidRPr="00916BB8">
        <w:lastRenderedPageBreak/>
        <w:t>Bachelorarbeit</w:t>
      </w:r>
      <w:bookmarkEnd w:id="36"/>
    </w:p>
    <w:p w:rsidR="00916BB8" w:rsidRDefault="00916BB8" w:rsidP="00916BB8">
      <w:pPr>
        <w:pStyle w:val="Heading2"/>
      </w:pPr>
      <w:bookmarkStart w:id="37" w:name="_Toc472103784"/>
      <w:r w:rsidRPr="00916BB8">
        <w:t>Verbesserung zu Projekt 2</w:t>
      </w:r>
      <w:bookmarkEnd w:id="37"/>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sein</w:t>
      </w:r>
      <w:r w:rsidR="00964E0D">
        <w:t xml:space="preserve"> und zuverlässiger sein als der naive Ansatz aus der Projektarbeit</w:t>
      </w:r>
      <w:r w:rsidR="00AA1DF1">
        <w:t xml:space="preserve">. </w:t>
      </w:r>
      <w:r>
        <w:t xml:space="preserve">Hierzu soll </w:t>
      </w:r>
      <w:r w:rsidR="00017D99">
        <w:t xml:space="preserve">aus dem Bildarchiv Informationen gewonnen werden, die für den Computer </w:t>
      </w:r>
      <w:r w:rsidR="00AA1DF1">
        <w:t>verständlich sind:</w:t>
      </w:r>
    </w:p>
    <w:p w:rsidR="00017D99" w:rsidRPr="00602A09" w:rsidRDefault="00964E0D" w:rsidP="00602A09">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vom Bildinhalt gegen adäquate Referenzwerte geprüft wird.</w:t>
      </w:r>
    </w:p>
    <w:p w:rsidR="00916BB8" w:rsidRDefault="00916BB8" w:rsidP="00916BB8">
      <w:pPr>
        <w:pStyle w:val="Heading2"/>
      </w:pPr>
      <w:bookmarkStart w:id="38" w:name="_Toc472103785"/>
      <w:r w:rsidRPr="00916BB8">
        <w:t>F-Test</w:t>
      </w:r>
      <w:bookmarkEnd w:id="38"/>
    </w:p>
    <w:p w:rsidR="00F4316B" w:rsidRDefault="00903689" w:rsidP="00F4316B">
      <w:r>
        <w:t>Um den Algorithmus systematisch testen zu können, kommt der F-Test zum Zug. Dieser Test kann eine Aussage über die Qualität eines Klassifikators machen. Dabei ist der Klassifikator ein Verfahren, das Objekte zu verschiedenen Klassen zuordnet. In unserem Fall sind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A00F4">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33141" w:rsidP="00F4316B"/>
    <w:p w:rsidR="0034411E" w:rsidRDefault="00EC476D" w:rsidP="00F4316B">
      <w:r>
        <w:t xml:space="preserve">Nun </w:t>
      </w:r>
      <w:r w:rsidR="0034411E">
        <w:t>können</w:t>
      </w:r>
      <w:r>
        <w:t xml:space="preserve"> nach der Durchführung einer Klassifizierung des Datenstandes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CC726E" w:rsidRPr="0034411E" w:rsidRDefault="00E22AC0" w:rsidP="00F4316B">
      <w:r>
        <w:t>Der Wertbereich aller drei Zahlen ist zwischen 0 und 1. Je höher die Werte sind, des</w:t>
      </w:r>
      <w:r w:rsidR="00765B0A">
        <w:t>to besser ist der Klassifikator.</w:t>
      </w:r>
    </w:p>
    <w:p w:rsidR="00916BB8" w:rsidRDefault="00916BB8" w:rsidP="00916BB8">
      <w:pPr>
        <w:pStyle w:val="Heading2"/>
      </w:pPr>
      <w:bookmarkStart w:id="39" w:name="_Toc472103786"/>
      <w:r w:rsidRPr="00916BB8">
        <w:t>Stichprobe aufbauen</w:t>
      </w:r>
      <w:bookmarkEnd w:id="39"/>
    </w:p>
    <w:p w:rsidR="00B3590E" w:rsidRPr="006B1C02" w:rsidRDefault="006B1C02" w:rsidP="006B1C02">
      <w:r>
        <w:t xml:space="preserve">Damit der Klassifikator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40" w:name="_Toc472103787"/>
      <w:r w:rsidRPr="006B1C02">
        <w:lastRenderedPageBreak/>
        <w:t>Kategorien</w:t>
      </w:r>
      <w:bookmarkEnd w:id="40"/>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E6333E" w:rsidRDefault="00E6333E" w:rsidP="00E6333E">
            <w:pPr>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tc>
        <w:tc>
          <w:tcPr>
            <w:tcW w:w="3018" w:type="dxa"/>
          </w:tcPr>
          <w:p w:rsidR="00E6333E" w:rsidRDefault="00E6333E" w:rsidP="00E6333E">
            <w:pPr>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tc>
        <w:tc>
          <w:tcPr>
            <w:tcW w:w="3019" w:type="dxa"/>
          </w:tcPr>
          <w:p w:rsidR="00E6333E" w:rsidRDefault="00E6333E" w:rsidP="00E6333E">
            <w:pPr>
              <w:jc w:val="center"/>
            </w:pPr>
          </w:p>
        </w:tc>
      </w:tr>
      <w:tr w:rsidR="00E6333E" w:rsidTr="00E6333E">
        <w:tc>
          <w:tcPr>
            <w:tcW w:w="3018" w:type="dxa"/>
            <w:vAlign w:val="center"/>
          </w:tcPr>
          <w:p w:rsidR="00E6333E" w:rsidRPr="00E6333E" w:rsidRDefault="00E6333E" w:rsidP="00E6333E">
            <w:pPr>
              <w:jc w:val="center"/>
              <w:rPr>
                <w:sz w:val="20"/>
              </w:rPr>
            </w:pPr>
            <w:r w:rsidRPr="00E6333E">
              <w:rPr>
                <w:sz w:val="20"/>
              </w:rPr>
              <w:t>Kein Schnee</w:t>
            </w:r>
          </w:p>
        </w:tc>
        <w:tc>
          <w:tcPr>
            <w:tcW w:w="3018" w:type="dxa"/>
            <w:vAlign w:val="center"/>
          </w:tcPr>
          <w:p w:rsidR="00E6333E" w:rsidRPr="00E6333E" w:rsidRDefault="00E6333E" w:rsidP="00E6333E">
            <w:pPr>
              <w:jc w:val="center"/>
              <w:rPr>
                <w:sz w:val="20"/>
              </w:rPr>
            </w:pPr>
            <w:r w:rsidRPr="00E6333E">
              <w:rPr>
                <w:sz w:val="20"/>
              </w:rPr>
              <w:t>Schnee</w:t>
            </w:r>
          </w:p>
        </w:tc>
        <w:tc>
          <w:tcPr>
            <w:tcW w:w="3019" w:type="dxa"/>
            <w:vAlign w:val="center"/>
          </w:tcPr>
          <w:p w:rsidR="00E6333E" w:rsidRDefault="00E6333E" w:rsidP="00E6333E">
            <w:pPr>
              <w:jc w:val="center"/>
              <w:rPr>
                <w:sz w:val="20"/>
              </w:rPr>
            </w:pPr>
          </w:p>
          <w:p w:rsidR="00E6333E" w:rsidRPr="00E6333E" w:rsidRDefault="00E6333E" w:rsidP="00E6333E">
            <w:pPr>
              <w:jc w:val="center"/>
              <w:rPr>
                <w:sz w:val="20"/>
              </w:rP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ED58FF" w:rsidP="00A93EB3">
            <w:pPr>
              <w:jc w:val="center"/>
            </w:pPr>
            <w:r>
              <w:rPr>
                <w:noProof/>
                <w:sz w:val="20"/>
                <w:lang w:eastAsia="de-CH"/>
              </w:rPr>
              <w:pict>
                <v:shape id="_x0000_i1030" type="#_x0000_t75" style="width:2in;height:118.1pt">
                  <v:imagedata r:id="rId35" o:title="mvk131_20150112_075001"/>
                </v:shape>
              </w:pict>
            </w:r>
          </w:p>
        </w:tc>
        <w:tc>
          <w:tcPr>
            <w:tcW w:w="3018" w:type="dxa"/>
          </w:tcPr>
          <w:p w:rsidR="00E6333E" w:rsidRDefault="00ED58FF" w:rsidP="00A93EB3">
            <w:pPr>
              <w:jc w:val="center"/>
            </w:pPr>
            <w:r>
              <w:rPr>
                <w:noProof/>
                <w:sz w:val="20"/>
                <w:lang w:eastAsia="de-CH"/>
              </w:rPr>
              <w:pict>
                <v:shape id="_x0000_i1031" type="#_x0000_t75" style="width:2in;height:118.1pt">
                  <v:imagedata r:id="rId36" o:title="mvk131_20160325_052001"/>
                </v:shape>
              </w:pict>
            </w:r>
          </w:p>
        </w:tc>
        <w:tc>
          <w:tcPr>
            <w:tcW w:w="3019" w:type="dxa"/>
          </w:tcPr>
          <w:p w:rsidR="00E6333E" w:rsidRDefault="00E6333E" w:rsidP="00A93EB3">
            <w:pPr>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E6333E">
        <w:tc>
          <w:tcPr>
            <w:tcW w:w="3018" w:type="dxa"/>
            <w:vAlign w:val="center"/>
          </w:tcPr>
          <w:p w:rsidR="00E6333E" w:rsidRPr="00E6333E" w:rsidRDefault="00E6333E" w:rsidP="00E6333E">
            <w:pPr>
              <w:jc w:val="center"/>
              <w:rPr>
                <w:sz w:val="20"/>
              </w:rPr>
            </w:pPr>
            <w:r w:rsidRPr="00E6333E">
              <w:rPr>
                <w:sz w:val="20"/>
              </w:rPr>
              <w:t>Tag</w:t>
            </w:r>
          </w:p>
        </w:tc>
        <w:tc>
          <w:tcPr>
            <w:tcW w:w="3018" w:type="dxa"/>
            <w:vAlign w:val="center"/>
          </w:tcPr>
          <w:p w:rsidR="00E6333E" w:rsidRDefault="00E6333E" w:rsidP="00E6333E">
            <w:pPr>
              <w:jc w:val="center"/>
              <w:rPr>
                <w:sz w:val="20"/>
              </w:rPr>
            </w:pPr>
            <w:r>
              <w:rPr>
                <w:sz w:val="20"/>
              </w:rPr>
              <w:t>Dämme</w:t>
            </w:r>
            <w:r w:rsidRPr="00E6333E">
              <w:rPr>
                <w:sz w:val="20"/>
              </w:rPr>
              <w:t>rung</w:t>
            </w:r>
          </w:p>
          <w:p w:rsidR="00E6333E" w:rsidRPr="00E6333E" w:rsidRDefault="00E6333E" w:rsidP="00E6333E">
            <w:pPr>
              <w:jc w:val="center"/>
              <w:rPr>
                <w:sz w:val="20"/>
              </w:rPr>
            </w:pPr>
            <w:r>
              <w:rPr>
                <w:sz w:val="20"/>
              </w:rPr>
              <w:t>(Morgen oder Abend)</w:t>
            </w:r>
          </w:p>
        </w:tc>
        <w:tc>
          <w:tcPr>
            <w:tcW w:w="3019" w:type="dxa"/>
            <w:vAlign w:val="center"/>
          </w:tcPr>
          <w:p w:rsidR="00E6333E" w:rsidRPr="00E6333E" w:rsidRDefault="00E6333E" w:rsidP="00E6333E">
            <w:pPr>
              <w:jc w:val="center"/>
              <w:rPr>
                <w:sz w:val="20"/>
              </w:rPr>
            </w:pPr>
            <w:r>
              <w:rPr>
                <w:sz w:val="20"/>
              </w:rPr>
              <w:t>Nacht</w:t>
            </w: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E6333E" w:rsidRDefault="00450C62" w:rsidP="00A93EB3">
            <w:pPr>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8" w:type="dxa"/>
          </w:tcPr>
          <w:p w:rsidR="00E6333E" w:rsidRDefault="00972B28" w:rsidP="00A93EB3">
            <w:pPr>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tc>
        <w:tc>
          <w:tcPr>
            <w:tcW w:w="3019" w:type="dxa"/>
          </w:tcPr>
          <w:p w:rsidR="00E6333E" w:rsidRDefault="00972B28" w:rsidP="00A93EB3">
            <w:pPr>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tc>
      </w:tr>
      <w:tr w:rsidR="00E6333E" w:rsidTr="00A93EB3">
        <w:tc>
          <w:tcPr>
            <w:tcW w:w="3018" w:type="dxa"/>
            <w:vAlign w:val="center"/>
          </w:tcPr>
          <w:p w:rsidR="00E6333E" w:rsidRPr="00E6333E" w:rsidRDefault="00E6333E" w:rsidP="00A93EB3">
            <w:pPr>
              <w:jc w:val="center"/>
              <w:rPr>
                <w:sz w:val="20"/>
              </w:rPr>
            </w:pPr>
            <w:r>
              <w:rPr>
                <w:sz w:val="20"/>
              </w:rPr>
              <w:t>Nebel</w:t>
            </w:r>
          </w:p>
        </w:tc>
        <w:tc>
          <w:tcPr>
            <w:tcW w:w="3018" w:type="dxa"/>
            <w:vAlign w:val="center"/>
          </w:tcPr>
          <w:p w:rsidR="00E6333E" w:rsidRPr="00E6333E" w:rsidRDefault="00450C62" w:rsidP="00A93EB3">
            <w:pPr>
              <w:jc w:val="center"/>
              <w:rPr>
                <w:sz w:val="20"/>
              </w:rPr>
            </w:pPr>
            <w:r>
              <w:rPr>
                <w:sz w:val="20"/>
              </w:rPr>
              <w:t>Niederschlag</w:t>
            </w:r>
          </w:p>
        </w:tc>
        <w:tc>
          <w:tcPr>
            <w:tcW w:w="3019" w:type="dxa"/>
            <w:vAlign w:val="center"/>
          </w:tcPr>
          <w:p w:rsidR="00E6333E" w:rsidRPr="00E6333E" w:rsidRDefault="00450C62" w:rsidP="00A93EB3">
            <w:pPr>
              <w:jc w:val="center"/>
              <w:rPr>
                <w:sz w:val="20"/>
              </w:rPr>
            </w:pPr>
            <w:r>
              <w:rPr>
                <w:sz w:val="20"/>
              </w:rPr>
              <w:t>Reflektionen oder direkte Sonneneinstrahlung</w:t>
            </w:r>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41" w:name="_Toc472103788"/>
      <w:r w:rsidRPr="00916BB8">
        <w:lastRenderedPageBreak/>
        <w:t>Programm</w:t>
      </w:r>
      <w:bookmarkEnd w:id="41"/>
      <w:r w:rsidR="006D3376">
        <w:br/>
      </w:r>
    </w:p>
    <w:p w:rsidR="00CC726E" w:rsidRDefault="00B3590E" w:rsidP="00B3590E">
      <w:pPr>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3200" cy="3546000"/>
                    </a:xfrm>
                    <a:prstGeom prst="rect">
                      <a:avLst/>
                    </a:prstGeom>
                  </pic:spPr>
                </pic:pic>
              </a:graphicData>
            </a:graphic>
          </wp:inline>
        </w:drawing>
      </w:r>
    </w:p>
    <w:p w:rsidR="00B3590E" w:rsidRDefault="00B3590E" w:rsidP="00B3590E"/>
    <w:p w:rsidR="00070B71" w:rsidRDefault="00A13338" w:rsidP="00B3590E">
      <w:r>
        <w:t xml:space="preserve">Um den Aufbau der Stichprobe in einer möglichst kurzen Zeit zu bewältigen wurde die Applikation um eine ‘Kategorisierungs-Modul’ erweitert. </w:t>
      </w:r>
      <w:r w:rsidR="00B3590E">
        <w:t>In diesem Modul werden Bilder in ihrer Aufnahmereihenfolge geladen uns eines nach dem anderen gross angezeigt.</w:t>
      </w:r>
      <w:r w:rsidR="00836F58">
        <w:t xml:space="preserve"> Daneben werden einige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070B71">
      <w:pPr>
        <w:pStyle w:val="ListParagraph"/>
        <w:numPr>
          <w:ilvl w:val="0"/>
          <w:numId w:val="47"/>
        </w:numPr>
      </w:pPr>
      <w:r>
        <w:t>Vorwärts und Zurück auf der Zeitachse ist auf die rechte beziehungsweise linke Pfeiltaste abgebildet.</w:t>
      </w:r>
      <w:r w:rsidR="007A09BD">
        <w:t xml:space="preserve"> Bei jedem Wechsel auf das nächste oder vorangehende Bild, wird der definierte Zustand zum Datensatz gespeichert.</w:t>
      </w:r>
    </w:p>
    <w:p w:rsidR="00070B71" w:rsidRDefault="00070B71" w:rsidP="00070B71">
      <w:pPr>
        <w:pStyle w:val="ListParagraph"/>
        <w:numPr>
          <w:ilvl w:val="0"/>
          <w:numId w:val="47"/>
        </w:numPr>
      </w:pPr>
      <w:r>
        <w:t>Nummerntaste 1 schaltet zwischen ‘Schnee’ und ‘kein Schnee’ um</w:t>
      </w:r>
    </w:p>
    <w:p w:rsidR="00070B71" w:rsidRDefault="00070B71" w:rsidP="00070B71">
      <w:pPr>
        <w:pStyle w:val="ListParagraph"/>
        <w:numPr>
          <w:ilvl w:val="0"/>
          <w:numId w:val="47"/>
        </w:numPr>
      </w:pPr>
      <w:r>
        <w:t xml:space="preserve">Nummerntaste 2 </w:t>
      </w:r>
      <w:r w:rsidR="007A09BD">
        <w:t>wechselt periodisch die Tageszeitoptionen:</w:t>
      </w:r>
      <w:r w:rsidR="007A09BD">
        <w:br/>
        <w:t>Nacht =&gt; Dämmerung =&gt; Tag =&gt; Dämmerung =&gt; Nacht =&gt; …</w:t>
      </w:r>
    </w:p>
    <w:p w:rsidR="007A09BD" w:rsidRDefault="007A09BD" w:rsidP="00070B71">
      <w:pPr>
        <w:pStyle w:val="ListParagraph"/>
        <w:numPr>
          <w:ilvl w:val="0"/>
          <w:numId w:val="47"/>
        </w:numPr>
      </w:pPr>
      <w:r>
        <w:t>Nummerntasten 3, 4 und 5 aktivieren und deaktivieren die Nebel-, Bewölkungs- und Regen-Option</w:t>
      </w:r>
    </w:p>
    <w:p w:rsidR="007A09BD" w:rsidRDefault="007A09BD" w:rsidP="007A09BD">
      <w:pPr>
        <w:pStyle w:val="ListParagraph"/>
        <w:numPr>
          <w:ilvl w:val="0"/>
          <w:numId w:val="47"/>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die Kategorie</w:t>
      </w:r>
      <w:r w:rsidR="00CB26DE">
        <w:t xml:space="preserve">zugehörigkeit als </w:t>
      </w:r>
      <w:r>
        <w:t>Wahrheitswert (Boolean / Bit) gespeichert werden kann:</w:t>
      </w:r>
    </w:p>
    <w:p w:rsidR="006D3376" w:rsidRDefault="006D3376" w:rsidP="005E7A88"/>
    <w:tbl>
      <w:tblPr>
        <w:tblStyle w:val="TableGrid"/>
        <w:tblW w:w="0" w:type="auto"/>
        <w:tblLook w:val="04A0" w:firstRow="1" w:lastRow="0" w:firstColumn="1" w:lastColumn="0" w:noHBand="0" w:noVBand="1"/>
      </w:tblPr>
      <w:tblGrid>
        <w:gridCol w:w="9055"/>
      </w:tblGrid>
      <w:tr w:rsidR="006D3376" w:rsidTr="006D3376">
        <w:tc>
          <w:tcPr>
            <w:tcW w:w="905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[dbo]</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[ID]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[Name]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[Place]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[DateTime]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[TimeZone]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[UnixTime]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[NoSnow]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[Night]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[Dusk]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[Foggy]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[Cloudy]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[Rainy]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[BadLighting]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[GoodLighting]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FF5BC7" w:rsidRDefault="00FF5BC7" w:rsidP="00FF5BC7">
      <w:pPr>
        <w:pStyle w:val="Heading3"/>
      </w:pPr>
      <w:bookmarkStart w:id="42" w:name="_Toc472103789"/>
      <w:r>
        <w:lastRenderedPageBreak/>
        <w:t>Anpassungen Galerie Modul</w:t>
      </w:r>
      <w:bookmarkEnd w:id="42"/>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die Galerie-Modul um </w:t>
      </w:r>
      <w:r w:rsidR="00FF5BC7">
        <w:t>zwei Funktionen erweitert: Ein Kontextmenu</w:t>
      </w:r>
      <w:r w:rsidR="00566A44">
        <w:t xml:space="preserve"> welches die zugewiesenen Kategorien </w:t>
      </w:r>
      <w:r w:rsidR="007F2C1B">
        <w:t>anzeigt und anpas</w:t>
      </w:r>
      <w:r w:rsidR="00FF5BC7">
        <w:t>sbar macht und ein Filter mit dem sich die Bildliste neben Kamera und Datum auch auf Kategorien einschränken lässt</w:t>
      </w:r>
    </w:p>
    <w:p w:rsidR="007F2C1B" w:rsidRDefault="007F2C1B" w:rsidP="006D3376"/>
    <w:p w:rsidR="00FF5BC7" w:rsidRDefault="00ED58FF" w:rsidP="00F54DB0">
      <w:pPr>
        <w:jc w:val="center"/>
      </w:pPr>
      <w:r>
        <w:rPr>
          <w:noProof/>
          <w:lang w:eastAsia="de-CH"/>
        </w:rPr>
        <w:pict>
          <v:shape id="_x0000_i1032" type="#_x0000_t75" style="width:452.75pt;height:370.35pt">
            <v:imagedata r:id="rId42" o:title="Contextmenu+Filter"/>
          </v:shape>
        </w:pict>
      </w:r>
    </w:p>
    <w:p w:rsidR="00A93EB3" w:rsidRDefault="00A93EB3" w:rsidP="00A93EB3">
      <w:pPr>
        <w:pStyle w:val="Heading3"/>
      </w:pPr>
      <w:bookmarkStart w:id="43" w:name="_Toc472103790"/>
      <w:r>
        <w:t>Erfassung der Kategorien</w:t>
      </w:r>
      <w:bookmarkEnd w:id="43"/>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44" w:name="_Toc472103791"/>
      <w:r w:rsidRPr="00916BB8">
        <w:t>Verhältnis</w:t>
      </w:r>
      <w:bookmarkEnd w:id="44"/>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2258A6" w:rsidP="00E05D9C"/>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r w:rsidR="006521BE">
        <w:t>Brienzersee</w:t>
      </w:r>
      <w:r>
        <w:t xml:space="preserve"> und Brünigpass</w:t>
      </w:r>
      <w:r w:rsidR="006521BE">
        <w:t xml:space="preserve"> Passhhöhe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45" w:name="_Toc472103792"/>
      <w:r w:rsidRPr="00916BB8">
        <w:t>Wahrscheinlichkeit</w:t>
      </w:r>
      <w:r w:rsidR="00F847EE">
        <w:t xml:space="preserve"> für eingeschränkte Sichtverhältnisse</w:t>
      </w:r>
      <w:bookmarkEnd w:id="45"/>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04942" w:rsidRDefault="00A04942" w:rsidP="00F847EE"/>
    <w:p w:rsidR="00A04942" w:rsidRDefault="006521BE" w:rsidP="00F847EE">
      <w:r>
        <w:t>In der Winterzeit ist die Wahrscheinlichkeit für eine Nebellage</w:t>
      </w:r>
      <w:r w:rsidR="0013205F">
        <w:t xml:space="preserve"> für alle Kameras</w:t>
      </w:r>
      <w:r>
        <w:t xml:space="preserve"> am höchsten zwischen 8 und </w:t>
      </w:r>
      <w:r w:rsidR="009A00F4">
        <w:t>10</w:t>
      </w:r>
      <w:r>
        <w:t xml:space="preserve"> Uhr morgens. Hier stechen zwei Kameras (mvk120 und mvk131) auf 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3205F" w:rsidRPr="003C5811" w:rsidRDefault="0013205F" w:rsidP="00F847EE">
      <w:pPr>
        <w:rPr>
          <w:lang w:val="en-US"/>
        </w:rPr>
      </w:pPr>
    </w:p>
    <w:p w:rsidR="0013205F" w:rsidRPr="00F847EE" w:rsidRDefault="000C3831" w:rsidP="00F847EE">
      <w:r>
        <w:t>Abhängig davon wie die Kamera platziert ist die Wahrscheinlichkeit für schlechte Lichtverhältnisse ebenfalls immer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46" w:name="_Toc472103793"/>
      <w:r>
        <w:t>Neue Segmentierung (Patches)</w:t>
      </w:r>
      <w:bookmarkEnd w:id="46"/>
    </w:p>
    <w:p w:rsidR="000C4FC5" w:rsidRDefault="00665F8D" w:rsidP="005537BC">
      <w:r>
        <w:t xml:space="preserve">Im Verlauf der Projekt 2 stellte sich heraus, dass es für die Detektion keinen Sinn macht das gesamte Bild in grosse Segmente zu unterteilen. Die farbliche Variation in den Segmenten ist viel zu gross, als dass der Unterschied zwischen </w:t>
      </w:r>
      <w:r w:rsidR="00362DC0">
        <w:t xml:space="preserve">schneefrei und liegendem Schnee </w:t>
      </w:r>
      <w:r>
        <w:t>zu gering ist für die Detektion.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Regionen ab, auf denen Schnee langen nach dem Schneefall liegen bleibt: Mittel-, Pannenstreifen und Rasenflächen neben der Fahrbahn.</w:t>
      </w:r>
    </w:p>
    <w:p w:rsidR="000C4FC5" w:rsidRDefault="000C4FC5" w:rsidP="005537BC"/>
    <w:p w:rsidR="000C4FC5" w:rsidRDefault="000C4FC5" w:rsidP="000C4FC5">
      <w:pPr>
        <w:jc w:val="center"/>
      </w:pPr>
      <w:r w:rsidRPr="000C4FC5">
        <w:rPr>
          <w:noProof/>
          <w:lang w:eastAsia="de-CH"/>
        </w:rPr>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4000" cy="1814841"/>
                    </a:xfrm>
                    <a:prstGeom prst="rect">
                      <a:avLst/>
                    </a:prstGeom>
                  </pic:spPr>
                </pic:pic>
              </a:graphicData>
            </a:graphic>
          </wp:inline>
        </w:drawing>
      </w:r>
    </w:p>
    <w:p w:rsidR="00D62D51" w:rsidRDefault="00D62D51" w:rsidP="00362DC0"/>
    <w:p w:rsidR="00362DC0" w:rsidRPr="005537BC" w:rsidRDefault="00362DC0" w:rsidP="00362DC0">
      <w:r>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47" w:name="_Toc472103794"/>
      <w:r w:rsidRPr="00916BB8">
        <w:t>Statistische Werte pro Patch</w:t>
      </w:r>
      <w:bookmarkEnd w:id="47"/>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48" w:name="_Toc472103795"/>
      <w:r>
        <w:t>Histogramm</w:t>
      </w:r>
      <w:bookmarkEnd w:id="48"/>
    </w:p>
    <w:p w:rsidR="00B051D0" w:rsidRDefault="00855AC9" w:rsidP="0050594A">
      <w:r>
        <w:t xml:space="preserve">Die zu analysierenden Bilder im Archiv sind normale JPEG-Dateien mit einer Farbtiefe von 24 Bit. Das bedeutet, dass Jeder Bildpunkt aus einer roten, blauen und grünen Farbkomponente besteht und jede Komponentenwert in 8 Bit codiert ist.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B051D0" w:rsidRDefault="00C747A8" w:rsidP="0050594A">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9925" cy="451485"/>
                    </a:xfrm>
                    <a:prstGeom prst="rect">
                      <a:avLst/>
                    </a:prstGeom>
                  </pic:spPr>
                </pic:pic>
              </a:graphicData>
            </a:graphic>
          </wp:inline>
        </w:drawing>
      </w:r>
    </w:p>
    <w:p w:rsidR="00B051D0" w:rsidRDefault="00B051D0" w:rsidP="0050594A"/>
    <w:p w:rsidR="00EA6F43" w:rsidRDefault="00EA6F43" w:rsidP="00EA6F43">
      <w:r w:rsidRPr="0050594A">
        <w:t xml:space="preserve">Das Histogramm </w:t>
      </w:r>
      <w:r>
        <w:t>ist eine diskrete Häufigkeitsverteilung von Farbwerten in einem Bild.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mit drei Listen und zwei For-Schleifen gelöst:</w:t>
      </w:r>
    </w:p>
    <w:p w:rsidR="00EA6F43" w:rsidRDefault="00EA6F43" w:rsidP="0050594A"/>
    <w:tbl>
      <w:tblPr>
        <w:tblStyle w:val="TableGrid"/>
        <w:tblW w:w="0" w:type="auto"/>
        <w:tblLook w:val="04A0" w:firstRow="1" w:lastRow="0" w:firstColumn="1" w:lastColumn="0" w:noHBand="0" w:noVBand="1"/>
      </w:tblPr>
      <w:tblGrid>
        <w:gridCol w:w="9055"/>
      </w:tblGrid>
      <w:tr w:rsidR="0024452F" w:rsidTr="0024452F">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GetStatistic(</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blueHistogram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blueHistogram.AddRange(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greenHistogram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redHistogram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redHistogram.AddRange(</w:t>
            </w:r>
            <w:r w:rsidRPr="0024452F">
              <w:rPr>
                <w:rFonts w:ascii="Consolas" w:eastAsia="Times New Roman" w:hAnsi="Consolas" w:cs="Courier New"/>
                <w:color w:val="0000FF"/>
                <w:sz w:val="18"/>
                <w:lang w:eastAsia="de-CH"/>
              </w:rPr>
              <w:t>new</w:t>
            </w: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 i = 0; i &lt; image.Cols; i++)</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ED58F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ED58FF">
              <w:rPr>
                <w:rFonts w:ascii="Consolas" w:eastAsia="Times New Roman" w:hAnsi="Consolas" w:cs="Courier New"/>
                <w:color w:val="0000FF"/>
                <w:sz w:val="18"/>
                <w:lang w:eastAsia="de-CH"/>
              </w:rPr>
              <w:t>for</w:t>
            </w:r>
            <w:r w:rsidRPr="00ED58FF">
              <w:rPr>
                <w:rFonts w:ascii="Consolas" w:eastAsia="Times New Roman" w:hAnsi="Consolas" w:cs="Courier New"/>
                <w:color w:val="000000"/>
                <w:sz w:val="18"/>
                <w:lang w:eastAsia="de-CH"/>
              </w:rPr>
              <w:t> (</w:t>
            </w:r>
            <w:r w:rsidRPr="00ED58FF">
              <w:rPr>
                <w:rFonts w:ascii="Consolas" w:eastAsia="Times New Roman" w:hAnsi="Consolas" w:cs="Courier New"/>
                <w:color w:val="0000FF"/>
                <w:sz w:val="18"/>
                <w:lang w:eastAsia="de-CH"/>
              </w:rPr>
              <w:t>int</w:t>
            </w:r>
            <w:r w:rsidRPr="00ED58FF">
              <w:rPr>
                <w:rFonts w:ascii="Consolas" w:eastAsia="Times New Roman" w:hAnsi="Consolas" w:cs="Courier New"/>
                <w:color w:val="000000"/>
                <w:sz w:val="18"/>
                <w:lang w:eastAsia="de-CH"/>
              </w:rPr>
              <w:t> j = 0; j &lt; image.Rows; j++)</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D58F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Bitmaske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Bitmaske an dieser stelle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bitmask[j, i].MCvScalar.V0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Histogram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val="en-US" w:eastAsia="de-CH"/>
              </w:rPr>
              <w:t>blueHistogram[(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w:t>
            </w:r>
            <w:r w:rsidRPr="0024452F">
              <w:rPr>
                <w:rFonts w:ascii="Consolas" w:eastAsia="Times New Roman" w:hAnsi="Consolas" w:cs="Courier New"/>
                <w:color w:val="0000FF"/>
                <w:sz w:val="18"/>
                <w:lang w:eastAsia="de-CH"/>
              </w:rPr>
              <w:t>int</w:t>
            </w:r>
            <w:r w:rsidRPr="0024452F">
              <w:rPr>
                <w:rFonts w:ascii="Consolas" w:eastAsia="Times New Roman" w:hAnsi="Consolas" w:cs="Courier New"/>
                <w:color w:val="000000"/>
                <w:sz w:val="18"/>
                <w:lang w:eastAsia="de-CH"/>
              </w:rPr>
              <w:t>)image[j,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24452F" w:rsidP="0050594A"/>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6910BA" w:rsidRDefault="00ED58FF" w:rsidP="0050594A">
            <w:r>
              <w:rPr>
                <w:sz w:val="20"/>
              </w:rPr>
              <w:lastRenderedPageBreak/>
              <w:pict>
                <v:shape id="_x0000_i1033" type="#_x0000_t75" style="width:224.05pt;height:146.3pt">
                  <v:imagedata r:id="rId47" o:title="Patch ohne Schnee"/>
                </v:shape>
              </w:pict>
            </w:r>
          </w:p>
        </w:tc>
        <w:tc>
          <w:tcPr>
            <w:tcW w:w="4530" w:type="dxa"/>
          </w:tcPr>
          <w:p w:rsidR="006910BA" w:rsidRDefault="006910BA" w:rsidP="0050594A">
            <w:r>
              <w:rPr>
                <w:noProof/>
                <w:lang w:eastAsia="de-CH"/>
              </w:rPr>
              <w:drawing>
                <wp:inline distT="0" distB="0" distL="0" distR="0" wp14:anchorId="15A97AD2" wp14:editId="3152C783">
                  <wp:extent cx="2874874" cy="1836115"/>
                  <wp:effectExtent l="0" t="0" r="1905" b="12065"/>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6910BA" w:rsidRDefault="00ED58FF" w:rsidP="0050594A">
            <w:r>
              <w:rPr>
                <w:sz w:val="20"/>
              </w:rPr>
              <w:pict>
                <v:shape id="_x0000_i1034" type="#_x0000_t75" style="width:224.05pt;height:146.9pt">
                  <v:imagedata r:id="rId49" o:title="Patch mit Schnee"/>
                </v:shape>
              </w:pict>
            </w:r>
          </w:p>
        </w:tc>
        <w:tc>
          <w:tcPr>
            <w:tcW w:w="4530" w:type="dxa"/>
          </w:tcPr>
          <w:p w:rsidR="006910BA" w:rsidRDefault="006910BA" w:rsidP="0050594A">
            <w:r>
              <w:rPr>
                <w:noProof/>
                <w:lang w:eastAsia="de-CH"/>
              </w:rPr>
              <w:drawing>
                <wp:inline distT="0" distB="0" distL="0" distR="0" wp14:anchorId="6EB57DDB" wp14:editId="704A6E73">
                  <wp:extent cx="2874645" cy="1843430"/>
                  <wp:effectExtent l="0" t="0" r="1905" b="4445"/>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bl>
    <w:p w:rsidR="00873AE5" w:rsidRPr="0050594A" w:rsidRDefault="00873AE5" w:rsidP="0050594A"/>
    <w:p w:rsidR="00916BB8" w:rsidRDefault="00916BB8" w:rsidP="009A00F4">
      <w:pPr>
        <w:pStyle w:val="Heading3"/>
      </w:pPr>
      <w:bookmarkStart w:id="49" w:name="_Toc472103796"/>
      <w:r w:rsidRPr="0050594A">
        <w:t>Mod</w:t>
      </w:r>
      <w:r w:rsidR="00ED58FF">
        <w:t>alwert</w:t>
      </w:r>
      <w:bookmarkEnd w:id="49"/>
    </w:p>
    <w:p w:rsidR="00ED58FF" w:rsidRDefault="0001403F" w:rsidP="00ED58FF">
      <w:r>
        <w:t>Der Modalwert ist der häufigste Farbwert im Histogramm. Dieser kann Werte zwischen 0 und 255 annehmen. Dieser Wert kann pro Farbkanal einfach aus dem entsprechenden Histogramm herausgelesen werden:</w:t>
      </w:r>
    </w:p>
    <w:p w:rsidR="0001403F" w:rsidRDefault="0001403F" w:rsidP="00ED58FF"/>
    <w:tbl>
      <w:tblPr>
        <w:tblStyle w:val="TableGrid"/>
        <w:tblW w:w="0" w:type="auto"/>
        <w:tblLook w:val="04A0" w:firstRow="1" w:lastRow="0" w:firstColumn="1" w:lastColumn="0" w:noHBand="0" w:noVBand="1"/>
      </w:tblPr>
      <w:tblGrid>
        <w:gridCol w:w="9055"/>
      </w:tblGrid>
      <w:tr w:rsidR="0001403F" w:rsidTr="0001403F">
        <w:tc>
          <w:tcPr>
            <w:tcW w:w="905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statistic.ModeBlue = blueHistogram.IndexOf(blueHistogram.Max());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statistic.ModeGreen = greenHistogram.IndexOf(greenHistogram.Max());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01403F">
              <w:rPr>
                <w:rFonts w:ascii="Consolas" w:eastAsia="Times New Roman" w:hAnsi="Consolas" w:cs="Courier New"/>
                <w:color w:val="000000"/>
                <w:sz w:val="18"/>
                <w:szCs w:val="18"/>
                <w:lang w:eastAsia="de-CH"/>
              </w:rPr>
              <w:t>statistic.ModeRed = redHistogram.IndexOf(redHistogram.Max());</w:t>
            </w:r>
          </w:p>
        </w:tc>
      </w:tr>
    </w:tbl>
    <w:p w:rsidR="0001403F" w:rsidRPr="00ED58FF" w:rsidRDefault="0001403F" w:rsidP="00ED58FF"/>
    <w:p w:rsidR="00916BB8" w:rsidRDefault="0001403F" w:rsidP="009A00F4">
      <w:pPr>
        <w:pStyle w:val="Heading3"/>
      </w:pPr>
      <w:bookmarkStart w:id="50" w:name="_Toc472103797"/>
      <w:r>
        <w:t>Durchschnittsfarbe</w:t>
      </w:r>
      <w:r w:rsidR="00E33BD2">
        <w:t xml:space="preserve"> (Mittelwert)</w:t>
      </w:r>
      <w:bookmarkEnd w:id="50"/>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E33BD2"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Look w:val="04A0" w:firstRow="1" w:lastRow="0" w:firstColumn="1" w:lastColumn="0" w:noHBand="0" w:noVBand="1"/>
      </w:tblPr>
      <w:tblGrid>
        <w:gridCol w:w="9055"/>
      </w:tblGrid>
      <w:tr w:rsidR="0059580F" w:rsidRPr="00DD0C51" w:rsidTr="0059580F">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bluePixels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greenPixels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redPixels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DD0C51" w:rsidRDefault="0059580F" w:rsidP="0059580F">
            <w:pPr>
              <w:pStyle w:val="HTMLPreformatted"/>
              <w:shd w:val="clear" w:color="auto" w:fill="FFFFFF"/>
              <w:spacing w:line="204" w:lineRule="auto"/>
              <w:rPr>
                <w:rFonts w:ascii="Consolas" w:hAnsi="Consolas"/>
                <w:color w:val="000000"/>
                <w:sz w:val="18"/>
              </w:rPr>
            </w:pPr>
            <w:r w:rsidRPr="00DD0C51">
              <w:rPr>
                <w:rFonts w:ascii="Consolas" w:hAnsi="Consolas"/>
                <w:color w:val="0000FF"/>
                <w:sz w:val="18"/>
              </w:rPr>
              <w:t>for</w:t>
            </w:r>
            <w:r w:rsidRPr="00DD0C51">
              <w:rPr>
                <w:rFonts w:ascii="Consolas" w:hAnsi="Consolas"/>
                <w:color w:val="000000"/>
                <w:sz w:val="18"/>
              </w:rPr>
              <w:t> (</w:t>
            </w:r>
            <w:r w:rsidRPr="00DD0C51">
              <w:rPr>
                <w:rFonts w:ascii="Consolas" w:hAnsi="Consolas"/>
                <w:color w:val="0000FF"/>
                <w:sz w:val="18"/>
              </w:rPr>
              <w:t>int</w:t>
            </w:r>
            <w:r w:rsidRPr="00DD0C51">
              <w:rPr>
                <w:rFonts w:ascii="Consolas" w:hAnsi="Consolas"/>
                <w:color w:val="000000"/>
                <w:sz w:val="18"/>
              </w:rPr>
              <w:t> i = 0; i &lt; image.Cols;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lastRenderedPageBreak/>
              <w:t>    </w:t>
            </w:r>
            <w:r w:rsidRPr="0059580F">
              <w:rPr>
                <w:rFonts w:ascii="Consolas" w:hAnsi="Consolas"/>
                <w:color w:val="0000FF"/>
                <w:sz w:val="18"/>
              </w:rPr>
              <w:t>for</w:t>
            </w:r>
            <w:r w:rsidRPr="0059580F">
              <w:rPr>
                <w:rFonts w:ascii="Consolas" w:hAnsi="Consolas"/>
                <w:color w:val="000000"/>
                <w:sz w:val="18"/>
              </w:rPr>
              <w:t> (</w:t>
            </w:r>
            <w:r w:rsidRPr="0059580F">
              <w:rPr>
                <w:rFonts w:ascii="Consolas" w:hAnsi="Consolas"/>
                <w:color w:val="0000FF"/>
                <w:sz w:val="18"/>
              </w:rPr>
              <w:t>int</w:t>
            </w:r>
            <w:r w:rsidRPr="0059580F">
              <w:rPr>
                <w:rFonts w:ascii="Consolas" w:hAnsi="Consolas"/>
                <w:color w:val="000000"/>
                <w:sz w:val="18"/>
              </w:rPr>
              <w:t> j = 0; j &lt; image.Rows; j++)</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Bitmaske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Bitmaske an dieser stelle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bitmask[j, i].MCvScalar.V0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abspitzen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00"/>
                <w:sz w:val="18"/>
                <w:lang w:val="en-US"/>
              </w:rPr>
              <w:t>bluePixels.Add(image[j, i].MCvScalar.V0);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greenPix</w:t>
            </w:r>
            <w:r>
              <w:rPr>
                <w:rFonts w:ascii="Consolas" w:hAnsi="Consolas"/>
                <w:color w:val="000000"/>
                <w:sz w:val="18"/>
                <w:lang w:val="en-US"/>
              </w:rPr>
              <w:t>els.Add(image[j, i].MCvScalar.V1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redPixels.Add(image[j, i].MCvScalar.V2);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statistic.MeanBlue = bluePixels.Average();</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statistic.MeanGreen = greenPixels.Average();</w:t>
            </w:r>
          </w:p>
          <w:p w:rsidR="0059580F" w:rsidRPr="00DD0C51" w:rsidRDefault="0059580F" w:rsidP="0059580F">
            <w:pPr>
              <w:pStyle w:val="HTMLPreformatted"/>
              <w:shd w:val="clear" w:color="auto" w:fill="FFFFFF"/>
              <w:spacing w:line="204" w:lineRule="auto"/>
              <w:rPr>
                <w:rFonts w:ascii="Consolas" w:hAnsi="Consolas"/>
                <w:color w:val="000000"/>
                <w:lang w:val="en-US"/>
              </w:rPr>
            </w:pPr>
            <w:r w:rsidRPr="00DD0C51">
              <w:rPr>
                <w:rFonts w:ascii="Consolas" w:hAnsi="Consolas"/>
                <w:color w:val="000000"/>
                <w:sz w:val="18"/>
                <w:lang w:val="en-US"/>
              </w:rPr>
              <w:t>statistic.MeanRed = redPixels.Average();</w:t>
            </w:r>
          </w:p>
        </w:tc>
      </w:tr>
    </w:tbl>
    <w:p w:rsidR="00383999" w:rsidRDefault="00383999" w:rsidP="0059580F">
      <w:pPr>
        <w:pStyle w:val="Heading3"/>
      </w:pPr>
      <w:bookmarkStart w:id="51" w:name="_Toc472103798"/>
      <w:r>
        <w:lastRenderedPageBreak/>
        <w:t>Median</w:t>
      </w:r>
      <w:bookmarkEnd w:id="51"/>
    </w:p>
    <w:p w:rsidR="00383999" w:rsidRDefault="00383999" w:rsidP="00383999">
      <w:r>
        <w:t xml:space="preserve">In einer sortierten Auflistung ist der Median der Wert, welcher in der Mitte der Liste steht. Der Unterschied zwischen Mittelwert und Median kann </w:t>
      </w:r>
      <w:r w:rsidR="000B1F12">
        <w:t xml:space="preserve">aussagekräftig sein betreffend </w:t>
      </w:r>
      <w:r>
        <w:t>Verteilung der Werte</w:t>
      </w:r>
      <w:r w:rsidR="000B1F12">
        <w:t xml:space="preserve"> </w:t>
      </w:r>
      <w:r>
        <w:t>im Histogramm.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Look w:val="04A0" w:firstRow="1" w:lastRow="0" w:firstColumn="1" w:lastColumn="0" w:noHBand="0" w:noVBand="1"/>
      </w:tblPr>
      <w:tblGrid>
        <w:gridCol w:w="9055"/>
      </w:tblGrid>
      <w:tr w:rsidR="00383999" w:rsidTr="00383999">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bluePixels.Sort();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greenPixels.Sort();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redPixels.Sort();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int</w:t>
            </w:r>
            <w:r w:rsidRPr="000B1F12">
              <w:rPr>
                <w:rFonts w:ascii="Consolas" w:hAnsi="Consolas"/>
                <w:color w:val="000000"/>
                <w:sz w:val="18"/>
                <w:lang w:val="en-US"/>
              </w:rPr>
              <w:t> middle = bluePixels.Count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(bluePixels.Count % 2 == 0) </w:t>
            </w:r>
            <w:r w:rsidRPr="000B1F12">
              <w:rPr>
                <w:rFonts w:ascii="Consolas" w:hAnsi="Consolas"/>
                <w:color w:val="008000"/>
                <w:sz w:val="18"/>
                <w:lang w:val="en-US"/>
              </w:rPr>
              <w:t>// 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Ungerade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 bluePixels.ElementAt(middle);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 greenPixels.ElementAt(middle);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 redPixels.ElementAt(middle);</w:t>
            </w:r>
          </w:p>
          <w:p w:rsidR="00383999" w:rsidRPr="000B1F12" w:rsidRDefault="000B1F12" w:rsidP="000B1F12">
            <w:pPr>
              <w:pStyle w:val="HTMLPreformatted"/>
              <w:shd w:val="clear" w:color="auto" w:fill="FFFFFF"/>
              <w:spacing w:line="204" w:lineRule="auto"/>
              <w:rPr>
                <w:rFonts w:ascii="Consolas" w:hAnsi="Consolas"/>
                <w:color w:val="000000"/>
              </w:rPr>
            </w:pPr>
            <w:r w:rsidRPr="000B1F12">
              <w:rPr>
                <w:rFonts w:ascii="Consolas" w:hAnsi="Consolas"/>
                <w:color w:val="000000"/>
                <w:sz w:val="18"/>
              </w:rPr>
              <w:t>}</w:t>
            </w:r>
          </w:p>
        </w:tc>
      </w:tr>
    </w:tbl>
    <w:p w:rsidR="0059580F" w:rsidRDefault="0059580F" w:rsidP="0059580F">
      <w:pPr>
        <w:pStyle w:val="Heading3"/>
      </w:pPr>
      <w:bookmarkStart w:id="52" w:name="_Toc472103799"/>
      <w:r w:rsidRPr="00916BB8">
        <w:t>Varianz</w:t>
      </w:r>
      <w:r>
        <w:t xml:space="preserve"> und Standardabweichung</w:t>
      </w:r>
      <w:bookmarkEnd w:id="52"/>
    </w:p>
    <w:p w:rsidR="0059580F" w:rsidRDefault="008D4F09" w:rsidP="0059580F">
      <w:r>
        <w:t xml:space="preserve">Diese beiden Kennwerte sagen aus wie stark der ‘Histogramm-Hügel’ gestreut ist. Es wird gemessen wie stark jeder Farbwert pro Kanal vom Mittelwert abweicht. Je grösser dieser Wert, desto grösser ist die Streuung und desto Flacher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Für die Berechnung der Werte wird die bereits erstellte eindimensionale Liste mit Farbwerten genutzt und der berechnete Mittelwert:</w:t>
      </w:r>
    </w:p>
    <w:p w:rsidR="00946910" w:rsidRDefault="00946910" w:rsidP="0059580F"/>
    <w:tbl>
      <w:tblPr>
        <w:tblStyle w:val="TableGrid"/>
        <w:tblW w:w="0" w:type="auto"/>
        <w:tblLook w:val="04A0" w:firstRow="1" w:lastRow="0" w:firstColumn="1" w:lastColumn="0" w:noHBand="0" w:noVBand="1"/>
      </w:tblPr>
      <w:tblGrid>
        <w:gridCol w:w="9055"/>
      </w:tblGrid>
      <w:tr w:rsidR="00946910" w:rsidRPr="00946910" w:rsidTr="00946910">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statistic.VarianceBlue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lastRenderedPageBreak/>
              <w:t>    / (</w:t>
            </w:r>
            <w:r w:rsidRPr="00946910">
              <w:rPr>
                <w:rFonts w:ascii="Consolas" w:hAnsi="Consolas"/>
                <w:color w:val="0000FF"/>
                <w:sz w:val="18"/>
                <w:lang w:val="en-US"/>
              </w:rPr>
              <w:t>double</w:t>
            </w:r>
            <w:r w:rsidRPr="00946910">
              <w:rPr>
                <w:rFonts w:ascii="Consolas" w:hAnsi="Consolas"/>
                <w:color w:val="000000"/>
                <w:sz w:val="18"/>
                <w:lang w:val="en-US"/>
              </w:rPr>
              <w:t>)bluePixels.Count;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statistic.VarianceGreen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)greenPixels.Count;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statistic.VarianceRed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)redPixels.Count;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statistic.StandardDeviationBlue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statistic.StandardDeviationGreen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lang w:val="en-US"/>
              </w:rPr>
            </w:pPr>
            <w:r w:rsidRPr="00946910">
              <w:rPr>
                <w:rFonts w:ascii="Consolas" w:hAnsi="Consolas"/>
                <w:color w:val="000000"/>
                <w:sz w:val="18"/>
                <w:lang w:val="en-US"/>
              </w:rPr>
              <w:t>statistic.StandardDeviationRed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DD0C51" w:rsidRDefault="003D7F06" w:rsidP="00DD0C51">
      <w:pPr>
        <w:pStyle w:val="Heading3"/>
      </w:pPr>
      <w:bookmarkStart w:id="53" w:name="_Toc472103800"/>
      <w:r>
        <w:lastRenderedPageBreak/>
        <w:t>Kontrast</w:t>
      </w:r>
      <w:r>
        <w:t xml:space="preserve">, </w:t>
      </w:r>
      <w:r w:rsidR="00DD0C51" w:rsidRPr="0050594A">
        <w:t>Minimum</w:t>
      </w:r>
      <w:r>
        <w:t xml:space="preserve"> und </w:t>
      </w:r>
      <w:r w:rsidR="00DD0C51">
        <w:t>Maximum</w:t>
      </w:r>
      <w:bookmarkEnd w:id="53"/>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im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Look w:val="04A0" w:firstRow="1" w:lastRow="0" w:firstColumn="1" w:lastColumn="0" w:noHBand="0" w:noVBand="1"/>
      </w:tblPr>
      <w:tblGrid>
        <w:gridCol w:w="9055"/>
      </w:tblGrid>
      <w:tr w:rsidR="003D7F06" w:rsidRPr="003D7F06" w:rsidTr="003D7F06">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statistic.MinimumBlue = bluePixels.Min();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statistic.MinimumGreen = greenPixels.Min();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statistic.MinimumRed = redPixels.Min();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statistic.MaximumBlue = bluePixels.Max();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statistic.MaximumGreen = greenPixels.Max();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statistic.MaximumRed = redPixels.Max();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statistic.ContrastBlue = (statistic.MaximumBlue - statistic.MinimumBlue</w:t>
            </w:r>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w:t>
            </w:r>
            <w:r w:rsidRPr="003D7F06">
              <w:rPr>
                <w:rFonts w:ascii="Consolas" w:hAnsi="Consolas"/>
                <w:color w:val="000000"/>
                <w:sz w:val="18"/>
                <w:szCs w:val="18"/>
                <w:lang w:val="en-US"/>
              </w:rPr>
              <w:t>/</w:t>
            </w:r>
            <w:r w:rsidRPr="003D7F06">
              <w:rPr>
                <w:rFonts w:ascii="Consolas" w:hAnsi="Consolas"/>
                <w:color w:val="000000"/>
                <w:sz w:val="18"/>
                <w:szCs w:val="18"/>
                <w:lang w:val="en-US"/>
              </w:rPr>
              <w:t>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statistic.ContrastGreen = (statistic.MaximumGreen - statistic.MinimumGreen</w:t>
            </w:r>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statistic.ContrastRed = (statistic.MaximumRed - statistic.MinimumRed</w:t>
            </w:r>
            <w:r w:rsidRPr="003D7F06">
              <w:rPr>
                <w:rFonts w:ascii="Consolas" w:hAnsi="Consolas"/>
                <w:color w:val="000000"/>
                <w:sz w:val="18"/>
                <w:szCs w:val="18"/>
                <w:lang w:val="en-US"/>
              </w:rPr>
              <w:t>)</w:t>
            </w:r>
          </w:p>
          <w:p w:rsidR="003D7F06" w:rsidRPr="003D7F06" w:rsidRDefault="003D7F06" w:rsidP="003D7F06">
            <w:pPr>
              <w:pStyle w:val="HTMLPreformatted"/>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(statistic.MaximumRed + statistic.MinimumRed);</w:t>
            </w:r>
          </w:p>
        </w:tc>
      </w:tr>
    </w:tbl>
    <w:p w:rsidR="00916BB8" w:rsidRDefault="000B1F12" w:rsidP="009A00F4">
      <w:pPr>
        <w:pStyle w:val="Heading3"/>
      </w:pPr>
      <w:bookmarkStart w:id="54" w:name="_Toc472103801"/>
      <w:r>
        <w:t>Berechnung der Kennzahlen ohne OpenCV-Methoden</w:t>
      </w:r>
      <w:bookmarkEnd w:id="54"/>
    </w:p>
    <w:p w:rsidR="000B1F12" w:rsidRPr="000B1F12" w:rsidRDefault="000B1F12" w:rsidP="000B1F12"/>
    <w:p w:rsidR="00916BB8" w:rsidRPr="00916BB8" w:rsidRDefault="00916BB8" w:rsidP="009C5D41">
      <w:pPr>
        <w:pStyle w:val="Heading3"/>
      </w:pPr>
      <w:bookmarkStart w:id="55" w:name="_Toc472103802"/>
      <w:r w:rsidRPr="00916BB8">
        <w:lastRenderedPageBreak/>
        <w:t>Patch Crop ohne schwarzen Rand</w:t>
      </w:r>
      <w:bookmarkEnd w:id="55"/>
    </w:p>
    <w:p w:rsidR="000B1F12" w:rsidRDefault="000B1F12" w:rsidP="000B1F12">
      <w:pPr>
        <w:pStyle w:val="Heading2"/>
      </w:pPr>
      <w:bookmarkStart w:id="56" w:name="_Toc472103803"/>
      <w:r>
        <w:t>Datenstruktur</w:t>
      </w:r>
      <w:bookmarkEnd w:id="56"/>
    </w:p>
    <w:p w:rsidR="000B1F12" w:rsidRDefault="000B1F12" w:rsidP="000B1F12">
      <w:pPr>
        <w:pStyle w:val="Heading2"/>
      </w:pPr>
      <w:bookmarkStart w:id="57" w:name="_Toc472103804"/>
      <w:r>
        <w:t>Ablegen in DB</w:t>
      </w:r>
      <w:bookmarkEnd w:id="57"/>
    </w:p>
    <w:p w:rsidR="000B1F12" w:rsidRPr="00916BB8" w:rsidRDefault="000B1F12" w:rsidP="000B1F12">
      <w:pPr>
        <w:pStyle w:val="Heading2"/>
        <w:rPr>
          <w:lang w:val="en-US"/>
        </w:rPr>
      </w:pPr>
      <w:bookmarkStart w:id="58" w:name="_Toc472103805"/>
      <w:r w:rsidRPr="00916BB8">
        <w:rPr>
          <w:lang w:val="en-US"/>
        </w:rPr>
        <w:t>Plots</w:t>
      </w:r>
      <w:bookmarkEnd w:id="58"/>
    </w:p>
    <w:p w:rsidR="000B1F12" w:rsidRPr="00916BB8" w:rsidRDefault="000B1F12" w:rsidP="000B1F12">
      <w:pPr>
        <w:pStyle w:val="Heading3"/>
        <w:rPr>
          <w:lang w:val="en-US"/>
        </w:rPr>
      </w:pPr>
      <w:bookmarkStart w:id="59" w:name="_Toc472103806"/>
      <w:r w:rsidRPr="00916BB8">
        <w:rPr>
          <w:lang w:val="en-US"/>
        </w:rPr>
        <w:t>Clickable</w:t>
      </w:r>
      <w:bookmarkEnd w:id="59"/>
    </w:p>
    <w:p w:rsidR="000B1F12" w:rsidRPr="00916BB8" w:rsidRDefault="000B1F12" w:rsidP="000B1F12">
      <w:pPr>
        <w:pStyle w:val="Heading3"/>
        <w:rPr>
          <w:lang w:val="en-US"/>
        </w:rPr>
      </w:pPr>
      <w:bookmarkStart w:id="60" w:name="_Toc472103807"/>
      <w:r w:rsidRPr="00916BB8">
        <w:rPr>
          <w:lang w:val="en-US"/>
        </w:rPr>
        <w:t>Combined Plots</w:t>
      </w:r>
      <w:bookmarkEnd w:id="60"/>
    </w:p>
    <w:p w:rsidR="00916BB8" w:rsidRPr="00916BB8" w:rsidRDefault="00916BB8" w:rsidP="009C5D41">
      <w:pPr>
        <w:pStyle w:val="Heading2"/>
      </w:pPr>
      <w:bookmarkStart w:id="61" w:name="_Toc472103808"/>
      <w:r w:rsidRPr="00916BB8">
        <w:t>Kombinieren</w:t>
      </w:r>
      <w:bookmarkEnd w:id="61"/>
    </w:p>
    <w:p w:rsidR="00916BB8" w:rsidRPr="00916BB8" w:rsidRDefault="00916BB8" w:rsidP="009C5D41">
      <w:pPr>
        <w:pStyle w:val="Heading3"/>
      </w:pPr>
      <w:bookmarkStart w:id="62" w:name="_Toc472103809"/>
      <w:r w:rsidRPr="00916BB8">
        <w:t>2h Slots pro Woche kombinieren und abspeichern</w:t>
      </w:r>
      <w:bookmarkEnd w:id="62"/>
    </w:p>
    <w:p w:rsidR="00916BB8" w:rsidRPr="00916BB8" w:rsidRDefault="00916BB8" w:rsidP="009C5D41">
      <w:pPr>
        <w:pStyle w:val="Heading3"/>
        <w:rPr>
          <w:lang w:val="en-US"/>
        </w:rPr>
      </w:pPr>
      <w:bookmarkStart w:id="63" w:name="_Toc472103810"/>
      <w:r w:rsidRPr="00916BB8">
        <w:rPr>
          <w:lang w:val="en-US"/>
        </w:rPr>
        <w:t>Mean</w:t>
      </w:r>
      <w:bookmarkEnd w:id="63"/>
    </w:p>
    <w:p w:rsidR="00916BB8" w:rsidRPr="00916BB8" w:rsidRDefault="00916BB8" w:rsidP="009C5D41">
      <w:pPr>
        <w:pStyle w:val="Heading3"/>
        <w:rPr>
          <w:lang w:val="en-US"/>
        </w:rPr>
      </w:pPr>
      <w:bookmarkStart w:id="64" w:name="_Toc472103811"/>
      <w:r w:rsidRPr="00916BB8">
        <w:rPr>
          <w:lang w:val="en-US"/>
        </w:rPr>
        <w:t>Median</w:t>
      </w:r>
      <w:bookmarkEnd w:id="64"/>
    </w:p>
    <w:p w:rsidR="00916BB8" w:rsidRPr="00916BB8" w:rsidRDefault="00916BB8" w:rsidP="009C5D41">
      <w:pPr>
        <w:pStyle w:val="Heading2"/>
      </w:pPr>
      <w:bookmarkStart w:id="65" w:name="_Toc472103812"/>
      <w:r w:rsidRPr="00916BB8">
        <w:t>Klassifizierer</w:t>
      </w:r>
      <w:bookmarkEnd w:id="65"/>
    </w:p>
    <w:p w:rsidR="00916BB8" w:rsidRPr="00916BB8" w:rsidRDefault="00916BB8" w:rsidP="009C5D41">
      <w:pPr>
        <w:pStyle w:val="Heading3"/>
      </w:pPr>
      <w:bookmarkStart w:id="66" w:name="_Toc472103813"/>
      <w:r w:rsidRPr="00916BB8">
        <w:t>NNN</w:t>
      </w:r>
      <w:bookmarkEnd w:id="66"/>
    </w:p>
    <w:p w:rsidR="00916BB8" w:rsidRPr="00916BB8" w:rsidRDefault="00916BB8" w:rsidP="009C5D41">
      <w:pPr>
        <w:pStyle w:val="Heading3"/>
      </w:pPr>
      <w:bookmarkStart w:id="67" w:name="_Toc472103814"/>
      <w:r w:rsidRPr="00916BB8">
        <w:t>Optimierungen</w:t>
      </w:r>
      <w:bookmarkEnd w:id="67"/>
    </w:p>
    <w:p w:rsidR="00916BB8" w:rsidRPr="00916BB8" w:rsidRDefault="00916BB8" w:rsidP="009C5D41">
      <w:pPr>
        <w:pStyle w:val="Heading4"/>
      </w:pPr>
      <w:bookmarkStart w:id="68" w:name="_Toc472103815"/>
      <w:r w:rsidRPr="00916BB8">
        <w:t>Input Kombinieren</w:t>
      </w:r>
      <w:bookmarkEnd w:id="68"/>
    </w:p>
    <w:p w:rsidR="00916BB8" w:rsidRPr="00916BB8" w:rsidRDefault="00916BB8" w:rsidP="009C5D41">
      <w:pPr>
        <w:pStyle w:val="Heading4"/>
      </w:pPr>
      <w:bookmarkStart w:id="69" w:name="_Toc472103816"/>
      <w:r w:rsidRPr="00916BB8">
        <w:t>Abstand ausrechnen aus 3 Inputs und entfernten verwerfen</w:t>
      </w:r>
      <w:bookmarkEnd w:id="69"/>
    </w:p>
    <w:p w:rsidR="00916BB8" w:rsidRPr="00916BB8" w:rsidRDefault="00916BB8" w:rsidP="009C5D41">
      <w:pPr>
        <w:pStyle w:val="Heading3"/>
      </w:pPr>
      <w:bookmarkStart w:id="70" w:name="_Toc472103817"/>
      <w:r w:rsidRPr="00916BB8">
        <w:t>F-Werte</w:t>
      </w:r>
      <w:bookmarkEnd w:id="70"/>
    </w:p>
    <w:p w:rsidR="003D2766" w:rsidRPr="009C5D41" w:rsidRDefault="003D2766" w:rsidP="003D2766">
      <w:pPr>
        <w:pStyle w:val="Heading3"/>
      </w:pPr>
      <w:bookmarkStart w:id="71" w:name="_Toc472103818"/>
      <w:r w:rsidRPr="00916BB8">
        <w:t>Echte Verhältnisse</w:t>
      </w:r>
      <w:bookmarkEnd w:id="71"/>
    </w:p>
    <w:p w:rsidR="00916BB8" w:rsidRDefault="00916BB8" w:rsidP="009C5D41">
      <w:pPr>
        <w:pStyle w:val="Heading3"/>
      </w:pPr>
      <w:bookmarkStart w:id="72" w:name="_Toc472103819"/>
      <w:r w:rsidRPr="00916BB8">
        <w:t>Ergebnisse</w:t>
      </w:r>
      <w:bookmarkEnd w:id="72"/>
    </w:p>
    <w:p w:rsidR="003D2766" w:rsidRDefault="003D2766" w:rsidP="003D2766">
      <w:pPr>
        <w:pStyle w:val="Heading2"/>
      </w:pPr>
      <w:bookmarkStart w:id="73" w:name="_Toc472103820"/>
      <w:r>
        <w:t>Weitere Themen</w:t>
      </w:r>
      <w:bookmarkEnd w:id="73"/>
    </w:p>
    <w:p w:rsidR="003D2766" w:rsidRPr="003D2766" w:rsidRDefault="003D2766" w:rsidP="003D2766">
      <w:pPr>
        <w:pStyle w:val="Heading3"/>
        <w:rPr>
          <w:lang w:eastAsia="de-CH"/>
        </w:rPr>
      </w:pPr>
      <w:bookmarkStart w:id="74" w:name="_Toc472103821"/>
      <w:r w:rsidRPr="003D2766">
        <w:rPr>
          <w:lang w:eastAsia="de-CH"/>
        </w:rPr>
        <w:t>Sonneneinstrahlungs-Patch</w:t>
      </w:r>
      <w:bookmarkEnd w:id="74"/>
    </w:p>
    <w:p w:rsidR="003D2766" w:rsidRPr="003D2766" w:rsidRDefault="003D2766" w:rsidP="003D2766">
      <w:pPr>
        <w:pStyle w:val="Heading3"/>
        <w:rPr>
          <w:lang w:eastAsia="de-CH"/>
        </w:rPr>
      </w:pPr>
      <w:bookmarkStart w:id="75" w:name="_Toc472103822"/>
      <w:r w:rsidRPr="003D2766">
        <w:rPr>
          <w:lang w:eastAsia="de-CH"/>
        </w:rPr>
        <w:t>Logit Regression mit Daniel B</w:t>
      </w:r>
      <w:r w:rsidRPr="003D2766">
        <w:rPr>
          <w:lang w:val="en-US" w:eastAsia="de-CH"/>
        </w:rPr>
        <w:t>ä</w:t>
      </w:r>
      <w:r w:rsidRPr="003D2766">
        <w:rPr>
          <w:lang w:eastAsia="de-CH"/>
        </w:rPr>
        <w:t>ttig</w:t>
      </w:r>
      <w:bookmarkEnd w:id="75"/>
    </w:p>
    <w:p w:rsidR="003D2766" w:rsidRPr="003D2766" w:rsidRDefault="003D2766" w:rsidP="003D2766">
      <w:pPr>
        <w:pStyle w:val="Heading3"/>
        <w:rPr>
          <w:lang w:eastAsia="de-CH"/>
        </w:rPr>
      </w:pPr>
      <w:bookmarkStart w:id="76" w:name="_Toc472103823"/>
      <w:r w:rsidRPr="003D2766">
        <w:rPr>
          <w:lang w:eastAsia="de-CH"/>
        </w:rPr>
        <w:t>Albedo-Wert</w:t>
      </w:r>
      <w:bookmarkEnd w:id="76"/>
    </w:p>
    <w:p w:rsidR="003D2766" w:rsidRPr="00916BB8" w:rsidRDefault="003D2766" w:rsidP="003D2766">
      <w:pPr>
        <w:pStyle w:val="Heading2"/>
      </w:pPr>
      <w:bookmarkStart w:id="77" w:name="_Toc472103824"/>
      <w:r w:rsidRPr="00916BB8">
        <w:t>OneDrive Probleme</w:t>
      </w:r>
      <w:bookmarkEnd w:id="77"/>
    </w:p>
    <w:p w:rsidR="003D2766" w:rsidRPr="00916BB8" w:rsidRDefault="003D2766" w:rsidP="000B1F12">
      <w:pPr>
        <w:pStyle w:val="Heading2"/>
      </w:pPr>
      <w:bookmarkStart w:id="78" w:name="_Toc472103825"/>
      <w:r w:rsidRPr="00916BB8">
        <w:lastRenderedPageBreak/>
        <w:t>Anderer Computer</w:t>
      </w:r>
      <w:bookmarkEnd w:id="78"/>
    </w:p>
    <w:p w:rsidR="003D2766" w:rsidRPr="00916BB8" w:rsidRDefault="003D2766" w:rsidP="003D2766">
      <w:pPr>
        <w:pStyle w:val="Heading3"/>
      </w:pPr>
      <w:bookmarkStart w:id="79" w:name="_Toc472103826"/>
      <w:r w:rsidRPr="00916BB8">
        <w:t>Zugriff</w:t>
      </w:r>
      <w:bookmarkEnd w:id="79"/>
    </w:p>
    <w:p w:rsidR="003D2766" w:rsidRPr="00916BB8" w:rsidRDefault="003D2766" w:rsidP="003D2766">
      <w:pPr>
        <w:pStyle w:val="Heading3"/>
      </w:pPr>
      <w:bookmarkStart w:id="80" w:name="_Toc472103827"/>
      <w:r w:rsidRPr="00916BB8">
        <w:t>Backups</w:t>
      </w:r>
      <w:bookmarkEnd w:id="80"/>
    </w:p>
    <w:p w:rsidR="003D2766" w:rsidRPr="00916BB8" w:rsidRDefault="003D2766" w:rsidP="003D2766">
      <w:pPr>
        <w:pStyle w:val="Heading3"/>
      </w:pPr>
      <w:bookmarkStart w:id="81" w:name="_Toc472103828"/>
      <w:r w:rsidRPr="00916BB8">
        <w:t>Azure</w:t>
      </w:r>
      <w:bookmarkEnd w:id="81"/>
    </w:p>
    <w:p w:rsidR="003D2766" w:rsidRPr="003D2766" w:rsidRDefault="003D2766" w:rsidP="003D2766"/>
    <w:p w:rsidR="006254BF" w:rsidRPr="005541DD" w:rsidRDefault="008D0BD6" w:rsidP="008D0BD6">
      <w:pPr>
        <w:pStyle w:val="Heading1"/>
      </w:pPr>
      <w:r w:rsidRPr="00916BB8">
        <w:rPr>
          <w:lang w:val="fr-CH"/>
        </w:rPr>
        <w:br w:type="page"/>
      </w:r>
      <w:bookmarkStart w:id="82" w:name="_Toc472103829"/>
      <w:r w:rsidRPr="005541DD">
        <w:lastRenderedPageBreak/>
        <w:t>Schlussfolgerungen/Fazit</w:t>
      </w:r>
      <w:bookmarkEnd w:id="82"/>
    </w:p>
    <w:p w:rsidR="008D0BD6" w:rsidRPr="00640B41" w:rsidRDefault="008D0BD6" w:rsidP="008D0BD6">
      <w:pPr>
        <w:rPr>
          <w:lang w:val="en-US"/>
        </w:rPr>
      </w:pPr>
      <w:r w:rsidRPr="005541DD">
        <w:t xml:space="preserve">Duis autem vel eum iriure dolor in hendrerit in vulputate velit esse molestie consequat, vel illum dolore eu feugiat nulla facilisis at vero eros et accumsan et iusto odio dignissim qui blandit praesent luptatum zzril delenit augue duis dolore te feugait nulla facilisi. </w:t>
      </w:r>
      <w:r w:rsidRPr="00640B41">
        <w:rPr>
          <w:lang w:val="en-US"/>
        </w:rPr>
        <w:t xml:space="preserve">Lorem ipsum dolor sit amet, consectetuer adipiscing elit, sed diam nonummy nibh euismod tincidunt ut laoreet dolore magna aliquam erat volutpat. </w:t>
      </w:r>
    </w:p>
    <w:p w:rsidR="008D0BD6" w:rsidRPr="00640B41" w:rsidRDefault="008D0BD6" w:rsidP="008D0BD6">
      <w:pPr>
        <w:rPr>
          <w:lang w:val="en-US"/>
        </w:rPr>
      </w:pPr>
    </w:p>
    <w:p w:rsidR="008D0BD6" w:rsidRPr="005541DD" w:rsidRDefault="008D0BD6" w:rsidP="008D0BD6">
      <w:r w:rsidRPr="00916BB8">
        <w:rPr>
          <w:lang w:val="fr-CH"/>
        </w:rPr>
        <w:t xml:space="preserve">Ut wisi enim ad minim veniam, quis nostrud exerci tation ullamcorper suscipit lobortis nisl ut aliquip ex ea commodo consequat. </w:t>
      </w:r>
      <w:r w:rsidRPr="005541DD">
        <w:t xml:space="preserve">Duis autem vel eum iriure dolor in hendrerit in vulputate velit. </w:t>
      </w:r>
    </w:p>
    <w:p w:rsidR="008D0BD6" w:rsidRPr="005541DD" w:rsidRDefault="008D0BD6" w:rsidP="008D0BD6"/>
    <w:p w:rsidR="00511D21" w:rsidRPr="005541DD" w:rsidRDefault="008D0BD6" w:rsidP="008D0BD6">
      <w:pPr>
        <w:pStyle w:val="Heading1"/>
      </w:pPr>
      <w:r w:rsidRPr="005541DD">
        <w:br w:type="page"/>
      </w:r>
      <w:bookmarkStart w:id="83" w:name="_Toc472103830"/>
      <w:r w:rsidR="00511D21" w:rsidRPr="005541DD">
        <w:lastRenderedPageBreak/>
        <w:t>Abbildungsverzeichnis</w:t>
      </w:r>
      <w:bookmarkEnd w:id="83"/>
    </w:p>
    <w:p w:rsidR="009C1039" w:rsidRPr="005541DD" w:rsidRDefault="009C103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"Abbildung" </w:instrText>
      </w:r>
      <w:r w:rsidRPr="005541DD">
        <w:fldChar w:fldCharType="separate"/>
      </w:r>
      <w:hyperlink w:anchor="_Toc371572055" w:history="1">
        <w:r w:rsidRPr="005541DD">
          <w:rPr>
            <w:rStyle w:val="Hyperlink"/>
            <w:noProof/>
          </w:rPr>
          <w:t>Abbildung 1: Et ut aut isti repuditis qui ium</w:t>
        </w:r>
        <w:r w:rsidRPr="005541DD">
          <w:rPr>
            <w:noProof/>
            <w:webHidden/>
          </w:rPr>
          <w:tab/>
        </w:r>
        <w:r w:rsidRPr="005541DD">
          <w:rPr>
            <w:noProof/>
            <w:webHidden/>
          </w:rPr>
          <w:fldChar w:fldCharType="begin"/>
        </w:r>
        <w:r w:rsidRPr="005541DD">
          <w:rPr>
            <w:noProof/>
            <w:webHidden/>
          </w:rPr>
          <w:instrText xml:space="preserve"> PAGEREF _Toc371572055 \h </w:instrText>
        </w:r>
        <w:r w:rsidRPr="005541DD">
          <w:rPr>
            <w:noProof/>
            <w:webHidden/>
          </w:rPr>
        </w:r>
        <w:r w:rsidRPr="005541DD">
          <w:rPr>
            <w:noProof/>
            <w:webHidden/>
          </w:rPr>
          <w:fldChar w:fldCharType="separate"/>
        </w:r>
        <w:r w:rsidR="001846E1">
          <w:rPr>
            <w:b/>
            <w:bCs/>
            <w:noProof/>
            <w:webHidden/>
            <w:lang w:val="en-US"/>
          </w:rPr>
          <w:t>Error! Bookmark not defined.</w:t>
        </w:r>
        <w:r w:rsidRPr="005541DD">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84" w:name="_Toc472103831"/>
      <w:r w:rsidRPr="005541DD">
        <w:t>Tabellenverzeichnis</w:t>
      </w:r>
      <w:bookmarkEnd w:id="84"/>
    </w:p>
    <w:p w:rsidR="00DF6D19" w:rsidRPr="005541DD" w:rsidRDefault="00DF6D19">
      <w:pPr>
        <w:pStyle w:val="TableofFigures"/>
        <w:tabs>
          <w:tab w:val="right" w:pos="9457"/>
        </w:tabs>
        <w:rPr>
          <w:rFonts w:ascii="Calibri" w:eastAsia="Times New Roman" w:hAnsi="Calibri"/>
          <w:noProof/>
          <w:sz w:val="22"/>
          <w:szCs w:val="22"/>
          <w:lang w:eastAsia="de-CH"/>
        </w:rPr>
      </w:pPr>
      <w:r w:rsidRPr="005541DD">
        <w:fldChar w:fldCharType="begin"/>
      </w:r>
      <w:r w:rsidRPr="005541DD">
        <w:instrText xml:space="preserve"> TOC \h \z \c "Tabelle" </w:instrText>
      </w:r>
      <w:r w:rsidRPr="005541DD">
        <w:fldChar w:fldCharType="separate"/>
      </w:r>
      <w:hyperlink w:anchor="_Toc371572893" w:history="1">
        <w:r w:rsidRPr="005541DD">
          <w:rPr>
            <w:rStyle w:val="Hyperlink"/>
            <w:noProof/>
          </w:rPr>
          <w:t>Tabelle 1: Et ut aut isti repuditis qui ium</w:t>
        </w:r>
        <w:r w:rsidRPr="005541DD">
          <w:rPr>
            <w:noProof/>
            <w:webHidden/>
          </w:rPr>
          <w:tab/>
        </w:r>
        <w:r w:rsidRPr="005541DD">
          <w:rPr>
            <w:noProof/>
            <w:webHidden/>
          </w:rPr>
          <w:fldChar w:fldCharType="begin"/>
        </w:r>
        <w:r w:rsidRPr="005541DD">
          <w:rPr>
            <w:noProof/>
            <w:webHidden/>
          </w:rPr>
          <w:instrText xml:space="preserve"> PAGEREF _Toc371572893 \h </w:instrText>
        </w:r>
        <w:r w:rsidRPr="005541DD">
          <w:rPr>
            <w:noProof/>
            <w:webHidden/>
          </w:rPr>
        </w:r>
        <w:r w:rsidRPr="005541DD">
          <w:rPr>
            <w:noProof/>
            <w:webHidden/>
          </w:rPr>
          <w:fldChar w:fldCharType="separate"/>
        </w:r>
        <w:r w:rsidR="001846E1">
          <w:rPr>
            <w:b/>
            <w:bCs/>
            <w:noProof/>
            <w:webHidden/>
            <w:lang w:val="en-US"/>
          </w:rPr>
          <w:t>Error! Bookmark not defined.</w:t>
        </w:r>
        <w:r w:rsidRPr="005541DD">
          <w:rPr>
            <w:noProof/>
            <w:webHidden/>
          </w:rPr>
          <w:fldChar w:fldCharType="end"/>
        </w:r>
      </w:hyperlink>
    </w:p>
    <w:p w:rsidR="00511D21" w:rsidRPr="005541DD" w:rsidRDefault="00DF6D19" w:rsidP="00511D21">
      <w:r w:rsidRPr="005541DD">
        <w:fldChar w:fldCharType="end"/>
      </w:r>
    </w:p>
    <w:p w:rsidR="00511D21" w:rsidRPr="005541DD" w:rsidRDefault="00511D21" w:rsidP="00511D21">
      <w:pPr>
        <w:pStyle w:val="Heading1"/>
      </w:pPr>
      <w:bookmarkStart w:id="85" w:name="_Toc472103832"/>
      <w:r w:rsidRPr="005541DD">
        <w:t>Glossar</w:t>
      </w:r>
      <w:bookmarkEnd w:id="85"/>
    </w:p>
    <w:p w:rsidR="00511D21" w:rsidRPr="005541DD" w:rsidRDefault="00511D21" w:rsidP="00511D21">
      <w:pPr>
        <w:rPr>
          <w:b/>
        </w:rPr>
      </w:pPr>
      <w:r w:rsidRPr="005541DD">
        <w:rPr>
          <w:b/>
        </w:rPr>
        <w:t>Auinweon</w:t>
      </w:r>
    </w:p>
    <w:p w:rsidR="00511D21" w:rsidRPr="00916BB8" w:rsidRDefault="00511D21" w:rsidP="00511D21">
      <w:pPr>
        <w:pStyle w:val="Verzeichnis"/>
        <w:rPr>
          <w:lang w:val="fr-CH"/>
        </w:rPr>
      </w:pPr>
      <w:r w:rsidRPr="00916BB8">
        <w:rPr>
          <w:lang w:val="fr-CH"/>
        </w:rPr>
        <w:t>Et ut aut isti repuditis qui ium</w:t>
      </w:r>
      <w:r w:rsidR="00E43329" w:rsidRPr="00916BB8">
        <w:rPr>
          <w:lang w:val="fr-CH"/>
        </w:rPr>
        <w:tab/>
      </w:r>
      <w:r w:rsidRPr="00916BB8">
        <w:rPr>
          <w:lang w:val="fr-CH"/>
        </w:rPr>
        <w:t>7</w:t>
      </w:r>
    </w:p>
    <w:p w:rsidR="00511D21" w:rsidRPr="00916BB8" w:rsidRDefault="00511D21" w:rsidP="00511D21">
      <w:pPr>
        <w:rPr>
          <w:b/>
          <w:lang w:val="fr-CH"/>
        </w:rPr>
      </w:pPr>
      <w:r w:rsidRPr="00916BB8">
        <w:rPr>
          <w:b/>
          <w:lang w:val="fr-CH"/>
        </w:rPr>
        <w:t>Batnwpe</w:t>
      </w:r>
    </w:p>
    <w:p w:rsidR="00511D21" w:rsidRPr="00916BB8" w:rsidRDefault="00511D21" w:rsidP="00511D21">
      <w:pPr>
        <w:pStyle w:val="Verzeichnis"/>
        <w:rPr>
          <w:lang w:val="fr-CH"/>
        </w:rPr>
      </w:pPr>
      <w:r w:rsidRPr="00916BB8">
        <w:rPr>
          <w:lang w:val="fr-CH"/>
        </w:rPr>
        <w:t>Et ut aut isti repuditis qui ium</w:t>
      </w:r>
      <w:r w:rsidR="00E43329" w:rsidRPr="00916BB8">
        <w:rPr>
          <w:lang w:val="fr-CH"/>
        </w:rPr>
        <w:tab/>
      </w:r>
      <w:r w:rsidRPr="00916BB8">
        <w:rPr>
          <w:lang w:val="fr-CH"/>
        </w:rPr>
        <w:t>9</w:t>
      </w:r>
    </w:p>
    <w:p w:rsidR="00511D21" w:rsidRPr="00916BB8" w:rsidRDefault="00511D21" w:rsidP="00511D21">
      <w:pPr>
        <w:rPr>
          <w:b/>
          <w:lang w:val="fr-CH"/>
        </w:rPr>
      </w:pPr>
      <w:r w:rsidRPr="00916BB8">
        <w:rPr>
          <w:b/>
          <w:lang w:val="fr-CH"/>
        </w:rPr>
        <w:t>Cowoll</w:t>
      </w:r>
    </w:p>
    <w:p w:rsidR="00511D21" w:rsidRPr="00916BB8" w:rsidRDefault="00511D21" w:rsidP="00CB44E0">
      <w:pPr>
        <w:pStyle w:val="TOC1"/>
        <w:rPr>
          <w:lang w:val="fr-CH"/>
        </w:rPr>
      </w:pPr>
      <w:r w:rsidRPr="00916BB8">
        <w:rPr>
          <w:lang w:val="fr-CH"/>
        </w:rPr>
        <w:t>Et ut aut isti repuditis qui ium</w:t>
      </w:r>
      <w:r w:rsidR="00E43329" w:rsidRPr="00916BB8">
        <w:rPr>
          <w:lang w:val="fr-CH"/>
        </w:rPr>
        <w:tab/>
      </w:r>
      <w:r w:rsidR="00CB44E0" w:rsidRPr="00916BB8">
        <w:rPr>
          <w:lang w:val="fr-CH"/>
        </w:rPr>
        <w:t>11</w:t>
      </w:r>
    </w:p>
    <w:p w:rsidR="008D0BD6" w:rsidRPr="00916BB8" w:rsidRDefault="008D0BD6" w:rsidP="008D0BD6">
      <w:pPr>
        <w:rPr>
          <w:lang w:val="fr-CH"/>
        </w:rPr>
      </w:pPr>
    </w:p>
    <w:p w:rsidR="006F7567" w:rsidRPr="005541DD" w:rsidRDefault="00511D21" w:rsidP="00511D21">
      <w:pPr>
        <w:pStyle w:val="Heading1"/>
      </w:pPr>
      <w:bookmarkStart w:id="86" w:name="_Toc472103833"/>
      <w:r w:rsidRPr="005541DD">
        <w:t>Literaturverzeichnis</w:t>
      </w:r>
      <w:bookmarkEnd w:id="86"/>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7</w:t>
      </w:r>
    </w:p>
    <w:p w:rsidR="00511D21" w:rsidRPr="005541DD" w:rsidRDefault="00511D21" w:rsidP="00511D21">
      <w:pPr>
        <w:rPr>
          <w:b/>
        </w:rPr>
      </w:pPr>
      <w:r w:rsidRPr="005541DD">
        <w:rPr>
          <w:b/>
        </w:rPr>
        <w:t>Literatureintrag</w:t>
      </w:r>
    </w:p>
    <w:p w:rsidR="00511D21" w:rsidRPr="005541DD" w:rsidRDefault="00511D21" w:rsidP="00511D21">
      <w:pPr>
        <w:pStyle w:val="Verzeichnis"/>
      </w:pPr>
      <w:r w:rsidRPr="005541DD">
        <w:rPr>
          <w:i/>
        </w:rPr>
        <w:t>Autorname, Autorvorname, Buchtitel, Verlag, Ort, Ausgabe, Jahr</w:t>
      </w:r>
      <w:r w:rsidRPr="005541DD">
        <w:tab/>
        <w:t>9</w:t>
      </w:r>
    </w:p>
    <w:p w:rsidR="00511D21" w:rsidRPr="005541DD" w:rsidRDefault="00511D21" w:rsidP="00511D21">
      <w:pPr>
        <w:rPr>
          <w:b/>
        </w:rPr>
      </w:pPr>
      <w:r w:rsidRPr="005541DD">
        <w:rPr>
          <w:b/>
        </w:rPr>
        <w:t>Literatureintrag</w:t>
      </w:r>
    </w:p>
    <w:p w:rsidR="00511D21" w:rsidRPr="005541DD" w:rsidRDefault="00511D21" w:rsidP="00CB44E0">
      <w:pPr>
        <w:pStyle w:val="Verzeichnis"/>
      </w:pPr>
      <w:r w:rsidRPr="005541DD">
        <w:rPr>
          <w:i/>
        </w:rPr>
        <w:t>Autorname, Autorvorname, Buchtitel, Verlag, Ort, Ausgabe, Jahr</w:t>
      </w:r>
      <w:r w:rsidRPr="005541DD">
        <w:tab/>
      </w:r>
      <w:r w:rsidR="00CB44E0" w:rsidRPr="005541DD">
        <w:t>11</w:t>
      </w:r>
    </w:p>
    <w:p w:rsidR="00511D21" w:rsidRPr="005541DD" w:rsidRDefault="008D0BD6" w:rsidP="008D0BD6">
      <w:pPr>
        <w:pStyle w:val="Heading1"/>
      </w:pPr>
      <w:r w:rsidRPr="005541DD">
        <w:br w:type="page"/>
      </w:r>
      <w:bookmarkStart w:id="87" w:name="_Toc472103834"/>
      <w:r w:rsidR="00511D21" w:rsidRPr="005541DD">
        <w:lastRenderedPageBreak/>
        <w:t>Anhang</w:t>
      </w:r>
      <w:bookmarkEnd w:id="87"/>
    </w:p>
    <w:p w:rsidR="00511D21" w:rsidRPr="00916BB8" w:rsidRDefault="00511D21" w:rsidP="00511D21">
      <w:pPr>
        <w:rPr>
          <w:lang w:val="fr-CH"/>
        </w:rPr>
      </w:pPr>
      <w:r w:rsidRPr="00916BB8">
        <w:rPr>
          <w:lang w:val="fr-CH"/>
        </w:rPr>
        <w:t>Et ut aut isti repuditis qui ium nonsecturia quis incientiae laborem elliquis et quatur, sitiur aut od moluptatur aut ea conseque peri sim erro essequisit remporia dem et landi dest, cone poris quunt voleca</w:t>
      </w:r>
      <w:r w:rsidR="00CB44E0" w:rsidRPr="00916BB8">
        <w:rPr>
          <w:lang w:val="fr-CH"/>
        </w:rPr>
        <w:t>b ipidero quatur ad quibusamus.</w:t>
      </w:r>
    </w:p>
    <w:p w:rsidR="00DE69EF" w:rsidRPr="00916BB8" w:rsidRDefault="00DE69EF" w:rsidP="00511D21">
      <w:pPr>
        <w:rPr>
          <w:lang w:val="fr-CH"/>
        </w:rPr>
      </w:pPr>
    </w:p>
    <w:p w:rsidR="00511D21" w:rsidRPr="005541DD" w:rsidRDefault="00DE69EF" w:rsidP="000A3AD4">
      <w:pPr>
        <w:pStyle w:val="Heading1"/>
      </w:pPr>
      <w:r w:rsidRPr="00916BB8">
        <w:rPr>
          <w:lang w:val="fr-CH"/>
        </w:rPr>
        <w:br w:type="page"/>
      </w:r>
      <w:bookmarkStart w:id="88" w:name="_Toc472103835"/>
      <w:r w:rsidR="000A3AD4" w:rsidRPr="005541DD">
        <w:lastRenderedPageBreak/>
        <w:t>Selbständigkeitserklärung</w:t>
      </w:r>
      <w:bookmarkEnd w:id="88"/>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5366" w:rsidRDefault="00C25366" w:rsidP="006312E0">
      <w:pPr>
        <w:spacing w:line="240" w:lineRule="auto"/>
      </w:pPr>
      <w:r>
        <w:separator/>
      </w:r>
    </w:p>
  </w:endnote>
  <w:endnote w:type="continuationSeparator" w:id="0">
    <w:p w:rsidR="00C25366" w:rsidRDefault="00C25366"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0C51" w:rsidRPr="00802E50" w:rsidRDefault="00DD0C51"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D0C51" w:rsidRPr="003B1648" w:rsidRDefault="00DD0C5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0B1F12">
                            <w:rPr>
                              <w:noProof/>
                              <w:sz w:val="16"/>
                              <w:szCs w:val="16"/>
                            </w:rPr>
                            <w:t>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DD0C51" w:rsidRPr="003B1648" w:rsidRDefault="00DD0C51"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0B1F12">
                      <w:rPr>
                        <w:noProof/>
                        <w:sz w:val="16"/>
                        <w:szCs w:val="16"/>
                      </w:rPr>
                      <w:t>4</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0C51" w:rsidRPr="007F79F4" w:rsidRDefault="00DD0C51">
    <w:pPr>
      <w:pStyle w:val="Footer"/>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5366" w:rsidRDefault="00C25366" w:rsidP="006312E0">
      <w:pPr>
        <w:spacing w:line="240" w:lineRule="auto"/>
      </w:pPr>
    </w:p>
  </w:footnote>
  <w:footnote w:type="continuationSeparator" w:id="0">
    <w:p w:rsidR="00C25366" w:rsidRDefault="00C25366"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0C51" w:rsidRPr="001F1B9C" w:rsidRDefault="00DD0C51"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3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0C51" w:rsidRDefault="00DD0C51"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3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EC4D5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7B0B8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A8801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D1C683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884413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8165A70"/>
    <w:multiLevelType w:val="hybridMultilevel"/>
    <w:tmpl w:val="6D805F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8"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0"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27A80646"/>
    <w:multiLevelType w:val="multilevel"/>
    <w:tmpl w:val="099CF384"/>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5787BFD"/>
    <w:multiLevelType w:val="hybridMultilevel"/>
    <w:tmpl w:val="EF2CFA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0"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4D200657"/>
    <w:multiLevelType w:val="hybridMultilevel"/>
    <w:tmpl w:val="D7020E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4D2C60AB"/>
    <w:multiLevelType w:val="hybridMultilevel"/>
    <w:tmpl w:val="9410A8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583D5670"/>
    <w:multiLevelType w:val="hybridMultilevel"/>
    <w:tmpl w:val="AC105D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5A744A88"/>
    <w:multiLevelType w:val="hybridMultilevel"/>
    <w:tmpl w:val="194CBB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1" w15:restartNumberingAfterBreak="0">
    <w:nsid w:val="63684F02"/>
    <w:multiLevelType w:val="hybridMultilevel"/>
    <w:tmpl w:val="23DC356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4"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15:restartNumberingAfterBreak="0">
    <w:nsid w:val="7F971FB2"/>
    <w:multiLevelType w:val="multilevel"/>
    <w:tmpl w:val="42D69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9"/>
  </w:num>
  <w:num w:numId="12">
    <w:abstractNumId w:val="32"/>
  </w:num>
  <w:num w:numId="13">
    <w:abstractNumId w:val="16"/>
  </w:num>
  <w:num w:numId="14">
    <w:abstractNumId w:val="24"/>
  </w:num>
  <w:num w:numId="15">
    <w:abstractNumId w:val="23"/>
  </w:num>
  <w:num w:numId="16">
    <w:abstractNumId w:val="20"/>
  </w:num>
  <w:num w:numId="17">
    <w:abstractNumId w:val="13"/>
  </w:num>
  <w:num w:numId="18">
    <w:abstractNumId w:val="42"/>
  </w:num>
  <w:num w:numId="19">
    <w:abstractNumId w:val="28"/>
  </w:num>
  <w:num w:numId="20">
    <w:abstractNumId w:val="43"/>
  </w:num>
  <w:num w:numId="21">
    <w:abstractNumId w:val="47"/>
  </w:num>
  <w:num w:numId="22">
    <w:abstractNumId w:val="21"/>
  </w:num>
  <w:num w:numId="23">
    <w:abstractNumId w:val="33"/>
  </w:num>
  <w:num w:numId="24">
    <w:abstractNumId w:val="31"/>
  </w:num>
  <w:num w:numId="25">
    <w:abstractNumId w:val="22"/>
  </w:num>
  <w:num w:numId="26">
    <w:abstractNumId w:val="29"/>
  </w:num>
  <w:num w:numId="27">
    <w:abstractNumId w:val="26"/>
  </w:num>
  <w:num w:numId="28">
    <w:abstractNumId w:val="40"/>
  </w:num>
  <w:num w:numId="29">
    <w:abstractNumId w:val="30"/>
  </w:num>
  <w:num w:numId="30">
    <w:abstractNumId w:val="17"/>
  </w:num>
  <w:num w:numId="31">
    <w:abstractNumId w:val="45"/>
  </w:num>
  <w:num w:numId="32">
    <w:abstractNumId w:val="25"/>
  </w:num>
  <w:num w:numId="33">
    <w:abstractNumId w:val="38"/>
  </w:num>
  <w:num w:numId="34">
    <w:abstractNumId w:val="14"/>
  </w:num>
  <w:num w:numId="35">
    <w:abstractNumId w:val="41"/>
  </w:num>
  <w:num w:numId="36">
    <w:abstractNumId w:val="37"/>
  </w:num>
  <w:num w:numId="37">
    <w:abstractNumId w:val="11"/>
  </w:num>
  <w:num w:numId="38">
    <w:abstractNumId w:val="35"/>
  </w:num>
  <w:num w:numId="39">
    <w:abstractNumId w:val="12"/>
  </w:num>
  <w:num w:numId="40">
    <w:abstractNumId w:val="27"/>
  </w:num>
  <w:num w:numId="41">
    <w:abstractNumId w:val="44"/>
  </w:num>
  <w:num w:numId="42">
    <w:abstractNumId w:val="36"/>
  </w:num>
  <w:num w:numId="43">
    <w:abstractNumId w:val="39"/>
  </w:num>
  <w:num w:numId="44">
    <w:abstractNumId w:val="34"/>
  </w:num>
  <w:num w:numId="45">
    <w:abstractNumId w:val="10"/>
  </w:num>
  <w:num w:numId="46">
    <w:abstractNumId w:val="15"/>
  </w:num>
  <w:num w:numId="47">
    <w:abstractNumId w:val="18"/>
  </w:num>
  <w:num w:numId="48">
    <w:abstractNumId w:val="4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1403F"/>
    <w:rsid w:val="00017D99"/>
    <w:rsid w:val="00035727"/>
    <w:rsid w:val="000359C1"/>
    <w:rsid w:val="00035FA0"/>
    <w:rsid w:val="0003641C"/>
    <w:rsid w:val="00036D45"/>
    <w:rsid w:val="00040B8B"/>
    <w:rsid w:val="0004146E"/>
    <w:rsid w:val="00050F8D"/>
    <w:rsid w:val="00052655"/>
    <w:rsid w:val="00070B71"/>
    <w:rsid w:val="00071F02"/>
    <w:rsid w:val="00075E81"/>
    <w:rsid w:val="00095C44"/>
    <w:rsid w:val="000A3AD4"/>
    <w:rsid w:val="000A424C"/>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215C7"/>
    <w:rsid w:val="0013205F"/>
    <w:rsid w:val="00142A82"/>
    <w:rsid w:val="0015023D"/>
    <w:rsid w:val="00157CF8"/>
    <w:rsid w:val="00170D9E"/>
    <w:rsid w:val="00176DF1"/>
    <w:rsid w:val="001846E1"/>
    <w:rsid w:val="00190FD2"/>
    <w:rsid w:val="001A534A"/>
    <w:rsid w:val="001A72E7"/>
    <w:rsid w:val="001B0F1A"/>
    <w:rsid w:val="001B1A71"/>
    <w:rsid w:val="001B24E3"/>
    <w:rsid w:val="001C0F53"/>
    <w:rsid w:val="001C4B4E"/>
    <w:rsid w:val="001E0286"/>
    <w:rsid w:val="001E113E"/>
    <w:rsid w:val="001F0F2A"/>
    <w:rsid w:val="001F1B9C"/>
    <w:rsid w:val="001F2366"/>
    <w:rsid w:val="001F73C8"/>
    <w:rsid w:val="00204060"/>
    <w:rsid w:val="0021211B"/>
    <w:rsid w:val="00220F0E"/>
    <w:rsid w:val="00223DF0"/>
    <w:rsid w:val="00224B40"/>
    <w:rsid w:val="002258A6"/>
    <w:rsid w:val="002322E1"/>
    <w:rsid w:val="00232311"/>
    <w:rsid w:val="00232C1F"/>
    <w:rsid w:val="00233EFE"/>
    <w:rsid w:val="0023796D"/>
    <w:rsid w:val="0024452F"/>
    <w:rsid w:val="00245AD7"/>
    <w:rsid w:val="002502B0"/>
    <w:rsid w:val="00261D49"/>
    <w:rsid w:val="00264B4E"/>
    <w:rsid w:val="00265E91"/>
    <w:rsid w:val="00272FC3"/>
    <w:rsid w:val="002770E5"/>
    <w:rsid w:val="00294AB3"/>
    <w:rsid w:val="00296E81"/>
    <w:rsid w:val="002A0932"/>
    <w:rsid w:val="002B0461"/>
    <w:rsid w:val="002B2FF0"/>
    <w:rsid w:val="002D2031"/>
    <w:rsid w:val="002E4571"/>
    <w:rsid w:val="002E4A35"/>
    <w:rsid w:val="002E4F2E"/>
    <w:rsid w:val="002E6C41"/>
    <w:rsid w:val="002E7000"/>
    <w:rsid w:val="003010C0"/>
    <w:rsid w:val="0031174A"/>
    <w:rsid w:val="00313E62"/>
    <w:rsid w:val="00314D27"/>
    <w:rsid w:val="0031529B"/>
    <w:rsid w:val="0033009B"/>
    <w:rsid w:val="00342583"/>
    <w:rsid w:val="00343F48"/>
    <w:rsid w:val="0034411E"/>
    <w:rsid w:val="00344152"/>
    <w:rsid w:val="003511EC"/>
    <w:rsid w:val="0035149A"/>
    <w:rsid w:val="00361112"/>
    <w:rsid w:val="00362DC0"/>
    <w:rsid w:val="003653F6"/>
    <w:rsid w:val="00380DCC"/>
    <w:rsid w:val="003838FC"/>
    <w:rsid w:val="00383999"/>
    <w:rsid w:val="003A4BC9"/>
    <w:rsid w:val="003A7283"/>
    <w:rsid w:val="003B1648"/>
    <w:rsid w:val="003B66F4"/>
    <w:rsid w:val="003C5811"/>
    <w:rsid w:val="003C757B"/>
    <w:rsid w:val="003D2766"/>
    <w:rsid w:val="003D415E"/>
    <w:rsid w:val="003D4775"/>
    <w:rsid w:val="003D6CA1"/>
    <w:rsid w:val="003D7668"/>
    <w:rsid w:val="003D7F06"/>
    <w:rsid w:val="003E14BF"/>
    <w:rsid w:val="004144A2"/>
    <w:rsid w:val="00416C9D"/>
    <w:rsid w:val="004202F9"/>
    <w:rsid w:val="0042274F"/>
    <w:rsid w:val="004227D6"/>
    <w:rsid w:val="0043190C"/>
    <w:rsid w:val="00433605"/>
    <w:rsid w:val="004352FA"/>
    <w:rsid w:val="00450C62"/>
    <w:rsid w:val="00462CB2"/>
    <w:rsid w:val="00464AA9"/>
    <w:rsid w:val="004A28AA"/>
    <w:rsid w:val="004A5CE3"/>
    <w:rsid w:val="004B4ED3"/>
    <w:rsid w:val="004C3635"/>
    <w:rsid w:val="004D08E0"/>
    <w:rsid w:val="004D34A2"/>
    <w:rsid w:val="004D478D"/>
    <w:rsid w:val="004D7D20"/>
    <w:rsid w:val="004E3104"/>
    <w:rsid w:val="004E4B12"/>
    <w:rsid w:val="004F7811"/>
    <w:rsid w:val="004F7B96"/>
    <w:rsid w:val="0050594A"/>
    <w:rsid w:val="00511D21"/>
    <w:rsid w:val="00520CA3"/>
    <w:rsid w:val="00530949"/>
    <w:rsid w:val="0053118D"/>
    <w:rsid w:val="00533BAA"/>
    <w:rsid w:val="00535F9C"/>
    <w:rsid w:val="00541453"/>
    <w:rsid w:val="00546115"/>
    <w:rsid w:val="005479A4"/>
    <w:rsid w:val="00552732"/>
    <w:rsid w:val="005537BC"/>
    <w:rsid w:val="005541DD"/>
    <w:rsid w:val="00556E27"/>
    <w:rsid w:val="00564C08"/>
    <w:rsid w:val="00566A44"/>
    <w:rsid w:val="00582CB3"/>
    <w:rsid w:val="00591870"/>
    <w:rsid w:val="0059580F"/>
    <w:rsid w:val="005A220A"/>
    <w:rsid w:val="005B5FF7"/>
    <w:rsid w:val="005D3CFA"/>
    <w:rsid w:val="005E3C39"/>
    <w:rsid w:val="005E7A88"/>
    <w:rsid w:val="005F7206"/>
    <w:rsid w:val="00602A09"/>
    <w:rsid w:val="00603631"/>
    <w:rsid w:val="0060620C"/>
    <w:rsid w:val="00614AD6"/>
    <w:rsid w:val="00617613"/>
    <w:rsid w:val="006254BF"/>
    <w:rsid w:val="00627664"/>
    <w:rsid w:val="00630349"/>
    <w:rsid w:val="006312CC"/>
    <w:rsid w:val="006312E0"/>
    <w:rsid w:val="00633347"/>
    <w:rsid w:val="00640B41"/>
    <w:rsid w:val="00645FF2"/>
    <w:rsid w:val="006521BE"/>
    <w:rsid w:val="0065257C"/>
    <w:rsid w:val="006542BD"/>
    <w:rsid w:val="00655BA4"/>
    <w:rsid w:val="00662B81"/>
    <w:rsid w:val="00665F8D"/>
    <w:rsid w:val="006709C9"/>
    <w:rsid w:val="00681255"/>
    <w:rsid w:val="00682B36"/>
    <w:rsid w:val="00683799"/>
    <w:rsid w:val="006910BA"/>
    <w:rsid w:val="006921A9"/>
    <w:rsid w:val="0069632F"/>
    <w:rsid w:val="006B030A"/>
    <w:rsid w:val="006B0C5B"/>
    <w:rsid w:val="006B1C02"/>
    <w:rsid w:val="006B1FB2"/>
    <w:rsid w:val="006C31A3"/>
    <w:rsid w:val="006C42C6"/>
    <w:rsid w:val="006C745D"/>
    <w:rsid w:val="006D3376"/>
    <w:rsid w:val="006D5053"/>
    <w:rsid w:val="006D6738"/>
    <w:rsid w:val="006E46AC"/>
    <w:rsid w:val="006F7567"/>
    <w:rsid w:val="007050ED"/>
    <w:rsid w:val="00717725"/>
    <w:rsid w:val="00720853"/>
    <w:rsid w:val="00725523"/>
    <w:rsid w:val="00725E7A"/>
    <w:rsid w:val="00730698"/>
    <w:rsid w:val="00734247"/>
    <w:rsid w:val="0075075C"/>
    <w:rsid w:val="007549BE"/>
    <w:rsid w:val="00756C0C"/>
    <w:rsid w:val="00761683"/>
    <w:rsid w:val="00765B0A"/>
    <w:rsid w:val="00773305"/>
    <w:rsid w:val="0077576F"/>
    <w:rsid w:val="00785992"/>
    <w:rsid w:val="007950A0"/>
    <w:rsid w:val="00796682"/>
    <w:rsid w:val="007A09BD"/>
    <w:rsid w:val="007A669D"/>
    <w:rsid w:val="007B017B"/>
    <w:rsid w:val="007B1FE9"/>
    <w:rsid w:val="007B4575"/>
    <w:rsid w:val="007B4AC6"/>
    <w:rsid w:val="007B5128"/>
    <w:rsid w:val="007C4FFD"/>
    <w:rsid w:val="007D08A5"/>
    <w:rsid w:val="007D2A18"/>
    <w:rsid w:val="007D6F67"/>
    <w:rsid w:val="007E3E51"/>
    <w:rsid w:val="007E6849"/>
    <w:rsid w:val="007F2C1B"/>
    <w:rsid w:val="007F79B0"/>
    <w:rsid w:val="007F79F4"/>
    <w:rsid w:val="00800BF2"/>
    <w:rsid w:val="00802E50"/>
    <w:rsid w:val="0081439A"/>
    <w:rsid w:val="0081517C"/>
    <w:rsid w:val="008162B7"/>
    <w:rsid w:val="00836F58"/>
    <w:rsid w:val="008376D0"/>
    <w:rsid w:val="00855AC9"/>
    <w:rsid w:val="00862927"/>
    <w:rsid w:val="00871EEF"/>
    <w:rsid w:val="00873AE5"/>
    <w:rsid w:val="00874F6E"/>
    <w:rsid w:val="008801A5"/>
    <w:rsid w:val="00884560"/>
    <w:rsid w:val="008A12B8"/>
    <w:rsid w:val="008A5558"/>
    <w:rsid w:val="008B052D"/>
    <w:rsid w:val="008B2B5F"/>
    <w:rsid w:val="008B6910"/>
    <w:rsid w:val="008B7D6F"/>
    <w:rsid w:val="008C7D95"/>
    <w:rsid w:val="008D0BD6"/>
    <w:rsid w:val="008D3A9F"/>
    <w:rsid w:val="008D4F09"/>
    <w:rsid w:val="008D61F6"/>
    <w:rsid w:val="008D67FE"/>
    <w:rsid w:val="008E4736"/>
    <w:rsid w:val="008E66C5"/>
    <w:rsid w:val="008E7D5F"/>
    <w:rsid w:val="008F35CA"/>
    <w:rsid w:val="008F6A5F"/>
    <w:rsid w:val="00903689"/>
    <w:rsid w:val="009123E1"/>
    <w:rsid w:val="009161C4"/>
    <w:rsid w:val="00916BB8"/>
    <w:rsid w:val="009228CE"/>
    <w:rsid w:val="009313D3"/>
    <w:rsid w:val="00932C5C"/>
    <w:rsid w:val="00933141"/>
    <w:rsid w:val="00946910"/>
    <w:rsid w:val="00951C7B"/>
    <w:rsid w:val="009528AE"/>
    <w:rsid w:val="00953D3B"/>
    <w:rsid w:val="009546FD"/>
    <w:rsid w:val="009577BF"/>
    <w:rsid w:val="00961426"/>
    <w:rsid w:val="00964E0D"/>
    <w:rsid w:val="00972B28"/>
    <w:rsid w:val="009753D5"/>
    <w:rsid w:val="00987DEA"/>
    <w:rsid w:val="009903D7"/>
    <w:rsid w:val="009A00F4"/>
    <w:rsid w:val="009B0030"/>
    <w:rsid w:val="009B00E2"/>
    <w:rsid w:val="009B18B4"/>
    <w:rsid w:val="009B680B"/>
    <w:rsid w:val="009C1039"/>
    <w:rsid w:val="009C5D41"/>
    <w:rsid w:val="009C5D48"/>
    <w:rsid w:val="009C6BDF"/>
    <w:rsid w:val="009D5780"/>
    <w:rsid w:val="009D764E"/>
    <w:rsid w:val="009D79DF"/>
    <w:rsid w:val="009E37EA"/>
    <w:rsid w:val="009F00C7"/>
    <w:rsid w:val="009F2467"/>
    <w:rsid w:val="009F5BCC"/>
    <w:rsid w:val="009F606F"/>
    <w:rsid w:val="009F6961"/>
    <w:rsid w:val="00A02C21"/>
    <w:rsid w:val="00A02D37"/>
    <w:rsid w:val="00A04942"/>
    <w:rsid w:val="00A13338"/>
    <w:rsid w:val="00A201AA"/>
    <w:rsid w:val="00A211BF"/>
    <w:rsid w:val="00A22C60"/>
    <w:rsid w:val="00A32C26"/>
    <w:rsid w:val="00A3374D"/>
    <w:rsid w:val="00A368BB"/>
    <w:rsid w:val="00A373F2"/>
    <w:rsid w:val="00A54C2F"/>
    <w:rsid w:val="00A65413"/>
    <w:rsid w:val="00A67BDB"/>
    <w:rsid w:val="00A70AFB"/>
    <w:rsid w:val="00A73871"/>
    <w:rsid w:val="00A82729"/>
    <w:rsid w:val="00A93EB3"/>
    <w:rsid w:val="00AA10D7"/>
    <w:rsid w:val="00AA1DF1"/>
    <w:rsid w:val="00AA6C45"/>
    <w:rsid w:val="00AC6253"/>
    <w:rsid w:val="00AD3029"/>
    <w:rsid w:val="00AD3C46"/>
    <w:rsid w:val="00AD5ABC"/>
    <w:rsid w:val="00AE0848"/>
    <w:rsid w:val="00AF78B9"/>
    <w:rsid w:val="00B001E3"/>
    <w:rsid w:val="00B02794"/>
    <w:rsid w:val="00B051D0"/>
    <w:rsid w:val="00B06C02"/>
    <w:rsid w:val="00B25861"/>
    <w:rsid w:val="00B25A50"/>
    <w:rsid w:val="00B25DB1"/>
    <w:rsid w:val="00B3112A"/>
    <w:rsid w:val="00B31A91"/>
    <w:rsid w:val="00B3590E"/>
    <w:rsid w:val="00B6122D"/>
    <w:rsid w:val="00B62548"/>
    <w:rsid w:val="00B6321E"/>
    <w:rsid w:val="00B642A4"/>
    <w:rsid w:val="00B6588F"/>
    <w:rsid w:val="00B664C3"/>
    <w:rsid w:val="00B730E0"/>
    <w:rsid w:val="00B76558"/>
    <w:rsid w:val="00B807BC"/>
    <w:rsid w:val="00B81287"/>
    <w:rsid w:val="00B92F01"/>
    <w:rsid w:val="00B94E58"/>
    <w:rsid w:val="00B97C3D"/>
    <w:rsid w:val="00BA055C"/>
    <w:rsid w:val="00BB45BA"/>
    <w:rsid w:val="00BD010E"/>
    <w:rsid w:val="00BD2F69"/>
    <w:rsid w:val="00BD7743"/>
    <w:rsid w:val="00BE04F6"/>
    <w:rsid w:val="00BE37C7"/>
    <w:rsid w:val="00BF2D5F"/>
    <w:rsid w:val="00C25366"/>
    <w:rsid w:val="00C30547"/>
    <w:rsid w:val="00C30550"/>
    <w:rsid w:val="00C32673"/>
    <w:rsid w:val="00C335AA"/>
    <w:rsid w:val="00C566B7"/>
    <w:rsid w:val="00C6727C"/>
    <w:rsid w:val="00C73669"/>
    <w:rsid w:val="00C73C4A"/>
    <w:rsid w:val="00C747A8"/>
    <w:rsid w:val="00C74878"/>
    <w:rsid w:val="00C808EF"/>
    <w:rsid w:val="00C824E0"/>
    <w:rsid w:val="00C838C3"/>
    <w:rsid w:val="00C928D1"/>
    <w:rsid w:val="00C92B74"/>
    <w:rsid w:val="00CA541A"/>
    <w:rsid w:val="00CA778F"/>
    <w:rsid w:val="00CA7D54"/>
    <w:rsid w:val="00CA7E54"/>
    <w:rsid w:val="00CB1E22"/>
    <w:rsid w:val="00CB26DE"/>
    <w:rsid w:val="00CB44E0"/>
    <w:rsid w:val="00CB63AB"/>
    <w:rsid w:val="00CB7776"/>
    <w:rsid w:val="00CC1B90"/>
    <w:rsid w:val="00CC726E"/>
    <w:rsid w:val="00CC7BBA"/>
    <w:rsid w:val="00CD3C7E"/>
    <w:rsid w:val="00CD56F6"/>
    <w:rsid w:val="00CE541B"/>
    <w:rsid w:val="00CF618D"/>
    <w:rsid w:val="00D13744"/>
    <w:rsid w:val="00D213AD"/>
    <w:rsid w:val="00D22D1B"/>
    <w:rsid w:val="00D2417C"/>
    <w:rsid w:val="00D37E22"/>
    <w:rsid w:val="00D43CB5"/>
    <w:rsid w:val="00D51E96"/>
    <w:rsid w:val="00D62D51"/>
    <w:rsid w:val="00D77EF2"/>
    <w:rsid w:val="00D936EE"/>
    <w:rsid w:val="00DA4F15"/>
    <w:rsid w:val="00DA68B5"/>
    <w:rsid w:val="00DA7E15"/>
    <w:rsid w:val="00DB5E6C"/>
    <w:rsid w:val="00DD0C51"/>
    <w:rsid w:val="00DD41BF"/>
    <w:rsid w:val="00DE0DD9"/>
    <w:rsid w:val="00DE242C"/>
    <w:rsid w:val="00DE69EF"/>
    <w:rsid w:val="00DE7A9C"/>
    <w:rsid w:val="00DF4092"/>
    <w:rsid w:val="00DF6AAA"/>
    <w:rsid w:val="00DF6D19"/>
    <w:rsid w:val="00E021B6"/>
    <w:rsid w:val="00E05D9C"/>
    <w:rsid w:val="00E07490"/>
    <w:rsid w:val="00E12D09"/>
    <w:rsid w:val="00E13383"/>
    <w:rsid w:val="00E13470"/>
    <w:rsid w:val="00E22AC0"/>
    <w:rsid w:val="00E33BD2"/>
    <w:rsid w:val="00E43329"/>
    <w:rsid w:val="00E53A36"/>
    <w:rsid w:val="00E56B43"/>
    <w:rsid w:val="00E57FC1"/>
    <w:rsid w:val="00E60BC3"/>
    <w:rsid w:val="00E6333E"/>
    <w:rsid w:val="00E665A5"/>
    <w:rsid w:val="00E70227"/>
    <w:rsid w:val="00E84DC3"/>
    <w:rsid w:val="00E92FC0"/>
    <w:rsid w:val="00E9787C"/>
    <w:rsid w:val="00EA163A"/>
    <w:rsid w:val="00EA6A7B"/>
    <w:rsid w:val="00EA6F43"/>
    <w:rsid w:val="00EB0809"/>
    <w:rsid w:val="00EC059F"/>
    <w:rsid w:val="00EC268E"/>
    <w:rsid w:val="00EC476D"/>
    <w:rsid w:val="00ED58FF"/>
    <w:rsid w:val="00ED6401"/>
    <w:rsid w:val="00EF2E10"/>
    <w:rsid w:val="00EF4B39"/>
    <w:rsid w:val="00F11518"/>
    <w:rsid w:val="00F12F79"/>
    <w:rsid w:val="00F206B4"/>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723C"/>
    <w:rsid w:val="00F97575"/>
    <w:rsid w:val="00FC06D4"/>
    <w:rsid w:val="00FC1FE3"/>
    <w:rsid w:val="00FD2720"/>
    <w:rsid w:val="00FE0E82"/>
    <w:rsid w:val="00FE5695"/>
    <w:rsid w:val="00FF00B9"/>
    <w:rsid w:val="00FF0748"/>
    <w:rsid w:val="00FF15F1"/>
    <w:rsid w:val="00FF1C39"/>
    <w:rsid w:val="00FF4C53"/>
    <w:rsid w:val="00FF5BC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1BD76A"/>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qFormat/>
    <w:rsid w:val="00380DCC"/>
    <w:pPr>
      <w:keepNext/>
      <w:keepLines/>
      <w:numPr>
        <w:numId w:val="14"/>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14"/>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14"/>
      </w:numPr>
      <w:spacing w:before="360"/>
      <w:outlineLvl w:val="2"/>
    </w:pPr>
    <w:rPr>
      <w:rFonts w:cs="Arial"/>
      <w:b/>
      <w:bCs/>
      <w:szCs w:val="26"/>
    </w:rPr>
  </w:style>
  <w:style w:type="paragraph" w:styleId="Heading4">
    <w:name w:val="heading 4"/>
    <w:basedOn w:val="Normal"/>
    <w:next w:val="Normal"/>
    <w:qFormat/>
    <w:rsid w:val="009C1039"/>
    <w:pPr>
      <w:keepNext/>
      <w:numPr>
        <w:ilvl w:val="3"/>
        <w:numId w:val="14"/>
      </w:numPr>
      <w:spacing w:before="360"/>
      <w:outlineLvl w:val="3"/>
    </w:pPr>
    <w:rPr>
      <w:b/>
      <w:bCs/>
      <w:szCs w:val="28"/>
    </w:rPr>
  </w:style>
  <w:style w:type="paragraph" w:styleId="Heading5">
    <w:name w:val="heading 5"/>
    <w:basedOn w:val="Normal"/>
    <w:next w:val="Normal"/>
    <w:qFormat/>
    <w:rsid w:val="009C1039"/>
    <w:pPr>
      <w:numPr>
        <w:ilvl w:val="4"/>
        <w:numId w:val="14"/>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 w:val="19"/>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chart" Target="charts/chart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chart" Target="charts/chart2.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chart" Target="charts/chart1.xml"/><Relationship Id="rId48" Type="http://schemas.openxmlformats.org/officeDocument/2006/relationships/chart" Target="charts/chart3.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5.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Nebelwahrscheinlichkeit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Uhrzeit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A31EEF-38A4-4867-9A88-A9C6D279F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35</Pages>
  <Words>7559</Words>
  <Characters>47628</Characters>
  <Application>Microsoft Office Word</Application>
  <DocSecurity>0</DocSecurity>
  <Lines>396</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55077</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72</cp:revision>
  <cp:lastPrinted>2017-01-10T21:37:00Z</cp:lastPrinted>
  <dcterms:created xsi:type="dcterms:W3CDTF">2017-01-04T23:41:00Z</dcterms:created>
  <dcterms:modified xsi:type="dcterms:W3CDTF">2017-01-13T19:47:00Z</dcterms:modified>
</cp:coreProperties>
</file>